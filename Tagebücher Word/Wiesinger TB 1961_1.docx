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B46" w:rsidRDefault="002C2B46" w:rsidP="00547AEA">
      <w:pPr>
        <w:rPr>
          <w:rFonts w:cs="Times New Roman"/>
        </w:rPr>
      </w:pPr>
      <w:r>
        <w:rPr>
          <w:rFonts w:cs="Times New Roman"/>
        </w:rPr>
        <w:t xml:space="preserve">[1] </w:t>
      </w:r>
      <w:r w:rsidRPr="007E088A">
        <w:rPr>
          <w:rFonts w:cs="Times New Roman"/>
        </w:rPr>
        <w:t>1961</w:t>
      </w:r>
    </w:p>
    <w:p w:rsidR="002C2B46" w:rsidRDefault="002C2B46" w:rsidP="00547AEA">
      <w:pPr>
        <w:rPr>
          <w:rFonts w:cs="Times New Roman"/>
        </w:rPr>
      </w:pPr>
    </w:p>
    <w:p w:rsidR="002C2B46" w:rsidRDefault="002C2B46" w:rsidP="00547AEA">
      <w:pPr>
        <w:rPr>
          <w:rFonts w:cs="Times New Roman"/>
        </w:rPr>
      </w:pPr>
      <w:r w:rsidRPr="007E088A">
        <w:rPr>
          <w:rFonts w:cs="Times New Roman"/>
        </w:rPr>
        <w:t xml:space="preserve">der grösste mann seines jahrhunderts, </w:t>
      </w:r>
      <w:r w:rsidRPr="00320D1C">
        <w:rPr>
          <w:rStyle w:val="Person"/>
          <w:rFonts w:cs="Times New Roman"/>
        </w:rPr>
        <w:t>goethe</w:t>
      </w:r>
      <w:r>
        <w:rPr>
          <w:rStyle w:val="Person"/>
          <w:rFonts w:cs="Times New Roman"/>
        </w:rPr>
        <w:t>#P1</w:t>
      </w:r>
      <w:r w:rsidRPr="007E088A">
        <w:rPr>
          <w:rFonts w:cs="Times New Roman"/>
        </w:rPr>
        <w:t>, wurde wegen einer pudelkomödie fallengelassen ... sagte der sprecher mit wutbebender stimme. nein sowas. da sind halt wir heute anders: wir unterstützen die kunst und die künstler nach herzenskräften.</w:t>
      </w:r>
    </w:p>
    <w:p w:rsidR="002C2B46" w:rsidRDefault="002C2B46" w:rsidP="00547AEA">
      <w:pPr>
        <w:rPr>
          <w:rFonts w:cs="Times New Roman"/>
        </w:rPr>
      </w:pPr>
    </w:p>
    <w:p w:rsidR="002C2B46" w:rsidRDefault="002C2B46" w:rsidP="00970D1D">
      <w:pPr>
        <w:pStyle w:val="Thema"/>
      </w:pPr>
      <w:r w:rsidRPr="007E088A">
        <w:t xml:space="preserve">seltsame leute, die männer um </w:t>
      </w:r>
      <w:r w:rsidRPr="00320D1C">
        <w:rPr>
          <w:rStyle w:val="Person"/>
          <w:rFonts w:cs="Times New Roman"/>
        </w:rPr>
        <w:t>kennedy</w:t>
      </w:r>
      <w:r>
        <w:rPr>
          <w:rStyle w:val="Person"/>
          <w:rFonts w:cs="Times New Roman"/>
        </w:rPr>
        <w:t>#P2</w:t>
      </w:r>
      <w:r w:rsidRPr="007E088A">
        <w:t xml:space="preserve">. das sieht so nach zivilem faschismus aus. diese </w:t>
      </w:r>
      <w:r w:rsidRPr="00320D1C">
        <w:rPr>
          <w:rStyle w:val="Person"/>
          <w:rFonts w:cs="Times New Roman"/>
        </w:rPr>
        <w:t>hess</w:t>
      </w:r>
      <w:r>
        <w:rPr>
          <w:rStyle w:val="Person"/>
          <w:rFonts w:cs="Times New Roman"/>
        </w:rPr>
        <w:t>#P3</w:t>
      </w:r>
      <w:r w:rsidRPr="007E088A">
        <w:t xml:space="preserve">(!)liche visage des </w:t>
      </w:r>
      <w:r w:rsidRPr="00320D1C">
        <w:rPr>
          <w:rStyle w:val="Person"/>
          <w:rFonts w:cs="Times New Roman"/>
        </w:rPr>
        <w:t>williams</w:t>
      </w:r>
      <w:r>
        <w:rPr>
          <w:rStyle w:val="Person"/>
          <w:rFonts w:cs="Times New Roman"/>
        </w:rPr>
        <w:t>#P4</w:t>
      </w:r>
      <w:r w:rsidRPr="007E088A">
        <w:t xml:space="preserve">, dieses untertanennäschen des </w:t>
      </w:r>
      <w:r w:rsidRPr="00FF6033">
        <w:rPr>
          <w:rStyle w:val="Person"/>
        </w:rPr>
        <w:t>dean rusk</w:t>
      </w:r>
      <w:r>
        <w:rPr>
          <w:rStyle w:val="Person"/>
        </w:rPr>
        <w:t>#P5</w:t>
      </w:r>
      <w:r w:rsidRPr="007E088A">
        <w:t>. und der grosskopf des millionärsbengels.</w:t>
      </w:r>
      <w:r>
        <w:t>#T3</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164D07">
      <w:pPr>
        <w:pStyle w:val="Thema"/>
      </w:pPr>
      <w:r w:rsidRPr="007E088A">
        <w:t>welch faszinierende wissenschaft doch der dialektische und historische materialismus ist.</w:t>
      </w:r>
      <w:r>
        <w:br/>
      </w:r>
      <w:r w:rsidRPr="00912432">
        <w:rPr>
          <w:rStyle w:val="Person"/>
          <w:rFonts w:cs="Times New Roman"/>
        </w:rPr>
        <w:t>pater lepp</w:t>
      </w:r>
      <w:r>
        <w:rPr>
          <w:rStyle w:val="Person"/>
          <w:rFonts w:cs="Times New Roman"/>
        </w:rPr>
        <w:t>#P8</w:t>
      </w:r>
      <w:r w:rsidRPr="00E93109">
        <w:t xml:space="preserve"> </w:t>
      </w:r>
      <w:r w:rsidRPr="007E088A">
        <w:t>(</w:t>
      </w:r>
      <w:r w:rsidRPr="009023AF">
        <w:rPr>
          <w:i/>
        </w:rPr>
        <w:t>von marx zu christus</w:t>
      </w:r>
      <w:r w:rsidRPr="00486A68">
        <w:t>, das</w:t>
      </w:r>
      <w:r w:rsidRPr="007E088A">
        <w:t xml:space="preserve"> ich von kornauth bekam) versteht es, das interesse dafür zu wecken. und für die menschen, die dieser wissenschaft anhängen. er schildert sie geradezu überirdisch.</w:t>
      </w:r>
      <w:r>
        <w:t>#T1</w:t>
      </w:r>
    </w:p>
    <w:p w:rsidR="002C2B46" w:rsidRDefault="002C2B46" w:rsidP="00547AEA"/>
    <w:p w:rsidR="002C2B46" w:rsidRDefault="002C2B46" w:rsidP="00547AEA">
      <w:pPr>
        <w:rPr>
          <w:rFonts w:cs="Times New Roman"/>
        </w:rPr>
      </w:pPr>
      <w:r w:rsidRPr="007E088A">
        <w:rPr>
          <w:rFonts w:cs="Times New Roman"/>
        </w:rPr>
        <w:t>je unwichtiger die arbeit ist, die einer tut, umso wichtiger muss er</w:t>
      </w:r>
      <w:r>
        <w:rPr>
          <w:rFonts w:cs="Times New Roman"/>
        </w:rPr>
        <w:t xml:space="preserve"> sie darstellen und sich machen</w:t>
      </w:r>
      <w:r w:rsidRPr="007E088A">
        <w:rPr>
          <w:rFonts w:cs="Times New Roman"/>
        </w:rPr>
        <w:t xml:space="preserve"> (hausmeister, strassenkehrer in kurzen strassen, schilderaufstelle</w:t>
      </w:r>
      <w:r>
        <w:rPr>
          <w:rFonts w:cs="Times New Roman"/>
        </w:rPr>
        <w:t>r, polizei, beamte, angestellte,</w:t>
      </w:r>
      <w:r w:rsidRPr="007E088A">
        <w:rPr>
          <w:rFonts w:cs="Times New Roman"/>
        </w:rPr>
        <w:t xml:space="preserve"> hausmeister, bühnenarbeiter.)</w:t>
      </w:r>
      <w:r>
        <w:rPr>
          <w:rFonts w:cs="Times New Roman"/>
        </w:rPr>
        <w:br/>
      </w:r>
      <w:r w:rsidRPr="007E088A">
        <w:rPr>
          <w:rFonts w:cs="Times New Roman"/>
        </w:rPr>
        <w:t>kritiker.</w:t>
      </w:r>
    </w:p>
    <w:p w:rsidR="002C2B46" w:rsidRDefault="002C2B46" w:rsidP="00547AEA">
      <w:pPr>
        <w:rPr>
          <w:rFonts w:cs="Times New Roman"/>
        </w:rPr>
      </w:pPr>
    </w:p>
    <w:p w:rsidR="002C2B46" w:rsidRDefault="002C2B46" w:rsidP="00547AEA">
      <w:pPr>
        <w:rPr>
          <w:rFonts w:cs="Times New Roman"/>
        </w:rPr>
      </w:pPr>
      <w:r w:rsidRPr="007E088A">
        <w:rPr>
          <w:rFonts w:cs="Times New Roman"/>
        </w:rPr>
        <w:t>theaterkritiker sind so unwichtig wie die ärztlichen ratgeber. oder liest ein arzt in der zeitung nach, wie eine krankheit zu behandeln ist?</w:t>
      </w:r>
    </w:p>
    <w:p w:rsidR="002C2B46" w:rsidRDefault="002C2B46" w:rsidP="00547AEA">
      <w:pPr>
        <w:rPr>
          <w:rFonts w:cs="Times New Roman"/>
        </w:rPr>
      </w:pPr>
    </w:p>
    <w:p w:rsidR="002C2B46" w:rsidRDefault="002C2B46" w:rsidP="00547AEA">
      <w:pPr>
        <w:rPr>
          <w:rFonts w:cs="Times New Roman"/>
        </w:rPr>
      </w:pPr>
      <w:r w:rsidRPr="002A253E">
        <w:rPr>
          <w:rStyle w:val="Person"/>
          <w:rFonts w:cs="Times New Roman"/>
        </w:rPr>
        <w:t>baer</w:t>
      </w:r>
      <w:r>
        <w:rPr>
          <w:rStyle w:val="Person"/>
          <w:rFonts w:cs="Times New Roman"/>
        </w:rPr>
        <w:t>#P9</w:t>
      </w:r>
      <w:r w:rsidRPr="007E088A">
        <w:rPr>
          <w:rFonts w:cs="Times New Roman"/>
        </w:rPr>
        <w:t xml:space="preserve">, der letzte </w:t>
      </w:r>
      <w:r w:rsidRPr="002A253E">
        <w:rPr>
          <w:rStyle w:val="Schlagwort"/>
          <w:rFonts w:cs="Times New Roman"/>
        </w:rPr>
        <w:t>auschwitzkommandant</w:t>
      </w:r>
      <w:r>
        <w:rPr>
          <w:rStyle w:val="Schlagwort"/>
          <w:rFonts w:cs="Times New Roman"/>
        </w:rPr>
        <w:t>#S4</w:t>
      </w:r>
      <w:r w:rsidRPr="007E088A">
        <w:rPr>
          <w:rFonts w:cs="Times New Roman"/>
        </w:rPr>
        <w:t>, wurde gestellt.</w:t>
      </w:r>
      <w:r>
        <w:rPr>
          <w:rFonts w:cs="Times New Roman"/>
        </w:rPr>
        <w:br/>
      </w:r>
      <w:r w:rsidRPr="007E088A">
        <w:rPr>
          <w:rFonts w:cs="Times New Roman"/>
        </w:rPr>
        <w:t xml:space="preserve">im </w:t>
      </w:r>
      <w:r w:rsidRPr="009023AF">
        <w:rPr>
          <w:rStyle w:val="Schlagwort"/>
          <w:rFonts w:cs="Times New Roman"/>
          <w:i/>
        </w:rPr>
        <w:t>stern#S5</w:t>
      </w:r>
      <w:r w:rsidRPr="009023AF">
        <w:rPr>
          <w:rFonts w:cs="Times New Roman"/>
          <w:i/>
        </w:rPr>
        <w:t>:</w:t>
      </w:r>
      <w:r w:rsidRPr="007E088A">
        <w:rPr>
          <w:rFonts w:cs="Times New Roman"/>
        </w:rPr>
        <w:t xml:space="preserve"> warum wurden nicht gleich in einem grösseren aufwaschen alle nazigrössen gestellt? wäre das so schlimm, so schwer, so unmöglich gewesen? man wollte nicht, aus kumpaneigefühl heraus. und nun zur strafe folgt die aufdeckung immer neuer verbrechen und die welt kann nicht einschlafen darüber. immer neue schocks.</w:t>
      </w:r>
    </w:p>
    <w:p w:rsidR="002C2B46" w:rsidRDefault="002C2B46" w:rsidP="00547AEA">
      <w:pPr>
        <w:rPr>
          <w:rFonts w:cs="Times New Roman"/>
        </w:rPr>
      </w:pPr>
    </w:p>
    <w:p w:rsidR="002C2B46" w:rsidRDefault="002C2B46" w:rsidP="00547AEA">
      <w:pPr>
        <w:rPr>
          <w:rFonts w:cs="Times New Roman"/>
        </w:rPr>
      </w:pPr>
      <w:r w:rsidRPr="007E088A">
        <w:rPr>
          <w:rFonts w:cs="Times New Roman"/>
        </w:rPr>
        <w:t>warum man das alter ehren soll?</w:t>
      </w:r>
      <w:r>
        <w:rPr>
          <w:rFonts w:cs="Times New Roman"/>
        </w:rPr>
        <w:br/>
      </w:r>
      <w:r w:rsidRPr="007E088A">
        <w:rPr>
          <w:rFonts w:cs="Times New Roman"/>
        </w:rPr>
        <w:t>weil, je älter einer wird, er bewiesen hat, was er für ein vorsichtiger schlaukopf ist, der allen gefahren zum trotz sein leben erhielt. und der dank charakterlosigkeit allen politischen wirren heil entgehen konnte. da gab es keine auflehnung. nur dummdreiste beharrlichkeit der eigenen bequemlichkeit. das scheint der bürgerlichen welt bewundernswert. ehret also das alter.</w:t>
      </w:r>
    </w:p>
    <w:p w:rsidR="002C2B46" w:rsidRDefault="002C2B46" w:rsidP="00547AEA">
      <w:pPr>
        <w:rPr>
          <w:rFonts w:cs="Times New Roman"/>
        </w:rPr>
      </w:pPr>
    </w:p>
    <w:p w:rsidR="002C2B46" w:rsidRDefault="002C2B46" w:rsidP="00547AEA">
      <w:pPr>
        <w:rPr>
          <w:rFonts w:cs="Times New Roman"/>
        </w:rPr>
      </w:pPr>
      <w:r w:rsidRPr="007E088A">
        <w:rPr>
          <w:rFonts w:cs="Times New Roman"/>
        </w:rPr>
        <w:t>bergsteigersendung: alle, die nicht in die berge gehen, sind verachtenswert. sind talschliefer.</w:t>
      </w:r>
      <w:r>
        <w:rPr>
          <w:rFonts w:cs="Times New Roman"/>
        </w:rPr>
        <w:br/>
      </w:r>
      <w:r w:rsidRPr="007E088A">
        <w:rPr>
          <w:rFonts w:cs="Times New Roman"/>
        </w:rPr>
        <w:t>mir seint halt dirola.</w:t>
      </w:r>
      <w:r>
        <w:rPr>
          <w:rFonts w:cs="Times New Roman"/>
        </w:rPr>
        <w:br/>
      </w:r>
      <w:r w:rsidRPr="007E088A">
        <w:rPr>
          <w:rFonts w:cs="Times New Roman"/>
        </w:rPr>
        <w:t>die naturkinder sind stolz auf das, woran sie kein verdienst haben.</w:t>
      </w:r>
      <w:r>
        <w:rPr>
          <w:rFonts w:cs="Times New Roman"/>
        </w:rPr>
        <w:br/>
      </w:r>
      <w:r w:rsidRPr="007E088A">
        <w:rPr>
          <w:rFonts w:cs="Times New Roman"/>
        </w:rPr>
        <w:t>berge, muscheln, meer. anhäufung von kalk.</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 w:rsidR="002C2B46" w:rsidRDefault="002C2B46" w:rsidP="00547AEA">
      <w:pPr>
        <w:rPr>
          <w:rFonts w:cs="Times New Roman"/>
        </w:rPr>
      </w:pPr>
      <w:r w:rsidRPr="00BC644F">
        <w:rPr>
          <w:rStyle w:val="Schlagwort"/>
          <w:i/>
          <w:iCs/>
        </w:rPr>
        <w:t>hiroshima mon amour#S2</w:t>
      </w:r>
      <w:r w:rsidRPr="007E088A">
        <w:rPr>
          <w:rFonts w:cs="Times New Roman"/>
        </w:rPr>
        <w:t xml:space="preserve"> – welch ein überwältigender film. wie geschickt hier ein brennendes politisches anklagethema verwoben ist mit [2] dem menschlichsten aller themen: der liebe. und dazu die art der photographie, gewagt, einfallsreich.</w:t>
      </w:r>
    </w:p>
    <w:p w:rsidR="002C2B46" w:rsidRDefault="002C2B46" w:rsidP="00547AEA">
      <w:pPr>
        <w:rPr>
          <w:rFonts w:cs="Times New Roman"/>
        </w:rPr>
      </w:pPr>
    </w:p>
    <w:p w:rsidR="002C2B46" w:rsidRDefault="002C2B46" w:rsidP="00164D07">
      <w:pPr>
        <w:pStyle w:val="Thema"/>
      </w:pPr>
      <w:r w:rsidRPr="007E088A">
        <w:t xml:space="preserve">grausamkeiten, gemeinheiten, lüge – das wird die neue gesellschaft nicht mehr kennen, denn der neue mensch wird – durch den </w:t>
      </w:r>
      <w:r w:rsidRPr="004A4261">
        <w:rPr>
          <w:rStyle w:val="Schlagwort"/>
          <w:rFonts w:cs="Times New Roman"/>
        </w:rPr>
        <w:t>kommunismus</w:t>
      </w:r>
      <w:r>
        <w:rPr>
          <w:rStyle w:val="Schlagwort"/>
          <w:rFonts w:cs="Times New Roman"/>
        </w:rPr>
        <w:t>#S6</w:t>
      </w:r>
      <w:r>
        <w:t xml:space="preserve"> – wissend gemacht, gross, </w:t>
      </w:r>
      <w:r w:rsidRPr="007E088A">
        <w:t>überlegen.</w:t>
      </w:r>
      <w:r>
        <w:t>#T1</w:t>
      </w:r>
    </w:p>
    <w:p w:rsidR="002C2B46" w:rsidRDefault="002C2B46" w:rsidP="00547AEA"/>
    <w:p w:rsidR="002C2B46" w:rsidRDefault="002C2B46" w:rsidP="00970D1D">
      <w:pPr>
        <w:pStyle w:val="Thema"/>
      </w:pPr>
      <w:r w:rsidRPr="007E088A">
        <w:t xml:space="preserve">mit den kommunisten hatte ich meinungsverschiedenheiten in der frage der bewertung der intelligenz in der </w:t>
      </w:r>
      <w:r w:rsidRPr="00900EDA">
        <w:rPr>
          <w:rStyle w:val="Schlagwort"/>
          <w:rFonts w:cs="Times New Roman"/>
        </w:rPr>
        <w:t>revolution</w:t>
      </w:r>
      <w:r>
        <w:rPr>
          <w:rStyle w:val="Schlagwort"/>
          <w:rFonts w:cs="Times New Roman"/>
        </w:rPr>
        <w:t>#S3</w:t>
      </w:r>
      <w:r w:rsidRPr="007E088A">
        <w:t>. die russische intelligenz war und wird noch lange das einzige zugpferd vor dem schweren wagen russland sein.</w:t>
      </w:r>
      <w:r>
        <w:br/>
      </w:r>
      <w:r w:rsidRPr="007E088A">
        <w:t>so dachte ich vor dreizehn jahren. und so habe ich mich geirrt, gerade die intelligenz scheint im grossen ganzen unverlässlich. brauchbar im wesentlichen, den boden vorzubereiten.</w:t>
      </w:r>
      <w:r>
        <w:t>#T4</w:t>
      </w:r>
    </w:p>
    <w:p w:rsidR="002C2B46" w:rsidRDefault="002C2B46" w:rsidP="00547AEA">
      <w:pPr>
        <w:rPr>
          <w:rFonts w:cs="Times New Roman"/>
        </w:rPr>
      </w:pPr>
    </w:p>
    <w:p w:rsidR="002C2B46" w:rsidRDefault="002C2B46" w:rsidP="00547AEA">
      <w:pPr>
        <w:rPr>
          <w:rStyle w:val="Person"/>
          <w:rFonts w:cs="Times New Roman"/>
        </w:rPr>
      </w:pPr>
      <w:r>
        <w:rPr>
          <w:rStyle w:val="Person"/>
          <w:rFonts w:cs="Times New Roman"/>
        </w:rPr>
        <w:t>l</w:t>
      </w:r>
      <w:r w:rsidRPr="00900EDA">
        <w:rPr>
          <w:rStyle w:val="Person"/>
          <w:rFonts w:cs="Times New Roman"/>
        </w:rPr>
        <w:t>enin</w:t>
      </w:r>
      <w:r>
        <w:rPr>
          <w:rStyle w:val="Person"/>
          <w:rFonts w:cs="Times New Roman"/>
        </w:rPr>
        <w:t>#P32</w:t>
      </w:r>
      <w:r w:rsidRPr="007E088A">
        <w:rPr>
          <w:rFonts w:cs="Times New Roman"/>
        </w:rPr>
        <w:t xml:space="preserve">: (zu </w:t>
      </w:r>
      <w:r w:rsidRPr="00900EDA">
        <w:rPr>
          <w:rStyle w:val="Person"/>
          <w:rFonts w:cs="Times New Roman"/>
        </w:rPr>
        <w:t>gorki</w:t>
      </w:r>
      <w:r>
        <w:rPr>
          <w:rStyle w:val="Person"/>
          <w:rFonts w:cs="Times New Roman"/>
        </w:rPr>
        <w:t>#P43</w:t>
      </w:r>
      <w:r w:rsidRPr="007E088A">
        <w:rPr>
          <w:rFonts w:cs="Times New Roman"/>
        </w:rPr>
        <w:t>) was wollen sie denn? ist denn humanität möglich in einer so wilden, unbarmherzigen schlacht? wo ist da noch platz für weichherzigkeit und grossmütigkeit? müssen wir nicht, dürfen wir nicht kämpfen und uns zur wehr setzen?</w:t>
      </w:r>
      <w:r>
        <w:rPr>
          <w:rFonts w:cs="Times New Roman"/>
        </w:rPr>
        <w:br/>
      </w:r>
      <w:r w:rsidRPr="007E088A">
        <w:rPr>
          <w:rFonts w:cs="Times New Roman"/>
        </w:rPr>
        <w:t>entschuldigen sie mal, wir sind doch keine idioten.</w:t>
      </w:r>
      <w:r>
        <w:rPr>
          <w:rFonts w:cs="Times New Roman"/>
        </w:rPr>
        <w:br/>
      </w:r>
      <w:r w:rsidRPr="007E088A">
        <w:rPr>
          <w:rFonts w:cs="Times New Roman"/>
        </w:rPr>
        <w:t>wir wissen, was wir wollen, wir wissen, das kann niemand anderer tun als wir.</w:t>
      </w:r>
    </w:p>
    <w:p w:rsidR="002C2B46" w:rsidRDefault="002C2B46" w:rsidP="00547AEA">
      <w:pPr>
        <w:rPr>
          <w:rStyle w:val="Person"/>
          <w:rFonts w:cs="Times New Roman"/>
        </w:rPr>
      </w:pPr>
    </w:p>
    <w:p w:rsidR="002C2B46" w:rsidRDefault="002C2B46" w:rsidP="00164D07">
      <w:pPr>
        <w:pStyle w:val="Thema"/>
      </w:pPr>
      <w:r w:rsidRPr="007E088A">
        <w:t>die kommunisten können sich nicht auf kleine sekten ‚auserwählter‘ stützen. nur die grosse masse der arbeitenden menschen kann die neue zeit bringen, sie sind es, die das gesicht dieser neuen zeit prägen werden. was an den rändern liegt, wird eliminiert, eliminiert sich von selbst.</w:t>
      </w:r>
      <w:r>
        <w:t>#T1</w:t>
      </w:r>
    </w:p>
    <w:p w:rsidR="002C2B46" w:rsidRDefault="002C2B46" w:rsidP="00547AEA"/>
    <w:p w:rsidR="002C2B46" w:rsidRDefault="002C2B46" w:rsidP="00970D1D">
      <w:pPr>
        <w:pStyle w:val="Thema"/>
      </w:pPr>
      <w:r>
        <w:rPr>
          <w:rStyle w:val="Person"/>
          <w:rFonts w:cs="Times New Roman"/>
        </w:rPr>
        <w:t>hugo schanov</w:t>
      </w:r>
      <w:r w:rsidRPr="00900EDA">
        <w:rPr>
          <w:rStyle w:val="Person"/>
          <w:rFonts w:cs="Times New Roman"/>
        </w:rPr>
        <w:t>sky</w:t>
      </w:r>
      <w:r>
        <w:rPr>
          <w:rStyle w:val="Person"/>
          <w:rFonts w:cs="Times New Roman"/>
        </w:rPr>
        <w:t>#P11</w:t>
      </w:r>
      <w:r w:rsidRPr="007E088A">
        <w:t>: bürgerl</w:t>
      </w:r>
      <w:r>
        <w:t>ich und zugeknöpft bis zum hals.</w:t>
      </w:r>
      <w:r w:rsidRPr="007E088A">
        <w:t xml:space="preserve"> er geht nicht mehr aus sich heraus.</w:t>
      </w:r>
      <w:r>
        <w:t>#T2</w:t>
      </w:r>
    </w:p>
    <w:p w:rsidR="002C2B46" w:rsidRDefault="002C2B46" w:rsidP="00547AEA">
      <w:pPr>
        <w:rPr>
          <w:rFonts w:cs="Times New Roman"/>
        </w:rPr>
      </w:pPr>
    </w:p>
    <w:p w:rsidR="002C2B46" w:rsidRDefault="002C2B46" w:rsidP="00547AEA">
      <w:pPr>
        <w:rPr>
          <w:rFonts w:cs="Times New Roman"/>
          <w:lang w:val="de-AT"/>
        </w:rPr>
      </w:pPr>
      <w:r w:rsidRPr="007E088A">
        <w:rPr>
          <w:rFonts w:cs="Times New Roman"/>
        </w:rPr>
        <w:t xml:space="preserve">ekkehard zu </w:t>
      </w:r>
      <w:r w:rsidRPr="009023AF">
        <w:rPr>
          <w:rStyle w:val="Schlagwort"/>
          <w:rFonts w:cs="Times New Roman"/>
          <w:i/>
        </w:rPr>
        <w:t>hiroshima</w:t>
      </w:r>
      <w:r w:rsidRPr="002E3CB3">
        <w:rPr>
          <w:rStyle w:val="Schlagwort"/>
          <w:rFonts w:cs="Times New Roman"/>
          <w:i/>
        </w:rPr>
        <w:t>#S2</w:t>
      </w:r>
      <w:r w:rsidRPr="007E088A">
        <w:rPr>
          <w:rFonts w:cs="Times New Roman"/>
        </w:rPr>
        <w:t>: der japaner kommt mir vor wie ein chinese, wie ein aff. unappetitlich das geschmuse mit einem andersrassigen, hab mich gelangweilt ...</w:t>
      </w:r>
      <w:r>
        <w:rPr>
          <w:rFonts w:cs="Times New Roman"/>
        </w:rPr>
        <w:br/>
      </w:r>
      <w:r w:rsidRPr="007E088A">
        <w:rPr>
          <w:rFonts w:cs="Times New Roman"/>
        </w:rPr>
        <w:t>wie weit doch eine hitlerjugend-erziehung nachwirkt.</w:t>
      </w:r>
      <w:r>
        <w:rPr>
          <w:rFonts w:cs="Times New Roman"/>
        </w:rPr>
        <w:br/>
      </w:r>
      <w:r w:rsidRPr="00211AD7">
        <w:rPr>
          <w:rFonts w:cs="Times New Roman"/>
          <w:lang w:val="de-AT"/>
        </w:rPr>
        <w:t>quelle tragique. je ne peux pas pleurer, tous les choses comme ca sont très betises ...</w:t>
      </w:r>
    </w:p>
    <w:p w:rsidR="002C2B46" w:rsidRDefault="002C2B46" w:rsidP="00547AEA">
      <w:pPr>
        <w:rPr>
          <w:rFonts w:cs="Times New Roman"/>
          <w:lang w:val="de-AT"/>
        </w:rPr>
      </w:pPr>
    </w:p>
    <w:p w:rsidR="002C2B46" w:rsidRDefault="002C2B46" w:rsidP="00547AEA">
      <w:pPr>
        <w:rPr>
          <w:rFonts w:cs="Times New Roman"/>
        </w:rPr>
      </w:pPr>
      <w:r w:rsidRPr="007E088A">
        <w:rPr>
          <w:rFonts w:cs="Times New Roman"/>
        </w:rPr>
        <w:t>wir entfernen uns vom erreichten geistig immer wieder. dadurch wird alle arbeit (alles ‚erreichte‘) uninteressant. wie hätte ich mich noch vor jahren über den druck eines romanes gefreut. wenn nun derartiges vor mir liegt – kaum ein verstärkter impuls.</w:t>
      </w:r>
      <w:r>
        <w:rPr>
          <w:rFonts w:cs="Times New Roman"/>
        </w:rPr>
        <w:br/>
      </w:r>
      <w:r w:rsidRPr="007E088A">
        <w:rPr>
          <w:rFonts w:cs="Times New Roman"/>
        </w:rPr>
        <w:t xml:space="preserve">noch nicht staatlich bepreist wie </w:t>
      </w:r>
      <w:r w:rsidRPr="004A4261">
        <w:rPr>
          <w:rStyle w:val="Person"/>
          <w:rFonts w:cs="Times New Roman"/>
        </w:rPr>
        <w:t>o. z.</w:t>
      </w:r>
      <w:r>
        <w:rPr>
          <w:rStyle w:val="Person"/>
          <w:rFonts w:cs="Times New Roman"/>
        </w:rPr>
        <w:t>#P12</w:t>
      </w:r>
      <w:r w:rsidRPr="007E088A">
        <w:rPr>
          <w:rFonts w:cs="Times New Roman"/>
        </w:rPr>
        <w:t xml:space="preserve"> werde ich sicher sehen, wie wertlos er ist, wenn ich ihn habe (bis auf die summe).</w:t>
      </w:r>
    </w:p>
    <w:p w:rsidR="002C2B46" w:rsidRDefault="002C2B46" w:rsidP="00547AEA">
      <w:pPr>
        <w:rPr>
          <w:rFonts w:cs="Times New Roman"/>
        </w:rPr>
      </w:pPr>
    </w:p>
    <w:p w:rsidR="002C2B46" w:rsidRDefault="002C2B46" w:rsidP="00547AEA">
      <w:pPr>
        <w:rPr>
          <w:rStyle w:val="Datumsangabe"/>
          <w:rFonts w:cs="Times New Roman"/>
        </w:rPr>
      </w:pPr>
      <w:r w:rsidRPr="004A4261">
        <w:rPr>
          <w:rStyle w:val="Datumsangabe"/>
          <w:rFonts w:cs="Times New Roman"/>
        </w:rPr>
        <w:t>20.1.</w:t>
      </w:r>
    </w:p>
    <w:p w:rsidR="002C2B46" w:rsidRDefault="002C2B46" w:rsidP="00547AEA">
      <w:pPr>
        <w:rPr>
          <w:rStyle w:val="Datumsangabe"/>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sidRPr="007E088A">
        <w:rPr>
          <w:rFonts w:cs="Times New Roman"/>
        </w:rPr>
        <w:t>der laichzug der lachse ist eine vergnügungsreise gegen den versuch, einen roman in druck zu bringen.</w:t>
      </w:r>
      <w:r>
        <w:rPr>
          <w:rFonts w:cs="Times New Roman"/>
        </w:rPr>
        <w:br/>
      </w:r>
      <w:r w:rsidRPr="007E088A">
        <w:rPr>
          <w:rFonts w:cs="Times New Roman"/>
        </w:rPr>
        <w:t xml:space="preserve">die schwierigkeiten sind auch der grund, warum das erreichte keine freude macht. man ist nachher abgekämpft, und so schreibt man, worauf keiner wartet. </w:t>
      </w:r>
    </w:p>
    <w:p w:rsidR="002C2B46" w:rsidRDefault="002C2B46" w:rsidP="00547AEA">
      <w:pPr>
        <w:rPr>
          <w:rFonts w:cs="Times New Roman"/>
        </w:rPr>
      </w:pPr>
      <w:r w:rsidRPr="007E088A">
        <w:rPr>
          <w:rFonts w:cs="Times New Roman"/>
        </w:rPr>
        <w:t>[3]</w:t>
      </w:r>
      <w:r>
        <w:rPr>
          <w:rFonts w:cs="Times New Roman"/>
        </w:rPr>
        <w:t xml:space="preserve"> </w:t>
      </w:r>
      <w:r w:rsidRPr="007E088A">
        <w:rPr>
          <w:rFonts w:cs="Times New Roman"/>
        </w:rPr>
        <w:t>was gross wird, wird es durch mode und zufall.</w:t>
      </w:r>
    </w:p>
    <w:p w:rsidR="002C2B46" w:rsidRDefault="002C2B46" w:rsidP="00547AEA">
      <w:pPr>
        <w:rPr>
          <w:rFonts w:cs="Times New Roman"/>
        </w:rPr>
      </w:pPr>
    </w:p>
    <w:p w:rsidR="002C2B46" w:rsidRDefault="002C2B46" w:rsidP="00547AEA">
      <w:pPr>
        <w:rPr>
          <w:rFonts w:cs="Times New Roman"/>
        </w:rPr>
      </w:pPr>
      <w:r w:rsidRPr="007E088A">
        <w:rPr>
          <w:rFonts w:cs="Times New Roman"/>
        </w:rPr>
        <w:t xml:space="preserve">kulturnachrichten: gewichtig: </w:t>
      </w:r>
      <w:r w:rsidRPr="004A4261">
        <w:rPr>
          <w:rStyle w:val="Person"/>
          <w:rFonts w:cs="Times New Roman"/>
        </w:rPr>
        <w:t>somerset maugham</w:t>
      </w:r>
      <w:r>
        <w:rPr>
          <w:rStyle w:val="Person"/>
          <w:rFonts w:cs="Times New Roman"/>
        </w:rPr>
        <w:t>#P15</w:t>
      </w:r>
      <w:r w:rsidRPr="007E088A">
        <w:rPr>
          <w:rFonts w:cs="Times New Roman"/>
        </w:rPr>
        <w:t xml:space="preserve"> gibt bekannt, dass er keine bücher mehr vorbereitet ausser seiner biographie ...</w:t>
      </w:r>
      <w:r>
        <w:rPr>
          <w:rFonts w:cs="Times New Roman"/>
        </w:rPr>
        <w:br/>
      </w:r>
      <w:r w:rsidRPr="007E088A">
        <w:rPr>
          <w:rFonts w:cs="Times New Roman"/>
        </w:rPr>
        <w:t xml:space="preserve">wie wichtig ist das denn? wen interessiert es schon, ob und was </w:t>
      </w:r>
      <w:r w:rsidRPr="004A4261">
        <w:rPr>
          <w:rStyle w:val="Person"/>
          <w:rFonts w:cs="Times New Roman"/>
        </w:rPr>
        <w:t>maugham</w:t>
      </w:r>
      <w:r>
        <w:rPr>
          <w:rStyle w:val="Person"/>
          <w:rFonts w:cs="Times New Roman"/>
        </w:rPr>
        <w:t>#P15</w:t>
      </w:r>
      <w:r w:rsidRPr="007E088A">
        <w:rPr>
          <w:rFonts w:cs="Times New Roman"/>
        </w:rPr>
        <w:t xml:space="preserve"> noch vorbereiten wird? das klingt so grossartig, als wären die dichter im besitz der verlage und druckerpressen, die welt wartet zu wenig auf literatur, habe ich erkannt, als dass mir solche scherze noch imponierten.</w:t>
      </w:r>
    </w:p>
    <w:p w:rsidR="002C2B46" w:rsidRDefault="002C2B46" w:rsidP="00547AEA">
      <w:pPr>
        <w:rPr>
          <w:rFonts w:cs="Times New Roman"/>
        </w:rPr>
      </w:pPr>
    </w:p>
    <w:p w:rsidR="002C2B46" w:rsidRDefault="002C2B46" w:rsidP="00970D1D">
      <w:pPr>
        <w:pStyle w:val="Thema"/>
      </w:pPr>
      <w:r w:rsidRPr="007E088A">
        <w:t xml:space="preserve">in dieser woche kam die zusage des </w:t>
      </w:r>
      <w:r w:rsidRPr="004A4261">
        <w:rPr>
          <w:rStyle w:val="Institution"/>
          <w:rFonts w:cs="Times New Roman"/>
        </w:rPr>
        <w:t>stiasny verlages</w:t>
      </w:r>
      <w:r>
        <w:rPr>
          <w:rStyle w:val="Institution"/>
          <w:rFonts w:cs="Times New Roman"/>
        </w:rPr>
        <w:t>#I1</w:t>
      </w:r>
      <w:r w:rsidRPr="007E088A">
        <w:t xml:space="preserve">, ein sammelbändchen herauszugeben. und der vertrag vom </w:t>
      </w:r>
      <w:r w:rsidRPr="004A4261">
        <w:rPr>
          <w:rStyle w:val="Institution"/>
          <w:rFonts w:cs="Times New Roman"/>
        </w:rPr>
        <w:t>styria verlag</w:t>
      </w:r>
      <w:r>
        <w:rPr>
          <w:rStyle w:val="Institution"/>
          <w:rFonts w:cs="Times New Roman"/>
        </w:rPr>
        <w:t>#I4</w:t>
      </w:r>
      <w:r w:rsidRPr="000D12A8">
        <w:t xml:space="preserve"> </w:t>
      </w:r>
      <w:r w:rsidRPr="007E088A">
        <w:t xml:space="preserve">wegen der </w:t>
      </w:r>
      <w:r w:rsidRPr="002E3CB3">
        <w:rPr>
          <w:rStyle w:val="Schlagwort"/>
          <w:rFonts w:cs="Times New Roman"/>
          <w:i/>
        </w:rPr>
        <w:t>goldenen sphinx#S95</w:t>
      </w:r>
      <w:r w:rsidRPr="007E088A">
        <w:t xml:space="preserve">, zwei grosse schöne </w:t>
      </w:r>
    </w:p>
    <w:p w:rsidR="002C2B46" w:rsidRDefault="002C2B46" w:rsidP="00970D1D">
      <w:pPr>
        <w:pStyle w:val="Thema"/>
      </w:pPr>
      <w:r w:rsidRPr="007E088A">
        <w:t>siege, vor zehn jahren habe ich zu schreiben begonnen, und nun ist es so</w:t>
      </w:r>
      <w:r>
        <w:t xml:space="preserve"> </w:t>
      </w:r>
      <w:r w:rsidRPr="007E088A">
        <w:t>weit.</w:t>
      </w:r>
      <w:r>
        <w:t>#T7</w:t>
      </w:r>
    </w:p>
    <w:p w:rsidR="002C2B46" w:rsidRDefault="002C2B46" w:rsidP="00547AEA">
      <w:pPr>
        <w:rPr>
          <w:rFonts w:cs="Times New Roman"/>
        </w:rPr>
      </w:pPr>
    </w:p>
    <w:p w:rsidR="002C2B46" w:rsidRDefault="002C2B46" w:rsidP="004415F7">
      <w:pPr>
        <w:pStyle w:val="Thema"/>
      </w:pPr>
      <w:r w:rsidRPr="007E088A">
        <w:t>er erzählt mir, er hätte s</w:t>
      </w:r>
      <w:r>
        <w:t>eine ehe zu einer i. g. gemacht.</w:t>
      </w:r>
      <w:r w:rsidRPr="007E088A">
        <w:t xml:space="preserve"> beide sammeln sie da und dort erfahrungen, die sie dann interehelich auswerten. so haben sie ihre liebestechnik schon auf eine unwahrscheinliche höhe gebracht, es sprühen sozusagen stundenlang die funken, eine h</w:t>
      </w:r>
      <w:r>
        <w:t>ochspannung von milliarden watt, wenn sie sich paaren.</w:t>
      </w:r>
      <w:r w:rsidRPr="007E088A">
        <w:t xml:space="preserve"> sie können sich nicht vorstellen, sagt er, was man aus einem weib (und aus einem mann) herausholen kann.</w:t>
      </w:r>
      <w:r>
        <w:br/>
      </w:r>
      <w:r w:rsidRPr="007E088A">
        <w:t>aber fleischlich sehen sie beide elend aus.</w:t>
      </w:r>
      <w:r>
        <w:br/>
      </w:r>
      <w:r w:rsidRPr="007E088A">
        <w:t>aus ihren augen lacht die mischung von gier und glück, sattheit und hunger. diese mischung muss perversitäten ergeben.</w:t>
      </w:r>
      <w:r>
        <w:t>#T8</w:t>
      </w:r>
    </w:p>
    <w:p w:rsidR="002C2B46" w:rsidRDefault="002C2B46" w:rsidP="00547AEA">
      <w:pPr>
        <w:rPr>
          <w:rFonts w:cs="Times New Roman"/>
        </w:rPr>
      </w:pPr>
    </w:p>
    <w:p w:rsidR="002C2B46" w:rsidRDefault="002C2B46" w:rsidP="00547AEA">
      <w:pPr>
        <w:rPr>
          <w:rFonts w:cs="Times New Roman"/>
        </w:rPr>
      </w:pPr>
      <w:r w:rsidRPr="007E088A">
        <w:rPr>
          <w:rFonts w:cs="Times New Roman"/>
        </w:rPr>
        <w:t xml:space="preserve">ist alles nur noch provinz, von </w:t>
      </w:r>
      <w:r w:rsidRPr="004C0E91">
        <w:rPr>
          <w:rStyle w:val="Ort"/>
        </w:rPr>
        <w:t>berlin#G92</w:t>
      </w:r>
      <w:r w:rsidRPr="007E088A">
        <w:rPr>
          <w:rFonts w:cs="Times New Roman"/>
        </w:rPr>
        <w:t xml:space="preserve"> bis </w:t>
      </w:r>
      <w:r w:rsidRPr="00AC04C1">
        <w:rPr>
          <w:rStyle w:val="Ort"/>
        </w:rPr>
        <w:t>wien</w:t>
      </w:r>
      <w:r>
        <w:rPr>
          <w:rStyle w:val="Ort"/>
        </w:rPr>
        <w:t>#G141</w:t>
      </w:r>
      <w:r w:rsidRPr="007E088A">
        <w:rPr>
          <w:rFonts w:cs="Times New Roman"/>
        </w:rPr>
        <w:t>, von hamburg bis feldkirch?</w:t>
      </w:r>
    </w:p>
    <w:p w:rsidR="002C2B46" w:rsidRDefault="002C2B46" w:rsidP="00547AEA">
      <w:pPr>
        <w:rPr>
          <w:rFonts w:cs="Times New Roman"/>
        </w:rPr>
      </w:pPr>
    </w:p>
    <w:p w:rsidR="002C2B46" w:rsidRDefault="002C2B46" w:rsidP="00547AEA">
      <w:pPr>
        <w:rPr>
          <w:rStyle w:val="Datumsangabe"/>
          <w:rFonts w:cs="Times New Roman"/>
        </w:rPr>
      </w:pPr>
      <w:r w:rsidRPr="00DD1F13">
        <w:rPr>
          <w:rStyle w:val="Datumsangabe"/>
          <w:rFonts w:cs="Times New Roman"/>
        </w:rPr>
        <w:t>7.2.</w:t>
      </w:r>
    </w:p>
    <w:p w:rsidR="002C2B46" w:rsidRDefault="002C2B46" w:rsidP="00547AEA">
      <w:pPr>
        <w:rPr>
          <w:rStyle w:val="Datumsangabe"/>
          <w:rFonts w:cs="Times New Roman"/>
        </w:rPr>
      </w:pPr>
    </w:p>
    <w:p w:rsidR="002C2B46" w:rsidRDefault="002C2B46" w:rsidP="00970D1D">
      <w:pPr>
        <w:pStyle w:val="Thema"/>
      </w:pPr>
      <w:r w:rsidRPr="007E088A">
        <w:t>in china überfälle auf lebensmittellager. die leute hungern. weitverbreitete unruhen …</w:t>
      </w:r>
      <w:r>
        <w:br/>
      </w:r>
      <w:r w:rsidRPr="007E088A">
        <w:t>wunschträume. das klassische land der hungersnöte hat immerhin so viel aufgeholt, dass heute alle satt werden. das sind lächerliche lügen.</w:t>
      </w:r>
      <w:r>
        <w:t>#T3</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sidRPr="007E088A">
        <w:rPr>
          <w:rFonts w:cs="Times New Roman"/>
        </w:rPr>
        <w:t>wir haben die grossen dramatiker, die grossen epiker. aber die grossen verleger fehlen.</w:t>
      </w:r>
      <w:r>
        <w:rPr>
          <w:rFonts w:cs="Times New Roman"/>
        </w:rPr>
        <w:br/>
      </w:r>
      <w:r w:rsidRPr="007E088A">
        <w:rPr>
          <w:rFonts w:cs="Times New Roman"/>
        </w:rPr>
        <w:t>verleger sind geschäftsleute. und solche können selten gross sein, da liegt der hund begraben.</w:t>
      </w:r>
      <w:r>
        <w:rPr>
          <w:rFonts w:cs="Times New Roman"/>
        </w:rPr>
        <w:br/>
      </w:r>
      <w:r w:rsidRPr="007E088A">
        <w:rPr>
          <w:rFonts w:cs="Times New Roman"/>
        </w:rPr>
        <w:t xml:space="preserve">darum sollte ein künsterlisch ambitionierter staat das übernehmen wie in der </w:t>
      </w:r>
      <w:r w:rsidRPr="008D29B7">
        <w:rPr>
          <w:rStyle w:val="Institution"/>
        </w:rPr>
        <w:t>sowjetunion</w:t>
      </w:r>
      <w:r>
        <w:rPr>
          <w:rStyle w:val="Institution"/>
        </w:rPr>
        <w:t>#I11</w:t>
      </w:r>
      <w:r w:rsidRPr="007E088A">
        <w:rPr>
          <w:rFonts w:cs="Times New Roman"/>
        </w:rPr>
        <w:t>.</w:t>
      </w:r>
    </w:p>
    <w:p w:rsidR="002C2B46" w:rsidRDefault="002C2B46" w:rsidP="00547AEA">
      <w:pPr>
        <w:rPr>
          <w:rFonts w:cs="Times New Roman"/>
        </w:rPr>
      </w:pPr>
    </w:p>
    <w:p w:rsidR="002C2B46" w:rsidRDefault="002C2B46" w:rsidP="00547AEA">
      <w:pPr>
        <w:rPr>
          <w:rFonts w:cs="Times New Roman"/>
        </w:rPr>
      </w:pPr>
      <w:r w:rsidRPr="007E088A">
        <w:rPr>
          <w:rFonts w:cs="Times New Roman"/>
        </w:rPr>
        <w:t>klopf ihr den popo aus ...</w:t>
      </w:r>
      <w:r>
        <w:rPr>
          <w:rFonts w:cs="Times New Roman"/>
        </w:rPr>
        <w:br/>
      </w:r>
      <w:r w:rsidRPr="007E088A">
        <w:rPr>
          <w:rFonts w:cs="Times New Roman"/>
        </w:rPr>
        <w:t>und wenn sie mir eine herunterhaut?</w:t>
      </w:r>
      <w:r>
        <w:rPr>
          <w:rFonts w:cs="Times New Roman"/>
        </w:rPr>
        <w:br/>
      </w:r>
      <w:r w:rsidRPr="007E088A">
        <w:rPr>
          <w:rFonts w:cs="Times New Roman"/>
        </w:rPr>
        <w:t>das tut sie nicht. jede frau glaubt in solchem moment, es wäre einer, der das darf, dann ist es zu spät.</w:t>
      </w:r>
    </w:p>
    <w:p w:rsidR="002C2B46" w:rsidRDefault="002C2B46" w:rsidP="00547AEA">
      <w:pPr>
        <w:rPr>
          <w:rFonts w:cs="Times New Roman"/>
        </w:rPr>
      </w:pPr>
    </w:p>
    <w:p w:rsidR="002C2B46" w:rsidRDefault="002C2B46" w:rsidP="00547AEA">
      <w:pPr>
        <w:rPr>
          <w:rStyle w:val="Datumsangabe"/>
          <w:rFonts w:cs="Times New Roman"/>
        </w:rPr>
      </w:pPr>
      <w:r w:rsidRPr="00DD1F13">
        <w:rPr>
          <w:rStyle w:val="Datumsangabe"/>
          <w:rFonts w:cs="Times New Roman"/>
        </w:rPr>
        <w:t>17.2.</w:t>
      </w:r>
    </w:p>
    <w:p w:rsidR="002C2B46" w:rsidRDefault="002C2B46" w:rsidP="00547AEA">
      <w:pPr>
        <w:rPr>
          <w:rStyle w:val="Datumsangabe"/>
          <w:rFonts w:cs="Times New Roman"/>
        </w:rPr>
      </w:pPr>
    </w:p>
    <w:p w:rsidR="002C2B46" w:rsidRDefault="002C2B46" w:rsidP="00970D1D">
      <w:pPr>
        <w:pStyle w:val="Thema"/>
      </w:pPr>
      <w:r>
        <w:rPr>
          <w:rStyle w:val="Person"/>
          <w:rFonts w:cs="Times New Roman"/>
        </w:rPr>
        <w:t>l</w:t>
      </w:r>
      <w:r w:rsidRPr="00DD1F13">
        <w:rPr>
          <w:rStyle w:val="Person"/>
          <w:rFonts w:cs="Times New Roman"/>
        </w:rPr>
        <w:t>assl</w:t>
      </w:r>
      <w:r>
        <w:rPr>
          <w:rStyle w:val="Person"/>
          <w:rFonts w:cs="Times New Roman"/>
        </w:rPr>
        <w:t>#P7</w:t>
      </w:r>
      <w:r w:rsidRPr="007E088A">
        <w:t xml:space="preserve"> haut auf </w:t>
      </w:r>
      <w:r w:rsidRPr="00C313EE">
        <w:rPr>
          <w:rStyle w:val="Person"/>
          <w:rFonts w:cs="Times New Roman"/>
        </w:rPr>
        <w:t>lürgen</w:t>
      </w:r>
      <w:r>
        <w:rPr>
          <w:rStyle w:val="Person"/>
          <w:rFonts w:cs="Times New Roman"/>
        </w:rPr>
        <w:t>#P16</w:t>
      </w:r>
      <w:r w:rsidRPr="007E088A">
        <w:t xml:space="preserve"> hin. warum der denn partout nicht das stück eines linzers aufführen will.</w:t>
      </w:r>
      <w:r>
        <w:br/>
      </w:r>
      <w:r>
        <w:rPr>
          <w:rStyle w:val="Person"/>
          <w:rFonts w:cs="Times New Roman"/>
        </w:rPr>
        <w:t>l</w:t>
      </w:r>
      <w:r w:rsidRPr="00C313EE">
        <w:rPr>
          <w:rStyle w:val="Person"/>
          <w:rFonts w:cs="Times New Roman"/>
        </w:rPr>
        <w:t>ürgen</w:t>
      </w:r>
      <w:r>
        <w:rPr>
          <w:rStyle w:val="Person"/>
          <w:rFonts w:cs="Times New Roman"/>
        </w:rPr>
        <w:t>#P16</w:t>
      </w:r>
      <w:r w:rsidRPr="007E088A">
        <w:t xml:space="preserve">: da die linzer presse grundsätzlich alle aufführungen von österreichischen autoren vernichtet, oder gar in </w:t>
      </w:r>
      <w:r w:rsidRPr="00AC04C1">
        <w:rPr>
          <w:rStyle w:val="Ort"/>
        </w:rPr>
        <w:t>linz</w:t>
      </w:r>
      <w:r>
        <w:rPr>
          <w:rStyle w:val="Ort"/>
        </w:rPr>
        <w:t>#G23</w:t>
      </w:r>
      <w:r w:rsidRPr="007E088A">
        <w:t xml:space="preserve"> ansässigen, wird int.</w:t>
      </w:r>
      <w:r>
        <w:t xml:space="preserve"> </w:t>
      </w:r>
      <w:r>
        <w:rPr>
          <w:rStyle w:val="Person"/>
          <w:rFonts w:cs="Times New Roman"/>
        </w:rPr>
        <w:t>k</w:t>
      </w:r>
      <w:r w:rsidRPr="00C313EE">
        <w:rPr>
          <w:rStyle w:val="Person"/>
          <w:rFonts w:cs="Times New Roman"/>
        </w:rPr>
        <w:t>rahl</w:t>
      </w:r>
      <w:r>
        <w:rPr>
          <w:rStyle w:val="Person"/>
          <w:rFonts w:cs="Times New Roman"/>
        </w:rPr>
        <w:t>#P15</w:t>
      </w:r>
      <w:r w:rsidRPr="007E088A">
        <w:t xml:space="preserve"> in der spielplangestaltung vorsichtiger sein.</w:t>
      </w:r>
      <w:r>
        <w:br/>
      </w:r>
      <w:r w:rsidRPr="007E088A">
        <w:t>nun tobt der hässliche gnom wieder.</w:t>
      </w:r>
      <w:r>
        <w:t>#T2</w:t>
      </w:r>
    </w:p>
    <w:p w:rsidR="002C2B46" w:rsidRDefault="002C2B46" w:rsidP="00547AEA"/>
    <w:p w:rsidR="002C2B46" w:rsidRDefault="002C2B46" w:rsidP="00970D1D">
      <w:pPr>
        <w:pStyle w:val="Thema"/>
      </w:pPr>
      <w:r>
        <w:rPr>
          <w:rStyle w:val="Person"/>
          <w:rFonts w:cs="Times New Roman"/>
        </w:rPr>
        <w:t>r</w:t>
      </w:r>
      <w:r w:rsidRPr="00C313EE">
        <w:rPr>
          <w:rStyle w:val="Person"/>
          <w:rFonts w:cs="Times New Roman"/>
        </w:rPr>
        <w:t>azinger</w:t>
      </w:r>
      <w:r>
        <w:rPr>
          <w:rStyle w:val="Person"/>
          <w:rFonts w:cs="Times New Roman"/>
        </w:rPr>
        <w:t>#P54</w:t>
      </w:r>
      <w:r w:rsidRPr="007E088A">
        <w:t xml:space="preserve"> hingegen schlägt straff nach </w:t>
      </w:r>
      <w:r w:rsidRPr="001B2465">
        <w:rPr>
          <w:rStyle w:val="Person"/>
          <w:rFonts w:cs="Times New Roman"/>
        </w:rPr>
        <w:t>wittlinger</w:t>
      </w:r>
      <w:r>
        <w:rPr>
          <w:rStyle w:val="Person"/>
          <w:rFonts w:cs="Times New Roman"/>
        </w:rPr>
        <w:t>#P218</w:t>
      </w:r>
      <w:r w:rsidRPr="007E088A">
        <w:t xml:space="preserve"> aus, der grossen erfolg mit der </w:t>
      </w:r>
      <w:r w:rsidRPr="000D12A8">
        <w:rPr>
          <w:i/>
        </w:rPr>
        <w:t>milchstrasse</w:t>
      </w:r>
      <w:r w:rsidRPr="007E088A">
        <w:t xml:space="preserve"> hatte. wenn einer keine erfolge hatte, sagen die zwei seltsamen gesellen: mit welchem recht will der ... hatte einer erfolge, dann: das ist nicht</w:t>
      </w:r>
      <w:r>
        <w:t xml:space="preserve"> so viel, wie dargetan wurde. </w:t>
      </w:r>
      <w:r>
        <w:rPr>
          <w:rStyle w:val="Person"/>
          <w:rFonts w:cs="Times New Roman"/>
        </w:rPr>
        <w:t>r</w:t>
      </w:r>
      <w:r w:rsidRPr="001B2465">
        <w:rPr>
          <w:rStyle w:val="Person"/>
          <w:rFonts w:cs="Times New Roman"/>
        </w:rPr>
        <w:t>azinger</w:t>
      </w:r>
      <w:r>
        <w:rPr>
          <w:rStyle w:val="Person"/>
          <w:rFonts w:cs="Times New Roman"/>
        </w:rPr>
        <w:t>#P54</w:t>
      </w:r>
      <w:r w:rsidRPr="007E088A">
        <w:t xml:space="preserve"> lobt eine studentenaufführung des petrinums in alle himmel (da gehören sie ja wohl auch hin).</w:t>
      </w:r>
      <w:r>
        <w:t>#T2</w:t>
      </w:r>
    </w:p>
    <w:p w:rsidR="002C2B46" w:rsidRDefault="002C2B46" w:rsidP="00547AEA"/>
    <w:p w:rsidR="002C2B46" w:rsidRDefault="002C2B46" w:rsidP="00547AEA">
      <w:pPr>
        <w:rPr>
          <w:rFonts w:cs="Times New Roman"/>
        </w:rPr>
      </w:pPr>
      <w:r w:rsidRPr="007E088A">
        <w:rPr>
          <w:rFonts w:cs="Times New Roman"/>
        </w:rPr>
        <w:t xml:space="preserve">lyrik ist die schwierigste gattung der literatur, sagt </w:t>
      </w:r>
      <w:r w:rsidRPr="001B2465">
        <w:rPr>
          <w:rStyle w:val="Person"/>
          <w:rFonts w:cs="Times New Roman"/>
        </w:rPr>
        <w:t>f. j. heinrich</w:t>
      </w:r>
      <w:r>
        <w:rPr>
          <w:rStyle w:val="Person"/>
          <w:rFonts w:cs="Times New Roman"/>
        </w:rPr>
        <w:t>#P13</w:t>
      </w:r>
      <w:r w:rsidRPr="007E088A">
        <w:rPr>
          <w:rFonts w:cs="Times New Roman"/>
        </w:rPr>
        <w:t>. ich habe den weitesten weg nach paris, sagte die schnecke.</w:t>
      </w:r>
    </w:p>
    <w:p w:rsidR="002C2B46" w:rsidRDefault="002C2B46" w:rsidP="00547AEA">
      <w:pPr>
        <w:rPr>
          <w:rFonts w:cs="Times New Roman"/>
        </w:rPr>
      </w:pPr>
    </w:p>
    <w:p w:rsidR="002C2B46" w:rsidRDefault="002C2B46" w:rsidP="00A01DED">
      <w:pPr>
        <w:pStyle w:val="Thema"/>
      </w:pPr>
      <w:r>
        <w:rPr>
          <w:rStyle w:val="Person"/>
          <w:rFonts w:cs="Times New Roman"/>
        </w:rPr>
        <w:t>k</w:t>
      </w:r>
      <w:r w:rsidRPr="001B2465">
        <w:rPr>
          <w:rStyle w:val="Person"/>
          <w:rFonts w:cs="Times New Roman"/>
        </w:rPr>
        <w:t>oller</w:t>
      </w:r>
      <w:r>
        <w:rPr>
          <w:rStyle w:val="Person"/>
          <w:rFonts w:cs="Times New Roman"/>
        </w:rPr>
        <w:t>#P10</w:t>
      </w:r>
      <w:r w:rsidRPr="007E088A">
        <w:t>: was will er denn schreiben, da er das leben nicht kennt? er schöpft nur aus literatur. also wird alles nur lit. sein (papieren).</w:t>
      </w:r>
      <w:r>
        <w:t>#T2</w:t>
      </w:r>
    </w:p>
    <w:p w:rsidR="002C2B46" w:rsidRDefault="002C2B46" w:rsidP="00547AEA">
      <w:pPr>
        <w:rPr>
          <w:rFonts w:cs="Times New Roman"/>
        </w:rPr>
      </w:pPr>
    </w:p>
    <w:p w:rsidR="002C2B46" w:rsidRDefault="002C2B46" w:rsidP="004415F7">
      <w:pPr>
        <w:pStyle w:val="Thema"/>
      </w:pPr>
      <w:r w:rsidRPr="007E088A">
        <w:t>[4] sie wird immer kräftiger in der figur. fünf jahre binden, auch wenn man nicht will. machten wir doch miteinander etwa 300.000 heftige, gegeneinander gerichtete bewegungen.</w:t>
      </w:r>
      <w:r>
        <w:t>#T8</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Style w:val="Datumsangabe"/>
          <w:rFonts w:cs="Times New Roman"/>
        </w:rPr>
      </w:pPr>
      <w:r w:rsidRPr="001B2465">
        <w:rPr>
          <w:rStyle w:val="Datumsangabe"/>
          <w:rFonts w:cs="Times New Roman"/>
        </w:rPr>
        <w:t>19.2.</w:t>
      </w:r>
    </w:p>
    <w:p w:rsidR="002C2B46" w:rsidRDefault="002C2B46" w:rsidP="00547AEA">
      <w:pPr>
        <w:rPr>
          <w:rStyle w:val="Datumsangabe"/>
          <w:rFonts w:cs="Times New Roman"/>
        </w:rPr>
      </w:pPr>
    </w:p>
    <w:p w:rsidR="002C2B46" w:rsidRDefault="002C2B46" w:rsidP="00547AEA">
      <w:pPr>
        <w:rPr>
          <w:rFonts w:cs="Times New Roman"/>
        </w:rPr>
      </w:pPr>
      <w:r w:rsidRPr="007E088A">
        <w:rPr>
          <w:rFonts w:cs="Times New Roman"/>
        </w:rPr>
        <w:t>frau lumumba hat, einer afrikanischen sitte entsprechend, zum zeichen der trauer um ihren von reaktionären bestien ermordeten mann ihre (nicht unschönen) brüste entblösst. in den bürgerlichen zeitungen wurden diese ‚anstössigen‘ stellen überklebt. den schweinen ist alles schwein.</w:t>
      </w:r>
      <w:r>
        <w:rPr>
          <w:rFonts w:cs="Times New Roman"/>
        </w:rPr>
        <w:br/>
      </w:r>
      <w:r w:rsidRPr="007E088A">
        <w:rPr>
          <w:rFonts w:cs="Times New Roman"/>
        </w:rPr>
        <w:t xml:space="preserve">nach </w:t>
      </w:r>
      <w:r w:rsidRPr="00666A3A">
        <w:rPr>
          <w:rStyle w:val="Person"/>
          <w:rFonts w:cs="Times New Roman"/>
        </w:rPr>
        <w:t>lumumba</w:t>
      </w:r>
      <w:r>
        <w:rPr>
          <w:rStyle w:val="Person"/>
          <w:rFonts w:cs="Times New Roman"/>
        </w:rPr>
        <w:t>#P18</w:t>
      </w:r>
      <w:r w:rsidRPr="007E088A">
        <w:rPr>
          <w:rFonts w:cs="Times New Roman"/>
        </w:rPr>
        <w:t xml:space="preserve">, der grässlich gefoltert wurde und halbtot am ermordungsort ankam, mit gebrochenen arm- und beinknochen, aufgerissenen ohren, zerschlagener nase und mund, wurden sieben seiner politiker heimtückisch ermordet. sie wollen, im verein mit </w:t>
      </w:r>
      <w:r w:rsidRPr="00D07273">
        <w:rPr>
          <w:rStyle w:val="Ort"/>
        </w:rPr>
        <w:t>usa</w:t>
      </w:r>
      <w:r>
        <w:rPr>
          <w:rStyle w:val="Ort"/>
        </w:rPr>
        <w:t>#G21</w:t>
      </w:r>
      <w:r w:rsidRPr="007E088A">
        <w:rPr>
          <w:rFonts w:cs="Times New Roman"/>
        </w:rPr>
        <w:t>, den lauf der welt aufhalten. sie haben nicht gelernt, dass dies nicht möglich ist.</w:t>
      </w:r>
    </w:p>
    <w:p w:rsidR="002C2B46" w:rsidRDefault="002C2B46" w:rsidP="00547AEA">
      <w:pPr>
        <w:rPr>
          <w:rFonts w:cs="Times New Roman"/>
        </w:rPr>
      </w:pPr>
    </w:p>
    <w:p w:rsidR="002C2B46" w:rsidRDefault="002C2B46" w:rsidP="00547AEA">
      <w:pPr>
        <w:rPr>
          <w:rFonts w:cs="Times New Roman"/>
        </w:rPr>
      </w:pPr>
      <w:r>
        <w:rPr>
          <w:rStyle w:val="Person"/>
          <w:rFonts w:cs="Times New Roman"/>
        </w:rPr>
        <w:t>h</w:t>
      </w:r>
      <w:r w:rsidRPr="00756D1E">
        <w:rPr>
          <w:rStyle w:val="Person"/>
          <w:rFonts w:cs="Times New Roman"/>
        </w:rPr>
        <w:t>itzinger</w:t>
      </w:r>
      <w:r>
        <w:rPr>
          <w:rStyle w:val="Person"/>
          <w:rFonts w:cs="Times New Roman"/>
        </w:rPr>
        <w:t>#P19</w:t>
      </w:r>
      <w:r w:rsidRPr="007E088A">
        <w:rPr>
          <w:rFonts w:cs="Times New Roman"/>
        </w:rPr>
        <w:t xml:space="preserve"> wird direktor der mercedes-werke mit einem gehalt von 500.000 ös im monat.</w:t>
      </w:r>
    </w:p>
    <w:p w:rsidR="002C2B46" w:rsidRDefault="002C2B46" w:rsidP="00547AEA">
      <w:pPr>
        <w:rPr>
          <w:rFonts w:cs="Times New Roman"/>
        </w:rPr>
      </w:pPr>
    </w:p>
    <w:p w:rsidR="002C2B46" w:rsidRDefault="002C2B46" w:rsidP="00A01DED">
      <w:pPr>
        <w:pStyle w:val="Thema"/>
      </w:pPr>
      <w:r w:rsidRPr="007E088A">
        <w:t>die russen haben ein raumschiff zur venus geschickt.</w:t>
      </w:r>
      <w:r>
        <w:t>#T3</w:t>
      </w:r>
    </w:p>
    <w:p w:rsidR="002C2B46" w:rsidRDefault="002C2B46" w:rsidP="00547AEA"/>
    <w:p w:rsidR="002C2B46" w:rsidRDefault="002C2B46" w:rsidP="00547AEA">
      <w:pPr>
        <w:rPr>
          <w:rFonts w:cs="Times New Roman"/>
        </w:rPr>
      </w:pPr>
      <w:r w:rsidRPr="007E088A">
        <w:rPr>
          <w:rFonts w:cs="Times New Roman"/>
        </w:rPr>
        <w:t>sonnenfinsternis. um sieben uhr früh wurde es dunkel.</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A01DED">
      <w:pPr>
        <w:pStyle w:val="Thema"/>
      </w:pPr>
      <w:r>
        <w:rPr>
          <w:rStyle w:val="Person"/>
          <w:rFonts w:cs="Times New Roman"/>
        </w:rPr>
        <w:t>s</w:t>
      </w:r>
      <w:r w:rsidRPr="00756D1E">
        <w:rPr>
          <w:rStyle w:val="Person"/>
          <w:rFonts w:cs="Times New Roman"/>
        </w:rPr>
        <w:t>chroers</w:t>
      </w:r>
      <w:r>
        <w:rPr>
          <w:rStyle w:val="Person"/>
          <w:rFonts w:cs="Times New Roman"/>
        </w:rPr>
        <w:t>#P37</w:t>
      </w:r>
      <w:r w:rsidRPr="007E088A">
        <w:t xml:space="preserve"> spezial</w:t>
      </w:r>
      <w:r w:rsidRPr="000D12A8">
        <w:rPr>
          <w:rStyle w:val="Schlagwort"/>
          <w:i/>
        </w:rPr>
        <w:t>hamlet#S96</w:t>
      </w:r>
      <w:r w:rsidRPr="000D12A8">
        <w:rPr>
          <w:i/>
        </w:rPr>
        <w:t xml:space="preserve"> </w:t>
      </w:r>
      <w:r w:rsidRPr="007E088A">
        <w:t>gesehen.</w:t>
      </w:r>
      <w:r>
        <w:br/>
      </w:r>
      <w:r w:rsidRPr="007E088A">
        <w:t xml:space="preserve">diese aufführung wurde zu unrecht verrissen. </w:t>
      </w:r>
      <w:r>
        <w:rPr>
          <w:rStyle w:val="Person"/>
          <w:rFonts w:cs="Times New Roman"/>
        </w:rPr>
        <w:t>s</w:t>
      </w:r>
      <w:r w:rsidRPr="00756D1E">
        <w:rPr>
          <w:rStyle w:val="Person"/>
          <w:rFonts w:cs="Times New Roman"/>
        </w:rPr>
        <w:t>chroer</w:t>
      </w:r>
      <w:r>
        <w:rPr>
          <w:rStyle w:val="Person"/>
          <w:rFonts w:cs="Times New Roman"/>
        </w:rPr>
        <w:t>#P37</w:t>
      </w:r>
      <w:r w:rsidRPr="007E088A">
        <w:t xml:space="preserve"> bemühte sich um manche auflockerung und manche neue nuancierung. aber neu, das ist ein wort, das nicht geht. es muss alles so sein, wie man es seit bald hundert jahren lernt.</w:t>
      </w:r>
      <w:r>
        <w:br/>
      </w:r>
      <w:r>
        <w:rPr>
          <w:rStyle w:val="Person"/>
          <w:rFonts w:cs="Times New Roman"/>
        </w:rPr>
        <w:t>s</w:t>
      </w:r>
      <w:r w:rsidRPr="00756D1E">
        <w:rPr>
          <w:rStyle w:val="Person"/>
          <w:rFonts w:cs="Times New Roman"/>
        </w:rPr>
        <w:t>chroers</w:t>
      </w:r>
      <w:r>
        <w:rPr>
          <w:rStyle w:val="Person"/>
          <w:rFonts w:cs="Times New Roman"/>
        </w:rPr>
        <w:t>#P37</w:t>
      </w:r>
      <w:r w:rsidRPr="007E088A">
        <w:t xml:space="preserve"> mangelndes suspensorium wird bemängelt. nicht hinschauen, wenn es aufregt, meine herren.</w:t>
      </w:r>
      <w:r>
        <w:br/>
      </w:r>
      <w:r>
        <w:rPr>
          <w:rStyle w:val="Person"/>
          <w:rFonts w:cs="Times New Roman"/>
        </w:rPr>
        <w:t>s</w:t>
      </w:r>
      <w:r w:rsidRPr="00756D1E">
        <w:rPr>
          <w:rStyle w:val="Person"/>
          <w:rFonts w:cs="Times New Roman"/>
        </w:rPr>
        <w:t>chroer</w:t>
      </w:r>
      <w:r>
        <w:rPr>
          <w:rStyle w:val="Person"/>
          <w:rFonts w:cs="Times New Roman"/>
        </w:rPr>
        <w:t>#P37</w:t>
      </w:r>
      <w:r w:rsidRPr="007E088A">
        <w:t xml:space="preserve"> hat viel gestrichen. hätten sie sich langweilen wollen? zugunsten der kürze, in der würze liegt.</w:t>
      </w:r>
      <w:r>
        <w:br/>
      </w:r>
      <w:r>
        <w:rPr>
          <w:rStyle w:val="Person"/>
          <w:rFonts w:cs="Times New Roman"/>
        </w:rPr>
        <w:t>s</w:t>
      </w:r>
      <w:r w:rsidRPr="00756D1E">
        <w:rPr>
          <w:rStyle w:val="Person"/>
          <w:rFonts w:cs="Times New Roman"/>
        </w:rPr>
        <w:t>chroer</w:t>
      </w:r>
      <w:r>
        <w:rPr>
          <w:rStyle w:val="Person"/>
          <w:rFonts w:cs="Times New Roman"/>
        </w:rPr>
        <w:t>#P37</w:t>
      </w:r>
      <w:r w:rsidRPr="007E088A">
        <w:t xml:space="preserve"> als hamlet sah gut aus, nicht so alt, wie er ist, aber wie ein schnell gealterter junger. jedenfalls spielte er hervorragend die mangelnde beherrschung der glieder</w:t>
      </w:r>
      <w:r>
        <w:t xml:space="preserve"> eines jungen menschen. das tol</w:t>
      </w:r>
      <w:r w:rsidRPr="007E088A">
        <w:t>patschige, das oft an ein stolpern glauben lässt.</w:t>
      </w:r>
      <w:r>
        <w:t>#T2</w:t>
      </w:r>
    </w:p>
    <w:p w:rsidR="002C2B46" w:rsidRDefault="002C2B46" w:rsidP="00547AEA">
      <w:pPr>
        <w:rPr>
          <w:rFonts w:cs="Times New Roman"/>
        </w:rPr>
      </w:pPr>
    </w:p>
    <w:p w:rsidR="002C2B46" w:rsidRDefault="002C2B46" w:rsidP="00547AEA">
      <w:pPr>
        <w:rPr>
          <w:rFonts w:cs="Times New Roman"/>
        </w:rPr>
      </w:pPr>
      <w:r w:rsidRPr="007E088A">
        <w:rPr>
          <w:rFonts w:cs="Times New Roman"/>
        </w:rPr>
        <w:t xml:space="preserve">diese woche: </w:t>
      </w:r>
      <w:r w:rsidRPr="000D12A8">
        <w:rPr>
          <w:rFonts w:cs="Times New Roman"/>
          <w:i/>
        </w:rPr>
        <w:t>das unheilige haus,</w:t>
      </w:r>
      <w:r w:rsidRPr="007E088A">
        <w:rPr>
          <w:rFonts w:cs="Times New Roman"/>
        </w:rPr>
        <w:t xml:space="preserve"> fernsehen (mo)</w:t>
      </w:r>
      <w:r>
        <w:rPr>
          <w:rFonts w:cs="Times New Roman"/>
        </w:rPr>
        <w:br/>
      </w:r>
      <w:r w:rsidRPr="000D12A8">
        <w:rPr>
          <w:rFonts w:cs="Times New Roman"/>
          <w:i/>
        </w:rPr>
        <w:t>die türen knallen</w:t>
      </w:r>
      <w:r w:rsidRPr="007E088A">
        <w:rPr>
          <w:rFonts w:cs="Times New Roman"/>
        </w:rPr>
        <w:t xml:space="preserve"> (fernsehen) di fernaud </w:t>
      </w:r>
      <w:r>
        <w:rPr>
          <w:rFonts w:cs="Times New Roman"/>
        </w:rPr>
        <w:br/>
      </w:r>
      <w:r w:rsidRPr="000D12A8">
        <w:rPr>
          <w:rFonts w:cs="Times New Roman"/>
          <w:i/>
        </w:rPr>
        <w:t>mann frau kind</w:t>
      </w:r>
      <w:r w:rsidRPr="007E088A">
        <w:rPr>
          <w:rFonts w:cs="Times New Roman"/>
        </w:rPr>
        <w:t xml:space="preserve"> (ferns) mi </w:t>
      </w:r>
      <w:r w:rsidRPr="00756D1E">
        <w:rPr>
          <w:rStyle w:val="Person"/>
          <w:rFonts w:cs="Times New Roman"/>
        </w:rPr>
        <w:t>nestroy</w:t>
      </w:r>
      <w:r>
        <w:rPr>
          <w:rStyle w:val="Person"/>
          <w:rFonts w:cs="Times New Roman"/>
        </w:rPr>
        <w:t>#P219</w:t>
      </w:r>
      <w:r w:rsidRPr="007E088A">
        <w:rPr>
          <w:rFonts w:cs="Times New Roman"/>
        </w:rPr>
        <w:t xml:space="preserve"> </w:t>
      </w:r>
      <w:r>
        <w:rPr>
          <w:rFonts w:cs="Times New Roman"/>
        </w:rPr>
        <w:br/>
      </w:r>
      <w:r w:rsidRPr="00211AD7">
        <w:rPr>
          <w:rFonts w:cs="Times New Roman"/>
          <w:lang w:val="de-AT"/>
        </w:rPr>
        <w:t xml:space="preserve">donnerstag: </w:t>
      </w:r>
      <w:r w:rsidRPr="000D12A8">
        <w:rPr>
          <w:rStyle w:val="Schlagwort"/>
          <w:rFonts w:cs="Times New Roman"/>
          <w:i/>
          <w:lang w:val="de-AT"/>
        </w:rPr>
        <w:t>hamlet#S96</w:t>
      </w:r>
      <w:r w:rsidRPr="00211AD7">
        <w:rPr>
          <w:rFonts w:cs="Times New Roman"/>
          <w:lang w:val="de-AT"/>
        </w:rPr>
        <w:t xml:space="preserve"> </w:t>
      </w:r>
      <w:r>
        <w:rPr>
          <w:rStyle w:val="Person"/>
          <w:rFonts w:cs="Times New Roman"/>
        </w:rPr>
        <w:t>s</w:t>
      </w:r>
      <w:r w:rsidRPr="00756D1E">
        <w:rPr>
          <w:rStyle w:val="Person"/>
          <w:rFonts w:cs="Times New Roman"/>
        </w:rPr>
        <w:t>chroer</w:t>
      </w:r>
      <w:r>
        <w:rPr>
          <w:rStyle w:val="Person"/>
          <w:rFonts w:cs="Times New Roman"/>
        </w:rPr>
        <w:t>#P37</w:t>
      </w:r>
      <w:r w:rsidRPr="00211AD7">
        <w:rPr>
          <w:rFonts w:cs="Times New Roman"/>
          <w:lang w:val="de-AT"/>
        </w:rPr>
        <w:t xml:space="preserve"> </w:t>
      </w:r>
      <w:r w:rsidRPr="00767988">
        <w:rPr>
          <w:rStyle w:val="Person"/>
        </w:rPr>
        <w:t>shakespeare</w:t>
      </w:r>
      <w:r w:rsidRPr="00211AD7">
        <w:rPr>
          <w:rStyle w:val="Person"/>
          <w:rFonts w:cs="Times New Roman"/>
          <w:lang w:val="de-AT"/>
        </w:rPr>
        <w:t>#P220</w:t>
      </w:r>
      <w:r w:rsidRPr="00211AD7">
        <w:rPr>
          <w:rFonts w:cs="Times New Roman"/>
          <w:lang w:val="de-AT"/>
        </w:rPr>
        <w:br/>
      </w:r>
      <w:r w:rsidRPr="007E088A">
        <w:rPr>
          <w:rFonts w:cs="Times New Roman"/>
        </w:rPr>
        <w:t xml:space="preserve">freitag </w:t>
      </w:r>
      <w:r w:rsidRPr="000D12A8">
        <w:rPr>
          <w:rFonts w:cs="Times New Roman"/>
          <w:i/>
        </w:rPr>
        <w:t>kassette</w:t>
      </w:r>
      <w:r w:rsidRPr="000D12A8">
        <w:t xml:space="preserve"> </w:t>
      </w:r>
      <w:r w:rsidRPr="0094705B">
        <w:rPr>
          <w:rStyle w:val="Person"/>
          <w:rFonts w:cs="Times New Roman"/>
        </w:rPr>
        <w:t>sternheim</w:t>
      </w:r>
      <w:r>
        <w:rPr>
          <w:rStyle w:val="Person"/>
          <w:rFonts w:cs="Times New Roman"/>
        </w:rPr>
        <w:t>#P221</w:t>
      </w:r>
      <w:r>
        <w:rPr>
          <w:rFonts w:cs="Times New Roman"/>
        </w:rPr>
        <w:br/>
      </w:r>
      <w:r w:rsidRPr="007E088A">
        <w:rPr>
          <w:rFonts w:cs="Times New Roman"/>
        </w:rPr>
        <w:t xml:space="preserve">samstag </w:t>
      </w:r>
      <w:r w:rsidRPr="004266EB">
        <w:rPr>
          <w:rFonts w:cs="Times New Roman"/>
          <w:i/>
        </w:rPr>
        <w:t>oben und unten,</w:t>
      </w:r>
      <w:r w:rsidRPr="007E088A">
        <w:rPr>
          <w:rFonts w:cs="Times New Roman"/>
        </w:rPr>
        <w:t xml:space="preserve"> radio</w:t>
      </w:r>
      <w:r>
        <w:rPr>
          <w:rFonts w:cs="Times New Roman"/>
        </w:rPr>
        <w:br/>
      </w:r>
      <w:r w:rsidRPr="007E088A">
        <w:rPr>
          <w:rFonts w:cs="Times New Roman"/>
        </w:rPr>
        <w:t xml:space="preserve">sonntag galerie </w:t>
      </w:r>
      <w:r w:rsidRPr="0094705B">
        <w:rPr>
          <w:rStyle w:val="Person"/>
          <w:rFonts w:cs="Times New Roman"/>
        </w:rPr>
        <w:t>kliemstein</w:t>
      </w:r>
      <w:r>
        <w:rPr>
          <w:rStyle w:val="Person"/>
          <w:rFonts w:cs="Times New Roman"/>
        </w:rPr>
        <w:t>#P22</w:t>
      </w:r>
      <w:r w:rsidRPr="007E088A">
        <w:rPr>
          <w:rFonts w:cs="Times New Roman"/>
        </w:rPr>
        <w:t xml:space="preserve">, </w:t>
      </w:r>
      <w:r w:rsidRPr="004266EB">
        <w:rPr>
          <w:rStyle w:val="Schlagwort"/>
          <w:rFonts w:cs="Times New Roman"/>
          <w:i/>
        </w:rPr>
        <w:t>unterrichtsstunde#S9</w:t>
      </w:r>
      <w:r w:rsidRPr="007E088A">
        <w:rPr>
          <w:rFonts w:cs="Times New Roman"/>
        </w:rPr>
        <w:t>.</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Style w:val="Datumsangabe"/>
          <w:rFonts w:cs="Times New Roman"/>
        </w:rPr>
      </w:pPr>
      <w:r w:rsidRPr="00B878C5">
        <w:rPr>
          <w:rStyle w:val="Datumsangabe"/>
          <w:rFonts w:cs="Times New Roman"/>
        </w:rPr>
        <w:t>26.2.</w:t>
      </w:r>
    </w:p>
    <w:p w:rsidR="002C2B46" w:rsidRDefault="002C2B46" w:rsidP="00547AEA">
      <w:pPr>
        <w:rPr>
          <w:rStyle w:val="Datumsangabe"/>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A01DED">
      <w:pPr>
        <w:pStyle w:val="Thema"/>
      </w:pPr>
      <w:r>
        <w:rPr>
          <w:rStyle w:val="Person"/>
          <w:rFonts w:cs="Times New Roman"/>
        </w:rPr>
        <w:t>i</w:t>
      </w:r>
      <w:r w:rsidRPr="0059082A">
        <w:rPr>
          <w:rStyle w:val="Person"/>
          <w:rFonts w:cs="Times New Roman"/>
        </w:rPr>
        <w:t>onescos</w:t>
      </w:r>
      <w:r>
        <w:rPr>
          <w:rStyle w:val="Person"/>
          <w:rFonts w:cs="Times New Roman"/>
        </w:rPr>
        <w:t>#P20</w:t>
      </w:r>
      <w:r w:rsidRPr="007E088A">
        <w:t xml:space="preserve"> </w:t>
      </w:r>
      <w:r w:rsidRPr="004266EB">
        <w:rPr>
          <w:rStyle w:val="Schlagwort"/>
          <w:rFonts w:cs="Times New Roman"/>
          <w:i/>
        </w:rPr>
        <w:t>unterrichtsstunde#S9</w:t>
      </w:r>
      <w:r w:rsidRPr="007E088A">
        <w:t xml:space="preserve">. eine gute leitung von </w:t>
      </w:r>
      <w:r w:rsidRPr="0059082A">
        <w:rPr>
          <w:rStyle w:val="Person"/>
          <w:rFonts w:cs="Times New Roman"/>
        </w:rPr>
        <w:t>w. koller</w:t>
      </w:r>
      <w:r>
        <w:rPr>
          <w:rStyle w:val="Person"/>
          <w:rFonts w:cs="Times New Roman"/>
        </w:rPr>
        <w:t>#P10</w:t>
      </w:r>
      <w:r w:rsidRPr="007E088A">
        <w:t>. allein dass er aus weismann diesen professor machen konnte.</w:t>
      </w:r>
      <w:r>
        <w:br/>
      </w:r>
      <w:r>
        <w:rPr>
          <w:rStyle w:val="Person"/>
          <w:rFonts w:cs="Times New Roman"/>
        </w:rPr>
        <w:t>r</w:t>
      </w:r>
      <w:r w:rsidRPr="0059082A">
        <w:rPr>
          <w:rStyle w:val="Person"/>
          <w:rFonts w:cs="Times New Roman"/>
        </w:rPr>
        <w:t>uprechters</w:t>
      </w:r>
      <w:r>
        <w:rPr>
          <w:rStyle w:val="Person"/>
          <w:rFonts w:cs="Times New Roman"/>
        </w:rPr>
        <w:t>#P21</w:t>
      </w:r>
      <w:r w:rsidRPr="007E088A">
        <w:t xml:space="preserve"> anklageschrift: er hätte durch verhüllung der gesichter und beschönigende titel die sicht auf weibliche geschlechtsorgane gerichtet. </w:t>
      </w:r>
      <w:r>
        <w:rPr>
          <w:rStyle w:val="Person"/>
          <w:rFonts w:cs="Times New Roman"/>
        </w:rPr>
        <w:t>k</w:t>
      </w:r>
      <w:r w:rsidRPr="0059082A">
        <w:rPr>
          <w:rStyle w:val="Person"/>
          <w:rFonts w:cs="Times New Roman"/>
        </w:rPr>
        <w:t>liemstein</w:t>
      </w:r>
      <w:r>
        <w:rPr>
          <w:rStyle w:val="Person"/>
          <w:rFonts w:cs="Times New Roman"/>
        </w:rPr>
        <w:t>#P22</w:t>
      </w:r>
      <w:r w:rsidRPr="007E088A">
        <w:t xml:space="preserve"> wollte sich damit bereichern, ein zuschauer [5] hätte die bilder mit dem ausspruch klassifiziert: das ist fesch, da sieht man wenigstens, wie eine fut ausschaut (</w:t>
      </w:r>
      <w:r w:rsidRPr="002B72A3">
        <w:rPr>
          <w:rStyle w:val="SchwrzungAnonymisierung"/>
        </w:rPr>
        <w:t>lehr#A22</w:t>
      </w:r>
      <w:r w:rsidRPr="007E088A">
        <w:t>).</w:t>
      </w:r>
      <w:r>
        <w:br/>
      </w:r>
      <w:r w:rsidRPr="007E088A">
        <w:t>als ob er das nicht in jedem anatomischen atlas oder – gegen unkostenbeitrag – auch in einem buff tun könnte.</w:t>
      </w:r>
      <w:r>
        <w:br/>
      </w:r>
      <w:r w:rsidRPr="007E088A">
        <w:t>wer war der anzeiger?</w:t>
      </w:r>
      <w:r>
        <w:t>#T2</w:t>
      </w:r>
    </w:p>
    <w:p w:rsidR="002C2B46" w:rsidRDefault="002C2B46" w:rsidP="00547AEA"/>
    <w:p w:rsidR="002C2B46" w:rsidRDefault="002C2B46" w:rsidP="00547AEA">
      <w:pPr>
        <w:rPr>
          <w:rStyle w:val="Datumsangabe"/>
          <w:rFonts w:cs="Times New Roman"/>
        </w:rPr>
      </w:pPr>
      <w:r w:rsidRPr="0059082A">
        <w:rPr>
          <w:rStyle w:val="Datumsangabe"/>
          <w:rFonts w:cs="Times New Roman"/>
        </w:rPr>
        <w:t>25.2.</w:t>
      </w:r>
    </w:p>
    <w:p w:rsidR="002C2B46" w:rsidRDefault="002C2B46" w:rsidP="00547AEA">
      <w:pPr>
        <w:rPr>
          <w:rStyle w:val="Datumsangabe"/>
          <w:rFonts w:cs="Times New Roman"/>
        </w:rPr>
      </w:pPr>
    </w:p>
    <w:p w:rsidR="002C2B46" w:rsidRDefault="002C2B46" w:rsidP="00547AEA">
      <w:pPr>
        <w:rPr>
          <w:rFonts w:cs="Times New Roman"/>
        </w:rPr>
      </w:pPr>
      <w:r w:rsidRPr="007E088A">
        <w:rPr>
          <w:rFonts w:cs="Times New Roman"/>
        </w:rPr>
        <w:t xml:space="preserve">mit der erwartung, einen mann von format kennen zu lernen, ging ich in die galerie zu einer </w:t>
      </w:r>
      <w:r w:rsidRPr="0059082A">
        <w:rPr>
          <w:rStyle w:val="Person"/>
          <w:rFonts w:cs="Times New Roman"/>
        </w:rPr>
        <w:t>eisenreich</w:t>
      </w:r>
      <w:r>
        <w:rPr>
          <w:rStyle w:val="Person"/>
          <w:rFonts w:cs="Times New Roman"/>
        </w:rPr>
        <w:t>#P23</w:t>
      </w:r>
      <w:r w:rsidRPr="007E088A">
        <w:rPr>
          <w:rFonts w:cs="Times New Roman"/>
        </w:rPr>
        <w:t>-lesung.</w:t>
      </w:r>
      <w:r>
        <w:rPr>
          <w:rFonts w:cs="Times New Roman"/>
        </w:rPr>
        <w:br/>
      </w:r>
      <w:r w:rsidRPr="007E088A">
        <w:rPr>
          <w:rFonts w:cs="Times New Roman"/>
        </w:rPr>
        <w:t>was da sass, war ein eingebildeter strizi. arrogant, unernst, überheblich.</w:t>
      </w:r>
      <w:r>
        <w:rPr>
          <w:rFonts w:cs="Times New Roman"/>
        </w:rPr>
        <w:br/>
      </w:r>
      <w:r w:rsidRPr="007E088A">
        <w:rPr>
          <w:rFonts w:cs="Times New Roman"/>
        </w:rPr>
        <w:t>‚wenn von anderen menschen die rede ist, werde ich unernst</w:t>
      </w:r>
      <w:r>
        <w:rPr>
          <w:rFonts w:cs="Times New Roman"/>
        </w:rPr>
        <w:t>.</w:t>
      </w:r>
      <w:r w:rsidRPr="007E088A">
        <w:rPr>
          <w:rFonts w:cs="Times New Roman"/>
        </w:rPr>
        <w:t>‘</w:t>
      </w:r>
      <w:r>
        <w:rPr>
          <w:rFonts w:cs="Times New Roman"/>
        </w:rPr>
        <w:br/>
      </w:r>
      <w:r w:rsidRPr="007E088A">
        <w:rPr>
          <w:rFonts w:cs="Times New Roman"/>
        </w:rPr>
        <w:t>‚ich habe da und dort aus meiner werkstatt gesprochen</w:t>
      </w:r>
      <w:r>
        <w:rPr>
          <w:rFonts w:cs="Times New Roman"/>
        </w:rPr>
        <w:t>.</w:t>
      </w:r>
      <w:r w:rsidRPr="007E088A">
        <w:rPr>
          <w:rFonts w:cs="Times New Roman"/>
        </w:rPr>
        <w:t>‘</w:t>
      </w:r>
      <w:r>
        <w:rPr>
          <w:rFonts w:cs="Times New Roman"/>
        </w:rPr>
        <w:br/>
      </w:r>
      <w:r w:rsidRPr="007E088A">
        <w:rPr>
          <w:rFonts w:cs="Times New Roman"/>
        </w:rPr>
        <w:t>‚was macht es schon aus, ob einem ein ziegelstein oder eine atombombe auf den kopf fällt</w:t>
      </w:r>
      <w:r>
        <w:rPr>
          <w:rFonts w:cs="Times New Roman"/>
        </w:rPr>
        <w:t>?</w:t>
      </w:r>
      <w:r w:rsidRPr="007E088A">
        <w:rPr>
          <w:rFonts w:cs="Times New Roman"/>
        </w:rPr>
        <w:t>‘</w:t>
      </w:r>
      <w:r>
        <w:rPr>
          <w:rFonts w:cs="Times New Roman"/>
        </w:rPr>
        <w:br/>
      </w:r>
      <w:r w:rsidRPr="007E088A">
        <w:rPr>
          <w:rFonts w:cs="Times New Roman"/>
        </w:rPr>
        <w:t>ist das die ethik und äst</w:t>
      </w:r>
      <w:r>
        <w:rPr>
          <w:rFonts w:cs="Times New Roman"/>
        </w:rPr>
        <w:t>hetik</w:t>
      </w:r>
      <w:r w:rsidRPr="007E088A">
        <w:rPr>
          <w:rFonts w:cs="Times New Roman"/>
        </w:rPr>
        <w:t xml:space="preserve"> eines katholischen menschen? eines dichters? das ist die ethik eines zuhälters.</w:t>
      </w:r>
      <w:r>
        <w:rPr>
          <w:rFonts w:cs="Times New Roman"/>
        </w:rPr>
        <w:br/>
      </w:r>
      <w:r w:rsidRPr="007E088A">
        <w:rPr>
          <w:rFonts w:cs="Times New Roman"/>
        </w:rPr>
        <w:t>‚i</w:t>
      </w:r>
      <w:r>
        <w:rPr>
          <w:rFonts w:cs="Times New Roman"/>
        </w:rPr>
        <w:t>ch schreibe, um leben zu lernen.‘</w:t>
      </w:r>
      <w:r>
        <w:rPr>
          <w:rFonts w:cs="Times New Roman"/>
        </w:rPr>
        <w:br/>
      </w:r>
      <w:r w:rsidRPr="007E088A">
        <w:rPr>
          <w:rFonts w:cs="Times New Roman"/>
        </w:rPr>
        <w:t>kurz vorher hiess es: ‚schreiben</w:t>
      </w:r>
      <w:r>
        <w:rPr>
          <w:rFonts w:cs="Times New Roman"/>
        </w:rPr>
        <w:t xml:space="preserve"> kann nur, wer erfahrungen hat.‘</w:t>
      </w:r>
      <w:r w:rsidRPr="007E088A">
        <w:rPr>
          <w:rFonts w:cs="Times New Roman"/>
        </w:rPr>
        <w:t xml:space="preserve"> wie: nun das eine ohne das andere?</w:t>
      </w:r>
      <w:r>
        <w:rPr>
          <w:rFonts w:cs="Times New Roman"/>
        </w:rPr>
        <w:br/>
      </w:r>
      <w:r w:rsidRPr="007E088A">
        <w:rPr>
          <w:rFonts w:cs="Times New Roman"/>
        </w:rPr>
        <w:t xml:space="preserve">diskussionsbeiträge von gewicht wurden mit phrasen oder gelächter oder einem schlicht-präpotenten ‚ich weiss es nicht‘ übergangen. </w:t>
      </w:r>
      <w:r>
        <w:rPr>
          <w:rStyle w:val="Person"/>
          <w:rFonts w:cs="Times New Roman"/>
        </w:rPr>
        <w:t>k</w:t>
      </w:r>
      <w:r w:rsidRPr="00A325CE">
        <w:rPr>
          <w:rStyle w:val="Person"/>
          <w:rFonts w:cs="Times New Roman"/>
        </w:rPr>
        <w:t>leinschmidt</w:t>
      </w:r>
      <w:r>
        <w:rPr>
          <w:rStyle w:val="Person"/>
          <w:rFonts w:cs="Times New Roman"/>
        </w:rPr>
        <w:t>#P63</w:t>
      </w:r>
      <w:r w:rsidRPr="007E088A">
        <w:rPr>
          <w:rFonts w:cs="Times New Roman"/>
        </w:rPr>
        <w:t xml:space="preserve"> sekundierte ihm, </w:t>
      </w:r>
      <w:r w:rsidRPr="00A325CE">
        <w:t>jungwirth</w:t>
      </w:r>
      <w:r w:rsidRPr="007E088A">
        <w:rPr>
          <w:rFonts w:cs="Times New Roman"/>
        </w:rPr>
        <w:t xml:space="preserve"> opponierte, </w:t>
      </w:r>
      <w:r>
        <w:rPr>
          <w:rStyle w:val="Person"/>
          <w:rFonts w:cs="Times New Roman"/>
        </w:rPr>
        <w:t>ki</w:t>
      </w:r>
      <w:r w:rsidRPr="00A325CE">
        <w:rPr>
          <w:rStyle w:val="Person"/>
          <w:rFonts w:cs="Times New Roman"/>
        </w:rPr>
        <w:t>nzl</w:t>
      </w:r>
      <w:r>
        <w:rPr>
          <w:rStyle w:val="Person"/>
          <w:rFonts w:cs="Times New Roman"/>
        </w:rPr>
        <w:t>#P79</w:t>
      </w:r>
      <w:r w:rsidRPr="007E088A">
        <w:rPr>
          <w:rFonts w:cs="Times New Roman"/>
        </w:rPr>
        <w:t xml:space="preserve"> düpierte. nein zu diesem kollegen, der in megalomanie macht.</w:t>
      </w:r>
    </w:p>
    <w:p w:rsidR="002C2B46" w:rsidRDefault="002C2B46" w:rsidP="00547AEA">
      <w:pPr>
        <w:rPr>
          <w:rFonts w:cs="Times New Roman"/>
        </w:rPr>
      </w:pPr>
    </w:p>
    <w:p w:rsidR="002C2B46" w:rsidRPr="003D5BF8" w:rsidRDefault="002C2B46" w:rsidP="003D5BF8">
      <w:r w:rsidRPr="003D5BF8">
        <w:t>###</w:t>
      </w:r>
    </w:p>
    <w:p w:rsidR="002C2B46" w:rsidRDefault="002C2B46" w:rsidP="00547AEA">
      <w:pPr>
        <w:rPr>
          <w:rFonts w:cs="Times New Roman"/>
        </w:rPr>
      </w:pPr>
    </w:p>
    <w:p w:rsidR="002C2B46" w:rsidRDefault="002C2B46" w:rsidP="00547AEA">
      <w:pPr>
        <w:rPr>
          <w:rStyle w:val="Datumsangabe"/>
          <w:rFonts w:cs="Times New Roman"/>
        </w:rPr>
      </w:pPr>
      <w:r w:rsidRPr="00A325CE">
        <w:rPr>
          <w:rStyle w:val="Datumsangabe"/>
          <w:rFonts w:cs="Times New Roman"/>
        </w:rPr>
        <w:t>5.3.</w:t>
      </w:r>
    </w:p>
    <w:p w:rsidR="002C2B46" w:rsidRDefault="002C2B46" w:rsidP="00547AEA">
      <w:pPr>
        <w:rPr>
          <w:rStyle w:val="Datumsangabe"/>
          <w:rFonts w:cs="Times New Roman"/>
        </w:rPr>
      </w:pPr>
    </w:p>
    <w:p w:rsidR="002C2B46" w:rsidRDefault="002C2B46" w:rsidP="00A01DED">
      <w:pPr>
        <w:pStyle w:val="Thema"/>
      </w:pPr>
      <w:r>
        <w:rPr>
          <w:rStyle w:val="Person"/>
          <w:rFonts w:cs="Times New Roman"/>
        </w:rPr>
        <w:t>r</w:t>
      </w:r>
      <w:r w:rsidRPr="00667EAF">
        <w:rPr>
          <w:rStyle w:val="Person"/>
          <w:rFonts w:cs="Times New Roman"/>
        </w:rPr>
        <w:t>uprechter</w:t>
      </w:r>
      <w:r>
        <w:rPr>
          <w:rStyle w:val="Person"/>
          <w:rFonts w:cs="Times New Roman"/>
        </w:rPr>
        <w:t>#P21</w:t>
      </w:r>
      <w:r w:rsidRPr="007E088A">
        <w:t xml:space="preserve"> und </w:t>
      </w:r>
      <w:r w:rsidRPr="00667EAF">
        <w:rPr>
          <w:rStyle w:val="Person"/>
          <w:rFonts w:cs="Times New Roman"/>
        </w:rPr>
        <w:t>kliemstein</w:t>
      </w:r>
      <w:r>
        <w:rPr>
          <w:rStyle w:val="Person"/>
          <w:rFonts w:cs="Times New Roman"/>
        </w:rPr>
        <w:t>#P22</w:t>
      </w:r>
      <w:r>
        <w:t xml:space="preserve"> machen in unverdauten </w:t>
      </w:r>
      <w:r w:rsidRPr="007E088A">
        <w:t>philosophischen weisheiten ohne jegliche grundlage, also in missverstandenem gedankengut. in die enge getrieben, flüchten sie sich in zynismen und witze. ihre kunsttheorien sind zum kopfschütteln. (</w:t>
      </w:r>
      <w:r w:rsidRPr="00667EAF">
        <w:rPr>
          <w:rStyle w:val="Person"/>
          <w:rFonts w:cs="Times New Roman"/>
        </w:rPr>
        <w:t>kliemstein</w:t>
      </w:r>
      <w:r>
        <w:rPr>
          <w:rStyle w:val="Person"/>
          <w:rFonts w:cs="Times New Roman"/>
        </w:rPr>
        <w:t>#P22</w:t>
      </w:r>
      <w:r w:rsidRPr="007E088A">
        <w:t>: es können hunderte draufgehen, damit ein kunstwerk entsteht.)</w:t>
      </w:r>
      <w:r>
        <w:br/>
      </w:r>
      <w:r w:rsidRPr="007E088A">
        <w:t>sie verachten die gesellschaft, ziehen aber wie die maden im speck in ihr herum.</w:t>
      </w:r>
      <w:r>
        <w:t>#T2</w:t>
      </w:r>
    </w:p>
    <w:p w:rsidR="002C2B46" w:rsidRDefault="002C2B46" w:rsidP="00547AEA"/>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Style w:val="Datumsangabe"/>
          <w:rFonts w:cs="Times New Roman"/>
        </w:rPr>
      </w:pPr>
      <w:r w:rsidRPr="00240804">
        <w:rPr>
          <w:rStyle w:val="Datumsangabe"/>
          <w:rFonts w:cs="Times New Roman"/>
        </w:rPr>
        <w:t>8.3.</w:t>
      </w:r>
    </w:p>
    <w:p w:rsidR="002C2B46" w:rsidRDefault="002C2B46" w:rsidP="00547AEA">
      <w:pPr>
        <w:rPr>
          <w:rStyle w:val="Datumsangabe"/>
          <w:rFonts w:cs="Times New Roman"/>
        </w:rPr>
      </w:pPr>
    </w:p>
    <w:p w:rsidR="002C2B46" w:rsidRDefault="002C2B46" w:rsidP="00547AEA">
      <w:pPr>
        <w:rPr>
          <w:rFonts w:cs="Times New Roman"/>
        </w:rPr>
      </w:pPr>
      <w:r w:rsidRPr="00240804">
        <w:rPr>
          <w:rStyle w:val="Person"/>
          <w:rFonts w:cs="Times New Roman"/>
        </w:rPr>
        <w:t>mautner markhof</w:t>
      </w:r>
      <w:r>
        <w:rPr>
          <w:rStyle w:val="Person"/>
          <w:rFonts w:cs="Times New Roman"/>
        </w:rPr>
        <w:t>#P24</w:t>
      </w:r>
      <w:r w:rsidRPr="007E088A">
        <w:rPr>
          <w:rFonts w:cs="Times New Roman"/>
        </w:rPr>
        <w:t xml:space="preserve"> appelliert an die arbeiter, keine lohnforderungen zu stellen. wie eindrucksvoll solche appelle sind, wenn sie von millionären kommen.</w:t>
      </w:r>
      <w:r>
        <w:rPr>
          <w:rFonts w:cs="Times New Roman"/>
        </w:rPr>
        <w:br/>
      </w:r>
      <w:r w:rsidRPr="007E088A">
        <w:rPr>
          <w:rFonts w:cs="Times New Roman"/>
        </w:rPr>
        <w:t xml:space="preserve">zweitausend jahre christentum brachten lediglich eine ordnung der geldprotzen, wie in </w:t>
      </w:r>
      <w:r w:rsidRPr="00641D95">
        <w:rPr>
          <w:rStyle w:val="Ort"/>
        </w:rPr>
        <w:t>amerika</w:t>
      </w:r>
      <w:r>
        <w:rPr>
          <w:rStyle w:val="Ort"/>
        </w:rPr>
        <w:t>#G21</w:t>
      </w:r>
      <w:r w:rsidRPr="007E088A">
        <w:rPr>
          <w:rFonts w:cs="Times New Roman"/>
        </w:rPr>
        <w:t xml:space="preserve"> werden auch wir schon von millionären geführt.</w:t>
      </w:r>
    </w:p>
    <w:p w:rsidR="002C2B46" w:rsidRDefault="002C2B46" w:rsidP="00547AEA">
      <w:pPr>
        <w:rPr>
          <w:rFonts w:cs="Times New Roman"/>
        </w:rPr>
      </w:pPr>
    </w:p>
    <w:p w:rsidR="002C2B46" w:rsidRDefault="002C2B46" w:rsidP="00547AEA">
      <w:pPr>
        <w:rPr>
          <w:rFonts w:cs="Times New Roman"/>
        </w:rPr>
      </w:pPr>
      <w:r w:rsidRPr="007E088A">
        <w:rPr>
          <w:rFonts w:cs="Times New Roman"/>
        </w:rPr>
        <w:t>opel günther hat in einer nacht durch die aufwertung der dm 700.000 ös verdient. (durch gelagerte autos, die teurer wurden, ohne dass er einen finger zu rühren brauchte.)</w:t>
      </w:r>
      <w:r>
        <w:rPr>
          <w:rFonts w:cs="Times New Roman"/>
        </w:rPr>
        <w:br/>
      </w:r>
      <w:r w:rsidRPr="007E088A">
        <w:rPr>
          <w:rFonts w:cs="Times New Roman"/>
        </w:rPr>
        <w:t xml:space="preserve">derselbe </w:t>
      </w:r>
      <w:r w:rsidRPr="00240804">
        <w:rPr>
          <w:rStyle w:val="Person"/>
          <w:rFonts w:cs="Times New Roman"/>
        </w:rPr>
        <w:t>mautner markhof</w:t>
      </w:r>
      <w:r>
        <w:rPr>
          <w:rStyle w:val="Person"/>
          <w:rFonts w:cs="Times New Roman"/>
        </w:rPr>
        <w:t>#P24</w:t>
      </w:r>
      <w:r w:rsidRPr="00240804">
        <w:rPr>
          <w:rStyle w:val="Person"/>
          <w:rFonts w:cs="Times New Roman"/>
        </w:rPr>
        <w:t xml:space="preserve"> </w:t>
      </w:r>
      <w:r w:rsidRPr="007E088A">
        <w:rPr>
          <w:rFonts w:cs="Times New Roman"/>
        </w:rPr>
        <w:t>erklärte, dass 11 prozent dividende an die aktionäre ausgeschüttet wurde. und die bilanzen der grossen firmen weisen fast nie einen wesentlichen reingewinn aus. nur die riesensummen, die verdient werden, scheinen auf unter allfälliges.</w:t>
      </w:r>
    </w:p>
    <w:p w:rsidR="002C2B46" w:rsidRDefault="002C2B46" w:rsidP="00547AEA">
      <w:pPr>
        <w:rPr>
          <w:rFonts w:cs="Times New Roman"/>
        </w:rPr>
      </w:pPr>
    </w:p>
    <w:p w:rsidR="002C2B46" w:rsidRDefault="002C2B46" w:rsidP="00547AEA">
      <w:pPr>
        <w:rPr>
          <w:rFonts w:cs="Times New Roman"/>
        </w:rPr>
      </w:pPr>
      <w:r>
        <w:rPr>
          <w:rStyle w:val="Person"/>
          <w:rFonts w:cs="Times New Roman"/>
        </w:rPr>
        <w:t>d</w:t>
      </w:r>
      <w:r w:rsidRPr="00240804">
        <w:rPr>
          <w:rStyle w:val="Person"/>
          <w:rFonts w:cs="Times New Roman"/>
        </w:rPr>
        <w:t>rimmel</w:t>
      </w:r>
      <w:r>
        <w:rPr>
          <w:rStyle w:val="Person"/>
          <w:rFonts w:cs="Times New Roman"/>
        </w:rPr>
        <w:t>#P25</w:t>
      </w:r>
      <w:r w:rsidRPr="007E088A">
        <w:rPr>
          <w:rFonts w:cs="Times New Roman"/>
        </w:rPr>
        <w:t xml:space="preserve"> (deutschlandhörig): die fahne der </w:t>
      </w:r>
      <w:r w:rsidRPr="008D29B7">
        <w:rPr>
          <w:rStyle w:val="Institution"/>
        </w:rPr>
        <w:t>ddr</w:t>
      </w:r>
      <w:r>
        <w:rPr>
          <w:rStyle w:val="Institution"/>
        </w:rPr>
        <w:t>#I9</w:t>
      </w:r>
      <w:r w:rsidRPr="007E088A">
        <w:rPr>
          <w:rFonts w:cs="Times New Roman"/>
        </w:rPr>
        <w:t xml:space="preserve"> darf nicht gehisst werden. während westdeutsche sportverbände sich von solchen zumutungen ihrer regierung distanzieren.</w:t>
      </w:r>
      <w:r>
        <w:rPr>
          <w:rFonts w:cs="Times New Roman"/>
        </w:rPr>
        <w:br/>
      </w:r>
      <w:r w:rsidRPr="007E088A">
        <w:rPr>
          <w:rFonts w:cs="Times New Roman"/>
        </w:rPr>
        <w:t>was, wenn westdeutschland kommunistisch wäre? wo blieb</w:t>
      </w:r>
      <w:r>
        <w:rPr>
          <w:rFonts w:cs="Times New Roman"/>
        </w:rPr>
        <w:t>e dann die deutschlandhörigkeit?</w:t>
      </w:r>
    </w:p>
    <w:p w:rsidR="002C2B46" w:rsidRDefault="002C2B46" w:rsidP="00547AEA">
      <w:pPr>
        <w:rPr>
          <w:rFonts w:cs="Times New Roman"/>
        </w:rPr>
      </w:pPr>
    </w:p>
    <w:p w:rsidR="002C2B46" w:rsidRDefault="002C2B46" w:rsidP="00547AEA">
      <w:pPr>
        <w:rPr>
          <w:rFonts w:cs="Times New Roman"/>
        </w:rPr>
      </w:pPr>
      <w:r w:rsidRPr="0069655F">
        <w:rPr>
          <w:rFonts w:cs="Times New Roman"/>
        </w:rPr>
        <w:t>[6</w:t>
      </w:r>
      <w:r w:rsidRPr="002E1EC9">
        <w:t>]</w:t>
      </w:r>
      <w:r w:rsidRPr="002E1EC9">
        <w:rPr>
          <w:rStyle w:val="ThemaZchn"/>
        </w:rPr>
        <w:t xml:space="preserve"> </w:t>
      </w:r>
      <w:r w:rsidRPr="002E1EC9">
        <w:rPr>
          <w:rStyle w:val="Person"/>
        </w:rPr>
        <w:t>kliemstein#P22</w:t>
      </w:r>
      <w:r w:rsidRPr="002E1EC9">
        <w:rPr>
          <w:rStyle w:val="ThemaZchn"/>
        </w:rPr>
        <w:t xml:space="preserve"> verkauft kein bild, auch nicht um zehn</w:t>
      </w:r>
      <w:r>
        <w:rPr>
          <w:rStyle w:val="ThemaZchn"/>
        </w:rPr>
        <w:t>-</w:t>
      </w:r>
      <w:r w:rsidRPr="002E1EC9">
        <w:rPr>
          <w:rStyle w:val="ThemaZchn"/>
        </w:rPr>
        <w:t>, 15.000 ös, wenn der käufer auf die kliemstein’schen</w:t>
      </w:r>
      <w:r w:rsidRPr="00A01DED">
        <w:rPr>
          <w:rStyle w:val="ThemaZchn"/>
        </w:rPr>
        <w:t xml:space="preserve"> examensfragen nicht die richtige antwort gibt bzw. nichts von kunst versteht, was dasselbe ist.</w:t>
      </w:r>
      <w:r w:rsidRPr="00A01DED">
        <w:rPr>
          <w:rStyle w:val="ThemaZchn"/>
        </w:rPr>
        <w:br/>
        <w:t xml:space="preserve">als </w:t>
      </w:r>
      <w:r w:rsidRPr="00616C42">
        <w:rPr>
          <w:rStyle w:val="Person"/>
        </w:rPr>
        <w:t>hoffmann#P973</w:t>
      </w:r>
      <w:r w:rsidRPr="00A01DED">
        <w:rPr>
          <w:rStyle w:val="ThemaZchn"/>
        </w:rPr>
        <w:t xml:space="preserve"> bei ihm ausstellte (</w:t>
      </w:r>
      <w:r w:rsidRPr="00616C42">
        <w:rPr>
          <w:rStyle w:val="Person"/>
        </w:rPr>
        <w:t>zementhoffmann#P973</w:t>
      </w:r>
      <w:r w:rsidRPr="00A01DED">
        <w:rPr>
          <w:rStyle w:val="ThemaZchn"/>
        </w:rPr>
        <w:t xml:space="preserve">), nahm </w:t>
      </w:r>
      <w:r w:rsidRPr="004266EB">
        <w:rPr>
          <w:rStyle w:val="Person"/>
        </w:rPr>
        <w:t>kliemstein</w:t>
      </w:r>
      <w:r>
        <w:rPr>
          <w:rStyle w:val="Person"/>
        </w:rPr>
        <w:t>#P22</w:t>
      </w:r>
      <w:r w:rsidRPr="00A01DED">
        <w:rPr>
          <w:rStyle w:val="ThemaZchn"/>
        </w:rPr>
        <w:t xml:space="preserve"> von ihm kein geld. er nimmt geld prinzipiell nicht von reichen. nur von armen künstlern.</w:t>
      </w:r>
      <w:r>
        <w:rPr>
          <w:rStyle w:val="ThemaZchn"/>
        </w:rPr>
        <w:t>#T2</w:t>
      </w:r>
    </w:p>
    <w:p w:rsidR="002C2B46" w:rsidRDefault="002C2B46" w:rsidP="00547AEA">
      <w:pPr>
        <w:rPr>
          <w:rFonts w:cs="Times New Roman"/>
        </w:rPr>
      </w:pPr>
    </w:p>
    <w:p w:rsidR="002C2B46" w:rsidRDefault="002C2B46" w:rsidP="00547AEA">
      <w:pPr>
        <w:rPr>
          <w:rStyle w:val="Datumsangabe"/>
        </w:rPr>
      </w:pPr>
      <w:r w:rsidRPr="003F4A6A">
        <w:rPr>
          <w:rStyle w:val="Datumsangabe"/>
        </w:rPr>
        <w:t>13.3.</w:t>
      </w:r>
    </w:p>
    <w:p w:rsidR="002C2B46" w:rsidRDefault="002C2B46" w:rsidP="00547AEA">
      <w:pPr>
        <w:rPr>
          <w:rStyle w:val="Datumsangabe"/>
        </w:rPr>
      </w:pPr>
    </w:p>
    <w:p w:rsidR="002C2B46" w:rsidRDefault="002C2B46" w:rsidP="00547AEA">
      <w:pPr>
        <w:rPr>
          <w:rFonts w:cs="Times New Roman"/>
        </w:rPr>
      </w:pPr>
      <w:r w:rsidRPr="00547AEA">
        <w:rPr>
          <w:rFonts w:cs="Times New Roman"/>
        </w:rPr>
        <w:t xml:space="preserve">mit enzi und rudolf wanderungen über </w:t>
      </w:r>
      <w:r w:rsidRPr="0092042F">
        <w:rPr>
          <w:rStyle w:val="Ort"/>
        </w:rPr>
        <w:t>kirchschlag</w:t>
      </w:r>
      <w:r>
        <w:rPr>
          <w:rStyle w:val="Ort"/>
        </w:rPr>
        <w:t>#G212</w:t>
      </w:r>
      <w:r w:rsidRPr="00547AEA">
        <w:rPr>
          <w:rFonts w:cs="Times New Roman"/>
        </w:rPr>
        <w:t xml:space="preserve"> bis nach </w:t>
      </w:r>
      <w:r w:rsidRPr="00AC04C1">
        <w:rPr>
          <w:rStyle w:val="Ort"/>
        </w:rPr>
        <w:t>linz</w:t>
      </w:r>
      <w:r>
        <w:rPr>
          <w:rStyle w:val="Ort"/>
        </w:rPr>
        <w:t>#G23</w:t>
      </w:r>
      <w:r w:rsidRPr="00547AEA">
        <w:rPr>
          <w:rFonts w:cs="Times New Roman"/>
        </w:rPr>
        <w:t xml:space="preserve">. anschliessend </w:t>
      </w:r>
      <w:r w:rsidRPr="00E432CE">
        <w:rPr>
          <w:rStyle w:val="Schlagwort"/>
          <w:i/>
          <w:iCs/>
        </w:rPr>
        <w:t>der stille don#S10</w:t>
      </w:r>
      <w:r w:rsidRPr="00E93109">
        <w:t xml:space="preserve"> </w:t>
      </w:r>
      <w:r w:rsidRPr="00547AEA">
        <w:rPr>
          <w:rFonts w:cs="Times New Roman"/>
        </w:rPr>
        <w:t>im froschberg-kino.</w:t>
      </w:r>
    </w:p>
    <w:p w:rsidR="002C2B46" w:rsidRDefault="002C2B46" w:rsidP="00547AEA">
      <w:pPr>
        <w:rPr>
          <w:rFonts w:cs="Times New Roman"/>
        </w:rPr>
      </w:pPr>
    </w:p>
    <w:p w:rsidR="002C2B46" w:rsidRDefault="002C2B46" w:rsidP="00547AEA">
      <w:pPr>
        <w:rPr>
          <w:rStyle w:val="Datumsangabe"/>
        </w:rPr>
      </w:pPr>
      <w:r w:rsidRPr="003F4A6A">
        <w:rPr>
          <w:rStyle w:val="Datumsangabe"/>
        </w:rPr>
        <w:t>13.3.</w:t>
      </w:r>
    </w:p>
    <w:p w:rsidR="002C2B46" w:rsidRDefault="002C2B46" w:rsidP="00547AEA">
      <w:pPr>
        <w:rPr>
          <w:rStyle w:val="Datumsangabe"/>
        </w:rPr>
      </w:pPr>
    </w:p>
    <w:p w:rsidR="002C2B46" w:rsidRDefault="002C2B46" w:rsidP="00547AEA">
      <w:pPr>
        <w:rPr>
          <w:rFonts w:cs="Times New Roman"/>
        </w:rPr>
      </w:pPr>
      <w:r w:rsidRPr="005C3A3E">
        <w:t xml:space="preserve">selbst </w:t>
      </w:r>
      <w:r w:rsidRPr="00E432CE">
        <w:rPr>
          <w:rStyle w:val="Person"/>
        </w:rPr>
        <w:t>hans weigel#P26</w:t>
      </w:r>
      <w:r w:rsidRPr="005C3A3E">
        <w:t xml:space="preserve"> scheint lieber mit den </w:t>
      </w:r>
      <w:r w:rsidRPr="001F1EA8">
        <w:rPr>
          <w:lang w:val="de-AT" w:eastAsia="fr-FR"/>
        </w:rPr>
        <w:t xml:space="preserve">nazis </w:t>
      </w:r>
      <w:r w:rsidRPr="005C3A3E">
        <w:t>zu paktieren als mit der arbeiterschaft.</w:t>
      </w:r>
      <w:r>
        <w:br/>
      </w:r>
      <w:r w:rsidRPr="005C3A3E">
        <w:rPr>
          <w:rFonts w:cs="Times New Roman"/>
        </w:rPr>
        <w:t xml:space="preserve">kleine sendung im fernsehen: was wissen wir vom 13. märz 1938? ein mädchen sprach. sie sprach von der ‚österreichischen </w:t>
      </w:r>
      <w:r w:rsidRPr="005C3A3E">
        <w:rPr>
          <w:rFonts w:cs="Times New Roman"/>
          <w:lang w:val="de-AT" w:eastAsia="en-US"/>
        </w:rPr>
        <w:t xml:space="preserve">nation‘ </w:t>
      </w:r>
      <w:r w:rsidRPr="005C3A3E">
        <w:rPr>
          <w:rFonts w:cs="Times New Roman"/>
        </w:rPr>
        <w:t>und meinte, die beteiligung wäre sicher nicht so gross gewesen wie immer dargestellt.</w:t>
      </w:r>
    </w:p>
    <w:p w:rsidR="002C2B46" w:rsidRDefault="002C2B46" w:rsidP="00547AEA">
      <w:pPr>
        <w:rPr>
          <w:rFonts w:cs="Times New Roman"/>
        </w:rPr>
      </w:pPr>
    </w:p>
    <w:p w:rsidR="002C2B46" w:rsidRDefault="002C2B46" w:rsidP="00A01DED">
      <w:pPr>
        <w:pStyle w:val="Thema"/>
      </w:pPr>
      <w:r w:rsidRPr="005C3A3E">
        <w:t xml:space="preserve">in </w:t>
      </w:r>
      <w:r w:rsidRPr="00AC04C1">
        <w:rPr>
          <w:rStyle w:val="Ort"/>
        </w:rPr>
        <w:t>wien</w:t>
      </w:r>
      <w:r>
        <w:rPr>
          <w:rStyle w:val="Ort"/>
        </w:rPr>
        <w:t>#G141</w:t>
      </w:r>
      <w:r w:rsidRPr="005C3A3E">
        <w:t xml:space="preserve"> wehren sich unsere verkalkten politiker gegen die hissung der fahne der </w:t>
      </w:r>
      <w:r w:rsidRPr="008D29B7">
        <w:rPr>
          <w:rStyle w:val="Institution"/>
        </w:rPr>
        <w:t>ddr</w:t>
      </w:r>
      <w:r>
        <w:rPr>
          <w:rStyle w:val="Institution"/>
        </w:rPr>
        <w:t>#I9</w:t>
      </w:r>
      <w:r w:rsidRPr="005C3A3E">
        <w:t xml:space="preserve"> mit händen und füssen.</w:t>
      </w:r>
      <w:r>
        <w:t>#T3</w:t>
      </w:r>
    </w:p>
    <w:p w:rsidR="002C2B46" w:rsidRDefault="002C2B46" w:rsidP="00547AEA"/>
    <w:p w:rsidR="002C2B46" w:rsidRDefault="002C2B46" w:rsidP="00547AEA">
      <w:pPr>
        <w:rPr>
          <w:rFonts w:cs="Times New Roman"/>
        </w:rPr>
      </w:pPr>
      <w:r w:rsidRPr="005C3A3E">
        <w:rPr>
          <w:rFonts w:cs="Times New Roman"/>
        </w:rPr>
        <w:t xml:space="preserve">und der mensch schuf gott nach seinem ebenbilde, sagt </w:t>
      </w:r>
      <w:r w:rsidRPr="00834627">
        <w:rPr>
          <w:rStyle w:val="Person"/>
        </w:rPr>
        <w:t>feuerbach</w:t>
      </w:r>
      <w:r>
        <w:rPr>
          <w:rStyle w:val="Person"/>
        </w:rPr>
        <w:t>#P27</w:t>
      </w:r>
      <w:r w:rsidRPr="005C3A3E">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die kunst ist unentbehrlich. – wenn ich nur wüsst’ wozu </w:t>
      </w:r>
      <w:r>
        <w:rPr>
          <w:rStyle w:val="Person"/>
        </w:rPr>
        <w:t>c</w:t>
      </w:r>
      <w:r w:rsidRPr="00834627">
        <w:rPr>
          <w:rStyle w:val="Person"/>
        </w:rPr>
        <w:t>octeau</w:t>
      </w:r>
      <w:r>
        <w:rPr>
          <w:rStyle w:val="Person"/>
        </w:rPr>
        <w:t>#P28</w:t>
      </w:r>
      <w:r w:rsidRPr="004266EB">
        <w:t>.</w:t>
      </w:r>
    </w:p>
    <w:p w:rsidR="002C2B46" w:rsidRDefault="002C2B46" w:rsidP="00547AEA">
      <w:pPr>
        <w:rPr>
          <w:rFonts w:cs="Times New Roman"/>
        </w:rPr>
      </w:pPr>
    </w:p>
    <w:p w:rsidR="002C2B46" w:rsidRDefault="002C2B46" w:rsidP="00A01DED">
      <w:pPr>
        <w:pStyle w:val="Thema"/>
      </w:pPr>
      <w:r w:rsidRPr="005C3A3E">
        <w:t>in der kunst aufsteigender klas</w:t>
      </w:r>
      <w:r>
        <w:t>sen wächst der rationale gehalt,</w:t>
      </w:r>
      <w:r w:rsidRPr="005C3A3E">
        <w:t xml:space="preserve"> der aufklä</w:t>
      </w:r>
      <w:r w:rsidRPr="005C3A3E">
        <w:rPr>
          <w:lang w:val="de-AT" w:eastAsia="en-US"/>
        </w:rPr>
        <w:t>rung</w:t>
      </w:r>
      <w:r w:rsidRPr="005C3A3E">
        <w:t>scharakter. die kunst absteigender klassen ist notwendig dekadent und beruht im wesentlichen auf gefühlsgehalten. ästhetische reize, ausgewogene formenkomplexe.</w:t>
      </w:r>
      <w:r>
        <w:t>#T6</w:t>
      </w:r>
    </w:p>
    <w:p w:rsidR="002C2B46" w:rsidRDefault="002C2B46" w:rsidP="00547AEA">
      <w:pPr>
        <w:rPr>
          <w:rFonts w:cs="Times New Roman"/>
        </w:rPr>
      </w:pPr>
    </w:p>
    <w:p w:rsidR="002C2B46" w:rsidRPr="002B72A3" w:rsidRDefault="002C2B46" w:rsidP="002B72A3">
      <w:r>
        <w:t>###</w:t>
      </w:r>
    </w:p>
    <w:p w:rsidR="002C2B46" w:rsidRDefault="002C2B46" w:rsidP="00547AEA">
      <w:pPr>
        <w:rPr>
          <w:rFonts w:cs="Times New Roman"/>
        </w:rPr>
      </w:pPr>
    </w:p>
    <w:p w:rsidR="002C2B46" w:rsidRDefault="002C2B46" w:rsidP="00547AEA">
      <w:pPr>
        <w:rPr>
          <w:rStyle w:val="Datumsangabe"/>
        </w:rPr>
      </w:pPr>
      <w:r w:rsidRPr="00834627">
        <w:rPr>
          <w:rStyle w:val="Datumsangabe"/>
        </w:rPr>
        <w:t>16.3.</w:t>
      </w:r>
    </w:p>
    <w:p w:rsidR="002C2B46" w:rsidRDefault="002C2B46" w:rsidP="00547AEA">
      <w:pPr>
        <w:rPr>
          <w:rStyle w:val="Datumsangabe"/>
        </w:rPr>
      </w:pPr>
    </w:p>
    <w:p w:rsidR="002C2B46" w:rsidRDefault="002C2B46" w:rsidP="00547AEA">
      <w:pPr>
        <w:rPr>
          <w:rFonts w:cs="Times New Roman"/>
        </w:rPr>
      </w:pPr>
      <w:r w:rsidRPr="00547AEA">
        <w:rPr>
          <w:rFonts w:cs="Times New Roman"/>
        </w:rPr>
        <w:t>wer sie weiterschleppt und reaktivieren will, nur der unterdrückt die freiheit (nämlich rassismus, krieg, chauvinismus, ausbeutung)</w:t>
      </w:r>
      <w:r>
        <w:rPr>
          <w:rFonts w:cs="Times New Roman"/>
        </w:rPr>
        <w:t>.</w:t>
      </w:r>
      <w:r w:rsidRPr="00547AEA">
        <w:rPr>
          <w:rFonts w:cs="Times New Roman"/>
        </w:rPr>
        <w:t xml:space="preserve"> sylvia jensen in th. d. z.</w:t>
      </w:r>
    </w:p>
    <w:p w:rsidR="002C2B46" w:rsidRDefault="002C2B46" w:rsidP="00547AEA">
      <w:pPr>
        <w:rPr>
          <w:rFonts w:cs="Times New Roman"/>
        </w:rPr>
      </w:pPr>
    </w:p>
    <w:p w:rsidR="002C2B46" w:rsidRDefault="002C2B46" w:rsidP="00547AEA">
      <w:pPr>
        <w:rPr>
          <w:rFonts w:cs="Times New Roman"/>
        </w:rPr>
      </w:pPr>
      <w:r w:rsidRPr="00547AEA">
        <w:rPr>
          <w:rFonts w:cs="Times New Roman"/>
        </w:rPr>
        <w:t>freiheit darf nicht mit individualistischer willkür verwechselt werden.</w:t>
      </w:r>
    </w:p>
    <w:p w:rsidR="002C2B46" w:rsidRDefault="002C2B46" w:rsidP="00547AEA">
      <w:pPr>
        <w:rPr>
          <w:rFonts w:cs="Times New Roman"/>
        </w:rPr>
      </w:pPr>
    </w:p>
    <w:p w:rsidR="002C2B46" w:rsidRDefault="002C2B46" w:rsidP="00547AEA">
      <w:pPr>
        <w:rPr>
          <w:rStyle w:val="Datumsangabe"/>
        </w:rPr>
      </w:pPr>
      <w:r w:rsidRPr="00834627">
        <w:rPr>
          <w:rStyle w:val="Datumsangabe"/>
        </w:rPr>
        <w:t>15.3.</w:t>
      </w:r>
    </w:p>
    <w:p w:rsidR="002C2B46" w:rsidRDefault="002C2B46" w:rsidP="00547AEA">
      <w:pPr>
        <w:rPr>
          <w:rStyle w:val="Datumsangabe"/>
        </w:rPr>
      </w:pPr>
    </w:p>
    <w:p w:rsidR="002C2B46" w:rsidRDefault="002C2B46" w:rsidP="00547AEA">
      <w:pPr>
        <w:rPr>
          <w:rFonts w:cs="Times New Roman"/>
        </w:rPr>
      </w:pPr>
      <w:r w:rsidRPr="00547AEA">
        <w:rPr>
          <w:rFonts w:cs="Times New Roman"/>
        </w:rPr>
        <w:t xml:space="preserve">‚die seele ist das </w:t>
      </w:r>
      <w:r w:rsidRPr="00547AEA">
        <w:rPr>
          <w:rFonts w:cs="Times New Roman"/>
          <w:lang w:val="de-AT" w:eastAsia="en-US"/>
        </w:rPr>
        <w:t xml:space="preserve">organ, </w:t>
      </w:r>
      <w:r w:rsidRPr="00547AEA">
        <w:rPr>
          <w:rFonts w:cs="Times New Roman"/>
        </w:rPr>
        <w:t>das den</w:t>
      </w:r>
      <w:r>
        <w:rPr>
          <w:rFonts w:cs="Times New Roman"/>
        </w:rPr>
        <w:t xml:space="preserve"> menschen befähigt, gut zu sein.</w:t>
      </w:r>
      <w:r w:rsidRPr="00547AEA">
        <w:rPr>
          <w:rFonts w:cs="Times New Roman"/>
        </w:rPr>
        <w:t>‘</w:t>
      </w:r>
      <w:r>
        <w:rPr>
          <w:rFonts w:cs="Times New Roman"/>
        </w:rPr>
        <w:br/>
      </w:r>
      <w:r w:rsidRPr="00547AEA">
        <w:rPr>
          <w:rFonts w:cs="Times New Roman"/>
        </w:rPr>
        <w:t xml:space="preserve">(so im jahre 1961 in </w:t>
      </w:r>
      <w:r w:rsidRPr="00547AEA">
        <w:rPr>
          <w:rFonts w:cs="Times New Roman"/>
          <w:lang w:val="de-AT" w:eastAsia="en-US"/>
        </w:rPr>
        <w:t xml:space="preserve">radio </w:t>
      </w:r>
      <w:r w:rsidRPr="00547AEA">
        <w:rPr>
          <w:rFonts w:cs="Times New Roman"/>
        </w:rPr>
        <w:t>linz</w:t>
      </w:r>
      <w:r>
        <w:rPr>
          <w:rFonts w:cs="Times New Roman"/>
        </w:rPr>
        <w:t>.</w:t>
      </w:r>
      <w:r w:rsidRPr="00547AEA">
        <w:rPr>
          <w:rFonts w:cs="Times New Roman"/>
        </w:rPr>
        <w:t>)</w:t>
      </w:r>
    </w:p>
    <w:p w:rsidR="002C2B46" w:rsidRDefault="002C2B46" w:rsidP="00547AEA">
      <w:pPr>
        <w:rPr>
          <w:rFonts w:cs="Times New Roman"/>
        </w:rPr>
      </w:pPr>
    </w:p>
    <w:p w:rsidR="002C2B46" w:rsidRDefault="002C2B46" w:rsidP="00547AEA">
      <w:pPr>
        <w:rPr>
          <w:rFonts w:cs="Times New Roman"/>
        </w:rPr>
      </w:pPr>
      <w:r w:rsidRPr="00547AEA">
        <w:rPr>
          <w:rFonts w:cs="Times New Roman"/>
        </w:rPr>
        <w:t xml:space="preserve">gestern vortrag über </w:t>
      </w:r>
      <w:r w:rsidRPr="00834627">
        <w:rPr>
          <w:rStyle w:val="Person"/>
        </w:rPr>
        <w:t>eisenstein</w:t>
      </w:r>
      <w:r>
        <w:rPr>
          <w:rStyle w:val="Person"/>
        </w:rPr>
        <w:t>#P29</w:t>
      </w:r>
      <w:r w:rsidRPr="00547AEA">
        <w:rPr>
          <w:rFonts w:cs="Times New Roman"/>
        </w:rPr>
        <w:t xml:space="preserve">. </w:t>
      </w:r>
      <w:r w:rsidRPr="00547AEA">
        <w:rPr>
          <w:rFonts w:cs="Times New Roman"/>
          <w:lang w:val="de-AT" w:eastAsia="en-US"/>
        </w:rPr>
        <w:t xml:space="preserve">genie </w:t>
      </w:r>
      <w:r w:rsidRPr="00547AEA">
        <w:rPr>
          <w:rFonts w:cs="Times New Roman"/>
        </w:rPr>
        <w:t>und seichtigkeit. manches pathetisch.</w:t>
      </w:r>
    </w:p>
    <w:p w:rsidR="002C2B46" w:rsidRDefault="002C2B46" w:rsidP="00547AEA">
      <w:pPr>
        <w:rPr>
          <w:rFonts w:cs="Times New Roman"/>
        </w:rPr>
      </w:pPr>
    </w:p>
    <w:p w:rsidR="002C2B46" w:rsidRDefault="002C2B46" w:rsidP="00547AEA">
      <w:pPr>
        <w:rPr>
          <w:rFonts w:cs="Times New Roman"/>
        </w:rPr>
      </w:pPr>
      <w:r w:rsidRPr="00547AEA">
        <w:rPr>
          <w:rFonts w:cs="Times New Roman"/>
        </w:rPr>
        <w:t xml:space="preserve">sendung des </w:t>
      </w:r>
      <w:r w:rsidRPr="00B90934">
        <w:rPr>
          <w:rStyle w:val="Institution"/>
        </w:rPr>
        <w:t>gewerkschaftsbundes</w:t>
      </w:r>
      <w:r>
        <w:rPr>
          <w:rStyle w:val="Institution"/>
        </w:rPr>
        <w:t>#I27</w:t>
      </w:r>
      <w:r w:rsidRPr="00547AEA">
        <w:rPr>
          <w:rFonts w:cs="Times New Roman"/>
        </w:rPr>
        <w:t xml:space="preserve">: die preise steigen hoch in alter weise (als wäre das ein naturgesetz, gegen das der </w:t>
      </w:r>
      <w:r w:rsidRPr="00B90934">
        <w:rPr>
          <w:rStyle w:val="Institution"/>
        </w:rPr>
        <w:t>gewerkschaftbundes</w:t>
      </w:r>
      <w:r>
        <w:rPr>
          <w:rStyle w:val="Institution"/>
        </w:rPr>
        <w:t>#I27</w:t>
      </w:r>
      <w:r w:rsidRPr="00616C42">
        <w:t xml:space="preserve"> </w:t>
      </w:r>
      <w:r w:rsidRPr="00547AEA">
        <w:rPr>
          <w:rFonts w:cs="Times New Roman"/>
        </w:rPr>
        <w:t>nichts kann.)</w:t>
      </w:r>
    </w:p>
    <w:p w:rsidR="002C2B46" w:rsidRDefault="002C2B46" w:rsidP="00547AEA">
      <w:pPr>
        <w:rPr>
          <w:rFonts w:cs="Times New Roman"/>
        </w:rPr>
      </w:pPr>
    </w:p>
    <w:p w:rsidR="002C2B46" w:rsidRDefault="002C2B46" w:rsidP="00547AEA">
      <w:pPr>
        <w:rPr>
          <w:rStyle w:val="Datumsangabe"/>
        </w:rPr>
      </w:pPr>
      <w:r w:rsidRPr="003F4A6A">
        <w:rPr>
          <w:rStyle w:val="Datumsangabe"/>
        </w:rPr>
        <w:t>16.3.</w:t>
      </w:r>
    </w:p>
    <w:p w:rsidR="002C2B46" w:rsidRDefault="002C2B46" w:rsidP="00547AEA">
      <w:pPr>
        <w:rPr>
          <w:rStyle w:val="Datumsangabe"/>
        </w:rPr>
      </w:pPr>
    </w:p>
    <w:p w:rsidR="002C2B46" w:rsidRDefault="002C2B46" w:rsidP="00547AEA">
      <w:pPr>
        <w:rPr>
          <w:rFonts w:cs="Times New Roman"/>
        </w:rPr>
      </w:pPr>
      <w:r w:rsidRPr="00B90934">
        <w:rPr>
          <w:rStyle w:val="Institution"/>
        </w:rPr>
        <w:t>oberösterr. künstlerbund#</w:t>
      </w:r>
      <w:r>
        <w:rPr>
          <w:rStyle w:val="Institution"/>
        </w:rPr>
        <w:t>I</w:t>
      </w:r>
      <w:r w:rsidRPr="00B90934">
        <w:rPr>
          <w:rStyle w:val="Institution"/>
        </w:rPr>
        <w:t>29</w:t>
      </w:r>
      <w:r w:rsidRPr="005C3A3E">
        <w:rPr>
          <w:rFonts w:cs="Times New Roman"/>
        </w:rPr>
        <w:t xml:space="preserve">, </w:t>
      </w:r>
      <w:r w:rsidRPr="00B90934">
        <w:rPr>
          <w:rStyle w:val="Institution"/>
        </w:rPr>
        <w:t>penclub</w:t>
      </w:r>
      <w:r>
        <w:rPr>
          <w:rStyle w:val="Institution"/>
        </w:rPr>
        <w:t>#I28</w:t>
      </w:r>
      <w:r w:rsidRPr="005C3A3E">
        <w:rPr>
          <w:rFonts w:cs="Times New Roman"/>
        </w:rPr>
        <w:t xml:space="preserve">, </w:t>
      </w:r>
      <w:r w:rsidRPr="00B90934">
        <w:rPr>
          <w:rStyle w:val="Institution"/>
        </w:rPr>
        <w:t>maerz</w:t>
      </w:r>
      <w:r>
        <w:rPr>
          <w:rStyle w:val="Institution"/>
        </w:rPr>
        <w:t>#I6</w:t>
      </w:r>
      <w:r w:rsidRPr="005C3A3E">
        <w:rPr>
          <w:rFonts w:cs="Times New Roman"/>
        </w:rPr>
        <w:t xml:space="preserve">? – wos brauch i des, sagt </w:t>
      </w:r>
      <w:r w:rsidRPr="00B90934">
        <w:rPr>
          <w:rStyle w:val="Schlagwort"/>
        </w:rPr>
        <w:t>travnicek</w:t>
      </w:r>
      <w:r>
        <w:rPr>
          <w:rStyle w:val="Schlagwort"/>
        </w:rPr>
        <w:t>#S22</w:t>
      </w:r>
      <w:r w:rsidRPr="005C3A3E">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1951 gab es in </w:t>
      </w:r>
      <w:r w:rsidRPr="008F0261">
        <w:rPr>
          <w:rStyle w:val="Ort"/>
        </w:rPr>
        <w:t>österreich</w:t>
      </w:r>
      <w:r>
        <w:rPr>
          <w:rStyle w:val="Ort"/>
        </w:rPr>
        <w:t>#G213</w:t>
      </w:r>
      <w:r w:rsidRPr="005C3A3E">
        <w:rPr>
          <w:rFonts w:cs="Times New Roman"/>
        </w:rPr>
        <w:t xml:space="preserve"> 361 millionäre</w:t>
      </w:r>
      <w:r>
        <w:rPr>
          <w:rFonts w:cs="Times New Roman"/>
        </w:rPr>
        <w:br/>
      </w:r>
      <w:r w:rsidRPr="005C3A3E">
        <w:rPr>
          <w:rFonts w:cs="Times New Roman"/>
        </w:rPr>
        <w:t>1961 1000 millionäre</w:t>
      </w:r>
    </w:p>
    <w:p w:rsidR="002C2B46" w:rsidRDefault="002C2B46" w:rsidP="00547AEA">
      <w:pPr>
        <w:rPr>
          <w:rFonts w:cs="Times New Roman"/>
        </w:rPr>
      </w:pPr>
    </w:p>
    <w:p w:rsidR="002C2B46" w:rsidRDefault="002C2B46" w:rsidP="00547AEA">
      <w:pPr>
        <w:rPr>
          <w:rFonts w:cs="Times New Roman"/>
        </w:rPr>
      </w:pPr>
      <w:r w:rsidRPr="005C3A3E">
        <w:rPr>
          <w:rFonts w:cs="Times New Roman"/>
        </w:rPr>
        <w:t>das wirtschafts-‚wunder‘</w:t>
      </w:r>
      <w:r>
        <w:rPr>
          <w:rFonts w:cs="Times New Roman"/>
        </w:rPr>
        <w:t xml:space="preserve"> der hochstapler. sie müssen</w:t>
      </w:r>
      <w:r w:rsidRPr="005C3A3E">
        <w:rPr>
          <w:rFonts w:cs="Times New Roman"/>
        </w:rPr>
        <w:t xml:space="preserve"> mitarbeiten. damit sie sich alles leisten können, was sie nicht brauchen.</w:t>
      </w:r>
    </w:p>
    <w:p w:rsidR="002C2B46" w:rsidRDefault="002C2B46" w:rsidP="00547AEA">
      <w:pPr>
        <w:rPr>
          <w:rFonts w:cs="Times New Roman"/>
        </w:rPr>
      </w:pPr>
    </w:p>
    <w:p w:rsidR="002C2B46" w:rsidRDefault="002C2B46" w:rsidP="00547AEA">
      <w:pPr>
        <w:rPr>
          <w:rStyle w:val="Datumsangabe"/>
        </w:rPr>
      </w:pPr>
      <w:r w:rsidRPr="003F4A6A">
        <w:rPr>
          <w:rStyle w:val="Datumsangabe"/>
        </w:rPr>
        <w:t>17.3.</w:t>
      </w:r>
    </w:p>
    <w:p w:rsidR="002C2B46" w:rsidRDefault="002C2B46" w:rsidP="00547AEA">
      <w:pPr>
        <w:rPr>
          <w:rStyle w:val="Datumsangabe"/>
        </w:rPr>
      </w:pPr>
    </w:p>
    <w:p w:rsidR="002C2B46" w:rsidRPr="003D5BF8" w:rsidRDefault="002C2B46" w:rsidP="003D5BF8">
      <w:r w:rsidRPr="003D5BF8">
        <w:t>###</w:t>
      </w:r>
    </w:p>
    <w:p w:rsidR="002C2B46" w:rsidRDefault="002C2B46" w:rsidP="00547AEA">
      <w:pPr>
        <w:rPr>
          <w:rStyle w:val="Datumsangabe"/>
        </w:rPr>
      </w:pPr>
    </w:p>
    <w:p w:rsidR="002C2B46" w:rsidRDefault="002C2B46" w:rsidP="00547AEA">
      <w:pPr>
        <w:rPr>
          <w:rFonts w:cs="Times New Roman"/>
        </w:rPr>
      </w:pPr>
      <w:r w:rsidRPr="00A01DED">
        <w:rPr>
          <w:rStyle w:val="ThemaZchn"/>
        </w:rPr>
        <w:t xml:space="preserve">roman </w:t>
      </w:r>
      <w:r w:rsidRPr="009B67FC">
        <w:rPr>
          <w:rStyle w:val="Schlagwort"/>
          <w:i/>
        </w:rPr>
        <w:t>drachensaat#S11</w:t>
      </w:r>
      <w:r w:rsidRPr="00A01DED">
        <w:rPr>
          <w:rStyle w:val="ThemaZchn"/>
        </w:rPr>
        <w:t>. ich fange an mit der realisierung.</w:t>
      </w:r>
      <w:r>
        <w:rPr>
          <w:rStyle w:val="ThemaZchn"/>
        </w:rPr>
        <w:t>#T7</w:t>
      </w:r>
    </w:p>
    <w:p w:rsidR="002C2B46" w:rsidRDefault="002C2B46" w:rsidP="00547AEA">
      <w:pPr>
        <w:rPr>
          <w:rFonts w:cs="Times New Roman"/>
        </w:rPr>
      </w:pPr>
    </w:p>
    <w:p w:rsidR="002C2B46" w:rsidRDefault="002C2B46" w:rsidP="00547AEA">
      <w:pPr>
        <w:rPr>
          <w:rFonts w:cs="Times New Roman"/>
        </w:rPr>
      </w:pPr>
      <w:r w:rsidRPr="00F25E24">
        <w:rPr>
          <w:rFonts w:cs="Times New Roman"/>
        </w:rPr>
        <w:t>[7]</w:t>
      </w:r>
      <w:r w:rsidRPr="005C3A3E">
        <w:rPr>
          <w:rFonts w:cs="Times New Roman"/>
        </w:rPr>
        <w:t xml:space="preserve"> gestern in einem </w:t>
      </w:r>
      <w:r w:rsidRPr="00F25E24">
        <w:rPr>
          <w:rStyle w:val="Person"/>
        </w:rPr>
        <w:t>hollitscher</w:t>
      </w:r>
      <w:r>
        <w:rPr>
          <w:rStyle w:val="Person"/>
        </w:rPr>
        <w:t>#P30</w:t>
      </w:r>
      <w:r w:rsidRPr="005C3A3E">
        <w:rPr>
          <w:rFonts w:cs="Times New Roman"/>
        </w:rPr>
        <w:t xml:space="preserve">-vortrag. er hat viel zulauf </w:t>
      </w:r>
      <w:r w:rsidRPr="005C3A3E">
        <w:rPr>
          <w:rFonts w:cs="Times New Roman"/>
          <w:lang w:val="de-AT" w:eastAsia="en-US"/>
        </w:rPr>
        <w:t xml:space="preserve">und </w:t>
      </w:r>
      <w:r w:rsidRPr="005C3A3E">
        <w:rPr>
          <w:rFonts w:cs="Times New Roman"/>
        </w:rPr>
        <w:t xml:space="preserve">verehrer unter dem gebildeten </w:t>
      </w:r>
      <w:r w:rsidRPr="005C3A3E">
        <w:rPr>
          <w:rFonts w:cs="Times New Roman"/>
          <w:lang w:val="de-AT" w:eastAsia="en-US"/>
        </w:rPr>
        <w:t>proletariat.</w:t>
      </w:r>
      <w:r>
        <w:rPr>
          <w:rFonts w:cs="Times New Roman"/>
        </w:rPr>
        <w:br/>
      </w:r>
      <w:r w:rsidRPr="005C3A3E">
        <w:t xml:space="preserve">ich werde übrigens, am rande bemerkt, immer unduldsamer zu den proletariern, die keine marxisten sind. es ist ungerecht, ich weiss. aber wenn man sieht, wie sehr der einfachste arbeiter, wenn er marxist ist, seinen geist schult, und hätte er noch so wenig, dann ekelt einen vor der selbstzufriedenen gefälligkeit und eitelkeit der </w:t>
      </w:r>
      <w:r w:rsidRPr="005C3A3E">
        <w:rPr>
          <w:lang w:val="de-AT" w:eastAsia="en-US"/>
        </w:rPr>
        <w:t xml:space="preserve">proleten, </w:t>
      </w:r>
      <w:r w:rsidRPr="005C3A3E">
        <w:t>die zu dumm sind, marxis</w:t>
      </w:r>
      <w:r w:rsidRPr="005C3A3E">
        <w:rPr>
          <w:lang w:val="de-AT" w:eastAsia="en-US"/>
        </w:rPr>
        <w:t xml:space="preserve">ten </w:t>
      </w:r>
      <w:r w:rsidRPr="005C3A3E">
        <w:t xml:space="preserve">zu werden, sich aber ‚zu gescheit‘ dazu dünken. zurück zu </w:t>
      </w:r>
      <w:r w:rsidRPr="00DF5FB0">
        <w:rPr>
          <w:rStyle w:val="Person"/>
        </w:rPr>
        <w:t>hollitscher</w:t>
      </w:r>
      <w:r>
        <w:rPr>
          <w:rStyle w:val="Person"/>
        </w:rPr>
        <w:t>#P30</w:t>
      </w:r>
      <w:r w:rsidRPr="005C3A3E">
        <w:t xml:space="preserve">: die drehimpulse der erde ändern sich, sie werden schneller oder </w:t>
      </w:r>
      <w:r>
        <w:t>l</w:t>
      </w:r>
      <w:r w:rsidRPr="005C3A3E">
        <w:t>angsamer, bleiben aber niemals gleich!!!</w:t>
      </w:r>
      <w:r>
        <w:br/>
      </w:r>
      <w:r w:rsidRPr="005C3A3E">
        <w:t>man kann glaube oder wissenschaft vorziehen und das eine oder das andere verwerfen, aber man kann nicht unter verletzung der logik beides vermengen.</w:t>
      </w:r>
      <w:r>
        <w:br/>
      </w:r>
      <w:r w:rsidRPr="005C3A3E">
        <w:rPr>
          <w:rFonts w:cs="Times New Roman"/>
        </w:rPr>
        <w:t>man spricht nicht von einer entwicklung des universums, sondern von einem prozess des u. es existiert durch auf- und abbauprozesse.</w:t>
      </w:r>
      <w:r>
        <w:rPr>
          <w:rFonts w:cs="Times New Roman"/>
        </w:rPr>
        <w:br/>
      </w:r>
      <w:r w:rsidRPr="005C3A3E">
        <w:rPr>
          <w:rFonts w:cs="Times New Roman"/>
        </w:rPr>
        <w:t xml:space="preserve">der ‚vergesellschaftlichungsprozess‘ ist eine halbe </w:t>
      </w:r>
      <w:r w:rsidRPr="005C3A3E">
        <w:rPr>
          <w:rFonts w:cs="Times New Roman"/>
          <w:lang w:val="de-AT" w:eastAsia="en-US"/>
        </w:rPr>
        <w:t xml:space="preserve">million </w:t>
      </w:r>
      <w:r w:rsidRPr="005C3A3E">
        <w:rPr>
          <w:rFonts w:cs="Times New Roman"/>
        </w:rPr>
        <w:t>jahre alt.</w:t>
      </w:r>
      <w:r>
        <w:rPr>
          <w:rFonts w:cs="Times New Roman"/>
        </w:rPr>
        <w:br/>
      </w:r>
      <w:r w:rsidRPr="005C3A3E">
        <w:rPr>
          <w:rFonts w:cs="Times New Roman"/>
        </w:rPr>
        <w:t>leben erzeugen im laboratorium durchaus schon möglich.</w:t>
      </w:r>
      <w:r>
        <w:rPr>
          <w:rFonts w:cs="Times New Roman"/>
        </w:rPr>
        <w:br/>
      </w:r>
      <w:r w:rsidRPr="005C3A3E">
        <w:rPr>
          <w:rFonts w:cs="Times New Roman"/>
        </w:rPr>
        <w:t xml:space="preserve">die evolutionsgegner sind meist nicht gut informiert, wenn sie trotz guter </w:t>
      </w:r>
      <w:r w:rsidRPr="005C3A3E">
        <w:rPr>
          <w:rFonts w:cs="Times New Roman"/>
          <w:lang w:val="de-AT" w:eastAsia="en-US"/>
        </w:rPr>
        <w:t xml:space="preserve">information </w:t>
      </w:r>
      <w:r w:rsidRPr="005C3A3E">
        <w:rPr>
          <w:rFonts w:cs="Times New Roman"/>
        </w:rPr>
        <w:t>evolutionsgegner sind, dann sind sie parteiisch, demagogisch. dass der mensch vom affen abstammt, ist wissenschaftlich endgültig gesichert und brauchte eigentlich nicht mehr wiederholt zu werden, sowenig wie dass die sonne sich um die erde dreht.</w:t>
      </w:r>
      <w:r>
        <w:rPr>
          <w:rFonts w:cs="Times New Roman"/>
        </w:rPr>
        <w:br/>
      </w:r>
      <w:r w:rsidRPr="009B67FC">
        <w:rPr>
          <w:rFonts w:cs="Times New Roman"/>
          <w:i/>
        </w:rPr>
        <w:t>buch moses</w:t>
      </w:r>
      <w:r w:rsidRPr="005C3A3E">
        <w:rPr>
          <w:rFonts w:cs="Times New Roman"/>
        </w:rPr>
        <w:t xml:space="preserve"> gibt zwei entgegengesetzte versionen von mann und weib und ihrer entstehung. zuerst wird er aus der rippe des weibes geschaffen, später wird er geschaffen unabhängig vom weib. </w:t>
      </w:r>
      <w:r>
        <w:rPr>
          <w:rFonts w:cs="Times New Roman"/>
        </w:rPr>
        <w:br/>
      </w:r>
      <w:r w:rsidRPr="005C3A3E">
        <w:rPr>
          <w:rFonts w:cs="Times New Roman"/>
        </w:rPr>
        <w:t>man glaubte einmal allen ernstes, dass die welt eine scheibe wäre</w:t>
      </w:r>
      <w:r>
        <w:rPr>
          <w:rFonts w:cs="Times New Roman"/>
        </w:rPr>
        <w:t>.</w:t>
      </w:r>
      <w:r w:rsidRPr="005C3A3E">
        <w:rPr>
          <w:rFonts w:cs="Times New Roman"/>
        </w:rPr>
        <w:t xml:space="preserve"> </w:t>
      </w:r>
      <w:r>
        <w:rPr>
          <w:rFonts w:cs="Times New Roman"/>
        </w:rPr>
        <w:br/>
      </w:r>
      <w:r w:rsidRPr="005C3A3E">
        <w:rPr>
          <w:rFonts w:cs="Times New Roman"/>
        </w:rPr>
        <w:t>der mensch niemals fliegen würde</w:t>
      </w:r>
      <w:r>
        <w:rPr>
          <w:rFonts w:cs="Times New Roman"/>
        </w:rPr>
        <w:t>.</w:t>
      </w:r>
      <w:r>
        <w:rPr>
          <w:rFonts w:cs="Times New Roman"/>
        </w:rPr>
        <w:br/>
      </w:r>
      <w:r w:rsidRPr="005C3A3E">
        <w:rPr>
          <w:rFonts w:cs="Times New Roman"/>
        </w:rPr>
        <w:t>die eisenbahn die menschen krank machen würde</w:t>
      </w:r>
      <w:r>
        <w:rPr>
          <w:rFonts w:cs="Times New Roman"/>
        </w:rPr>
        <w:t>.</w:t>
      </w:r>
      <w:r>
        <w:rPr>
          <w:rFonts w:cs="Times New Roman"/>
        </w:rPr>
        <w:br/>
      </w:r>
      <w:r w:rsidRPr="005C3A3E">
        <w:rPr>
          <w:rFonts w:cs="Times New Roman"/>
        </w:rPr>
        <w:t>die kommunisten niemals russland regieren könnten</w:t>
      </w:r>
      <w:r>
        <w:rPr>
          <w:rFonts w:cs="Times New Roman"/>
        </w:rPr>
        <w:t>.</w:t>
      </w:r>
      <w:r>
        <w:rPr>
          <w:rFonts w:cs="Times New Roman"/>
        </w:rPr>
        <w:br/>
      </w:r>
      <w:r w:rsidRPr="005C3A3E">
        <w:rPr>
          <w:rFonts w:cs="Times New Roman"/>
        </w:rPr>
        <w:t>der sozialismus eine utopie ist.</w:t>
      </w:r>
      <w:r>
        <w:rPr>
          <w:rFonts w:cs="Times New Roman"/>
        </w:rPr>
        <w:br/>
      </w:r>
      <w:r w:rsidRPr="005C3A3E">
        <w:rPr>
          <w:rFonts w:cs="Times New Roman"/>
        </w:rPr>
        <w:t>dass das all für den menschen unerreichbar bleiben wird.</w:t>
      </w:r>
      <w:r>
        <w:rPr>
          <w:rFonts w:cs="Times New Roman"/>
        </w:rPr>
        <w:br/>
      </w:r>
      <w:r w:rsidRPr="005C3A3E">
        <w:rPr>
          <w:rFonts w:cs="Times New Roman"/>
        </w:rPr>
        <w:t>dass die sonne sich um die erde dreht.</w:t>
      </w:r>
      <w:r>
        <w:rPr>
          <w:rFonts w:cs="Times New Roman"/>
        </w:rPr>
        <w:br/>
      </w:r>
      <w:r w:rsidRPr="005C3A3E">
        <w:rPr>
          <w:rFonts w:cs="Times New Roman"/>
        </w:rPr>
        <w:t>und dergleichen mehr.</w:t>
      </w:r>
      <w:r>
        <w:rPr>
          <w:rFonts w:cs="Times New Roman"/>
        </w:rPr>
        <w:br/>
      </w:r>
      <w:r w:rsidRPr="005C3A3E">
        <w:rPr>
          <w:rFonts w:cs="Times New Roman"/>
        </w:rPr>
        <w:t>sitz des telephongespräches? ebensowenig kann man vom sitz des geistes reden.</w:t>
      </w:r>
      <w:r>
        <w:rPr>
          <w:rFonts w:cs="Times New Roman"/>
        </w:rPr>
        <w:br/>
      </w:r>
      <w:r w:rsidRPr="005C3A3E">
        <w:rPr>
          <w:rFonts w:cs="Times New Roman"/>
        </w:rPr>
        <w:t>erregungslaute wurden zu ausdruckslauten.</w:t>
      </w:r>
      <w:r>
        <w:rPr>
          <w:rFonts w:cs="Times New Roman"/>
        </w:rPr>
        <w:br/>
      </w:r>
      <w:r w:rsidRPr="005C3A3E">
        <w:rPr>
          <w:rFonts w:cs="Times New Roman"/>
        </w:rPr>
        <w:t xml:space="preserve">laut reden, leise denken </w:t>
      </w:r>
      <w:r w:rsidRPr="005C3A3E">
        <w:rPr>
          <w:rFonts w:cs="Times New Roman"/>
          <w:lang w:val="de-AT" w:eastAsia="en-US"/>
        </w:rPr>
        <w:t>(kinder)</w:t>
      </w:r>
      <w:r>
        <w:rPr>
          <w:rFonts w:cs="Times New Roman"/>
          <w:lang w:val="de-AT" w:eastAsia="en-US"/>
        </w:rPr>
        <w:t>.</w:t>
      </w:r>
      <w:r>
        <w:rPr>
          <w:rFonts w:cs="Times New Roman"/>
        </w:rPr>
        <w:br/>
      </w:r>
      <w:r w:rsidRPr="005C3A3E">
        <w:rPr>
          <w:rFonts w:cs="Times New Roman"/>
        </w:rPr>
        <w:t>über zehntausend jahre hat die entstehung der ersten arbeitslaute gedauert. so zäh flossen einst die gedanken.</w:t>
      </w:r>
      <w:r>
        <w:rPr>
          <w:rFonts w:cs="Times New Roman"/>
        </w:rPr>
        <w:br/>
      </w:r>
      <w:r w:rsidRPr="001F1EA8">
        <w:rPr>
          <w:rFonts w:cs="Times New Roman"/>
          <w:lang w:val="de-AT" w:eastAsia="fr-FR"/>
        </w:rPr>
        <w:t xml:space="preserve">magie </w:t>
      </w:r>
      <w:r w:rsidRPr="005C3A3E">
        <w:rPr>
          <w:rFonts w:cs="Times New Roman"/>
        </w:rPr>
        <w:t xml:space="preserve">ist nichts geheimnisvolles, sondern lediglich schlechte </w:t>
      </w:r>
      <w:r w:rsidRPr="001F1EA8">
        <w:rPr>
          <w:rFonts w:cs="Times New Roman"/>
          <w:lang w:val="de-AT" w:eastAsia="fr-FR"/>
        </w:rPr>
        <w:t>illusions</w:t>
      </w:r>
      <w:r w:rsidRPr="005C3A3E">
        <w:rPr>
          <w:rFonts w:cs="Times New Roman"/>
        </w:rPr>
        <w:t>technik unserer unwissenden vorfahren.</w:t>
      </w:r>
      <w:r>
        <w:rPr>
          <w:rFonts w:cs="Times New Roman"/>
        </w:rPr>
        <w:br/>
      </w:r>
      <w:r w:rsidRPr="005C3A3E">
        <w:rPr>
          <w:rFonts w:cs="Times New Roman"/>
        </w:rPr>
        <w:t>als der mensch begann, mehr zu erzeugen, als er zum leben brauchte, begann der mensch es ihm wegzunehmen und begann die sklaverei.</w:t>
      </w:r>
      <w:r>
        <w:rPr>
          <w:rFonts w:cs="Times New Roman"/>
        </w:rPr>
        <w:br/>
      </w:r>
      <w:r w:rsidRPr="005C3A3E">
        <w:rPr>
          <w:rFonts w:cs="Times New Roman"/>
        </w:rPr>
        <w:t>damals hatte die sklaverei eine nützliche, dem fortschritt dienende funktion. auf kosten der vielen konnte bedeutend grösseres geleistet werden. ebenso konnte der auf kosten der vielen arbeitende einzelne wissenschaftlich, künstlerisch viel mehr leisten, kulturell.</w:t>
      </w:r>
      <w:r>
        <w:rPr>
          <w:rFonts w:cs="Times New Roman"/>
        </w:rPr>
        <w:br/>
      </w:r>
      <w:r w:rsidRPr="005C3A3E">
        <w:rPr>
          <w:rFonts w:cs="Times New Roman"/>
        </w:rPr>
        <w:t>es entstanden auch unter den privilegierten rangwesen.</w:t>
      </w:r>
      <w:r>
        <w:rPr>
          <w:rFonts w:cs="Times New Roman"/>
        </w:rPr>
        <w:br/>
      </w:r>
      <w:r w:rsidRPr="005C3A3E">
        <w:rPr>
          <w:rFonts w:cs="Times New Roman"/>
        </w:rPr>
        <w:t>(heute ist es nicht bekannt, dass die privilegierten besondere geistige kräfte entfalten.)</w:t>
      </w:r>
      <w:r>
        <w:rPr>
          <w:rFonts w:cs="Times New Roman"/>
        </w:rPr>
        <w:br/>
      </w:r>
      <w:r w:rsidRPr="001F1EA8">
        <w:rPr>
          <w:rFonts w:cs="Times New Roman"/>
          <w:lang w:val="de-AT" w:eastAsia="fr-FR"/>
        </w:rPr>
        <w:t xml:space="preserve">religion </w:t>
      </w:r>
      <w:r w:rsidRPr="005C3A3E">
        <w:rPr>
          <w:rFonts w:cs="Times New Roman"/>
        </w:rPr>
        <w:t xml:space="preserve">ist </w:t>
      </w:r>
      <w:r w:rsidRPr="005C3A3E">
        <w:rPr>
          <w:rFonts w:cs="Times New Roman"/>
          <w:lang w:val="de-AT" w:eastAsia="en-US"/>
        </w:rPr>
        <w:t xml:space="preserve">opium </w:t>
      </w:r>
      <w:r w:rsidRPr="005C3A3E">
        <w:rPr>
          <w:rFonts w:cs="Times New Roman"/>
        </w:rPr>
        <w:t xml:space="preserve">für das volk, sagte </w:t>
      </w:r>
      <w:r w:rsidRPr="00F25E24">
        <w:rPr>
          <w:rStyle w:val="Person"/>
        </w:rPr>
        <w:t xml:space="preserve">ch. </w:t>
      </w:r>
      <w:r>
        <w:rPr>
          <w:rStyle w:val="Person"/>
        </w:rPr>
        <w:t>k</w:t>
      </w:r>
      <w:r w:rsidRPr="00F25E24">
        <w:rPr>
          <w:rStyle w:val="Person"/>
        </w:rPr>
        <w:t>insey</w:t>
      </w:r>
      <w:r>
        <w:rPr>
          <w:rStyle w:val="Person"/>
        </w:rPr>
        <w:t>#P31</w:t>
      </w:r>
      <w:r w:rsidRPr="005C3A3E">
        <w:rPr>
          <w:rFonts w:cs="Times New Roman"/>
        </w:rPr>
        <w:t>.</w:t>
      </w:r>
      <w:r>
        <w:rPr>
          <w:rFonts w:cs="Times New Roman"/>
        </w:rPr>
        <w:br/>
      </w:r>
      <w:r>
        <w:rPr>
          <w:rStyle w:val="Person"/>
        </w:rPr>
        <w:t>l</w:t>
      </w:r>
      <w:r w:rsidRPr="00F25E24">
        <w:rPr>
          <w:rStyle w:val="Person"/>
        </w:rPr>
        <w:t>enin</w:t>
      </w:r>
      <w:r>
        <w:rPr>
          <w:rStyle w:val="Person"/>
        </w:rPr>
        <w:t>#P32</w:t>
      </w:r>
      <w:r w:rsidRPr="005C3A3E">
        <w:rPr>
          <w:rFonts w:cs="Times New Roman"/>
        </w:rPr>
        <w:t xml:space="preserve"> sagte: opium des volkes.</w:t>
      </w:r>
      <w:r>
        <w:rPr>
          <w:rFonts w:cs="Times New Roman"/>
        </w:rPr>
        <w:br/>
      </w:r>
      <w:r w:rsidRPr="005C3A3E">
        <w:rPr>
          <w:rFonts w:cs="Times New Roman"/>
        </w:rPr>
        <w:t>heute gehören die herrschenden schichten kaum zu den geistig produktivsten.</w:t>
      </w:r>
      <w:r>
        <w:rPr>
          <w:rFonts w:cs="Times New Roman"/>
        </w:rPr>
        <w:br/>
      </w:r>
      <w:r w:rsidRPr="005C3A3E">
        <w:rPr>
          <w:rFonts w:cs="Times New Roman"/>
        </w:rPr>
        <w:t>die sklaverei wurde zum hemmschuh der weiteren entwicklung, als das christentum auftrat.</w:t>
      </w:r>
      <w:r>
        <w:rPr>
          <w:rFonts w:cs="Times New Roman"/>
        </w:rPr>
        <w:br/>
      </w:r>
      <w:r w:rsidRPr="005C3A3E">
        <w:rPr>
          <w:rFonts w:cs="Times New Roman"/>
        </w:rPr>
        <w:t xml:space="preserve">darum in </w:t>
      </w:r>
      <w:r w:rsidRPr="005C3A3E">
        <w:rPr>
          <w:rFonts w:cs="Times New Roman"/>
          <w:lang w:val="de-AT" w:eastAsia="en-US"/>
        </w:rPr>
        <w:t xml:space="preserve">china </w:t>
      </w:r>
      <w:r w:rsidRPr="005C3A3E">
        <w:rPr>
          <w:rFonts w:cs="Times New Roman"/>
        </w:rPr>
        <w:t>kein chris</w:t>
      </w:r>
      <w:r w:rsidRPr="005C3A3E">
        <w:rPr>
          <w:rFonts w:cs="Times New Roman"/>
          <w:lang w:val="de-AT" w:eastAsia="en-US"/>
        </w:rPr>
        <w:t>ten</w:t>
      </w:r>
      <w:r w:rsidRPr="005C3A3E">
        <w:rPr>
          <w:rFonts w:cs="Times New Roman"/>
        </w:rPr>
        <w:t xml:space="preserve">tum, weil keine sklaverei. </w:t>
      </w:r>
      <w:r>
        <w:rPr>
          <w:rFonts w:cs="Times New Roman"/>
        </w:rPr>
        <w:br/>
      </w:r>
      <w:r w:rsidRPr="005C3A3E">
        <w:rPr>
          <w:rFonts w:cs="Times New Roman"/>
          <w:lang w:val="de-AT" w:eastAsia="en-US"/>
        </w:rPr>
        <w:t xml:space="preserve">religion </w:t>
      </w:r>
      <w:r w:rsidRPr="005C3A3E">
        <w:rPr>
          <w:rFonts w:cs="Times New Roman"/>
        </w:rPr>
        <w:t xml:space="preserve">ist immer der aberglaube der andern </w:t>
      </w:r>
      <w:r w:rsidRPr="001F1EA8">
        <w:rPr>
          <w:rFonts w:cs="Times New Roman"/>
          <w:lang w:val="de-AT" w:eastAsia="fr-FR"/>
        </w:rPr>
        <w:t>(</w:t>
      </w:r>
      <w:r w:rsidRPr="00F25E24">
        <w:rPr>
          <w:rStyle w:val="Person"/>
        </w:rPr>
        <w:t>voltaire</w:t>
      </w:r>
      <w:r>
        <w:rPr>
          <w:rStyle w:val="Person"/>
        </w:rPr>
        <w:t>#P33</w:t>
      </w:r>
      <w:r w:rsidRPr="001F1EA8">
        <w:rPr>
          <w:rFonts w:cs="Times New Roman"/>
          <w:lang w:val="de-AT" w:eastAsia="fr-FR"/>
        </w:rPr>
        <w:t>).</w:t>
      </w:r>
      <w:r w:rsidRPr="001F1EA8">
        <w:rPr>
          <w:rFonts w:cs="Times New Roman"/>
          <w:lang w:val="de-AT" w:eastAsia="fr-FR"/>
        </w:rPr>
        <w:br/>
      </w:r>
      <w:r w:rsidRPr="005C3A3E">
        <w:rPr>
          <w:rFonts w:cs="Times New Roman"/>
        </w:rPr>
        <w:t>das christentum war damals ausdruck der weltanschauungskrise, die damals stattfand. keine rassenunterschiede von vornhere</w:t>
      </w:r>
      <w:r w:rsidRPr="005C3A3E">
        <w:rPr>
          <w:rFonts w:cs="Times New Roman"/>
          <w:lang w:val="de-AT" w:eastAsia="en-US"/>
        </w:rPr>
        <w:t>in. die</w:t>
      </w:r>
      <w:r w:rsidRPr="005C3A3E">
        <w:rPr>
          <w:rFonts w:cs="Times New Roman"/>
        </w:rPr>
        <w:t>se haben sich erst nachträglich herausgebildet.</w:t>
      </w:r>
      <w:r>
        <w:rPr>
          <w:rFonts w:cs="Times New Roman"/>
        </w:rPr>
        <w:t xml:space="preserve"> </w:t>
      </w:r>
      <w:r w:rsidRPr="00F25E24">
        <w:rPr>
          <w:rFonts w:cs="Times New Roman"/>
        </w:rPr>
        <w:t>[8]</w:t>
      </w:r>
      <w:r w:rsidRPr="005C3A3E">
        <w:rPr>
          <w:rFonts w:cs="Times New Roman"/>
        </w:rPr>
        <w:t xml:space="preserve"> klingt gebildet. (kräuselhaar als wärmeschutz. luftpolster. pigmentierung als sonnenschutz etc.)</w:t>
      </w:r>
      <w:r>
        <w:rPr>
          <w:rFonts w:cs="Times New Roman"/>
        </w:rPr>
        <w:br/>
      </w:r>
      <w:r w:rsidRPr="005C3A3E">
        <w:rPr>
          <w:rFonts w:cs="Times New Roman"/>
        </w:rPr>
        <w:t>rassenmerkmale sind nur äusserlich und für kulturelles verhalten unwichtig.</w:t>
      </w:r>
      <w:r>
        <w:rPr>
          <w:rFonts w:cs="Times New Roman"/>
        </w:rPr>
        <w:br/>
      </w:r>
      <w:r w:rsidRPr="005C3A3E">
        <w:rPr>
          <w:rFonts w:cs="Times New Roman"/>
        </w:rPr>
        <w:t>eine ideologische koexistenz ist nicht möglich, nur eine staatliche.</w:t>
      </w:r>
      <w:r>
        <w:rPr>
          <w:rFonts w:cs="Times New Roman"/>
        </w:rPr>
        <w:br/>
      </w:r>
      <w:r w:rsidRPr="005C3A3E">
        <w:rPr>
          <w:rFonts w:cs="Times New Roman"/>
        </w:rPr>
        <w:t>religiosität ist eine art neurose.</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kindergartensong der autofahrer, die eine eigene, umhätschelte, halbidiotische schicht von staatsbürgern bilden. seid gut, seid nett zueinander. nun haben sie auch einen eigenen </w:t>
      </w:r>
      <w:r w:rsidRPr="005C3A3E">
        <w:rPr>
          <w:rFonts w:cs="Times New Roman"/>
          <w:lang w:val="de-AT" w:eastAsia="en-US"/>
        </w:rPr>
        <w:t xml:space="preserve">song: </w:t>
      </w:r>
      <w:r w:rsidRPr="009B67FC">
        <w:rPr>
          <w:rFonts w:cs="Times New Roman"/>
          <w:i/>
        </w:rPr>
        <w:t>wir sind strassenkameraden</w:t>
      </w:r>
      <w:r w:rsidRPr="005C3A3E">
        <w:rPr>
          <w:rFonts w:cs="Times New Roman"/>
        </w:rPr>
        <w:t xml:space="preserve">. gipfel ihrer kultur ist ihr </w:t>
      </w:r>
      <w:r w:rsidRPr="001F1EA8">
        <w:rPr>
          <w:rFonts w:cs="Times New Roman"/>
          <w:lang w:val="de-AT" w:eastAsia="fr-FR"/>
        </w:rPr>
        <w:t xml:space="preserve">auto. </w:t>
      </w:r>
      <w:r w:rsidRPr="005C3A3E">
        <w:rPr>
          <w:rFonts w:cs="Times New Roman"/>
        </w:rPr>
        <w:t>alles andere geht nicht unter die haut.</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atombunker für 10.000 personen in </w:t>
      </w:r>
      <w:r w:rsidRPr="00AC04C1">
        <w:rPr>
          <w:rStyle w:val="Ort"/>
        </w:rPr>
        <w:t>wien</w:t>
      </w:r>
      <w:r>
        <w:rPr>
          <w:rStyle w:val="Ort"/>
        </w:rPr>
        <w:t>#G141</w:t>
      </w:r>
      <w:r w:rsidRPr="005C3A3E">
        <w:rPr>
          <w:rFonts w:cs="Times New Roman"/>
        </w:rPr>
        <w:t>?</w:t>
      </w:r>
      <w:r>
        <w:rPr>
          <w:rFonts w:cs="Times New Roman"/>
        </w:rPr>
        <w:br/>
      </w:r>
      <w:r w:rsidRPr="005C3A3E">
        <w:rPr>
          <w:rFonts w:cs="Times New Roman"/>
        </w:rPr>
        <w:t>und die andern zwei millionen?</w:t>
      </w:r>
    </w:p>
    <w:p w:rsidR="002C2B46" w:rsidRDefault="002C2B46" w:rsidP="00547AEA">
      <w:pPr>
        <w:rPr>
          <w:rFonts w:cs="Times New Roman"/>
        </w:rPr>
      </w:pPr>
    </w:p>
    <w:p w:rsidR="002C2B46" w:rsidRDefault="002C2B46" w:rsidP="00A01DED">
      <w:pPr>
        <w:pStyle w:val="Thema"/>
      </w:pPr>
      <w:r w:rsidRPr="005C3A3E">
        <w:t xml:space="preserve">wie glücklich wir österreicher sein können, dass deutschland aus zwei staaten besteht, so sind die grossdeutschen hartholzköpfe zu sehr </w:t>
      </w:r>
      <w:r w:rsidRPr="005C3A3E">
        <w:rPr>
          <w:lang w:val="de-AT" w:eastAsia="en-US"/>
        </w:rPr>
        <w:t xml:space="preserve">engagiert. es </w:t>
      </w:r>
      <w:r w:rsidRPr="005C3A3E">
        <w:t>bleibt nur bei einigen schwachen ‚trommler‘-versuchen.</w:t>
      </w:r>
      <w:r>
        <w:t>#T3</w:t>
      </w:r>
    </w:p>
    <w:p w:rsidR="002C2B46" w:rsidRDefault="002C2B46" w:rsidP="00547AEA"/>
    <w:p w:rsidR="002C2B46" w:rsidRDefault="002C2B46" w:rsidP="00547AEA">
      <w:pPr>
        <w:rPr>
          <w:rStyle w:val="Datumsangabe"/>
        </w:rPr>
      </w:pPr>
      <w:r w:rsidRPr="00CB2A86">
        <w:rPr>
          <w:rStyle w:val="Datumsangabe"/>
        </w:rPr>
        <w:t>20.3.</w:t>
      </w:r>
    </w:p>
    <w:p w:rsidR="002C2B46" w:rsidRDefault="002C2B46" w:rsidP="00547AEA">
      <w:pPr>
        <w:rPr>
          <w:rStyle w:val="Datumsangabe"/>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erbitterung, kummer und hass wegen der kommunistischen stimmerfolge bei den wahlen in der steiermark.</w:t>
      </w:r>
      <w:r>
        <w:rPr>
          <w:rFonts w:cs="Times New Roman"/>
        </w:rPr>
        <w:br/>
      </w:r>
      <w:r w:rsidRPr="005C3A3E">
        <w:rPr>
          <w:rFonts w:cs="Times New Roman"/>
        </w:rPr>
        <w:t>dazu der bauernschädel-</w:t>
      </w:r>
      <w:r w:rsidRPr="005C3A3E">
        <w:rPr>
          <w:rFonts w:cs="Times New Roman"/>
          <w:lang w:val="de-AT" w:eastAsia="en-US"/>
        </w:rPr>
        <w:t>land</w:t>
      </w:r>
      <w:r w:rsidRPr="005C3A3E">
        <w:rPr>
          <w:rFonts w:cs="Times New Roman"/>
        </w:rPr>
        <w:t xml:space="preserve">eshauptmann </w:t>
      </w:r>
      <w:r w:rsidRPr="00F25E24">
        <w:rPr>
          <w:rStyle w:val="Person"/>
        </w:rPr>
        <w:t>krainer</w:t>
      </w:r>
      <w:r>
        <w:rPr>
          <w:rStyle w:val="Person"/>
        </w:rPr>
        <w:t>#P34</w:t>
      </w:r>
      <w:r w:rsidRPr="005C3A3E">
        <w:rPr>
          <w:rFonts w:cs="Times New Roman"/>
        </w:rPr>
        <w:t xml:space="preserve">: die kommunisten hatten einen stimmenzuwachs als ergebnis einer zielstrebigen staatsfeindlichen </w:t>
      </w:r>
      <w:r w:rsidRPr="005C3A3E">
        <w:rPr>
          <w:rFonts w:cs="Times New Roman"/>
          <w:lang w:val="de-AT" w:eastAsia="en-US"/>
        </w:rPr>
        <w:t xml:space="preserve">agitation, </w:t>
      </w:r>
      <w:r w:rsidRPr="005C3A3E">
        <w:rPr>
          <w:rFonts w:cs="Times New Roman"/>
        </w:rPr>
        <w:t>die die kommunisten mit ihren im aus</w:t>
      </w:r>
      <w:r w:rsidRPr="005C3A3E">
        <w:rPr>
          <w:rFonts w:cs="Times New Roman"/>
          <w:lang w:val="de-AT" w:eastAsia="en-US"/>
        </w:rPr>
        <w:t xml:space="preserve">land </w:t>
      </w:r>
      <w:r w:rsidRPr="005C3A3E">
        <w:rPr>
          <w:rFonts w:cs="Times New Roman"/>
        </w:rPr>
        <w:t>geschulten kadern betreiben.</w:t>
      </w:r>
      <w:r>
        <w:rPr>
          <w:rFonts w:cs="Times New Roman"/>
        </w:rPr>
        <w:br/>
      </w:r>
      <w:r w:rsidRPr="005C3A3E">
        <w:rPr>
          <w:rFonts w:cs="Times New Roman"/>
        </w:rPr>
        <w:t>kommunisten also sind staatsfeinde. und leute, die sich adenauerorden verleihen lassen für treue grossdeutsche dienste, wie er z. b.?</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edlinger musste nun doch gehen. dieser grosskopferte </w:t>
      </w:r>
      <w:r w:rsidRPr="00DF5FB0">
        <w:rPr>
          <w:rStyle w:val="Institution"/>
        </w:rPr>
        <w:t>sp</w:t>
      </w:r>
      <w:r>
        <w:rPr>
          <w:rStyle w:val="Institution"/>
        </w:rPr>
        <w:t>#I2</w:t>
      </w:r>
      <w:r w:rsidRPr="005C3A3E">
        <w:rPr>
          <w:rFonts w:cs="Times New Roman"/>
        </w:rPr>
        <w:t xml:space="preserve">-funktionär hat sich selber, eigenhändig sozusagen, sein direktorsgehalt um etliche prozente erhöht. wollte zudem erreichen, dass die wohnungen seines schwiegersohnes und seine eigene auf lebenszeit zinsfrei (!) wären. wie bescheiden. mit solchen elementen fahren sie in der </w:t>
      </w:r>
      <w:r w:rsidRPr="008D29B7">
        <w:rPr>
          <w:rStyle w:val="Institution"/>
        </w:rPr>
        <w:t>su</w:t>
      </w:r>
      <w:r>
        <w:rPr>
          <w:rStyle w:val="Institution"/>
        </w:rPr>
        <w:t>#I11</w:t>
      </w:r>
      <w:r w:rsidRPr="005C3A3E">
        <w:rPr>
          <w:rFonts w:cs="Times New Roman"/>
        </w:rPr>
        <w:t xml:space="preserve"> ganz radikal.</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keine besprechung meines stückes von </w:t>
      </w:r>
      <w:r w:rsidRPr="00CB2A86">
        <w:rPr>
          <w:rStyle w:val="Person"/>
        </w:rPr>
        <w:t>lange</w:t>
      </w:r>
      <w:r>
        <w:rPr>
          <w:rStyle w:val="Person"/>
        </w:rPr>
        <w:t>#P35</w:t>
      </w:r>
      <w:r w:rsidRPr="005C3A3E">
        <w:rPr>
          <w:rFonts w:cs="Times New Roman"/>
        </w:rPr>
        <w:t xml:space="preserve"> im </w:t>
      </w:r>
      <w:r w:rsidRPr="00767988">
        <w:rPr>
          <w:rStyle w:val="Schlagwort"/>
          <w:i/>
        </w:rPr>
        <w:t>theater heute#S59</w:t>
      </w:r>
      <w:r w:rsidRPr="005C3A3E">
        <w:rPr>
          <w:rFonts w:cs="Times New Roman"/>
        </w:rPr>
        <w:t>. er ist auch so ein kleiner gernegross, der nur über seine leiche und wenn sichs absolut nicht vermeiden lässt, über nachwuchskonkurrenz gutes schreibt, da sind sie alle einig.</w:t>
      </w:r>
    </w:p>
    <w:p w:rsidR="002C2B46" w:rsidRDefault="002C2B46" w:rsidP="00547AEA">
      <w:pPr>
        <w:rPr>
          <w:rFonts w:cs="Times New Roman"/>
        </w:rPr>
      </w:pPr>
    </w:p>
    <w:p w:rsidR="002C2B46" w:rsidRDefault="002C2B46" w:rsidP="00547AEA">
      <w:pPr>
        <w:rPr>
          <w:rFonts w:cs="Times New Roman"/>
        </w:rPr>
      </w:pPr>
      <w:r w:rsidRPr="005C3A3E">
        <w:rPr>
          <w:rFonts w:cs="Times New Roman"/>
        </w:rPr>
        <w:t>winterrückfall. aber nur kurz. einen, zwei tage.</w:t>
      </w:r>
    </w:p>
    <w:p w:rsidR="002C2B46" w:rsidRDefault="002C2B46" w:rsidP="00547AEA">
      <w:pPr>
        <w:rPr>
          <w:rFonts w:cs="Times New Roman"/>
        </w:rPr>
      </w:pPr>
    </w:p>
    <w:p w:rsidR="002C2B46" w:rsidRDefault="002C2B46" w:rsidP="00DF5FB0">
      <w:pPr>
        <w:pStyle w:val="Thema"/>
      </w:pPr>
      <w:r w:rsidRPr="005C3A3E">
        <w:t>in diesem engen flur musste er eng an ihr vorbei und spürte durch ihren engen rock plastisch die zwei prallen, beinahe harten gesässbacken. dazwischen könnte man wie zwischen mühlsteinen eingeklemmt werden.</w:t>
      </w:r>
    </w:p>
    <w:p w:rsidR="002C2B46" w:rsidRDefault="002C2B46" w:rsidP="00DF5FB0">
      <w:pPr>
        <w:pStyle w:val="Thema"/>
        <w:rPr>
          <w:rFonts w:cs="Times New Roman"/>
        </w:rPr>
      </w:pPr>
    </w:p>
    <w:p w:rsidR="002C2B46" w:rsidRDefault="002C2B46" w:rsidP="00DF5FB0">
      <w:pPr>
        <w:pStyle w:val="Thema"/>
        <w:rPr>
          <w:rFonts w:cs="Times New Roman"/>
        </w:rPr>
      </w:pPr>
      <w:r w:rsidRPr="00CB2A86">
        <w:rPr>
          <w:rStyle w:val="Person"/>
        </w:rPr>
        <w:t>simone de beauvoir</w:t>
      </w:r>
      <w:r>
        <w:rPr>
          <w:rStyle w:val="Person"/>
        </w:rPr>
        <w:t>#P36</w:t>
      </w:r>
      <w:r w:rsidRPr="005C3A3E">
        <w:rPr>
          <w:rFonts w:cs="Times New Roman"/>
        </w:rPr>
        <w:t xml:space="preserve">: – ich mache es dir mit der </w:t>
      </w:r>
      <w:r w:rsidRPr="005C3A3E">
        <w:rPr>
          <w:rFonts w:cs="Times New Roman"/>
          <w:lang w:val="de-AT" w:eastAsia="en-US"/>
        </w:rPr>
        <w:t xml:space="preserve">hand </w:t>
      </w:r>
      <w:r w:rsidRPr="005C3A3E">
        <w:rPr>
          <w:rFonts w:cs="Times New Roman"/>
        </w:rPr>
        <w:t>oder mit dem mund ...</w:t>
      </w:r>
      <w:r>
        <w:rPr>
          <w:rFonts w:cs="Times New Roman"/>
        </w:rPr>
        <w:br/>
      </w:r>
      <w:r w:rsidRPr="005C3A3E">
        <w:rPr>
          <w:rFonts w:cs="Times New Roman"/>
        </w:rPr>
        <w:t xml:space="preserve">oder wie nadine mit </w:t>
      </w:r>
      <w:r w:rsidRPr="005C3A3E">
        <w:rPr>
          <w:rFonts w:cs="Times New Roman"/>
          <w:lang w:val="de-AT" w:eastAsia="en-US"/>
        </w:rPr>
        <w:t>henr</w:t>
      </w:r>
      <w:r>
        <w:rPr>
          <w:rFonts w:cs="Times New Roman"/>
          <w:lang w:val="de-AT" w:eastAsia="en-US"/>
        </w:rPr>
        <w:t>i</w:t>
      </w:r>
      <w:r w:rsidRPr="005C3A3E">
        <w:rPr>
          <w:rFonts w:cs="Times New Roman"/>
          <w:lang w:val="de-AT" w:eastAsia="en-US"/>
        </w:rPr>
        <w:t xml:space="preserve"> </w:t>
      </w:r>
      <w:r w:rsidRPr="005C3A3E">
        <w:rPr>
          <w:rFonts w:cs="Times New Roman"/>
        </w:rPr>
        <w:t>in portugal ist und sie beide auf einer anhöhe liegen, sie mit entblössten brüsten, und keine gelegenheit sieht, sein glied in ihren schoss zu bekommen, alles ganz einfach geschildert, einfach und unpathetisch, aber erregend, wie es eben ist.</w:t>
      </w:r>
      <w:r w:rsidRPr="00DF5FB0">
        <w:t xml:space="preserve"> </w:t>
      </w:r>
      <w:r>
        <w:t>#T8</w:t>
      </w:r>
    </w:p>
    <w:p w:rsidR="002C2B46" w:rsidRDefault="002C2B46" w:rsidP="00547AEA">
      <w:pPr>
        <w:rPr>
          <w:rFonts w:cs="Times New Roman"/>
        </w:rPr>
      </w:pPr>
    </w:p>
    <w:p w:rsidR="002C2B46" w:rsidRDefault="002C2B46" w:rsidP="00547AEA">
      <w:pPr>
        <w:rPr>
          <w:rFonts w:cs="Times New Roman"/>
        </w:rPr>
      </w:pPr>
      <w:r w:rsidRPr="005C3A3E">
        <w:rPr>
          <w:rFonts w:cs="Times New Roman"/>
        </w:rPr>
        <w:t>die bildungsfrische der arbeitermittelschüler. sie ersetzen lebenserfahrung durch ganz frisch lackiertes schulwissen, sie haben viel gelernt, nur das eine noch nic</w:t>
      </w:r>
      <w:r w:rsidRPr="001F1EA8">
        <w:rPr>
          <w:rFonts w:cs="Times New Roman"/>
          <w:lang w:val="de-AT" w:eastAsia="fr-FR"/>
        </w:rPr>
        <w:t xml:space="preserve">ht, </w:t>
      </w:r>
      <w:r w:rsidRPr="005C3A3E">
        <w:rPr>
          <w:rFonts w:cs="Times New Roman"/>
        </w:rPr>
        <w:t>dass frisch zitiertes uninteressant ist, wie frisch gefressenes bei der kuh, das noch nicht alle mägen passiert hat.</w:t>
      </w:r>
    </w:p>
    <w:p w:rsidR="002C2B46" w:rsidRDefault="002C2B46" w:rsidP="00547AEA">
      <w:pPr>
        <w:rPr>
          <w:rFonts w:cs="Times New Roman"/>
        </w:rPr>
      </w:pPr>
    </w:p>
    <w:p w:rsidR="002C2B46" w:rsidRPr="003D5BF8" w:rsidRDefault="002C2B46" w:rsidP="00547AEA">
      <w:pPr>
        <w:rPr>
          <w:rStyle w:val="Datumsangabe"/>
          <w:rFonts w:cs="Times New Roman"/>
          <w:shd w:val="clear" w:color="auto" w:fill="auto"/>
          <w:lang w:val="de-AT" w:eastAsia="en-US"/>
        </w:rPr>
      </w:pPr>
      <w:r w:rsidRPr="00CB2A86">
        <w:rPr>
          <w:rFonts w:cs="Times New Roman"/>
          <w:lang w:val="de-AT" w:eastAsia="en-US"/>
        </w:rPr>
        <w:t>[9]</w:t>
      </w:r>
      <w:r w:rsidRPr="005C3A3E">
        <w:rPr>
          <w:rFonts w:cs="Times New Roman"/>
          <w:lang w:val="de-AT" w:eastAsia="en-US"/>
        </w:rPr>
        <w:t xml:space="preserve"> </w:t>
      </w:r>
      <w:r w:rsidRPr="00CB2A86">
        <w:rPr>
          <w:rStyle w:val="Datumsangabe"/>
        </w:rPr>
        <w:t xml:space="preserve">22.3. </w:t>
      </w:r>
    </w:p>
    <w:p w:rsidR="002C2B46" w:rsidRDefault="002C2B46" w:rsidP="00547AEA">
      <w:pPr>
        <w:rPr>
          <w:rStyle w:val="Datumsangabe"/>
        </w:rPr>
      </w:pPr>
    </w:p>
    <w:p w:rsidR="002C2B46" w:rsidRDefault="002C2B46" w:rsidP="00A01DED">
      <w:pPr>
        <w:pStyle w:val="Thema"/>
      </w:pPr>
      <w:r w:rsidRPr="005C3A3E">
        <w:t xml:space="preserve">wie gut, dass ich vor 12 jahren von der </w:t>
      </w:r>
      <w:r w:rsidRPr="00CB2A86">
        <w:rPr>
          <w:rStyle w:val="Institution"/>
        </w:rPr>
        <w:t>k.p.ö.</w:t>
      </w:r>
      <w:r>
        <w:rPr>
          <w:rStyle w:val="Institution"/>
        </w:rPr>
        <w:t>#I4</w:t>
      </w:r>
      <w:r w:rsidRPr="009B67FC">
        <w:t xml:space="preserve"> </w:t>
      </w:r>
      <w:r w:rsidRPr="005C3A3E">
        <w:t>weg bin. ich hätte die parteidisziplin zu ernst genommen und mich kaum als ‚freier schriftsteller</w:t>
      </w:r>
      <w:r>
        <w:t>‘</w:t>
      </w:r>
      <w:r w:rsidRPr="005C3A3E">
        <w:t xml:space="preserve"> so entfalten können, vor allem auch der hindernisse durch die gegner wegen, die auch so hoch genug aufgetürmt wurden.</w:t>
      </w:r>
      <w:r>
        <w:br/>
      </w:r>
      <w:r w:rsidRPr="005C3A3E">
        <w:t xml:space="preserve">ich wurde in den frieden gestossen mit einer zerfetzten </w:t>
      </w:r>
      <w:r w:rsidRPr="005C3A3E">
        <w:rPr>
          <w:lang w:val="de-AT" w:eastAsia="en-US"/>
        </w:rPr>
        <w:t xml:space="preserve">lunge, </w:t>
      </w:r>
      <w:r w:rsidRPr="005C3A3E">
        <w:t xml:space="preserve">nachdem meine jugend von krieg und bürgerkrieg gekennzeichnet war. nun von einer lächerlichen </w:t>
      </w:r>
      <w:r w:rsidRPr="005C3A3E">
        <w:rPr>
          <w:lang w:val="de-AT" w:eastAsia="en-US"/>
        </w:rPr>
        <w:t xml:space="preserve">rente </w:t>
      </w:r>
      <w:r w:rsidRPr="005C3A3E">
        <w:t>lebend</w:t>
      </w:r>
      <w:r>
        <w:t>,</w:t>
      </w:r>
      <w:r w:rsidRPr="005C3A3E">
        <w:t xml:space="preserve"> ist es schwer dem berufsideal, vom schreiben zu leben, lebend zu schreiben, treu zu bleiben.</w:t>
      </w:r>
      <w:r>
        <w:t>#T4</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einsame tode. in </w:t>
      </w:r>
      <w:r w:rsidRPr="00AC04C1">
        <w:rPr>
          <w:rStyle w:val="Ort"/>
        </w:rPr>
        <w:t>wien</w:t>
      </w:r>
      <w:r>
        <w:rPr>
          <w:rStyle w:val="Ort"/>
        </w:rPr>
        <w:t>#G141</w:t>
      </w:r>
      <w:r w:rsidRPr="005C3A3E">
        <w:rPr>
          <w:rFonts w:cs="Times New Roman"/>
        </w:rPr>
        <w:t xml:space="preserve"> erfror an der peripherie ein einsamer mann in einem holzwagen. eine 60-jährige frau vergiftete sich, weil sie von der zu kleinen </w:t>
      </w:r>
      <w:r w:rsidRPr="005C3A3E">
        <w:rPr>
          <w:rFonts w:cs="Times New Roman"/>
          <w:lang w:val="de-AT" w:eastAsia="en-US"/>
        </w:rPr>
        <w:t xml:space="preserve">rente </w:t>
      </w:r>
      <w:r w:rsidRPr="005C3A3E">
        <w:rPr>
          <w:rFonts w:cs="Times New Roman"/>
        </w:rPr>
        <w:t>kaum vegetieren konnte.</w:t>
      </w:r>
    </w:p>
    <w:p w:rsidR="002C2B46" w:rsidRDefault="002C2B46" w:rsidP="00547AEA">
      <w:pPr>
        <w:rPr>
          <w:rFonts w:cs="Times New Roman"/>
        </w:rPr>
      </w:pPr>
    </w:p>
    <w:p w:rsidR="002C2B46" w:rsidRDefault="002C2B46" w:rsidP="00547AEA">
      <w:pPr>
        <w:rPr>
          <w:rFonts w:cs="Times New Roman"/>
        </w:rPr>
      </w:pPr>
      <w:r w:rsidRPr="005C3A3E">
        <w:rPr>
          <w:rFonts w:cs="Times New Roman"/>
        </w:rPr>
        <w:t>frühlingsanfang, und diese saukälte.</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sidRPr="00CB2A86">
        <w:rPr>
          <w:rStyle w:val="Person"/>
        </w:rPr>
        <w:t>h.-mazzetti</w:t>
      </w:r>
      <w:r>
        <w:rPr>
          <w:rStyle w:val="Person"/>
        </w:rPr>
        <w:t>#P39</w:t>
      </w:r>
      <w:r w:rsidRPr="005C3A3E">
        <w:rPr>
          <w:rFonts w:cs="Times New Roman"/>
        </w:rPr>
        <w:t xml:space="preserve">-preis, nicht für mich. ich werde mich bei keinem preisausschreiben mehr beteiligen. die </w:t>
      </w:r>
      <w:r w:rsidRPr="001F1EA8">
        <w:rPr>
          <w:rFonts w:cs="Times New Roman"/>
          <w:lang w:val="de-AT" w:eastAsia="fr-FR"/>
        </w:rPr>
        <w:t xml:space="preserve">chance </w:t>
      </w:r>
      <w:r w:rsidRPr="005C3A3E">
        <w:rPr>
          <w:rFonts w:cs="Times New Roman"/>
        </w:rPr>
        <w:t xml:space="preserve">ist geringer als in der lotterie, </w:t>
      </w:r>
      <w:r w:rsidRPr="00547AEA">
        <w:rPr>
          <w:rFonts w:cs="Times New Roman"/>
        </w:rPr>
        <w:t>nämlich für mich überhaupt nicht</w:t>
      </w:r>
      <w:r w:rsidRPr="005C3A3E">
        <w:rPr>
          <w:rFonts w:cs="Times New Roman"/>
        </w:rPr>
        <w:t xml:space="preserve">. ich glaube wirklich, dass in </w:t>
      </w:r>
      <w:r w:rsidRPr="00AC04C1">
        <w:rPr>
          <w:rStyle w:val="Ort"/>
        </w:rPr>
        <w:t>linz</w:t>
      </w:r>
      <w:r>
        <w:rPr>
          <w:rStyle w:val="Ort"/>
        </w:rPr>
        <w:t>#G23</w:t>
      </w:r>
      <w:r w:rsidRPr="005C3A3E">
        <w:rPr>
          <w:rFonts w:cs="Times New Roman"/>
        </w:rPr>
        <w:t xml:space="preserve"> alles, was auf posten sitzt, gegen mich ist. noch dazu ich als </w:t>
      </w:r>
      <w:r w:rsidRPr="001F1EA8">
        <w:rPr>
          <w:rFonts w:cs="Times New Roman"/>
          <w:lang w:val="de-AT" w:eastAsia="fr-FR"/>
        </w:rPr>
        <w:t xml:space="preserve">paria, </w:t>
      </w:r>
      <w:r w:rsidRPr="005C3A3E">
        <w:rPr>
          <w:rFonts w:cs="Times New Roman"/>
        </w:rPr>
        <w:t>mit volks- und hauptschule.</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enzi und ich, wir entfernen uns manchmal auf dem waagebalken unserer verschiedenen </w:t>
      </w:r>
      <w:r w:rsidRPr="005C3A3E">
        <w:rPr>
          <w:rFonts w:cs="Times New Roman"/>
          <w:lang w:val="de-AT" w:eastAsia="en-US"/>
        </w:rPr>
        <w:t>exist</w:t>
      </w:r>
      <w:r>
        <w:rPr>
          <w:rFonts w:cs="Times New Roman"/>
        </w:rPr>
        <w:t>enzen gefährlich voneinander.</w:t>
      </w:r>
      <w:r w:rsidRPr="005C3A3E">
        <w:rPr>
          <w:rFonts w:cs="Times New Roman"/>
        </w:rPr>
        <w:t xml:space="preserve"> dann wackelt alles beträchtlich.</w:t>
      </w:r>
    </w:p>
    <w:p w:rsidR="002C2B46" w:rsidRDefault="002C2B46" w:rsidP="00547AEA">
      <w:pPr>
        <w:rPr>
          <w:rFonts w:cs="Times New Roman"/>
        </w:rPr>
      </w:pPr>
    </w:p>
    <w:p w:rsidR="002C2B46" w:rsidRDefault="002C2B46" w:rsidP="00547AEA">
      <w:pPr>
        <w:rPr>
          <w:rFonts w:cs="Times New Roman"/>
        </w:rPr>
      </w:pPr>
      <w:r>
        <w:rPr>
          <w:rStyle w:val="Person"/>
        </w:rPr>
        <w:t>k</w:t>
      </w:r>
      <w:r w:rsidRPr="00CB2A86">
        <w:rPr>
          <w:rStyle w:val="Person"/>
        </w:rPr>
        <w:t>rahls</w:t>
      </w:r>
      <w:r>
        <w:rPr>
          <w:rStyle w:val="Person"/>
        </w:rPr>
        <w:t>#P15</w:t>
      </w:r>
      <w:r w:rsidRPr="005C3A3E">
        <w:rPr>
          <w:rFonts w:cs="Times New Roman"/>
        </w:rPr>
        <w:t xml:space="preserve"> </w:t>
      </w:r>
      <w:r w:rsidRPr="005C3A3E">
        <w:rPr>
          <w:rFonts w:cs="Times New Roman"/>
          <w:lang w:val="de-AT" w:eastAsia="en-US"/>
        </w:rPr>
        <w:t xml:space="preserve">theater </w:t>
      </w:r>
      <w:r w:rsidRPr="005C3A3E">
        <w:rPr>
          <w:rFonts w:cs="Times New Roman"/>
        </w:rPr>
        <w:t>sinkt wieder zurück ins provinzlerische.</w:t>
      </w:r>
    </w:p>
    <w:p w:rsidR="002C2B46" w:rsidRDefault="002C2B46" w:rsidP="00547AEA">
      <w:pPr>
        <w:rPr>
          <w:rFonts w:cs="Times New Roman"/>
        </w:rPr>
      </w:pPr>
    </w:p>
    <w:p w:rsidR="002C2B46" w:rsidRDefault="002C2B46" w:rsidP="00547AEA">
      <w:pPr>
        <w:rPr>
          <w:rFonts w:cs="Times New Roman"/>
        </w:rPr>
      </w:pPr>
      <w:r>
        <w:rPr>
          <w:rStyle w:val="Person"/>
        </w:rPr>
        <w:t>sartres#P38</w:t>
      </w:r>
      <w:r w:rsidRPr="005C3A3E">
        <w:rPr>
          <w:rFonts w:cs="Times New Roman"/>
        </w:rPr>
        <w:t xml:space="preserve"> </w:t>
      </w:r>
      <w:r w:rsidRPr="005D7E8D">
        <w:rPr>
          <w:rStyle w:val="Schlagwort"/>
          <w:i/>
          <w:iCs/>
        </w:rPr>
        <w:t>eingeschlossene</w:t>
      </w:r>
      <w:r w:rsidRPr="009E08B0">
        <w:rPr>
          <w:rStyle w:val="Schlagwort"/>
          <w:i/>
          <w:iCs/>
        </w:rPr>
        <w:t>#S12</w:t>
      </w:r>
      <w:r w:rsidRPr="009B67FC">
        <w:t xml:space="preserve"> </w:t>
      </w:r>
      <w:r w:rsidRPr="005C3A3E">
        <w:rPr>
          <w:rFonts w:cs="Times New Roman"/>
        </w:rPr>
        <w:t xml:space="preserve">im </w:t>
      </w:r>
      <w:r w:rsidRPr="005C3A3E">
        <w:rPr>
          <w:rFonts w:cs="Times New Roman"/>
          <w:lang w:val="de-AT" w:eastAsia="en-US"/>
        </w:rPr>
        <w:t xml:space="preserve">radio, </w:t>
      </w:r>
      <w:r w:rsidRPr="005C3A3E">
        <w:rPr>
          <w:rFonts w:cs="Times New Roman"/>
        </w:rPr>
        <w:t>viel gestrichen, und dennoch so</w:t>
      </w:r>
      <w:r>
        <w:rPr>
          <w:rFonts w:cs="Times New Roman"/>
        </w:rPr>
        <w:t xml:space="preserve"> </w:t>
      </w:r>
      <w:r w:rsidRPr="005C3A3E">
        <w:rPr>
          <w:rFonts w:cs="Times New Roman"/>
        </w:rPr>
        <w:t>viel kraft.</w:t>
      </w:r>
    </w:p>
    <w:p w:rsidR="002C2B46" w:rsidRDefault="002C2B46" w:rsidP="00547AEA">
      <w:pPr>
        <w:rPr>
          <w:rFonts w:cs="Times New Roman"/>
        </w:rPr>
      </w:pPr>
    </w:p>
    <w:p w:rsidR="002C2B46" w:rsidRDefault="002C2B46" w:rsidP="00A01DED">
      <w:pPr>
        <w:pStyle w:val="Thema"/>
      </w:pPr>
      <w:r w:rsidRPr="005C3A3E">
        <w:t>im osten butter- und fleischmangel, wie die hiesigen zeitungen hämisch registrieren. man kann sich dort butter und fleisch kaufen. wir haben überschüsse, weil das geld nicht reicht.</w:t>
      </w:r>
      <w:r>
        <w:br/>
      </w:r>
      <w:r w:rsidRPr="005C3A3E">
        <w:t xml:space="preserve">wie wir überhaupt einen </w:t>
      </w:r>
      <w:r>
        <w:t>h</w:t>
      </w:r>
      <w:r w:rsidRPr="005C3A3E">
        <w:t>ochstaplerwohlstand haben. pro arbeiter- und angestelltenhaushalt sind wir mit 4</w:t>
      </w:r>
      <w:r>
        <w:t>.000 ö</w:t>
      </w:r>
      <w:r w:rsidRPr="005C3A3E">
        <w:t>s verschuldet.</w:t>
      </w:r>
      <w:r>
        <w:br/>
      </w:r>
      <w:r w:rsidRPr="0043269F">
        <w:rPr>
          <w:rStyle w:val="Person"/>
        </w:rPr>
        <w:t>hans weigel</w:t>
      </w:r>
      <w:r>
        <w:rPr>
          <w:rStyle w:val="Person"/>
        </w:rPr>
        <w:t>#P26</w:t>
      </w:r>
      <w:r w:rsidRPr="005C3A3E">
        <w:t xml:space="preserve"> im </w:t>
      </w:r>
      <w:r w:rsidRPr="001F1EA8">
        <w:rPr>
          <w:lang w:val="de-AT" w:eastAsia="fr-FR"/>
        </w:rPr>
        <w:t>lit. revue-</w:t>
      </w:r>
      <w:r w:rsidRPr="005C3A3E">
        <w:t>blatt: darum entzünden sich die geister und auch die opponenten, die mit der freiheit noch nicht sehr vertraut sind, eben gerade daran, dass ein einzelner auf dem weg über die presse ungeniert und ungehindert seine meinung sagen kann.</w:t>
      </w:r>
      <w:r>
        <w:br/>
        <w:t>und was nützt</w:t>
      </w:r>
      <w:r>
        <w:rPr>
          <w:rFonts w:cs="Times New Roman"/>
        </w:rPr>
        <w:t>ʼ</w:t>
      </w:r>
      <w:r w:rsidRPr="005C3A3E">
        <w:t xml:space="preserve">s ihm? oder auch </w:t>
      </w:r>
      <w:r w:rsidRPr="001F1EA8">
        <w:rPr>
          <w:lang w:val="de-AT" w:eastAsia="fr-FR"/>
        </w:rPr>
        <w:t>au</w:t>
      </w:r>
      <w:r w:rsidRPr="005C3A3E">
        <w:t xml:space="preserve">f dem abstellgeleise der kunst, da darf er auch die wahrheit sagen, da tobt euch aus, das schadet keinem. so ist es ja auch </w:t>
      </w:r>
      <w:r w:rsidRPr="0043269F">
        <w:rPr>
          <w:rStyle w:val="Person"/>
        </w:rPr>
        <w:t>de gaulles</w:t>
      </w:r>
      <w:r>
        <w:rPr>
          <w:rStyle w:val="Person"/>
        </w:rPr>
        <w:t>#P40</w:t>
      </w:r>
      <w:r w:rsidRPr="005C3A3E">
        <w:t xml:space="preserve"> </w:t>
      </w:r>
      <w:r w:rsidRPr="001F1EA8">
        <w:rPr>
          <w:lang w:val="de-AT" w:eastAsia="fr-FR"/>
        </w:rPr>
        <w:t>parole</w:t>
      </w:r>
      <w:r>
        <w:rPr>
          <w:lang w:val="de-AT" w:eastAsia="fr-FR"/>
        </w:rPr>
        <w:t>:</w:t>
      </w:r>
      <w:r w:rsidRPr="005C3A3E">
        <w:t xml:space="preserve"> ‚tut und redet, was ihr wollt, handeln tu ich, wie ich will.</w:t>
      </w:r>
      <w:r>
        <w:t>‘</w:t>
      </w:r>
      <w:r>
        <w:br/>
      </w:r>
      <w:r w:rsidRPr="005C3A3E">
        <w:t>oder wie weit k</w:t>
      </w:r>
      <w:r>
        <w:t>ommt einer mit dieser ‚freiheit‘</w:t>
      </w:r>
      <w:r w:rsidRPr="005C3A3E">
        <w:t xml:space="preserve">, wenn er kommunist ist? </w:t>
      </w:r>
      <w:r>
        <w:t>n</w:t>
      </w:r>
      <w:r w:rsidRPr="005C3A3E">
        <w:t>icht</w:t>
      </w:r>
      <w:r>
        <w:t xml:space="preserve"> </w:t>
      </w:r>
      <w:r w:rsidRPr="005C3A3E">
        <w:t>e</w:t>
      </w:r>
      <w:r>
        <w:t>inmal zur sendung der chefredak</w:t>
      </w:r>
      <w:r w:rsidRPr="005C3A3E">
        <w:t>teure darf er.</w:t>
      </w:r>
      <w:r>
        <w:t>#T3</w:t>
      </w:r>
    </w:p>
    <w:p w:rsidR="002C2B46" w:rsidRDefault="002C2B46" w:rsidP="00547AEA"/>
    <w:p w:rsidR="002C2B46" w:rsidRDefault="002C2B46" w:rsidP="00547AEA">
      <w:pPr>
        <w:rPr>
          <w:rFonts w:cs="Times New Roman"/>
        </w:rPr>
      </w:pPr>
      <w:r w:rsidRPr="005C3A3E">
        <w:rPr>
          <w:rFonts w:cs="Times New Roman"/>
        </w:rPr>
        <w:t xml:space="preserve">wir deutschen bringen ohne mit der wimper zu zucken millionen menschen um, sind aber empört und zu tränen gerührt, wenn deutsche pferde nach </w:t>
      </w:r>
      <w:r w:rsidRPr="001F1EA8">
        <w:rPr>
          <w:rFonts w:cs="Times New Roman"/>
          <w:lang w:val="de-AT" w:eastAsia="fr-FR"/>
        </w:rPr>
        <w:t xml:space="preserve">italien </w:t>
      </w:r>
      <w:r w:rsidRPr="005C3A3E">
        <w:rPr>
          <w:rFonts w:cs="Times New Roman"/>
        </w:rPr>
        <w:t xml:space="preserve">exportiert und dort von pferdemetzgern mit </w:t>
      </w:r>
      <w:r w:rsidRPr="005C3A3E">
        <w:rPr>
          <w:rFonts w:cs="Times New Roman"/>
          <w:lang w:val="de-AT" w:eastAsia="en-US"/>
        </w:rPr>
        <w:t>hammers</w:t>
      </w:r>
      <w:r w:rsidRPr="005C3A3E">
        <w:rPr>
          <w:rFonts w:cs="Times New Roman"/>
        </w:rPr>
        <w:t>chläg</w:t>
      </w:r>
      <w:r w:rsidRPr="001F1EA8">
        <w:rPr>
          <w:rFonts w:cs="Times New Roman"/>
          <w:lang w:val="de-AT" w:eastAsia="fr-FR"/>
        </w:rPr>
        <w:t xml:space="preserve">en </w:t>
      </w:r>
      <w:r>
        <w:rPr>
          <w:rFonts w:cs="Times New Roman"/>
        </w:rPr>
        <w:t>getötet werden (e. b. korrespon</w:t>
      </w:r>
      <w:r w:rsidRPr="005C3A3E">
        <w:rPr>
          <w:rFonts w:cs="Times New Roman"/>
        </w:rPr>
        <w:t xml:space="preserve">dent der </w:t>
      </w:r>
      <w:r w:rsidRPr="00DE1636">
        <w:rPr>
          <w:rStyle w:val="Schlagwort"/>
          <w:i/>
        </w:rPr>
        <w:t>o.ö.n.#S81</w:t>
      </w:r>
      <w:r w:rsidRPr="005C3A3E">
        <w:rPr>
          <w:rFonts w:cs="Times New Roman"/>
        </w:rPr>
        <w:t>)</w:t>
      </w:r>
      <w:r>
        <w:rPr>
          <w:rFonts w:cs="Times New Roman"/>
        </w:rPr>
        <w:t>.</w:t>
      </w:r>
    </w:p>
    <w:p w:rsidR="002C2B46" w:rsidRDefault="002C2B46" w:rsidP="00547AEA">
      <w:pPr>
        <w:rPr>
          <w:rFonts w:cs="Times New Roman"/>
        </w:rPr>
      </w:pPr>
    </w:p>
    <w:p w:rsidR="002C2B46" w:rsidRDefault="002C2B46" w:rsidP="00A01DED">
      <w:pPr>
        <w:pStyle w:val="Thema"/>
      </w:pPr>
      <w:r w:rsidRPr="00786D07">
        <w:rPr>
          <w:rStyle w:val="Schlagwort"/>
          <w:i/>
          <w:iCs/>
        </w:rPr>
        <w:t>unterrichtsstunde</w:t>
      </w:r>
      <w:r w:rsidRPr="00DE1636">
        <w:rPr>
          <w:rStyle w:val="Schlagwort"/>
          <w:i/>
          <w:iCs/>
        </w:rPr>
        <w:t>#S</w:t>
      </w:r>
      <w:r>
        <w:rPr>
          <w:rStyle w:val="Schlagwort"/>
          <w:i/>
          <w:iCs/>
        </w:rPr>
        <w:t>9</w:t>
      </w:r>
      <w:r w:rsidRPr="005C3A3E">
        <w:t xml:space="preserve">. weismann, </w:t>
      </w:r>
      <w:r>
        <w:t>der grosse mime als lüsterner</w:t>
      </w:r>
      <w:r w:rsidRPr="005C3A3E">
        <w:t xml:space="preserve">, sexualmordender </w:t>
      </w:r>
      <w:r w:rsidRPr="005C3A3E">
        <w:rPr>
          <w:lang w:val="de-AT" w:eastAsia="en-US"/>
        </w:rPr>
        <w:t>professor</w:t>
      </w:r>
      <w:r w:rsidRPr="005C3A3E">
        <w:t>. nicht übel, diese studie.</w:t>
      </w:r>
      <w:r>
        <w:br/>
      </w:r>
      <w:r w:rsidRPr="005C3A3E">
        <w:t xml:space="preserve">nachher mit schwarz, plakolb, </w:t>
      </w:r>
      <w:r w:rsidRPr="00C70FC7">
        <w:rPr>
          <w:rStyle w:val="Person"/>
        </w:rPr>
        <w:t>i. b. p.</w:t>
      </w:r>
      <w:r>
        <w:rPr>
          <w:rStyle w:val="Person"/>
        </w:rPr>
        <w:t>#P71</w:t>
      </w:r>
      <w:r w:rsidRPr="005C3A3E">
        <w:t xml:space="preserve">, </w:t>
      </w:r>
      <w:r w:rsidRPr="00786D07">
        <w:rPr>
          <w:rStyle w:val="Person"/>
        </w:rPr>
        <w:t>kubovsky</w:t>
      </w:r>
      <w:r>
        <w:rPr>
          <w:rStyle w:val="Person"/>
        </w:rPr>
        <w:t>#P41</w:t>
      </w:r>
      <w:r w:rsidRPr="005C3A3E">
        <w:t xml:space="preserve">, </w:t>
      </w:r>
      <w:r w:rsidRPr="00786D07">
        <w:rPr>
          <w:rStyle w:val="Person"/>
        </w:rPr>
        <w:t>kliemstein</w:t>
      </w:r>
      <w:r>
        <w:rPr>
          <w:rStyle w:val="Person"/>
        </w:rPr>
        <w:t>#P22</w:t>
      </w:r>
      <w:r w:rsidRPr="005C3A3E">
        <w:t xml:space="preserve">, dem jungen </w:t>
      </w:r>
      <w:r w:rsidRPr="00786D07">
        <w:rPr>
          <w:rStyle w:val="Person"/>
        </w:rPr>
        <w:t>ortner</w:t>
      </w:r>
      <w:r>
        <w:rPr>
          <w:rStyle w:val="Person"/>
        </w:rPr>
        <w:t>#P42</w:t>
      </w:r>
      <w:r w:rsidRPr="005C3A3E">
        <w:t xml:space="preserve">, einem mauskopf </w:t>
      </w:r>
      <w:r w:rsidRPr="00786D07">
        <w:rPr>
          <w:rStyle w:val="Person"/>
        </w:rPr>
        <w:t>ruprechter</w:t>
      </w:r>
      <w:r>
        <w:rPr>
          <w:rStyle w:val="Person"/>
        </w:rPr>
        <w:t>#P21</w:t>
      </w:r>
      <w:r w:rsidRPr="005C3A3E">
        <w:t>. rupr. und kliemst. halten jede werbung für die kunst für der kunst unwürdig, dafür reden sie umso</w:t>
      </w:r>
      <w:r>
        <w:t xml:space="preserve"> </w:t>
      </w:r>
      <w:r w:rsidRPr="00786D07">
        <w:t>[10]</w:t>
      </w:r>
      <w:r>
        <w:t xml:space="preserve"> </w:t>
      </w:r>
      <w:r w:rsidRPr="005C3A3E">
        <w:t xml:space="preserve">eifriger darüber, als ob nicht auch durch plakate und zeitungen würdige zu diesem </w:t>
      </w:r>
      <w:r w:rsidRPr="00B03F7C">
        <w:rPr>
          <w:rStyle w:val="Person"/>
        </w:rPr>
        <w:t>koller#P10’</w:t>
      </w:r>
      <w:r w:rsidRPr="005C3A3E">
        <w:t>schen experi</w:t>
      </w:r>
      <w:r>
        <w:t>m</w:t>
      </w:r>
      <w:r w:rsidRPr="005C3A3E">
        <w:t>ent hingeführt würden, als ob nicht auch ohne das unwürdige hinkämen.</w:t>
      </w:r>
      <w:r>
        <w:br/>
        <w:t xml:space="preserve">hervorragend </w:t>
      </w:r>
      <w:r w:rsidRPr="00786D07">
        <w:rPr>
          <w:rStyle w:val="Schlagwort"/>
          <w:i/>
          <w:iCs/>
        </w:rPr>
        <w:t>das letzte band</w:t>
      </w:r>
      <w:r w:rsidRPr="00DE1636">
        <w:rPr>
          <w:rStyle w:val="Schlagwort"/>
          <w:i/>
          <w:iCs/>
        </w:rPr>
        <w:t>#S1</w:t>
      </w:r>
      <w:r>
        <w:rPr>
          <w:rStyle w:val="Schlagwort"/>
          <w:i/>
          <w:iCs/>
        </w:rPr>
        <w:t>3</w:t>
      </w:r>
      <w:r w:rsidRPr="005C3A3E">
        <w:t xml:space="preserve"> mit einer </w:t>
      </w:r>
      <w:r w:rsidRPr="0073203C">
        <w:rPr>
          <w:rStyle w:val="Person"/>
        </w:rPr>
        <w:t>laimböckschen</w:t>
      </w:r>
      <w:r>
        <w:rPr>
          <w:rStyle w:val="Person"/>
        </w:rPr>
        <w:t>#P244</w:t>
      </w:r>
      <w:r w:rsidRPr="005C3A3E">
        <w:t xml:space="preserve"> genialen studie.</w:t>
      </w:r>
      <w:r>
        <w:br/>
      </w:r>
      <w:r w:rsidRPr="005C3A3E">
        <w:t>sie kleben plakate ohne angabe von zeit und ort.</w:t>
      </w:r>
      <w:r>
        <w:br/>
      </w:r>
      <w:r w:rsidRPr="005C3A3E">
        <w:t xml:space="preserve">verrückte </w:t>
      </w:r>
      <w:r w:rsidRPr="005C3A3E">
        <w:rPr>
          <w:lang w:val="de-AT" w:eastAsia="en-US"/>
        </w:rPr>
        <w:t>spinner.</w:t>
      </w:r>
      <w:r>
        <w:rPr>
          <w:lang w:val="de-AT" w:eastAsia="en-US"/>
        </w:rPr>
        <w:t>#T2</w:t>
      </w:r>
    </w:p>
    <w:p w:rsidR="002C2B46" w:rsidRDefault="002C2B46" w:rsidP="00547AEA"/>
    <w:p w:rsidR="002C2B46" w:rsidRDefault="002C2B46" w:rsidP="00547AEA">
      <w:pPr>
        <w:rPr>
          <w:rFonts w:cs="Times New Roman"/>
        </w:rPr>
      </w:pPr>
      <w:r>
        <w:rPr>
          <w:rStyle w:val="Person"/>
        </w:rPr>
        <w:t>g</w:t>
      </w:r>
      <w:r w:rsidRPr="00786D07">
        <w:rPr>
          <w:rStyle w:val="Person"/>
        </w:rPr>
        <w:t>orkis</w:t>
      </w:r>
      <w:r>
        <w:rPr>
          <w:rStyle w:val="Person"/>
        </w:rPr>
        <w:t>#P43</w:t>
      </w:r>
      <w:r w:rsidRPr="00786D07">
        <w:rPr>
          <w:rStyle w:val="Schlagwort"/>
          <w:i/>
          <w:iCs/>
        </w:rPr>
        <w:t xml:space="preserve"> kindheit</w:t>
      </w:r>
      <w:r>
        <w:rPr>
          <w:rStyle w:val="Schlagwort"/>
          <w:iCs/>
        </w:rPr>
        <w:t>#S14</w:t>
      </w:r>
      <w:r w:rsidRPr="005C3A3E">
        <w:rPr>
          <w:rFonts w:cs="Times New Roman"/>
        </w:rPr>
        <w:t xml:space="preserve"> gesehen. sowjetfilm, ein zutiefst menschlicher film.</w:t>
      </w:r>
    </w:p>
    <w:p w:rsidR="002C2B46" w:rsidRDefault="002C2B46" w:rsidP="00547AEA">
      <w:pPr>
        <w:rPr>
          <w:rFonts w:cs="Times New Roman"/>
        </w:rPr>
      </w:pPr>
    </w:p>
    <w:p w:rsidR="002C2B46" w:rsidRDefault="002C2B46" w:rsidP="00A01DED">
      <w:pPr>
        <w:pStyle w:val="Thema"/>
      </w:pPr>
      <w:r>
        <w:rPr>
          <w:rStyle w:val="Person"/>
        </w:rPr>
        <w:t>k</w:t>
      </w:r>
      <w:r w:rsidRPr="00786D07">
        <w:rPr>
          <w:rStyle w:val="Person"/>
        </w:rPr>
        <w:t>ubovsky</w:t>
      </w:r>
      <w:r>
        <w:rPr>
          <w:rStyle w:val="Person"/>
        </w:rPr>
        <w:t>#P41</w:t>
      </w:r>
      <w:r w:rsidRPr="005C3A3E">
        <w:t xml:space="preserve"> gibt die </w:t>
      </w:r>
      <w:r w:rsidRPr="00786D07">
        <w:rPr>
          <w:rStyle w:val="Schlagwort"/>
          <w:i/>
          <w:iCs/>
        </w:rPr>
        <w:t>unterrichtsstunde</w:t>
      </w:r>
      <w:r>
        <w:rPr>
          <w:rStyle w:val="Schlagwort"/>
          <w:iCs/>
        </w:rPr>
        <w:t>#S9</w:t>
      </w:r>
      <w:r w:rsidRPr="005C3A3E">
        <w:t xml:space="preserve"> was. und er schleppt alle möglichen leute hin. kommt selber drei</w:t>
      </w:r>
      <w:r>
        <w:t>-,</w:t>
      </w:r>
      <w:r w:rsidRPr="005C3A3E">
        <w:t xml:space="preserve"> viermal und sicher nur in der hoffnung, dort ausstellen zu können. er ist auch so ein subjektivist und </w:t>
      </w:r>
      <w:r w:rsidRPr="005C3A3E">
        <w:rPr>
          <w:lang w:val="de-AT" w:eastAsia="en-US"/>
        </w:rPr>
        <w:t>individualist</w:t>
      </w:r>
      <w:r w:rsidRPr="005C3A3E">
        <w:t>, der immer alle andern braucht, aber es nicht zugeben will.</w:t>
      </w:r>
      <w:r>
        <w:t>#T2</w:t>
      </w:r>
    </w:p>
    <w:p w:rsidR="002C2B46" w:rsidRDefault="002C2B46" w:rsidP="00547AEA"/>
    <w:p w:rsidR="002C2B46" w:rsidRDefault="002C2B46" w:rsidP="00A01DED">
      <w:pPr>
        <w:pStyle w:val="Thema"/>
      </w:pPr>
      <w:r>
        <w:t xml:space="preserve">die arbeit an </w:t>
      </w:r>
      <w:r w:rsidRPr="00786D07">
        <w:rPr>
          <w:rStyle w:val="Schlagwort"/>
          <w:i/>
          <w:iCs/>
        </w:rPr>
        <w:t>drachensaa</w:t>
      </w:r>
      <w:r>
        <w:rPr>
          <w:rStyle w:val="Schlagwort"/>
          <w:iCs/>
        </w:rPr>
        <w:t>t</w:t>
      </w:r>
      <w:r w:rsidRPr="00ED3028">
        <w:rPr>
          <w:rStyle w:val="Schlagwort"/>
          <w:i/>
          <w:iCs/>
        </w:rPr>
        <w:t>#S11</w:t>
      </w:r>
      <w:r w:rsidRPr="005C3A3E">
        <w:t xml:space="preserve"> geht erfreulich weiter.</w:t>
      </w:r>
      <w:r>
        <w:t>#T7</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Style w:val="Datumsangabe"/>
        </w:rPr>
      </w:pPr>
      <w:r w:rsidRPr="003F4A6A">
        <w:rPr>
          <w:rStyle w:val="Datumsangabe"/>
        </w:rPr>
        <w:t>25.3.</w:t>
      </w:r>
    </w:p>
    <w:p w:rsidR="002C2B46" w:rsidRDefault="002C2B46" w:rsidP="00547AEA">
      <w:pPr>
        <w:rPr>
          <w:rStyle w:val="Datumsangabe"/>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Pr>
          <w:rFonts w:cs="Times New Roman"/>
        </w:rPr>
        <w:t>toni, ein zigeu</w:t>
      </w:r>
      <w:r w:rsidRPr="005C3A3E">
        <w:rPr>
          <w:rFonts w:cs="Times New Roman"/>
        </w:rPr>
        <w:t xml:space="preserve">ner aus der schottergrube skt. </w:t>
      </w:r>
      <w:r w:rsidRPr="005C3A3E">
        <w:rPr>
          <w:rFonts w:cs="Times New Roman"/>
          <w:lang w:val="de-AT" w:eastAsia="en-US"/>
        </w:rPr>
        <w:t xml:space="preserve">martin, </w:t>
      </w:r>
      <w:r w:rsidRPr="005C3A3E">
        <w:rPr>
          <w:rFonts w:cs="Times New Roman"/>
        </w:rPr>
        <w:t xml:space="preserve">mit dem grossen kappel mit dem riesigen schild. er hat nichts als dieses kappel, ein caritasgeschenk, dem man den ehemaligen besitzer, einen golfspielenden millionär, noch ansieht. zu toni </w:t>
      </w:r>
      <w:r>
        <w:rPr>
          <w:rFonts w:cs="Times New Roman"/>
        </w:rPr>
        <w:t>und seiner fadenscheinigen kleid</w:t>
      </w:r>
      <w:r w:rsidRPr="005C3A3E">
        <w:rPr>
          <w:rFonts w:cs="Times New Roman"/>
        </w:rPr>
        <w:t xml:space="preserve">ung passt es wie die faust aufs aug. aber es hebt </w:t>
      </w:r>
      <w:r w:rsidRPr="001F1EA8">
        <w:rPr>
          <w:rFonts w:cs="Times New Roman"/>
          <w:lang w:val="de-AT" w:eastAsia="fr-FR"/>
        </w:rPr>
        <w:t xml:space="preserve">sein </w:t>
      </w:r>
      <w:r w:rsidRPr="005C3A3E">
        <w:rPr>
          <w:rFonts w:cs="Times New Roman"/>
        </w:rPr>
        <w:t>selbstbewusstsein.</w:t>
      </w:r>
    </w:p>
    <w:p w:rsidR="002C2B46" w:rsidRDefault="002C2B46" w:rsidP="00547AEA">
      <w:pPr>
        <w:rPr>
          <w:rFonts w:cs="Times New Roman"/>
        </w:rPr>
      </w:pPr>
    </w:p>
    <w:p w:rsidR="002C2B46" w:rsidRDefault="002C2B46" w:rsidP="00547AEA">
      <w:pPr>
        <w:rPr>
          <w:rFonts w:cs="Times New Roman"/>
        </w:rPr>
      </w:pPr>
      <w:r w:rsidRPr="005C3A3E">
        <w:rPr>
          <w:rFonts w:cs="Times New Roman"/>
        </w:rPr>
        <w:t>es gibt: nebelmörder, taximörder, hitzemörder, kofferraummörder ... sprachliche kuriosa. aber journalisten sind keine sprachlichen feinmechaniker.</w:t>
      </w:r>
    </w:p>
    <w:p w:rsidR="002C2B46" w:rsidRDefault="002C2B46" w:rsidP="00547AEA">
      <w:pPr>
        <w:rPr>
          <w:rFonts w:cs="Times New Roman"/>
        </w:rPr>
      </w:pPr>
    </w:p>
    <w:p w:rsidR="002C2B46" w:rsidRDefault="002C2B46" w:rsidP="00547AEA">
      <w:pPr>
        <w:rPr>
          <w:rFonts w:cs="Times New Roman"/>
        </w:rPr>
      </w:pPr>
      <w:r w:rsidRPr="005C3A3E">
        <w:rPr>
          <w:rFonts w:cs="Times New Roman"/>
        </w:rPr>
        <w:t>belgien, kommunisten zugenommen.</w:t>
      </w:r>
    </w:p>
    <w:p w:rsidR="002C2B46" w:rsidRDefault="002C2B46" w:rsidP="00547AEA">
      <w:pPr>
        <w:rPr>
          <w:rFonts w:cs="Times New Roman"/>
        </w:rPr>
      </w:pPr>
    </w:p>
    <w:p w:rsidR="002C2B46" w:rsidRDefault="002C2B46" w:rsidP="00547AEA">
      <w:pPr>
        <w:rPr>
          <w:rStyle w:val="Datumsangabe"/>
        </w:rPr>
      </w:pPr>
      <w:r w:rsidRPr="003F4A6A">
        <w:rPr>
          <w:rStyle w:val="Datumsangabe"/>
        </w:rPr>
        <w:t>28.3.</w:t>
      </w:r>
    </w:p>
    <w:p w:rsidR="002C2B46" w:rsidRDefault="002C2B46" w:rsidP="00547AEA">
      <w:pPr>
        <w:rPr>
          <w:rStyle w:val="Datumsangabe"/>
        </w:rPr>
      </w:pPr>
    </w:p>
    <w:p w:rsidR="002C2B46" w:rsidRDefault="002C2B46" w:rsidP="00A01DED">
      <w:pPr>
        <w:pStyle w:val="Thema"/>
      </w:pPr>
      <w:r w:rsidRPr="005C3A3E">
        <w:t>nichts ist so relativ wie die werte der kunst. modelaunen einzelner machen alles zunichte oder heben unwürdiges hoch.</w:t>
      </w:r>
      <w:r>
        <w:t>#T6</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Style w:val="Datumsangabe"/>
        </w:rPr>
      </w:pPr>
      <w:r w:rsidRPr="005815B0">
        <w:rPr>
          <w:rStyle w:val="Datumsangabe"/>
        </w:rPr>
        <w:t>5.4.</w:t>
      </w:r>
    </w:p>
    <w:p w:rsidR="002C2B46" w:rsidRDefault="002C2B46" w:rsidP="00547AEA">
      <w:pPr>
        <w:rPr>
          <w:rStyle w:val="Datumsangabe"/>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A01DED">
      <w:pPr>
        <w:pStyle w:val="Thema"/>
      </w:pPr>
      <w:r w:rsidRPr="001F1EA8">
        <w:rPr>
          <w:lang w:val="de-AT" w:eastAsia="fr-FR"/>
        </w:rPr>
        <w:t xml:space="preserve">roman </w:t>
      </w:r>
      <w:r w:rsidRPr="005815B0">
        <w:rPr>
          <w:rStyle w:val="Schlagwort"/>
          <w:i/>
          <w:iCs/>
        </w:rPr>
        <w:t>drachensaat</w:t>
      </w:r>
      <w:r>
        <w:rPr>
          <w:rStyle w:val="Schlagwort"/>
          <w:iCs/>
        </w:rPr>
        <w:t>#</w:t>
      </w:r>
      <w:r w:rsidRPr="00DE1636">
        <w:rPr>
          <w:rStyle w:val="Schlagwort"/>
          <w:i/>
          <w:iCs/>
        </w:rPr>
        <w:t>S1</w:t>
      </w:r>
      <w:r>
        <w:rPr>
          <w:rStyle w:val="Schlagwort"/>
          <w:i/>
          <w:iCs/>
        </w:rPr>
        <w:t>1</w:t>
      </w:r>
      <w:r w:rsidRPr="005C3A3E">
        <w:t xml:space="preserve"> nimmt mehr und mehr gestalt an. die arbeit daran macht ungeheure freude.</w:t>
      </w:r>
      <w:r>
        <w:br/>
      </w:r>
      <w:r w:rsidRPr="005C3A3E">
        <w:t xml:space="preserve">erstes angebot von </w:t>
      </w:r>
      <w:r w:rsidRPr="005815B0">
        <w:rPr>
          <w:rStyle w:val="Institution"/>
        </w:rPr>
        <w:t>stiasny</w:t>
      </w:r>
      <w:r>
        <w:rPr>
          <w:rStyle w:val="Institution"/>
        </w:rPr>
        <w:t>#I1</w:t>
      </w:r>
      <w:r w:rsidRPr="005C3A3E">
        <w:t>, graz.</w:t>
      </w:r>
      <w:r>
        <w:t>#T7</w:t>
      </w:r>
    </w:p>
    <w:p w:rsidR="002C2B46" w:rsidRDefault="002C2B46" w:rsidP="00547AEA">
      <w:pPr>
        <w:rPr>
          <w:rFonts w:cs="Times New Roman"/>
        </w:rPr>
      </w:pPr>
    </w:p>
    <w:p w:rsidR="002C2B46" w:rsidRDefault="002C2B46" w:rsidP="00A01DED">
      <w:pPr>
        <w:pStyle w:val="Thema"/>
      </w:pPr>
      <w:r w:rsidRPr="00211AD7">
        <w:rPr>
          <w:lang w:val="de-AT"/>
        </w:rPr>
        <w:t xml:space="preserve">lese </w:t>
      </w:r>
      <w:r w:rsidRPr="00211AD7">
        <w:rPr>
          <w:rStyle w:val="Person"/>
          <w:lang w:val="de-AT"/>
        </w:rPr>
        <w:t>simone de beauvoirs#P36</w:t>
      </w:r>
      <w:r w:rsidRPr="00211AD7">
        <w:rPr>
          <w:lang w:val="de-AT"/>
        </w:rPr>
        <w:t xml:space="preserve"> </w:t>
      </w:r>
      <w:r w:rsidRPr="00211AD7">
        <w:rPr>
          <w:rStyle w:val="Schlagwort"/>
          <w:i/>
          <w:iCs/>
          <w:lang w:val="de-AT"/>
        </w:rPr>
        <w:t>les mandarins</w:t>
      </w:r>
      <w:r w:rsidRPr="00511A2B">
        <w:rPr>
          <w:rStyle w:val="Schlagwort"/>
          <w:i/>
          <w:iCs/>
          <w:lang w:val="de-AT"/>
        </w:rPr>
        <w:t>#S98</w:t>
      </w:r>
      <w:r w:rsidRPr="00DE1636">
        <w:rPr>
          <w:lang w:val="de-AT" w:eastAsia="en-US"/>
        </w:rPr>
        <w:t>:</w:t>
      </w:r>
      <w:r>
        <w:rPr>
          <w:i/>
          <w:lang w:val="de-AT" w:eastAsia="en-US"/>
        </w:rPr>
        <w:br/>
      </w:r>
      <w:r w:rsidRPr="007A4919">
        <w:rPr>
          <w:lang w:val="de-AT" w:eastAsia="en-US"/>
        </w:rPr>
        <w:t>[11]</w:t>
      </w:r>
      <w:r>
        <w:rPr>
          <w:i/>
          <w:lang w:val="de-AT" w:eastAsia="en-US"/>
        </w:rPr>
        <w:t xml:space="preserve"> </w:t>
      </w:r>
      <w:r w:rsidRPr="005C3A3E">
        <w:t xml:space="preserve">‚ihr freund </w:t>
      </w:r>
      <w:r w:rsidRPr="005C3A3E">
        <w:rPr>
          <w:lang w:val="de-AT" w:eastAsia="en-US"/>
        </w:rPr>
        <w:t xml:space="preserve">lewis </w:t>
      </w:r>
      <w:r w:rsidRPr="005C3A3E">
        <w:t>in chi</w:t>
      </w:r>
      <w:r>
        <w:t>c</w:t>
      </w:r>
      <w:r w:rsidRPr="005C3A3E">
        <w:t xml:space="preserve">ago </w:t>
      </w:r>
      <w:r w:rsidRPr="001F1EA8">
        <w:rPr>
          <w:lang w:val="de-AT" w:eastAsia="fr-FR"/>
        </w:rPr>
        <w:t xml:space="preserve">sagte: </w:t>
      </w:r>
      <w:r w:rsidRPr="005C3A3E">
        <w:t>das ist kein schriftsteller. er hat nur einmal gesehen, dass ich mich einfach zur schreibmaschine setze und geld damit mache. darauf</w:t>
      </w:r>
      <w:r>
        <w:t>hin hat er es auch versucht ...‘</w:t>
      </w:r>
      <w:r>
        <w:br/>
      </w:r>
      <w:r w:rsidRPr="005C3A3E">
        <w:t>von wie</w:t>
      </w:r>
      <w:r>
        <w:t xml:space="preserve"> </w:t>
      </w:r>
      <w:r w:rsidRPr="005C3A3E">
        <w:t>viel</w:t>
      </w:r>
      <w:r w:rsidRPr="001F1EA8">
        <w:rPr>
          <w:lang w:val="de-AT" w:eastAsia="fr-FR"/>
        </w:rPr>
        <w:t xml:space="preserve">en </w:t>
      </w:r>
      <w:r w:rsidRPr="005C3A3E">
        <w:t xml:space="preserve">kann ich das schon sagen? </w:t>
      </w:r>
      <w:r>
        <w:rPr>
          <w:rStyle w:val="Person"/>
        </w:rPr>
        <w:t>b</w:t>
      </w:r>
      <w:r w:rsidRPr="005815B0">
        <w:rPr>
          <w:rStyle w:val="Person"/>
        </w:rPr>
        <w:t>laha</w:t>
      </w:r>
      <w:r>
        <w:rPr>
          <w:rStyle w:val="Person"/>
        </w:rPr>
        <w:t>#P44</w:t>
      </w:r>
      <w:r w:rsidRPr="005C3A3E">
        <w:t xml:space="preserve">, </w:t>
      </w:r>
      <w:r w:rsidRPr="005815B0">
        <w:rPr>
          <w:rStyle w:val="Person"/>
        </w:rPr>
        <w:t>klinger</w:t>
      </w:r>
      <w:r>
        <w:rPr>
          <w:rStyle w:val="Person"/>
        </w:rPr>
        <w:t>#P45</w:t>
      </w:r>
      <w:r w:rsidRPr="005C3A3E">
        <w:t xml:space="preserve">, </w:t>
      </w:r>
      <w:r w:rsidRPr="005815B0">
        <w:rPr>
          <w:rStyle w:val="Person"/>
        </w:rPr>
        <w:t>zemme</w:t>
      </w:r>
      <w:r>
        <w:rPr>
          <w:rStyle w:val="Person"/>
        </w:rPr>
        <w:t>#P12</w:t>
      </w:r>
      <w:r w:rsidRPr="005C3A3E">
        <w:t xml:space="preserve">, </w:t>
      </w:r>
      <w:r w:rsidRPr="005815B0">
        <w:rPr>
          <w:rStyle w:val="Person"/>
        </w:rPr>
        <w:t>koller</w:t>
      </w:r>
      <w:r>
        <w:rPr>
          <w:rStyle w:val="Person"/>
        </w:rPr>
        <w:t>#P10</w:t>
      </w:r>
      <w:r w:rsidRPr="005C3A3E">
        <w:t>, slezak ...</w:t>
      </w:r>
      <w:r>
        <w:br/>
      </w:r>
      <w:r w:rsidRPr="005C3A3E">
        <w:t>welch ein rattenschwanz solcher nachäffer war schon in meinem gefolge.</w:t>
      </w:r>
      <w:r>
        <w:t>#T2</w:t>
      </w:r>
    </w:p>
    <w:p w:rsidR="002C2B46" w:rsidRDefault="002C2B46" w:rsidP="00547AEA"/>
    <w:p w:rsidR="002C2B46" w:rsidRDefault="002C2B46" w:rsidP="00547AEA">
      <w:pPr>
        <w:rPr>
          <w:rStyle w:val="Datumsangabe"/>
        </w:rPr>
      </w:pPr>
      <w:r w:rsidRPr="005815B0">
        <w:rPr>
          <w:rStyle w:val="Datumsangabe"/>
        </w:rPr>
        <w:t>4.4.</w:t>
      </w:r>
    </w:p>
    <w:p w:rsidR="002C2B46" w:rsidRDefault="002C2B46" w:rsidP="00547AEA">
      <w:pPr>
        <w:rPr>
          <w:rStyle w:val="Datumsangabe"/>
        </w:rPr>
      </w:pPr>
    </w:p>
    <w:p w:rsidR="002C2B46" w:rsidRDefault="002C2B46" w:rsidP="00A01DED">
      <w:pPr>
        <w:pStyle w:val="Thema"/>
      </w:pPr>
      <w:r w:rsidRPr="005C3A3E">
        <w:t xml:space="preserve">der </w:t>
      </w:r>
      <w:r w:rsidRPr="00AC2DBA">
        <w:rPr>
          <w:rStyle w:val="Schlagwort"/>
        </w:rPr>
        <w:t>kommunismus</w:t>
      </w:r>
      <w:r>
        <w:rPr>
          <w:rStyle w:val="Schlagwort"/>
        </w:rPr>
        <w:t>#S6</w:t>
      </w:r>
      <w:r w:rsidRPr="00AC2DBA">
        <w:t xml:space="preserve"> </w:t>
      </w:r>
      <w:r w:rsidRPr="005C3A3E">
        <w:t>ist eine angel</w:t>
      </w:r>
      <w:r>
        <w:t>e</w:t>
      </w:r>
      <w:r w:rsidRPr="005C3A3E">
        <w:t>genheit des herzens. nichts kann man als kommunist übrighaben für aristokratismus, herrschsucht, übermenschenphantasterei</w:t>
      </w:r>
      <w:r w:rsidRPr="001F1EA8">
        <w:rPr>
          <w:lang w:val="de-AT" w:eastAsia="fr-FR"/>
        </w:rPr>
        <w:t xml:space="preserve">en, </w:t>
      </w:r>
      <w:r w:rsidRPr="005C3A3E">
        <w:t>herrenmenschentum, egoismus.</w:t>
      </w:r>
      <w:r>
        <w:t>#T1</w:t>
      </w:r>
    </w:p>
    <w:p w:rsidR="002C2B46" w:rsidRDefault="002C2B46" w:rsidP="00547AEA"/>
    <w:p w:rsidR="002C2B46" w:rsidRDefault="002C2B46" w:rsidP="00547AEA">
      <w:pPr>
        <w:rPr>
          <w:rFonts w:cs="Times New Roman"/>
        </w:rPr>
      </w:pPr>
      <w:r w:rsidRPr="005C3A3E">
        <w:rPr>
          <w:rFonts w:cs="Times New Roman"/>
        </w:rPr>
        <w:t>eine frau im nebenhaus zur hausbesorgerin: hier wohnen aber gar keine feinen leute.</w:t>
      </w:r>
      <w:r>
        <w:rPr>
          <w:rFonts w:cs="Times New Roman"/>
        </w:rPr>
        <w:br/>
      </w:r>
      <w:r w:rsidRPr="005C3A3E">
        <w:rPr>
          <w:rFonts w:cs="Times New Roman"/>
        </w:rPr>
        <w:t>welche du</w:t>
      </w:r>
      <w:r>
        <w:rPr>
          <w:rFonts w:cs="Times New Roman"/>
        </w:rPr>
        <w:t>mmheit, so zu reden und welche ‚unfeinheit‘</w:t>
      </w:r>
      <w:r w:rsidRPr="005C3A3E">
        <w:rPr>
          <w:rFonts w:cs="Times New Roman"/>
        </w:rPr>
        <w:t>. was versteht so ein dummköpfchen denn unter fein?</w:t>
      </w:r>
    </w:p>
    <w:p w:rsidR="002C2B46" w:rsidRDefault="002C2B46" w:rsidP="00547AEA">
      <w:pPr>
        <w:rPr>
          <w:rFonts w:cs="Times New Roman"/>
        </w:rPr>
      </w:pPr>
    </w:p>
    <w:p w:rsidR="002C2B46" w:rsidRDefault="002C2B46" w:rsidP="00547AEA">
      <w:pPr>
        <w:rPr>
          <w:rFonts w:cs="Times New Roman"/>
        </w:rPr>
      </w:pPr>
      <w:r w:rsidRPr="005815B0">
        <w:rPr>
          <w:rStyle w:val="Person"/>
        </w:rPr>
        <w:t>günter grass</w:t>
      </w:r>
      <w:r>
        <w:rPr>
          <w:rStyle w:val="Person"/>
        </w:rPr>
        <w:t>#P46</w:t>
      </w:r>
      <w:r w:rsidRPr="005C3A3E">
        <w:rPr>
          <w:rFonts w:cs="Times New Roman"/>
          <w:lang w:val="de-AT" w:eastAsia="en-US"/>
        </w:rPr>
        <w:t xml:space="preserve">: </w:t>
      </w:r>
      <w:r w:rsidRPr="005C3A3E">
        <w:rPr>
          <w:rFonts w:cs="Times New Roman"/>
        </w:rPr>
        <w:t>ein schriftsteller ist ein mensch, der nicht intelligent genug ist, mit dem schreiben aufzuhören.</w:t>
      </w:r>
      <w:r>
        <w:rPr>
          <w:rFonts w:cs="Times New Roman"/>
        </w:rPr>
        <w:br/>
      </w:r>
      <w:r w:rsidRPr="005C3A3E">
        <w:rPr>
          <w:rFonts w:cs="Times New Roman"/>
        </w:rPr>
        <w:t>wie zynisch, aber gut.</w:t>
      </w:r>
      <w:r>
        <w:rPr>
          <w:rFonts w:cs="Times New Roman"/>
        </w:rPr>
        <w:br/>
      </w:r>
      <w:r w:rsidRPr="005C3A3E">
        <w:rPr>
          <w:rFonts w:cs="Times New Roman"/>
        </w:rPr>
        <w:t>kunst ist kein geschäft mit dem transzendenten, sondern handfeste wirklichkeit.</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aus </w:t>
      </w:r>
      <w:r w:rsidRPr="005815B0">
        <w:rPr>
          <w:rStyle w:val="Schlagwort"/>
          <w:i/>
          <w:iCs/>
        </w:rPr>
        <w:t>les mandarins de paris</w:t>
      </w:r>
      <w:r w:rsidRPr="00511A2B">
        <w:rPr>
          <w:rStyle w:val="Schlagwort"/>
          <w:i/>
          <w:iCs/>
        </w:rPr>
        <w:t>#S98</w:t>
      </w:r>
      <w:r w:rsidRPr="00511A2B">
        <w:rPr>
          <w:rFonts w:cs="Times New Roman"/>
          <w:i/>
          <w:lang w:val="de-AT" w:eastAsia="fr-FR"/>
        </w:rPr>
        <w:t xml:space="preserve">: </w:t>
      </w:r>
      <w:r w:rsidRPr="001F1EA8">
        <w:rPr>
          <w:rFonts w:cs="Times New Roman"/>
          <w:lang w:val="de-AT" w:eastAsia="fr-FR"/>
        </w:rPr>
        <w:t>‚</w:t>
      </w:r>
      <w:r w:rsidRPr="005C3A3E">
        <w:rPr>
          <w:rFonts w:cs="Times New Roman"/>
        </w:rPr>
        <w:t>es stimmt schon, von nichts lassen sie sich beeindrucken. man kann sie weder anregen noch entrüsten.</w:t>
      </w:r>
      <w:r>
        <w:rPr>
          <w:rFonts w:cs="Times New Roman"/>
        </w:rPr>
        <w:br/>
      </w:r>
      <w:r w:rsidRPr="005C3A3E">
        <w:rPr>
          <w:rFonts w:cs="Times New Roman"/>
        </w:rPr>
        <w:t>das enttäuschendste war allerdings nicht, dass das urteil ungewiss war, sondern dass es vo</w:t>
      </w:r>
      <w:r>
        <w:rPr>
          <w:rFonts w:cs="Times New Roman"/>
        </w:rPr>
        <w:t>n solchen leuten gefällt wurde.‘</w:t>
      </w:r>
    </w:p>
    <w:p w:rsidR="002C2B46" w:rsidRDefault="002C2B46" w:rsidP="00547AEA">
      <w:pPr>
        <w:rPr>
          <w:rFonts w:cs="Times New Roman"/>
        </w:rPr>
      </w:pPr>
    </w:p>
    <w:p w:rsidR="002C2B46" w:rsidRDefault="002C2B46" w:rsidP="00547AEA">
      <w:pPr>
        <w:rPr>
          <w:rFonts w:cs="Times New Roman"/>
        </w:rPr>
      </w:pPr>
      <w:r>
        <w:rPr>
          <w:rFonts w:cs="Times New Roman"/>
        </w:rPr>
        <w:t>wer sich zur schau stel</w:t>
      </w:r>
      <w:r w:rsidRPr="005C3A3E">
        <w:rPr>
          <w:rFonts w:cs="Times New Roman"/>
        </w:rPr>
        <w:t>lt, liefert sich immer aus. erniedrigt sich stets. jeder beliebige hat das recht, fusstritte zu versetzen.</w:t>
      </w:r>
    </w:p>
    <w:p w:rsidR="002C2B46" w:rsidRDefault="002C2B46" w:rsidP="00547AEA">
      <w:pPr>
        <w:rPr>
          <w:rFonts w:cs="Times New Roman"/>
        </w:rPr>
      </w:pPr>
    </w:p>
    <w:p w:rsidR="002C2B46" w:rsidRDefault="002C2B46" w:rsidP="00547AEA">
      <w:pPr>
        <w:rPr>
          <w:rFonts w:cs="Times New Roman"/>
        </w:rPr>
      </w:pPr>
      <w:r w:rsidRPr="005C3A3E">
        <w:rPr>
          <w:rFonts w:cs="Times New Roman"/>
        </w:rPr>
        <w:t>um 4 uhr kaffe</w:t>
      </w:r>
      <w:r>
        <w:rPr>
          <w:rFonts w:cs="Times New Roman"/>
        </w:rPr>
        <w:t>e</w:t>
      </w:r>
      <w:r w:rsidRPr="005C3A3E">
        <w:rPr>
          <w:rFonts w:cs="Times New Roman"/>
        </w:rPr>
        <w:t xml:space="preserve">party bei mir mit baumgartner, enzi und rusch. grete. </w:t>
      </w:r>
      <w:r>
        <w:rPr>
          <w:rFonts w:cs="Times New Roman"/>
        </w:rPr>
        <w:br/>
      </w:r>
      <w:r w:rsidRPr="005C3A3E">
        <w:rPr>
          <w:rFonts w:cs="Times New Roman"/>
        </w:rPr>
        <w:t>um 6 uhr bei grete, krautnockerl.</w:t>
      </w:r>
      <w:r>
        <w:rPr>
          <w:rFonts w:cs="Times New Roman"/>
        </w:rPr>
        <w:br/>
        <w:t xml:space="preserve">um 8 uhr </w:t>
      </w:r>
      <w:r w:rsidRPr="00B03F7C">
        <w:rPr>
          <w:rStyle w:val="Person"/>
        </w:rPr>
        <w:t>koller#P10</w:t>
      </w:r>
      <w:r w:rsidRPr="005C3A3E">
        <w:rPr>
          <w:rFonts w:cs="Times New Roman"/>
        </w:rPr>
        <w:t xml:space="preserve"> stück.</w:t>
      </w:r>
      <w:r>
        <w:rPr>
          <w:rFonts w:cs="Times New Roman"/>
        </w:rPr>
        <w:br/>
      </w:r>
      <w:r w:rsidRPr="005C3A3E">
        <w:rPr>
          <w:rFonts w:cs="Times New Roman"/>
        </w:rPr>
        <w:t>um 1</w:t>
      </w:r>
      <w:r>
        <w:rPr>
          <w:rFonts w:cs="Times New Roman"/>
        </w:rPr>
        <w:t xml:space="preserve">0 </w:t>
      </w:r>
      <w:r w:rsidRPr="005C3A3E">
        <w:rPr>
          <w:rFonts w:cs="Times New Roman"/>
        </w:rPr>
        <w:t xml:space="preserve">uhr </w:t>
      </w:r>
      <w:r w:rsidRPr="00B03F7C">
        <w:rPr>
          <w:rStyle w:val="Person"/>
        </w:rPr>
        <w:t>koller#P10</w:t>
      </w:r>
      <w:r w:rsidRPr="005C3A3E">
        <w:rPr>
          <w:rFonts w:cs="Times New Roman"/>
        </w:rPr>
        <w:t xml:space="preserve"> wohnung. </w:t>
      </w:r>
      <w:r>
        <w:rPr>
          <w:rStyle w:val="Person"/>
        </w:rPr>
        <w:t>k</w:t>
      </w:r>
      <w:r w:rsidRPr="00511A2B">
        <w:rPr>
          <w:rStyle w:val="Person"/>
        </w:rPr>
        <w:t>atschaturian</w:t>
      </w:r>
      <w:r>
        <w:rPr>
          <w:rStyle w:val="Person"/>
        </w:rPr>
        <w:t>#P47</w:t>
      </w:r>
      <w:r w:rsidRPr="005C3A3E">
        <w:rPr>
          <w:rFonts w:cs="Times New Roman"/>
        </w:rPr>
        <w:t>. enzi leidet sehr.</w:t>
      </w:r>
    </w:p>
    <w:p w:rsidR="002C2B46" w:rsidRDefault="002C2B46" w:rsidP="00547AEA">
      <w:pPr>
        <w:rPr>
          <w:rFonts w:cs="Times New Roman"/>
        </w:rPr>
      </w:pPr>
    </w:p>
    <w:p w:rsidR="002C2B46" w:rsidRDefault="002C2B46" w:rsidP="00547AEA">
      <w:pPr>
        <w:rPr>
          <w:rFonts w:cs="Times New Roman"/>
        </w:rPr>
      </w:pPr>
      <w:r>
        <w:rPr>
          <w:rFonts w:cs="Times New Roman"/>
        </w:rPr>
        <w:t>a</w:t>
      </w:r>
      <w:r w:rsidRPr="005C3A3E">
        <w:rPr>
          <w:rFonts w:cs="Times New Roman"/>
        </w:rPr>
        <w:t>lles</w:t>
      </w:r>
      <w:r>
        <w:rPr>
          <w:rFonts w:cs="Times New Roman"/>
        </w:rPr>
        <w:t>,</w:t>
      </w:r>
      <w:r w:rsidRPr="005C3A3E">
        <w:rPr>
          <w:rFonts w:cs="Times New Roman"/>
        </w:rPr>
        <w:t xml:space="preserve"> was zum träumen verführt, ist idealistisches gift. hemmt den (fort)schritt der menschheit. was zum träumen verführt, verführt auch zum töten. darüber stück.</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Pr>
          <w:rStyle w:val="Institution"/>
        </w:rPr>
        <w:t>r</w:t>
      </w:r>
      <w:r w:rsidRPr="002E4728">
        <w:rPr>
          <w:rStyle w:val="Institution"/>
        </w:rPr>
        <w:t>ichter</w:t>
      </w:r>
      <w:r>
        <w:rPr>
          <w:rStyle w:val="Institution"/>
        </w:rPr>
        <w:t>#I95</w:t>
      </w:r>
      <w:r>
        <w:rPr>
          <w:rFonts w:cs="Times New Roman"/>
        </w:rPr>
        <w:t>-schuhfabrik: täglich 12.000</w:t>
      </w:r>
      <w:r w:rsidRPr="005C3A3E">
        <w:rPr>
          <w:rFonts w:cs="Times New Roman"/>
        </w:rPr>
        <w:t xml:space="preserve"> </w:t>
      </w:r>
      <w:r>
        <w:rPr>
          <w:rFonts w:cs="Times New Roman"/>
        </w:rPr>
        <w:t>ö</w:t>
      </w:r>
      <w:r w:rsidRPr="005C3A3E">
        <w:rPr>
          <w:rFonts w:cs="Times New Roman"/>
        </w:rPr>
        <w:t>s rein, engagi</w:t>
      </w:r>
      <w:r>
        <w:rPr>
          <w:rFonts w:cs="Times New Roman"/>
        </w:rPr>
        <w:t xml:space="preserve">ert nur junge mädchen, die mit </w:t>
      </w:r>
      <w:r w:rsidRPr="005C3A3E">
        <w:rPr>
          <w:rFonts w:cs="Times New Roman"/>
        </w:rPr>
        <w:t>6</w:t>
      </w:r>
      <w:r>
        <w:rPr>
          <w:rFonts w:cs="Times New Roman"/>
        </w:rPr>
        <w:t>,</w:t>
      </w:r>
      <w:r w:rsidRPr="007E088A">
        <w:rPr>
          <w:rFonts w:cs="Times New Roman"/>
        </w:rPr>
        <w:t>–</w:t>
      </w:r>
      <w:r>
        <w:rPr>
          <w:rFonts w:cs="Times New Roman"/>
        </w:rPr>
        <w:t xml:space="preserve"> ös</w:t>
      </w:r>
      <w:r w:rsidRPr="005C3A3E">
        <w:rPr>
          <w:rFonts w:cs="Times New Roman"/>
        </w:rPr>
        <w:t xml:space="preserve"> p. h. entlohnt werden. mit 18 jahren entlässt er sie.</w:t>
      </w:r>
      <w:r>
        <w:rPr>
          <w:rFonts w:cs="Times New Roman"/>
        </w:rPr>
        <w:br/>
      </w:r>
      <w:r w:rsidRPr="005C3A3E">
        <w:rPr>
          <w:rFonts w:cs="Times New Roman"/>
        </w:rPr>
        <w:t xml:space="preserve">dafür viele </w:t>
      </w:r>
      <w:r w:rsidRPr="005C3A3E">
        <w:rPr>
          <w:rFonts w:cs="Times New Roman"/>
          <w:lang w:val="de-AT" w:eastAsia="en-US"/>
        </w:rPr>
        <w:t xml:space="preserve">safaris </w:t>
      </w:r>
      <w:r w:rsidRPr="005C3A3E">
        <w:rPr>
          <w:rFonts w:cs="Times New Roman"/>
        </w:rPr>
        <w:t>in afrika.</w:t>
      </w:r>
      <w:r w:rsidRPr="005C3A3E">
        <w:rPr>
          <w:rFonts w:cs="Times New Roman"/>
        </w:rPr>
        <w:br/>
      </w:r>
      <w:r>
        <w:rPr>
          <w:rFonts w:cs="Times New Roman"/>
        </w:rPr>
        <w:br/>
      </w:r>
      <w:r w:rsidRPr="005C3A3E">
        <w:rPr>
          <w:rFonts w:cs="Times New Roman"/>
        </w:rPr>
        <w:t xml:space="preserve">widerlicher personenkult in </w:t>
      </w:r>
      <w:r w:rsidRPr="00D07273">
        <w:rPr>
          <w:rStyle w:val="Ort"/>
        </w:rPr>
        <w:t>usa</w:t>
      </w:r>
      <w:r>
        <w:rPr>
          <w:rStyle w:val="Ort"/>
        </w:rPr>
        <w:t>#G21</w:t>
      </w:r>
      <w:r w:rsidRPr="001F1EA8">
        <w:rPr>
          <w:rFonts w:cs="Times New Roman"/>
          <w:lang w:val="de-AT" w:eastAsia="fr-FR"/>
        </w:rPr>
        <w:t>.</w:t>
      </w:r>
      <w:r>
        <w:rPr>
          <w:rFonts w:cs="Times New Roman"/>
        </w:rPr>
        <w:br/>
      </w:r>
      <w:r w:rsidRPr="005C3A3E">
        <w:rPr>
          <w:rFonts w:cs="Times New Roman"/>
        </w:rPr>
        <w:t>selbst di</w:t>
      </w:r>
      <w:r>
        <w:rPr>
          <w:rFonts w:cs="Times New Roman"/>
        </w:rPr>
        <w:t xml:space="preserve">e brüste trägt man jetzt wie </w:t>
      </w:r>
      <w:r w:rsidRPr="00855914">
        <w:rPr>
          <w:rStyle w:val="Person"/>
        </w:rPr>
        <w:t>jacqueline kennedy</w:t>
      </w:r>
      <w:r>
        <w:rPr>
          <w:rStyle w:val="Person"/>
        </w:rPr>
        <w:t>#P53</w:t>
      </w:r>
      <w:r w:rsidRPr="005C3A3E">
        <w:rPr>
          <w:rFonts w:cs="Times New Roman"/>
        </w:rPr>
        <w:t>.</w:t>
      </w:r>
    </w:p>
    <w:p w:rsidR="002C2B46" w:rsidRDefault="002C2B46" w:rsidP="00547AEA">
      <w:pPr>
        <w:rPr>
          <w:rFonts w:cs="Times New Roman"/>
        </w:rPr>
      </w:pPr>
    </w:p>
    <w:p w:rsidR="002C2B46" w:rsidRDefault="002C2B46" w:rsidP="00A01DED">
      <w:pPr>
        <w:pStyle w:val="Thema"/>
      </w:pPr>
      <w:r w:rsidRPr="005C3A3E">
        <w:t xml:space="preserve">die komm. </w:t>
      </w:r>
      <w:r w:rsidRPr="001F1EA8">
        <w:rPr>
          <w:lang w:val="de-AT" w:eastAsia="fr-FR"/>
        </w:rPr>
        <w:t xml:space="preserve">ideologie </w:t>
      </w:r>
      <w:r w:rsidRPr="005C3A3E">
        <w:t xml:space="preserve">und die schulmedizin haben eines gemeinsam: die unduldsamkeit gegenüber dogmen und ausserwissenschaftlicher </w:t>
      </w:r>
      <w:r w:rsidRPr="001F1EA8">
        <w:rPr>
          <w:lang w:val="de-AT" w:eastAsia="fr-FR"/>
        </w:rPr>
        <w:t xml:space="preserve">infiltration. </w:t>
      </w:r>
      <w:r w:rsidRPr="005C3A3E">
        <w:t>sie dürfen einfach nicht jeden dilettanten dreinpfuschen lassen.</w:t>
      </w:r>
      <w:r>
        <w:t>#T1</w:t>
      </w:r>
    </w:p>
    <w:p w:rsidR="002C2B46" w:rsidRDefault="002C2B46" w:rsidP="00547AEA"/>
    <w:p w:rsidR="002C2B46" w:rsidRDefault="002C2B46" w:rsidP="00547AEA">
      <w:pPr>
        <w:rPr>
          <w:rStyle w:val="Datumsangabe"/>
        </w:rPr>
      </w:pPr>
      <w:r w:rsidRPr="00855914">
        <w:rPr>
          <w:rStyle w:val="Datumsangabe"/>
        </w:rPr>
        <w:t>10./16.4.</w:t>
      </w:r>
    </w:p>
    <w:p w:rsidR="002C2B46" w:rsidRDefault="002C2B46" w:rsidP="00547AEA">
      <w:pPr>
        <w:rPr>
          <w:rStyle w:val="Datumsangabe"/>
        </w:rPr>
      </w:pPr>
    </w:p>
    <w:p w:rsidR="002C2B46" w:rsidRDefault="002C2B46" w:rsidP="00A01DED">
      <w:pPr>
        <w:pStyle w:val="Thema"/>
      </w:pPr>
      <w:r w:rsidRPr="005C3A3E">
        <w:t>gedan</w:t>
      </w:r>
      <w:r>
        <w:t>kengänge eines siebzehnjährigen.</w:t>
      </w:r>
      <w:r w:rsidRPr="005C3A3E">
        <w:t xml:space="preserve"> </w:t>
      </w:r>
      <w:r>
        <w:rPr>
          <w:rStyle w:val="Person"/>
        </w:rPr>
        <w:t>r</w:t>
      </w:r>
      <w:r w:rsidRPr="00855914">
        <w:rPr>
          <w:rStyle w:val="Person"/>
        </w:rPr>
        <w:t>uprechters</w:t>
      </w:r>
      <w:r>
        <w:rPr>
          <w:rStyle w:val="Person"/>
        </w:rPr>
        <w:t>#P21</w:t>
      </w:r>
      <w:r w:rsidRPr="005C3A3E">
        <w:t xml:space="preserve"> infantile ideen sind gemeint, diese bilder (die pornographischen, die das weibliche geschlechtsorgan ins zentrum rücken) sind produkte eines ungereiften jungen künstlers, hass gegen die gesellschaft, keine künstlerischen absichten oder </w:t>
      </w:r>
      <w:r w:rsidRPr="001F1EA8">
        <w:rPr>
          <w:lang w:val="de-AT" w:eastAsia="fr-FR"/>
        </w:rPr>
        <w:t>ge</w:t>
      </w:r>
      <w:r w:rsidRPr="005C3A3E">
        <w:t>danken.</w:t>
      </w:r>
      <w:r>
        <w:br/>
      </w:r>
      <w:r w:rsidRPr="005C3A3E">
        <w:t>so brutal hat ihm wohl noch nie einer die wahrheit gesagt.</w:t>
      </w:r>
      <w:r>
        <w:t>#T2</w:t>
      </w:r>
    </w:p>
    <w:p w:rsidR="002C2B46" w:rsidRDefault="002C2B46" w:rsidP="00547AEA"/>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B03F7C">
      <w:pPr>
        <w:pStyle w:val="Thema"/>
      </w:pPr>
      <w:r w:rsidRPr="00B03F7C">
        <w:t xml:space="preserve">die deutschen generäle </w:t>
      </w:r>
      <w:r w:rsidRPr="00B03F7C">
        <w:rPr>
          <w:rStyle w:val="Person"/>
        </w:rPr>
        <w:t xml:space="preserve">heusinger#P51 </w:t>
      </w:r>
      <w:r w:rsidRPr="00B03F7C">
        <w:t xml:space="preserve">und </w:t>
      </w:r>
      <w:r w:rsidRPr="00B03F7C">
        <w:rPr>
          <w:rStyle w:val="Person"/>
        </w:rPr>
        <w:t>foertsch#P52</w:t>
      </w:r>
      <w:r w:rsidRPr="00B03F7C">
        <w:t xml:space="preserve"> an entscheidenden </w:t>
      </w:r>
      <w:r w:rsidRPr="00B03F7C">
        <w:rPr>
          <w:rStyle w:val="Schlagwort"/>
        </w:rPr>
        <w:t>nato#I34</w:t>
      </w:r>
      <w:r w:rsidRPr="00B03F7C">
        <w:t xml:space="preserve">-stellen. man baut die unbewährte front gegen den </w:t>
      </w:r>
      <w:r w:rsidRPr="00B03F7C">
        <w:rPr>
          <w:rStyle w:val="Schlagwort"/>
        </w:rPr>
        <w:t>kommunismus#S6</w:t>
      </w:r>
      <w:r w:rsidRPr="00B03F7C">
        <w:t xml:space="preserve"> wieder auf. gegen den ‚osten‘.#T3</w:t>
      </w:r>
    </w:p>
    <w:p w:rsidR="002C2B46" w:rsidRDefault="002C2B46" w:rsidP="00547AEA"/>
    <w:p w:rsidR="002C2B46" w:rsidRDefault="002C2B46" w:rsidP="00547AEA">
      <w:pPr>
        <w:rPr>
          <w:rFonts w:cs="Times New Roman"/>
        </w:rPr>
      </w:pPr>
      <w:r w:rsidRPr="00855914">
        <w:rPr>
          <w:rFonts w:cs="Times New Roman"/>
        </w:rPr>
        <w:t>[12]</w:t>
      </w:r>
      <w:r>
        <w:rPr>
          <w:rFonts w:cs="Times New Roman"/>
        </w:rPr>
        <w:t xml:space="preserve"> </w:t>
      </w:r>
      <w:r w:rsidRPr="00A01DED">
        <w:rPr>
          <w:rStyle w:val="ThemaZchn"/>
        </w:rPr>
        <w:t xml:space="preserve">besuch bei </w:t>
      </w:r>
      <w:r w:rsidRPr="00F13907">
        <w:rPr>
          <w:rStyle w:val="Person"/>
        </w:rPr>
        <w:t>graf revertera#P55</w:t>
      </w:r>
      <w:r w:rsidRPr="00A01DED">
        <w:rPr>
          <w:rStyle w:val="ThemaZchn"/>
        </w:rPr>
        <w:t xml:space="preserve"> zwecks erkundigungen wegen meiner arbeit zur </w:t>
      </w:r>
      <w:r w:rsidRPr="00F13907">
        <w:rPr>
          <w:rStyle w:val="Schlagwort"/>
          <w:i/>
        </w:rPr>
        <w:t>drachensaat#S11</w:t>
      </w:r>
      <w:r w:rsidRPr="00A01DED">
        <w:rPr>
          <w:rStyle w:val="ThemaZchn"/>
        </w:rPr>
        <w:t xml:space="preserve">. er war polizeipräsident bzw. sicherheitsdirektor von oberösterreich vor 38 und erlebte </w:t>
      </w:r>
      <w:r w:rsidRPr="00F13907">
        <w:rPr>
          <w:rStyle w:val="Person"/>
        </w:rPr>
        <w:t>eigrubers#P56</w:t>
      </w:r>
      <w:r w:rsidRPr="00A01DED">
        <w:rPr>
          <w:rStyle w:val="ThemaZchn"/>
        </w:rPr>
        <w:t xml:space="preserve"> grossspurig primitives auftreten. er ist durchaus meiner meinung, die er unabhängig von mir so ausdrückt: der </w:t>
      </w:r>
      <w:r w:rsidRPr="00787489">
        <w:rPr>
          <w:rStyle w:val="Schlagwort"/>
        </w:rPr>
        <w:t>nationalsozialismus</w:t>
      </w:r>
      <w:r>
        <w:rPr>
          <w:rStyle w:val="Schlagwort"/>
        </w:rPr>
        <w:t>#S61</w:t>
      </w:r>
      <w:r w:rsidRPr="00A01DED">
        <w:rPr>
          <w:rStyle w:val="ThemaZchn"/>
        </w:rPr>
        <w:t xml:space="preserve"> war keine politische, sondern eine kriminelle angelegenheit.</w:t>
      </w:r>
      <w:r w:rsidRPr="00A01DED">
        <w:rPr>
          <w:rStyle w:val="ThemaZchn"/>
        </w:rPr>
        <w:br/>
        <w:t xml:space="preserve">er wohnt herrlich auf seinem schloss in </w:t>
      </w:r>
      <w:r w:rsidRPr="00BC644F">
        <w:rPr>
          <w:rStyle w:val="Ort"/>
        </w:rPr>
        <w:t>helfenberg</w:t>
      </w:r>
      <w:r>
        <w:rPr>
          <w:rStyle w:val="Ort"/>
        </w:rPr>
        <w:t>#G2</w:t>
      </w:r>
      <w:r w:rsidRPr="00A01DED">
        <w:rPr>
          <w:rStyle w:val="ThemaZchn"/>
        </w:rPr>
        <w:t>, ist gebildet, kultiviert, sogar zivilisiert, aber dennoch bereit, den alten fehlerhaften kurs des ‚schulter an schulter‘ zu akzeptieren, weil ‚im osten der bolschewismus droht‘.</w:t>
      </w:r>
      <w:r>
        <w:rPr>
          <w:rStyle w:val="ThemaZchn"/>
        </w:rPr>
        <w:t>#T7</w:t>
      </w:r>
    </w:p>
    <w:p w:rsidR="002C2B46" w:rsidRDefault="002C2B46" w:rsidP="00547AEA">
      <w:pPr>
        <w:rPr>
          <w:rFonts w:cs="Times New Roman"/>
        </w:rPr>
      </w:pPr>
    </w:p>
    <w:p w:rsidR="002C2B46" w:rsidRDefault="002C2B46" w:rsidP="00A01DED">
      <w:pPr>
        <w:pStyle w:val="Thema"/>
      </w:pPr>
      <w:r w:rsidRPr="005C3A3E">
        <w:t xml:space="preserve">von </w:t>
      </w:r>
      <w:r w:rsidRPr="00855914">
        <w:rPr>
          <w:rStyle w:val="Institution"/>
        </w:rPr>
        <w:t>stiasny</w:t>
      </w:r>
      <w:r>
        <w:rPr>
          <w:rStyle w:val="Institution"/>
        </w:rPr>
        <w:t>#I1</w:t>
      </w:r>
      <w:r w:rsidRPr="005C3A3E">
        <w:t xml:space="preserve"> erstes angebot für </w:t>
      </w:r>
      <w:r w:rsidRPr="00855914">
        <w:rPr>
          <w:rStyle w:val="Schlagwort"/>
          <w:i/>
          <w:iCs/>
        </w:rPr>
        <w:t>drachensaat</w:t>
      </w:r>
      <w:r w:rsidRPr="00F13907">
        <w:rPr>
          <w:rStyle w:val="Schlagwort"/>
          <w:i/>
          <w:iCs/>
        </w:rPr>
        <w:t>#S11</w:t>
      </w:r>
      <w:r w:rsidRPr="00F13907">
        <w:rPr>
          <w:i/>
        </w:rPr>
        <w:t>.#</w:t>
      </w:r>
      <w:r>
        <w:t>T7</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man muss nüchtern, kalt und ohne subjektive mätzchen den humanismus pflegen, ohne ein ‚ich bin was besseres</w:t>
      </w:r>
      <w:r>
        <w:rPr>
          <w:rFonts w:cs="Times New Roman"/>
        </w:rPr>
        <w:t>‘</w:t>
      </w:r>
      <w:r w:rsidRPr="005C3A3E">
        <w:rPr>
          <w:rFonts w:cs="Times New Roman"/>
        </w:rPr>
        <w:t>-pharisäertum.</w:t>
      </w:r>
    </w:p>
    <w:p w:rsidR="002C2B46" w:rsidRDefault="002C2B46" w:rsidP="00547AEA">
      <w:pPr>
        <w:rPr>
          <w:rFonts w:cs="Times New Roman"/>
        </w:rPr>
      </w:pPr>
    </w:p>
    <w:p w:rsidR="002C2B46" w:rsidRDefault="002C2B46" w:rsidP="00547AEA">
      <w:pPr>
        <w:rPr>
          <w:rStyle w:val="ThemaZchn"/>
        </w:rPr>
      </w:pPr>
      <w:r w:rsidRPr="00AC04C1">
        <w:rPr>
          <w:rStyle w:val="Ort"/>
        </w:rPr>
        <w:t>wien</w:t>
      </w:r>
      <w:r>
        <w:rPr>
          <w:rStyle w:val="Ort"/>
        </w:rPr>
        <w:t>#G141</w:t>
      </w:r>
      <w:r w:rsidRPr="005C3A3E">
        <w:rPr>
          <w:rFonts w:cs="Times New Roman"/>
        </w:rPr>
        <w:t xml:space="preserve">. lampl kennengelernt. friseur, lieber mensch. </w:t>
      </w:r>
      <w:r w:rsidRPr="005C3A3E">
        <w:rPr>
          <w:rFonts w:cs="Times New Roman"/>
          <w:lang w:val="de-AT" w:eastAsia="en-US"/>
        </w:rPr>
        <w:t xml:space="preserve">hotel </w:t>
      </w:r>
      <w:r w:rsidRPr="005C3A3E">
        <w:rPr>
          <w:rFonts w:cs="Times New Roman"/>
        </w:rPr>
        <w:t>fuchs, zwei alte widerliche kracher von portieren.</w:t>
      </w:r>
      <w:r>
        <w:rPr>
          <w:rFonts w:cs="Times New Roman"/>
        </w:rPr>
        <w:br/>
      </w:r>
      <w:r w:rsidRPr="00307767">
        <w:rPr>
          <w:rStyle w:val="ThemaZchn"/>
        </w:rPr>
        <w:t xml:space="preserve">besuch bei </w:t>
      </w:r>
      <w:r w:rsidRPr="00307767">
        <w:rPr>
          <w:rStyle w:val="Institution"/>
        </w:rPr>
        <w:t>styria#I4</w:t>
      </w:r>
      <w:r w:rsidRPr="00307767">
        <w:rPr>
          <w:rStyle w:val="ThemaZchn"/>
        </w:rPr>
        <w:t xml:space="preserve">. mündliche zusage zur </w:t>
      </w:r>
      <w:r w:rsidRPr="00307767">
        <w:rPr>
          <w:rStyle w:val="Schlagwort"/>
          <w:i/>
        </w:rPr>
        <w:t>drachensaat#S11</w:t>
      </w:r>
      <w:r w:rsidRPr="00307767">
        <w:rPr>
          <w:rStyle w:val="ThemaZchn"/>
        </w:rPr>
        <w:t xml:space="preserve">. verbindung mit </w:t>
      </w:r>
      <w:r w:rsidRPr="00307767">
        <w:rPr>
          <w:rStyle w:val="Person"/>
        </w:rPr>
        <w:t>jansa#P57</w:t>
      </w:r>
      <w:r w:rsidRPr="00307767">
        <w:rPr>
          <w:rStyle w:val="ThemaZchn"/>
        </w:rPr>
        <w:t>.</w:t>
      </w:r>
      <w:r w:rsidRPr="00307767">
        <w:rPr>
          <w:rStyle w:val="ThemaZchn"/>
        </w:rPr>
        <w:br/>
        <w:t xml:space="preserve">abends mit walter und seiner frau (annemarie zehner, </w:t>
      </w:r>
      <w:r w:rsidRPr="00307767">
        <w:rPr>
          <w:rStyle w:val="Person"/>
        </w:rPr>
        <w:t>tochter des 1938 von den nazis ermordeten staatsekretärs für landesverteidigung#P58</w:t>
      </w:r>
      <w:r w:rsidRPr="00307767">
        <w:rPr>
          <w:rStyle w:val="ThemaZchn"/>
        </w:rPr>
        <w:t>) in grinzing. sie ist wahnsinnig rechthaberisch und schnauzt walter immer an, der ihr intellektmässig nicht gewachsen ist. #T7</w:t>
      </w:r>
    </w:p>
    <w:p w:rsidR="002C2B46" w:rsidRDefault="002C2B46" w:rsidP="00547AEA">
      <w:pPr>
        <w:rPr>
          <w:rStyle w:val="ThemaZchn"/>
        </w:rPr>
      </w:pPr>
    </w:p>
    <w:p w:rsidR="002C2B46" w:rsidRPr="00E93109" w:rsidRDefault="002C2B46" w:rsidP="00E93109">
      <w:r w:rsidRPr="00E93109">
        <w:t>###</w:t>
      </w:r>
    </w:p>
    <w:p w:rsidR="002C2B46" w:rsidRDefault="002C2B46" w:rsidP="00547AEA">
      <w:pPr>
        <w:rPr>
          <w:rFonts w:cs="Times New Roman"/>
        </w:rPr>
      </w:pPr>
      <w:r w:rsidRPr="00A01DED">
        <w:rPr>
          <w:rStyle w:val="ThemaZchn"/>
        </w:rPr>
        <w:br/>
      </w:r>
      <w:r w:rsidRPr="005C3A3E">
        <w:rPr>
          <w:rFonts w:cs="Times New Roman"/>
        </w:rPr>
        <w:t xml:space="preserve">er versucht sich zu beherrschen </w:t>
      </w:r>
      <w:r>
        <w:rPr>
          <w:rFonts w:cs="Times New Roman"/>
        </w:rPr>
        <w:t>–</w:t>
      </w:r>
      <w:r w:rsidRPr="005C3A3E">
        <w:rPr>
          <w:rFonts w:cs="Times New Roman"/>
        </w:rPr>
        <w:t xml:space="preserve"> oder gibt er schon nach? müde, hat infektion. wie das das herz schwächt. rasch jeder drei</w:t>
      </w:r>
      <w:r>
        <w:rPr>
          <w:rFonts w:cs="Times New Roman"/>
        </w:rPr>
        <w:t xml:space="preserve"> </w:t>
      </w:r>
      <w:r w:rsidRPr="005C3A3E">
        <w:rPr>
          <w:rFonts w:cs="Times New Roman"/>
        </w:rPr>
        <w:t>vier</w:t>
      </w:r>
      <w:r w:rsidRPr="001F1EA8">
        <w:rPr>
          <w:rFonts w:cs="Times New Roman"/>
          <w:lang w:val="de-AT" w:eastAsia="fr-FR"/>
        </w:rPr>
        <w:t xml:space="preserve">tel </w:t>
      </w:r>
      <w:r w:rsidRPr="005C3A3E">
        <w:rPr>
          <w:rFonts w:cs="Times New Roman"/>
        </w:rPr>
        <w:t xml:space="preserve">wein, fleisch und senf. </w:t>
      </w:r>
      <w:r w:rsidRPr="005C3A3E">
        <w:rPr>
          <w:rFonts w:cs="Times New Roman"/>
          <w:lang w:val="de-AT" w:eastAsia="en-US"/>
        </w:rPr>
        <w:t xml:space="preserve">walter </w:t>
      </w:r>
      <w:r w:rsidRPr="005C3A3E">
        <w:rPr>
          <w:rFonts w:cs="Times New Roman"/>
        </w:rPr>
        <w:t>ladet mich bei oper ab. ich treffe mich mit rudi, baumgartner und lony.</w:t>
      </w:r>
      <w:r>
        <w:rPr>
          <w:rFonts w:cs="Times New Roman"/>
        </w:rPr>
        <w:br/>
      </w:r>
      <w:r w:rsidRPr="005C3A3E">
        <w:rPr>
          <w:rFonts w:cs="Times New Roman"/>
        </w:rPr>
        <w:t>elf uhr nachts. auch die huren sind supermodern geworden. alle mit toupierten frisuren, wippenden röckchen, hohen zierlichen schuhchen. sie sehen verführerisch aus. aber wenn man an das faulende fleisch denkt ...</w:t>
      </w:r>
      <w:r>
        <w:rPr>
          <w:rFonts w:cs="Times New Roman"/>
        </w:rPr>
        <w:br/>
      </w:r>
      <w:r w:rsidRPr="005C3A3E">
        <w:rPr>
          <w:rFonts w:cs="Times New Roman"/>
        </w:rPr>
        <w:t xml:space="preserve">sie sind gute psychologinnen. sie sprechen mich nicht an. wissen, der hat weder zeit noch geld noch </w:t>
      </w:r>
      <w:r w:rsidRPr="005C3A3E">
        <w:rPr>
          <w:rFonts w:cs="Times New Roman"/>
          <w:lang w:val="de-AT" w:eastAsia="en-US"/>
        </w:rPr>
        <w:t xml:space="preserve">lust. </w:t>
      </w:r>
      <w:r>
        <w:rPr>
          <w:rFonts w:cs="Times New Roman"/>
        </w:rPr>
        <w:t>h</w:t>
      </w:r>
      <w:r w:rsidRPr="005C3A3E">
        <w:rPr>
          <w:rFonts w:cs="Times New Roman"/>
        </w:rPr>
        <w:t>at</w:t>
      </w:r>
      <w:r>
        <w:rPr>
          <w:rFonts w:cs="Times New Roman"/>
        </w:rPr>
        <w:t>,</w:t>
      </w:r>
      <w:r w:rsidRPr="005C3A3E">
        <w:rPr>
          <w:rFonts w:cs="Times New Roman"/>
        </w:rPr>
        <w:t xml:space="preserve"> was er braucht. </w:t>
      </w:r>
      <w:r>
        <w:rPr>
          <w:rFonts w:cs="Times New Roman"/>
        </w:rPr>
        <w:br/>
      </w:r>
      <w:r w:rsidRPr="005C3A3E">
        <w:rPr>
          <w:rFonts w:cs="Times New Roman"/>
        </w:rPr>
        <w:t xml:space="preserve">in der adebar ist es öd und leer. aber laute musik. wir schreiben </w:t>
      </w:r>
      <w:r>
        <w:rPr>
          <w:rFonts w:cs="Times New Roman"/>
        </w:rPr>
        <w:t>100</w:t>
      </w:r>
      <w:r w:rsidRPr="005C3A3E">
        <w:rPr>
          <w:rFonts w:cs="Times New Roman"/>
        </w:rPr>
        <w:t xml:space="preserve"> karten in alle welt. adebarkarten. dann heim ins </w:t>
      </w:r>
      <w:r w:rsidRPr="005C3A3E">
        <w:rPr>
          <w:rFonts w:cs="Times New Roman"/>
          <w:lang w:val="de-AT" w:eastAsia="en-US"/>
        </w:rPr>
        <w:t>hotel.</w:t>
      </w:r>
      <w:r>
        <w:rPr>
          <w:rFonts w:cs="Times New Roman"/>
        </w:rPr>
        <w:br/>
        <w:t>anderntags 11:</w:t>
      </w:r>
      <w:r w:rsidRPr="005C3A3E">
        <w:rPr>
          <w:rFonts w:cs="Times New Roman"/>
        </w:rPr>
        <w:t xml:space="preserve">00 feldmarschalleutnant </w:t>
      </w:r>
      <w:r w:rsidRPr="006D10E2">
        <w:rPr>
          <w:rStyle w:val="Person"/>
        </w:rPr>
        <w:t>jansa</w:t>
      </w:r>
      <w:r>
        <w:rPr>
          <w:rStyle w:val="Person"/>
        </w:rPr>
        <w:t>#P57</w:t>
      </w:r>
      <w:r w:rsidRPr="005C3A3E">
        <w:rPr>
          <w:rFonts w:cs="Times New Roman"/>
        </w:rPr>
        <w:t xml:space="preserve">, der untergebene von </w:t>
      </w:r>
      <w:r w:rsidRPr="006D10E2">
        <w:rPr>
          <w:rStyle w:val="Person"/>
        </w:rPr>
        <w:t>zehner</w:t>
      </w:r>
      <w:r>
        <w:rPr>
          <w:rStyle w:val="Person"/>
        </w:rPr>
        <w:t>#P58</w:t>
      </w:r>
      <w:r w:rsidRPr="005C3A3E">
        <w:rPr>
          <w:rFonts w:cs="Times New Roman"/>
        </w:rPr>
        <w:t>, feiner mann. er baute die verteidigung gegen deutschland auf</w:t>
      </w:r>
      <w:r>
        <w:rPr>
          <w:rFonts w:cs="Times New Roman"/>
        </w:rPr>
        <w:t>,</w:t>
      </w:r>
      <w:r w:rsidRPr="005C3A3E">
        <w:rPr>
          <w:rFonts w:cs="Times New Roman"/>
        </w:rPr>
        <w:t xml:space="preserve"> und ein offizier seines stabes erfand die panzersperren aus zusammengeschweissten schienen. nazifeind, echter österreicher. ich muss auf einer </w:t>
      </w:r>
      <w:r w:rsidRPr="005C3A3E">
        <w:rPr>
          <w:rFonts w:cs="Times New Roman"/>
          <w:lang w:val="de-AT" w:eastAsia="en-US"/>
        </w:rPr>
        <w:t xml:space="preserve">art </w:t>
      </w:r>
      <w:r w:rsidRPr="005C3A3E">
        <w:rPr>
          <w:rFonts w:cs="Times New Roman"/>
        </w:rPr>
        <w:t>thron sitzen, die füsse auf schemel, und er erzählt. über ihm das grosse bild einer seeschlacht. füsse auf braunschwarzem keramikfusshocker. er serviert wein aus dalmatien und obst. hat zwei erwachsene (alte?) töchter.</w:t>
      </w:r>
      <w:r>
        <w:rPr>
          <w:rFonts w:cs="Times New Roman"/>
        </w:rPr>
        <w:br/>
      </w:r>
      <w:r w:rsidRPr="00A01DED">
        <w:rPr>
          <w:rStyle w:val="ThemaZchn"/>
        </w:rPr>
        <w:t xml:space="preserve">die </w:t>
      </w:r>
      <w:r w:rsidRPr="001F018F">
        <w:rPr>
          <w:rStyle w:val="Schlagwort"/>
          <w:i/>
        </w:rPr>
        <w:t>drachensaat#S11</w:t>
      </w:r>
      <w:r w:rsidRPr="00A01DED">
        <w:rPr>
          <w:rStyle w:val="ThemaZchn"/>
        </w:rPr>
        <w:t xml:space="preserve"> geht voran. ein gutes buch, ein grosses werk, ein glück für den verlag, der es drucken wird.</w:t>
      </w:r>
      <w:r>
        <w:rPr>
          <w:rStyle w:val="ThemaZchn"/>
        </w:rPr>
        <w:t>#T7</w:t>
      </w:r>
    </w:p>
    <w:p w:rsidR="002C2B46" w:rsidRDefault="002C2B46" w:rsidP="00547AEA">
      <w:pPr>
        <w:rPr>
          <w:rFonts w:cs="Times New Roman"/>
        </w:rPr>
      </w:pPr>
    </w:p>
    <w:p w:rsidR="002C2B46" w:rsidRDefault="002C2B46" w:rsidP="00547AEA">
      <w:pPr>
        <w:rPr>
          <w:rFonts w:cs="Times New Roman"/>
        </w:rPr>
      </w:pPr>
      <w:r w:rsidRPr="005C3A3E">
        <w:rPr>
          <w:rFonts w:cs="Times New Roman"/>
        </w:rPr>
        <w:t>raus nach heiligenstadt, wo ich den dreher weirig kennen lerne, kommunistischer aktivist, der während des krieges in die schweiz emigrieren musste, zu</w:t>
      </w:r>
      <w:r>
        <w:rPr>
          <w:rFonts w:cs="Times New Roman"/>
        </w:rPr>
        <w:t xml:space="preserve"> </w:t>
      </w:r>
      <w:r w:rsidRPr="005C3A3E">
        <w:rPr>
          <w:rFonts w:cs="Times New Roman"/>
        </w:rPr>
        <w:t>hause angetrof</w:t>
      </w:r>
      <w:r w:rsidRPr="001F1EA8">
        <w:rPr>
          <w:rFonts w:cs="Times New Roman"/>
          <w:lang w:val="de-AT" w:eastAsia="fr-FR"/>
        </w:rPr>
        <w:t xml:space="preserve">fen. </w:t>
      </w:r>
      <w:r w:rsidRPr="005C3A3E">
        <w:rPr>
          <w:rFonts w:cs="Times New Roman"/>
        </w:rPr>
        <w:t>erzählte von der notzeit, der arbeitslosigkeit, den verfolgungen.</w:t>
      </w:r>
      <w:r>
        <w:rPr>
          <w:rFonts w:cs="Times New Roman"/>
        </w:rPr>
        <w:br/>
      </w:r>
      <w:r w:rsidRPr="005C3A3E">
        <w:rPr>
          <w:rFonts w:cs="Times New Roman"/>
        </w:rPr>
        <w:t xml:space="preserve">gegenüber im gasthausgarten </w:t>
      </w:r>
      <w:r w:rsidRPr="001F1EA8">
        <w:rPr>
          <w:rFonts w:cs="Times New Roman"/>
          <w:lang w:val="de-AT" w:eastAsia="fr-FR"/>
        </w:rPr>
        <w:t>gramme</w:t>
      </w:r>
      <w:r w:rsidRPr="005C3A3E">
        <w:rPr>
          <w:rFonts w:cs="Times New Roman"/>
        </w:rPr>
        <w:t>lknödel mit vielen schwarten.</w:t>
      </w:r>
      <w:r w:rsidRPr="005C3A3E">
        <w:rPr>
          <w:rFonts w:cs="Times New Roman"/>
        </w:rPr>
        <w:br/>
        <w:t>‚vor 23 jahren habe ich hier in der umgebung als stromer wochen hingebracht, von betteln und diebstahl lebend, mit leerem magen am donaukanal, bei weinbauern am dachboden schlaf</w:t>
      </w:r>
      <w:r w:rsidRPr="005C3A3E">
        <w:rPr>
          <w:rFonts w:cs="Times New Roman"/>
          <w:lang w:val="de-AT" w:eastAsia="en-US"/>
        </w:rPr>
        <w:t xml:space="preserve">end, </w:t>
      </w:r>
      <w:r w:rsidRPr="005C3A3E">
        <w:rPr>
          <w:rFonts w:cs="Times New Roman"/>
        </w:rPr>
        <w:t>mit homosexuellen geschäfte treibend. dann mit landarbeiter</w:t>
      </w:r>
      <w:r w:rsidRPr="005C3A3E">
        <w:rPr>
          <w:rFonts w:cs="Times New Roman"/>
          <w:lang w:val="de-AT" w:eastAsia="en-US"/>
        </w:rPr>
        <w:t xml:space="preserve">transport </w:t>
      </w:r>
      <w:r>
        <w:rPr>
          <w:rFonts w:cs="Times New Roman"/>
        </w:rPr>
        <w:t>nach lüneburg. als ›zigeuner‹</w:t>
      </w:r>
      <w:r w:rsidRPr="005C3A3E">
        <w:rPr>
          <w:rFonts w:cs="Times New Roman"/>
        </w:rPr>
        <w:t xml:space="preserve"> angesehen von den anderen jungens. heiss war es und die </w:t>
      </w:r>
      <w:r w:rsidRPr="005C3A3E">
        <w:rPr>
          <w:rFonts w:cs="Times New Roman"/>
          <w:lang w:val="de-AT" w:eastAsia="en-US"/>
        </w:rPr>
        <w:t>land</w:t>
      </w:r>
      <w:r w:rsidRPr="005C3A3E">
        <w:rPr>
          <w:rFonts w:cs="Times New Roman"/>
        </w:rPr>
        <w:t>wirtschaft war kein honigleck</w:t>
      </w:r>
      <w:r>
        <w:rPr>
          <w:rFonts w:cs="Times New Roman"/>
        </w:rPr>
        <w:t>en.‘</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nachmittag zu frau öhl, witwe des ehemaligen rechnungshofdirektors. jüdin, feine (?) </w:t>
      </w:r>
      <w:r w:rsidRPr="001F1EA8">
        <w:rPr>
          <w:rFonts w:cs="Times New Roman"/>
          <w:lang w:val="de-AT" w:eastAsia="fr-FR"/>
        </w:rPr>
        <w:t xml:space="preserve">dame </w:t>
      </w:r>
      <w:r w:rsidRPr="005C3A3E">
        <w:rPr>
          <w:rFonts w:cs="Times New Roman"/>
        </w:rPr>
        <w:t xml:space="preserve">mit rechtstendenzen, die sie aber </w:t>
      </w:r>
      <w:r>
        <w:rPr>
          <w:rFonts w:cs="Times New Roman"/>
        </w:rPr>
        <w:t>–</w:t>
      </w:r>
      <w:r w:rsidRPr="005C3A3E">
        <w:rPr>
          <w:rFonts w:cs="Times New Roman"/>
        </w:rPr>
        <w:t xml:space="preserve"> gelernt</w:t>
      </w:r>
      <w:r>
        <w:rPr>
          <w:rFonts w:cs="Times New Roman"/>
        </w:rPr>
        <w:t xml:space="preserve"> </w:t>
      </w:r>
      <w:r w:rsidRPr="006D10E2">
        <w:rPr>
          <w:rFonts w:cs="Times New Roman"/>
        </w:rPr>
        <w:t>[13]</w:t>
      </w:r>
      <w:r>
        <w:rPr>
          <w:rFonts w:cs="Times New Roman"/>
        </w:rPr>
        <w:t xml:space="preserve"> </w:t>
      </w:r>
      <w:r w:rsidRPr="005C3A3E">
        <w:rPr>
          <w:rFonts w:cs="Times New Roman"/>
        </w:rPr>
        <w:t xml:space="preserve">ist gelernt </w:t>
      </w:r>
      <w:r>
        <w:rPr>
          <w:rFonts w:cs="Times New Roman"/>
        </w:rPr>
        <w:t>–</w:t>
      </w:r>
      <w:r w:rsidRPr="005C3A3E">
        <w:rPr>
          <w:rFonts w:cs="Times New Roman"/>
        </w:rPr>
        <w:t xml:space="preserve"> verbirgt. erzählung von 1938. aber dürftig.</w:t>
      </w:r>
    </w:p>
    <w:p w:rsidR="002C2B46" w:rsidRDefault="002C2B46" w:rsidP="00547AEA">
      <w:pPr>
        <w:rPr>
          <w:rFonts w:cs="Times New Roman"/>
        </w:rPr>
      </w:pPr>
    </w:p>
    <w:p w:rsidR="002C2B46" w:rsidRDefault="002C2B46" w:rsidP="00A01DED">
      <w:pPr>
        <w:pStyle w:val="Thema"/>
        <w:rPr>
          <w:lang w:val="de-AT" w:eastAsia="en-US"/>
        </w:rPr>
      </w:pPr>
      <w:r w:rsidRPr="005C3A3E">
        <w:t xml:space="preserve">abends mit rudi und baumgartner besuch in </w:t>
      </w:r>
      <w:r w:rsidRPr="006D10E2">
        <w:rPr>
          <w:rStyle w:val="Ort"/>
        </w:rPr>
        <w:t>mauerbach</w:t>
      </w:r>
      <w:r>
        <w:rPr>
          <w:rStyle w:val="Ort"/>
        </w:rPr>
        <w:t>#G4</w:t>
      </w:r>
      <w:r w:rsidRPr="005C3A3E">
        <w:t xml:space="preserve"> bei kurt. haben uns verfahren im dichten wald. heulende wölfe, beleuchtete </w:t>
      </w:r>
      <w:r w:rsidRPr="006D10E2">
        <w:rPr>
          <w:rStyle w:val="Person"/>
        </w:rPr>
        <w:t>karajan</w:t>
      </w:r>
      <w:r>
        <w:rPr>
          <w:rStyle w:val="Person"/>
        </w:rPr>
        <w:t>#P59</w:t>
      </w:r>
      <w:r w:rsidRPr="005C3A3E">
        <w:t>-</w:t>
      </w:r>
      <w:r w:rsidRPr="005C3A3E">
        <w:rPr>
          <w:lang w:val="de-AT" w:eastAsia="en-US"/>
        </w:rPr>
        <w:t xml:space="preserve">villa, </w:t>
      </w:r>
      <w:r w:rsidRPr="005C3A3E">
        <w:t xml:space="preserve">herrliche </w:t>
      </w:r>
      <w:r w:rsidRPr="00307767">
        <w:rPr>
          <w:rStyle w:val="Institution"/>
        </w:rPr>
        <w:t>k.p.</w:t>
      </w:r>
      <w:r>
        <w:rPr>
          <w:rStyle w:val="Institution"/>
        </w:rPr>
        <w:t>#I3</w:t>
      </w:r>
      <w:r w:rsidRPr="005C3A3E">
        <w:t>-</w:t>
      </w:r>
      <w:r w:rsidRPr="005C3A3E">
        <w:rPr>
          <w:lang w:val="de-AT" w:eastAsia="en-US"/>
        </w:rPr>
        <w:t xml:space="preserve">villa </w:t>
      </w:r>
      <w:r w:rsidRPr="005C3A3E">
        <w:t>mitten im wald in bestem sauerstoff</w:t>
      </w:r>
      <w:r w:rsidRPr="005C3A3E">
        <w:rPr>
          <w:lang w:val="de-AT" w:eastAsia="en-US"/>
        </w:rPr>
        <w:t>milieu.</w:t>
      </w:r>
      <w:r>
        <w:rPr>
          <w:lang w:val="de-AT" w:eastAsia="en-US"/>
        </w:rPr>
        <w:t>#T4</w:t>
      </w:r>
    </w:p>
    <w:p w:rsidR="002C2B46" w:rsidRDefault="002C2B46" w:rsidP="00547AEA">
      <w:pPr>
        <w:rPr>
          <w:lang w:val="de-AT" w:eastAsia="en-US"/>
        </w:rPr>
      </w:pPr>
    </w:p>
    <w:p w:rsidR="002C2B46" w:rsidRDefault="002C2B46" w:rsidP="00547AEA">
      <w:pPr>
        <w:rPr>
          <w:rStyle w:val="Datumsangabe"/>
        </w:rPr>
      </w:pPr>
      <w:r w:rsidRPr="003F4A6A">
        <w:rPr>
          <w:rStyle w:val="Datumsangabe"/>
        </w:rPr>
        <w:t>12.4.</w:t>
      </w:r>
    </w:p>
    <w:p w:rsidR="002C2B46" w:rsidRDefault="002C2B46" w:rsidP="00547AEA">
      <w:pPr>
        <w:rPr>
          <w:rStyle w:val="Datumsangabe"/>
        </w:rPr>
      </w:pPr>
    </w:p>
    <w:p w:rsidR="002C2B46" w:rsidRDefault="002C2B46" w:rsidP="00307767">
      <w:pPr>
        <w:pStyle w:val="Thema"/>
        <w:rPr>
          <w:lang w:val="de-AT" w:eastAsia="en-US"/>
        </w:rPr>
      </w:pPr>
      <w:r w:rsidRPr="005C3A3E">
        <w:t xml:space="preserve">zum </w:t>
      </w:r>
      <w:r w:rsidRPr="006D10E2">
        <w:rPr>
          <w:rStyle w:val="Schlagwort"/>
        </w:rPr>
        <w:t>globus-haus</w:t>
      </w:r>
      <w:r>
        <w:rPr>
          <w:rStyle w:val="Schlagwort"/>
        </w:rPr>
        <w:t>#S99</w:t>
      </w:r>
      <w:r>
        <w:t xml:space="preserve"> am höchstäd</w:t>
      </w:r>
      <w:r w:rsidRPr="005C3A3E">
        <w:t xml:space="preserve">tplatz. nelli pohl erzählt ihr persönliches </w:t>
      </w:r>
      <w:r w:rsidRPr="00307767">
        <w:rPr>
          <w:rStyle w:val="Institution"/>
        </w:rPr>
        <w:t>k.p.</w:t>
      </w:r>
      <w:r>
        <w:rPr>
          <w:rStyle w:val="Institution"/>
        </w:rPr>
        <w:t>#I3</w:t>
      </w:r>
      <w:r>
        <w:t>-a</w:t>
      </w:r>
      <w:r w:rsidRPr="005C3A3E">
        <w:t>ktivistendasein vor 38. ein schönes hochhaus. zaslawsky natürlich hat keine zeit für den unbekannten schreiber</w:t>
      </w:r>
      <w:r w:rsidRPr="005C3A3E">
        <w:rPr>
          <w:lang w:val="de-AT" w:eastAsia="en-US"/>
        </w:rPr>
        <w:t>ling.</w:t>
      </w:r>
      <w:r>
        <w:rPr>
          <w:lang w:val="de-AT" w:eastAsia="en-US"/>
        </w:rPr>
        <w:t>#T4</w:t>
      </w:r>
    </w:p>
    <w:p w:rsidR="002C2B46" w:rsidRDefault="002C2B46" w:rsidP="00547AEA">
      <w:pPr>
        <w:rPr>
          <w:lang w:val="de-AT" w:eastAsia="en-US"/>
        </w:rPr>
      </w:pPr>
    </w:p>
    <w:p w:rsidR="002C2B46" w:rsidRDefault="002C2B46" w:rsidP="00307767">
      <w:pPr>
        <w:pStyle w:val="Thema"/>
      </w:pPr>
      <w:r w:rsidRPr="005C3A3E">
        <w:t xml:space="preserve">der erste weltraumflieger ist gelandet. </w:t>
      </w:r>
      <w:r w:rsidRPr="005C3A3E">
        <w:rPr>
          <w:lang w:val="de-AT" w:eastAsia="en-US"/>
        </w:rPr>
        <w:t xml:space="preserve">sensation. </w:t>
      </w:r>
      <w:r w:rsidRPr="005C3A3E">
        <w:t>die russen haben einen kaum aufzuholenden vorsprung.</w:t>
      </w:r>
      <w:r>
        <w:t>#T3</w:t>
      </w:r>
    </w:p>
    <w:p w:rsidR="002C2B46" w:rsidRDefault="002C2B46" w:rsidP="00547AEA"/>
    <w:p w:rsidR="002C2B46" w:rsidRDefault="002C2B46" w:rsidP="00547AEA">
      <w:pPr>
        <w:rPr>
          <w:rFonts w:cs="Times New Roman"/>
        </w:rPr>
      </w:pPr>
      <w:r w:rsidRPr="005C3A3E">
        <w:rPr>
          <w:rFonts w:cs="Times New Roman"/>
        </w:rPr>
        <w:t xml:space="preserve">in israel streitet dr. </w:t>
      </w:r>
      <w:r w:rsidRPr="00996A2A">
        <w:rPr>
          <w:rStyle w:val="Person"/>
        </w:rPr>
        <w:t>servatius</w:t>
      </w:r>
      <w:r>
        <w:rPr>
          <w:rStyle w:val="Person"/>
        </w:rPr>
        <w:t>#P61</w:t>
      </w:r>
      <w:r w:rsidRPr="005C3A3E">
        <w:rPr>
          <w:rFonts w:cs="Times New Roman"/>
        </w:rPr>
        <w:t xml:space="preserve"> um die rechtlichkeit des gerichts. </w:t>
      </w:r>
      <w:r>
        <w:rPr>
          <w:rStyle w:val="Person"/>
        </w:rPr>
        <w:t>e</w:t>
      </w:r>
      <w:r w:rsidRPr="006D10E2">
        <w:rPr>
          <w:rStyle w:val="Person"/>
        </w:rPr>
        <w:t>ichmann</w:t>
      </w:r>
      <w:r>
        <w:rPr>
          <w:rStyle w:val="Person"/>
        </w:rPr>
        <w:t>#P60</w:t>
      </w:r>
      <w:r w:rsidRPr="005C3A3E">
        <w:rPr>
          <w:rFonts w:cs="Times New Roman"/>
        </w:rPr>
        <w:t xml:space="preserve"> ist unschuldig, sagt er. je mehr tote, umso höher in der kapitalistischen welt des grauens das ansehen.</w:t>
      </w:r>
    </w:p>
    <w:p w:rsidR="002C2B46" w:rsidRDefault="002C2B46" w:rsidP="00547AEA">
      <w:pPr>
        <w:rPr>
          <w:rFonts w:cs="Times New Roman"/>
        </w:rPr>
      </w:pPr>
    </w:p>
    <w:p w:rsidR="002C2B46" w:rsidRDefault="002C2B46" w:rsidP="00547AEA">
      <w:pPr>
        <w:rPr>
          <w:rFonts w:cs="Times New Roman"/>
        </w:rPr>
      </w:pPr>
      <w:r w:rsidRPr="00996A2A">
        <w:rPr>
          <w:rStyle w:val="Person"/>
        </w:rPr>
        <w:t>kurt klinger</w:t>
      </w:r>
      <w:r>
        <w:rPr>
          <w:rStyle w:val="Person"/>
        </w:rPr>
        <w:t>#P45</w:t>
      </w:r>
      <w:r w:rsidRPr="005C3A3E">
        <w:rPr>
          <w:rFonts w:cs="Times New Roman"/>
        </w:rPr>
        <w:t xml:space="preserve"> wurde chefdramaturg in düsseldorf.</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im </w:t>
      </w:r>
      <w:r w:rsidRPr="005C3A3E">
        <w:rPr>
          <w:rFonts w:cs="Times New Roman"/>
          <w:lang w:val="de-AT" w:eastAsia="en-US"/>
        </w:rPr>
        <w:t xml:space="preserve">radio: </w:t>
      </w:r>
      <w:r w:rsidRPr="005C3A3E">
        <w:rPr>
          <w:rFonts w:cs="Times New Roman"/>
        </w:rPr>
        <w:t>meine liebe gnädige frau,</w:t>
      </w:r>
      <w:r>
        <w:rPr>
          <w:rFonts w:cs="Times New Roman"/>
        </w:rPr>
        <w:t xml:space="preserve"> </w:t>
      </w:r>
      <w:r w:rsidRPr="005C3A3E">
        <w:rPr>
          <w:rFonts w:cs="Times New Roman"/>
        </w:rPr>
        <w:t xml:space="preserve">helfen </w:t>
      </w:r>
      <w:r w:rsidRPr="001F1EA8">
        <w:rPr>
          <w:rFonts w:cs="Times New Roman"/>
          <w:lang w:val="de-AT" w:eastAsia="fr-FR"/>
        </w:rPr>
        <w:t xml:space="preserve">sie </w:t>
      </w:r>
      <w:r w:rsidRPr="005C3A3E">
        <w:rPr>
          <w:rFonts w:cs="Times New Roman"/>
        </w:rPr>
        <w:t xml:space="preserve">den bozener bürgern, eine glocke zu bekommen, helfen sie ein letztes mal, damit sie ihre gedanken himmelwärts zu gott erheben, </w:t>
      </w:r>
      <w:r>
        <w:rPr>
          <w:rFonts w:cs="Times New Roman"/>
        </w:rPr>
        <w:br/>
      </w:r>
      <w:r w:rsidRPr="005C3A3E">
        <w:rPr>
          <w:rFonts w:cs="Times New Roman"/>
        </w:rPr>
        <w:t>ich helfe immer gerne, hochwürdiger herr ...</w:t>
      </w:r>
      <w:r>
        <w:rPr>
          <w:rFonts w:cs="Times New Roman"/>
        </w:rPr>
        <w:br/>
      </w:r>
      <w:r w:rsidRPr="005C3A3E">
        <w:rPr>
          <w:rFonts w:cs="Times New Roman"/>
        </w:rPr>
        <w:t xml:space="preserve">und so geht es weiter. </w:t>
      </w:r>
      <w:r>
        <w:rPr>
          <w:rFonts w:cs="Times New Roman"/>
        </w:rPr>
        <w:br/>
      </w:r>
      <w:r w:rsidRPr="005C3A3E">
        <w:rPr>
          <w:rFonts w:cs="Times New Roman"/>
        </w:rPr>
        <w:t>wie ekelhaft wirkt ein betender mensch. wie die personifizierte rückständigke</w:t>
      </w:r>
      <w:r w:rsidRPr="005C3A3E">
        <w:rPr>
          <w:rFonts w:cs="Times New Roman"/>
          <w:lang w:val="de-AT" w:eastAsia="en-US"/>
        </w:rPr>
        <w:t>it</w:t>
      </w:r>
      <w:r w:rsidRPr="005C3A3E">
        <w:rPr>
          <w:rFonts w:cs="Times New Roman"/>
        </w:rPr>
        <w:t>, dummheit, unmenschlichkeit.</w:t>
      </w:r>
    </w:p>
    <w:p w:rsidR="002C2B46" w:rsidRDefault="002C2B46" w:rsidP="00547AEA">
      <w:pPr>
        <w:rPr>
          <w:rFonts w:cs="Times New Roman"/>
        </w:rPr>
      </w:pPr>
    </w:p>
    <w:p w:rsidR="002C2B46" w:rsidRDefault="002C2B46" w:rsidP="00547AEA">
      <w:pPr>
        <w:rPr>
          <w:rFonts w:cs="Times New Roman"/>
        </w:rPr>
      </w:pPr>
      <w:r w:rsidRPr="005C3A3E">
        <w:rPr>
          <w:rFonts w:cs="Times New Roman"/>
        </w:rPr>
        <w:t>radiokrise. kein geld da für gehälter (ausser für direktoren und vorstände)</w:t>
      </w:r>
      <w:r>
        <w:rPr>
          <w:rFonts w:cs="Times New Roman"/>
        </w:rPr>
        <w:t>.</w:t>
      </w:r>
    </w:p>
    <w:p w:rsidR="002C2B46" w:rsidRDefault="002C2B46" w:rsidP="00547AEA">
      <w:pPr>
        <w:rPr>
          <w:rFonts w:cs="Times New Roman"/>
        </w:rPr>
      </w:pPr>
    </w:p>
    <w:p w:rsidR="002C2B46" w:rsidRDefault="002C2B46" w:rsidP="00A01DED">
      <w:pPr>
        <w:pStyle w:val="Thema"/>
      </w:pPr>
      <w:r w:rsidRPr="005C3A3E">
        <w:t>england: den russen ist nicht alles zu glaub</w:t>
      </w:r>
      <w:r>
        <w:t>en (bezüglich der weltraumfahrt</w:t>
      </w:r>
      <w:r w:rsidRPr="005C3A3E">
        <w:t>)</w:t>
      </w:r>
      <w:r>
        <w:t>.</w:t>
      </w:r>
      <w:r w:rsidRPr="005C3A3E">
        <w:t xml:space="preserve"> wie man denkt, so ist man.</w:t>
      </w:r>
      <w:r>
        <w:t>#T3</w:t>
      </w:r>
    </w:p>
    <w:p w:rsidR="002C2B46" w:rsidRDefault="002C2B46" w:rsidP="00547AEA"/>
    <w:p w:rsidR="002C2B46" w:rsidRDefault="002C2B46" w:rsidP="00547AEA">
      <w:pPr>
        <w:rPr>
          <w:rStyle w:val="Datumsangabe"/>
        </w:rPr>
      </w:pPr>
      <w:r w:rsidRPr="00996A2A">
        <w:rPr>
          <w:rStyle w:val="Datumsangabe"/>
        </w:rPr>
        <w:t>13.4.</w:t>
      </w:r>
    </w:p>
    <w:p w:rsidR="002C2B46" w:rsidRDefault="002C2B46" w:rsidP="00547AEA">
      <w:pPr>
        <w:rPr>
          <w:rStyle w:val="Datumsangabe"/>
        </w:rPr>
      </w:pPr>
    </w:p>
    <w:p w:rsidR="002C2B46" w:rsidRDefault="002C2B46" w:rsidP="007A4919">
      <w:pPr>
        <w:pStyle w:val="Thema"/>
      </w:pPr>
      <w:r>
        <w:rPr>
          <w:rStyle w:val="Person"/>
        </w:rPr>
        <w:t>z</w:t>
      </w:r>
      <w:r w:rsidRPr="00996A2A">
        <w:rPr>
          <w:rStyle w:val="Person"/>
        </w:rPr>
        <w:t>emme</w:t>
      </w:r>
      <w:r>
        <w:rPr>
          <w:rStyle w:val="Person"/>
        </w:rPr>
        <w:t>#P12</w:t>
      </w:r>
      <w:r>
        <w:t xml:space="preserve"> ‚hört auf zu schreiben‘</w:t>
      </w:r>
      <w:r w:rsidRPr="005C3A3E">
        <w:t>, jedesmal, wenn er einen sieht.</w:t>
      </w:r>
      <w:r>
        <w:br/>
      </w:r>
      <w:r w:rsidRPr="00996A2A">
        <w:rPr>
          <w:rStyle w:val="Person"/>
        </w:rPr>
        <w:t>heri heinz</w:t>
      </w:r>
      <w:r>
        <w:rPr>
          <w:rStyle w:val="Person"/>
        </w:rPr>
        <w:t>#P62</w:t>
      </w:r>
      <w:r>
        <w:t xml:space="preserve"> ist jetzt ganz ‚obenauf‘</w:t>
      </w:r>
      <w:r w:rsidRPr="005C3A3E">
        <w:t xml:space="preserve">, weil </w:t>
      </w:r>
      <w:r w:rsidRPr="00996A2A">
        <w:rPr>
          <w:rStyle w:val="Person"/>
        </w:rPr>
        <w:t>kleinschmidt</w:t>
      </w:r>
      <w:r>
        <w:rPr>
          <w:rStyle w:val="Person"/>
        </w:rPr>
        <w:t>#P63</w:t>
      </w:r>
      <w:r w:rsidRPr="005C3A3E">
        <w:t xml:space="preserve"> ihm ein bücherl in der reihe der stadt </w:t>
      </w:r>
      <w:r w:rsidRPr="00AC04C1">
        <w:rPr>
          <w:rStyle w:val="Ort"/>
        </w:rPr>
        <w:t>linz</w:t>
      </w:r>
      <w:r>
        <w:rPr>
          <w:rStyle w:val="Ort"/>
        </w:rPr>
        <w:t>#G23</w:t>
      </w:r>
      <w:r w:rsidRPr="005C3A3E">
        <w:t xml:space="preserve"> versprochen hat.</w:t>
      </w:r>
      <w:r>
        <w:br/>
      </w:r>
      <w:r>
        <w:rPr>
          <w:rStyle w:val="Person"/>
        </w:rPr>
        <w:t>h</w:t>
      </w:r>
      <w:r w:rsidRPr="00996A2A">
        <w:rPr>
          <w:rStyle w:val="Person"/>
        </w:rPr>
        <w:t>einrich</w:t>
      </w:r>
      <w:r>
        <w:rPr>
          <w:rStyle w:val="Person"/>
        </w:rPr>
        <w:t>#P13</w:t>
      </w:r>
      <w:r>
        <w:t xml:space="preserve"> in </w:t>
      </w:r>
      <w:r w:rsidRPr="00996A2A">
        <w:rPr>
          <w:rStyle w:val="Ort"/>
        </w:rPr>
        <w:t>budweis</w:t>
      </w:r>
      <w:r>
        <w:rPr>
          <w:rStyle w:val="Ort"/>
        </w:rPr>
        <w:t>#G33</w:t>
      </w:r>
      <w:r w:rsidRPr="005C3A3E">
        <w:t>. findet</w:t>
      </w:r>
      <w:r>
        <w:t xml:space="preserve"> </w:t>
      </w:r>
      <w:r w:rsidRPr="00996A2A">
        <w:rPr>
          <w:rStyle w:val="Person"/>
        </w:rPr>
        <w:t>koller</w:t>
      </w:r>
      <w:r>
        <w:rPr>
          <w:rStyle w:val="Person"/>
        </w:rPr>
        <w:t>#P10</w:t>
      </w:r>
      <w:r>
        <w:t>-stück ‚ganz ausgezeichnet‘</w:t>
      </w:r>
      <w:r w:rsidRPr="005C3A3E">
        <w:t xml:space="preserve">. das muss ein witz sein. und ‚es gibt nur zwei lyriker, mich </w:t>
      </w:r>
      <w:r>
        <w:t xml:space="preserve">und </w:t>
      </w:r>
      <w:r w:rsidRPr="00996A2A">
        <w:rPr>
          <w:rStyle w:val="Person"/>
        </w:rPr>
        <w:t>paul celan</w:t>
      </w:r>
      <w:r>
        <w:rPr>
          <w:rStyle w:val="Person"/>
        </w:rPr>
        <w:t>#P64</w:t>
      </w:r>
      <w:r>
        <w:t>.‘</w:t>
      </w:r>
      <w:r>
        <w:br/>
      </w:r>
      <w:r w:rsidRPr="005C3A3E">
        <w:t xml:space="preserve">‚eventuell noch die </w:t>
      </w:r>
      <w:r w:rsidRPr="00996A2A">
        <w:rPr>
          <w:rStyle w:val="Person"/>
        </w:rPr>
        <w:t>bachmann</w:t>
      </w:r>
      <w:r>
        <w:rPr>
          <w:rStyle w:val="Person"/>
        </w:rPr>
        <w:t>#P65</w:t>
      </w:r>
      <w:r w:rsidRPr="005C3A3E">
        <w:t xml:space="preserve">, aber </w:t>
      </w:r>
      <w:r w:rsidRPr="00996A2A">
        <w:rPr>
          <w:rStyle w:val="Person"/>
        </w:rPr>
        <w:t>brecht</w:t>
      </w:r>
      <w:r>
        <w:rPr>
          <w:rStyle w:val="Person"/>
        </w:rPr>
        <w:t>#P66</w:t>
      </w:r>
      <w:r w:rsidRPr="005C3A3E">
        <w:t xml:space="preserve">, </w:t>
      </w:r>
      <w:r w:rsidRPr="00996A2A">
        <w:rPr>
          <w:rStyle w:val="Person"/>
        </w:rPr>
        <w:t>villon</w:t>
      </w:r>
      <w:r>
        <w:rPr>
          <w:rStyle w:val="Person"/>
        </w:rPr>
        <w:t>#P67</w:t>
      </w:r>
      <w:r>
        <w:t xml:space="preserve"> und alles andere ist scheisse.‘</w:t>
      </w:r>
      <w:r>
        <w:br/>
      </w:r>
      <w:r w:rsidRPr="005C3A3E">
        <w:t xml:space="preserve">er ist sehr stolz darauf, bei den </w:t>
      </w:r>
      <w:r w:rsidRPr="00996A2A">
        <w:rPr>
          <w:rStyle w:val="Schlagwort"/>
        </w:rPr>
        <w:t>jugendkulturwochen in innsbruck</w:t>
      </w:r>
      <w:r>
        <w:rPr>
          <w:rStyle w:val="Schlagwort"/>
        </w:rPr>
        <w:t>#S17</w:t>
      </w:r>
      <w:r w:rsidRPr="005C3A3E">
        <w:t xml:space="preserve"> eingeladen gewesen zu sein. </w:t>
      </w:r>
      <w:r w:rsidRPr="00AC04C1">
        <w:rPr>
          <w:rStyle w:val="Ort"/>
        </w:rPr>
        <w:t>linz</w:t>
      </w:r>
      <w:r>
        <w:rPr>
          <w:rStyle w:val="Ort"/>
        </w:rPr>
        <w:t>#G23</w:t>
      </w:r>
      <w:r w:rsidRPr="005C3A3E">
        <w:t xml:space="preserve"> ist nur sein wohnort, hierher wird er nur als triumphator zurückkehren.</w:t>
      </w:r>
      <w:r>
        <w:br/>
      </w:r>
      <w:r w:rsidRPr="005C3A3E">
        <w:t xml:space="preserve">eitelkeit, persönliche wünsche, ehrgeiz </w:t>
      </w:r>
      <w:r>
        <w:t>–</w:t>
      </w:r>
      <w:r w:rsidRPr="005C3A3E">
        <w:t xml:space="preserve"> das sind mächtige triebfedern bei den meisten, nicht die aussagekraft, der aussagedrang.</w:t>
      </w:r>
      <w:r>
        <w:t>#T2</w:t>
      </w:r>
    </w:p>
    <w:p w:rsidR="002C2B46" w:rsidRDefault="002C2B46" w:rsidP="00547AEA">
      <w:pPr>
        <w:rPr>
          <w:rFonts w:cs="Times New Roman"/>
        </w:rPr>
      </w:pPr>
    </w:p>
    <w:p w:rsidR="002C2B46" w:rsidRDefault="002C2B46" w:rsidP="00547AEA">
      <w:pPr>
        <w:rPr>
          <w:rFonts w:cs="Times New Roman"/>
        </w:rPr>
      </w:pPr>
      <w:r w:rsidRPr="007A4919">
        <w:rPr>
          <w:rStyle w:val="ThemaZchn"/>
        </w:rPr>
        <w:t>die nationalen, die faschisten aller couleurs, laufen sturm gegen den erfolg des sowjetischen weltraumfahrers. sie mokieren sich, machen den erfolg herab – aber wehe, es wäre ein deutsches ereignis gewesen.#T3</w:t>
      </w:r>
      <w:r>
        <w:br/>
      </w:r>
      <w:r w:rsidRPr="00887A14">
        <w:rPr>
          <w:rStyle w:val="Person"/>
        </w:rPr>
        <w:t>lassl</w:t>
      </w:r>
      <w:r>
        <w:rPr>
          <w:rStyle w:val="Person"/>
        </w:rPr>
        <w:t>#P7</w:t>
      </w:r>
      <w:r w:rsidRPr="005C3A3E">
        <w:rPr>
          <w:rFonts w:cs="Times New Roman"/>
        </w:rPr>
        <w:t xml:space="preserve"> lief schon sturm gegen </w:t>
      </w:r>
      <w:r w:rsidRPr="00887A14">
        <w:rPr>
          <w:rStyle w:val="Person"/>
        </w:rPr>
        <w:t>mattias brauns</w:t>
      </w:r>
      <w:r>
        <w:rPr>
          <w:rStyle w:val="Person"/>
        </w:rPr>
        <w:t>#P68</w:t>
      </w:r>
      <w:r w:rsidRPr="005C3A3E">
        <w:rPr>
          <w:rFonts w:cs="Times New Roman"/>
        </w:rPr>
        <w:t xml:space="preserve"> </w:t>
      </w:r>
      <w:r w:rsidRPr="00887A14">
        <w:rPr>
          <w:rStyle w:val="Schlagwort"/>
          <w:i/>
          <w:iCs/>
        </w:rPr>
        <w:t>perser</w:t>
      </w:r>
      <w:r w:rsidRPr="002F3C7E">
        <w:rPr>
          <w:rStyle w:val="Schlagwort"/>
          <w:i/>
          <w:iCs/>
        </w:rPr>
        <w:t>#S39</w:t>
      </w:r>
      <w:r w:rsidRPr="005C3A3E">
        <w:rPr>
          <w:rFonts w:cs="Times New Roman"/>
        </w:rPr>
        <w:t xml:space="preserve">, obwohl das stück erst im herbst kommen soll. der gnom riecht lunte: </w:t>
      </w:r>
      <w:r>
        <w:rPr>
          <w:rFonts w:cs="Times New Roman"/>
        </w:rPr>
        <w:br/>
      </w:r>
      <w:r w:rsidRPr="005C3A3E">
        <w:rPr>
          <w:rFonts w:cs="Times New Roman"/>
        </w:rPr>
        <w:t>wir waren an dem leben ein aussatz</w:t>
      </w:r>
      <w:r w:rsidRPr="005C3A3E">
        <w:rPr>
          <w:rFonts w:cs="Times New Roman"/>
        </w:rPr>
        <w:br/>
        <w:t>und was von uns ist</w:t>
      </w:r>
      <w:r>
        <w:rPr>
          <w:rFonts w:cs="Times New Roman"/>
        </w:rPr>
        <w:t>,</w:t>
      </w:r>
      <w:r w:rsidRPr="005C3A3E">
        <w:rPr>
          <w:rFonts w:cs="Times New Roman"/>
        </w:rPr>
        <w:t xml:space="preserve"> wird ein aussatz sein</w:t>
      </w:r>
      <w:r w:rsidRPr="005C3A3E">
        <w:rPr>
          <w:rFonts w:cs="Times New Roman"/>
        </w:rPr>
        <w:br/>
        <w:t>wenn, als wir lebten, zu der zeit ein schreien</w:t>
      </w:r>
      <w:r w:rsidRPr="005C3A3E">
        <w:rPr>
          <w:rFonts w:cs="Times New Roman"/>
        </w:rPr>
        <w:br/>
        <w:t>vernommen wurd,</w:t>
      </w:r>
      <w:r>
        <w:rPr>
          <w:rFonts w:cs="Times New Roman"/>
        </w:rPr>
        <w:t xml:space="preserve"> </w:t>
      </w:r>
      <w:r w:rsidRPr="005C3A3E">
        <w:rPr>
          <w:rFonts w:cs="Times New Roman"/>
        </w:rPr>
        <w:t>das waren, die wir folterten</w:t>
      </w:r>
      <w:r w:rsidRPr="005C3A3E">
        <w:rPr>
          <w:rFonts w:cs="Times New Roman"/>
        </w:rPr>
        <w:br/>
        <w:t>und männer, aufgefunden, entstellt,</w:t>
      </w:r>
      <w:r w:rsidRPr="005C3A3E">
        <w:rPr>
          <w:rFonts w:cs="Times New Roman"/>
        </w:rPr>
        <w:br/>
        <w:t>das taten wir ...</w:t>
      </w:r>
      <w:r w:rsidRPr="005C3A3E">
        <w:rPr>
          <w:rFonts w:cs="Times New Roman"/>
        </w:rPr>
        <w:br/>
      </w:r>
      <w:r w:rsidRPr="007A4919">
        <w:rPr>
          <w:rStyle w:val="ThemaZchn"/>
        </w:rPr>
        <w:t>es war immer die aufgabe des theaters, unmittelbare wirklichkeit darzustellen. ja, das theater kann überhaupt nichts anderes wirklich darstellen. denn sobald es nicht mehr die unmittelbare wirklichkeit zeigt, vermag es sich nicht mehr über ein blosses exercitium seiner formen zu erheben.</w:t>
      </w:r>
      <w:r>
        <w:rPr>
          <w:rStyle w:val="ThemaZchn"/>
        </w:rPr>
        <w:t>#T6</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Pr="008102F7" w:rsidRDefault="002C2B46" w:rsidP="00547AEA">
      <w:pPr>
        <w:rPr>
          <w:rStyle w:val="Datumsangabe"/>
          <w:rFonts w:cs="Times New Roman"/>
          <w:shd w:val="clear" w:color="auto" w:fill="auto"/>
        </w:rPr>
      </w:pPr>
      <w:r w:rsidRPr="00887A14">
        <w:rPr>
          <w:rFonts w:cs="Times New Roman"/>
        </w:rPr>
        <w:t>[14]</w:t>
      </w:r>
      <w:r>
        <w:rPr>
          <w:rFonts w:cs="Times New Roman"/>
        </w:rPr>
        <w:t xml:space="preserve"> </w:t>
      </w:r>
      <w:r w:rsidRPr="00887A14">
        <w:rPr>
          <w:rStyle w:val="Datumsangabe"/>
        </w:rPr>
        <w:t>20.4.</w:t>
      </w:r>
    </w:p>
    <w:p w:rsidR="002C2B46" w:rsidRDefault="002C2B46" w:rsidP="00547AEA">
      <w:pPr>
        <w:rPr>
          <w:rStyle w:val="Datumsangabe"/>
        </w:rPr>
      </w:pPr>
    </w:p>
    <w:p w:rsidR="002C2B46" w:rsidRDefault="002C2B46" w:rsidP="00547AEA">
      <w:pPr>
        <w:rPr>
          <w:rFonts w:cs="Times New Roman"/>
        </w:rPr>
      </w:pPr>
      <w:r w:rsidRPr="00887A14">
        <w:rPr>
          <w:rStyle w:val="Schlagwort"/>
          <w:i/>
          <w:iCs/>
        </w:rPr>
        <w:t>nacht und nebel</w:t>
      </w:r>
      <w:r>
        <w:rPr>
          <w:rStyle w:val="Schlagwort"/>
          <w:iCs/>
        </w:rPr>
        <w:t>#S18</w:t>
      </w:r>
      <w:r w:rsidRPr="005C3A3E">
        <w:rPr>
          <w:rFonts w:cs="Times New Roman"/>
        </w:rPr>
        <w:t xml:space="preserve"> gesehen. ein ergreifender, erschütternder </w:t>
      </w:r>
      <w:r w:rsidRPr="00D253ED">
        <w:rPr>
          <w:rStyle w:val="Schlagwort"/>
        </w:rPr>
        <w:t>k.z.</w:t>
      </w:r>
      <w:r>
        <w:rPr>
          <w:rStyle w:val="Schlagwort"/>
        </w:rPr>
        <w:t>#S93</w:t>
      </w:r>
      <w:r w:rsidRPr="005C3A3E">
        <w:rPr>
          <w:rFonts w:cs="Times New Roman"/>
        </w:rPr>
        <w:t xml:space="preserve">-dokumentarfilm. farbaufnahmen der </w:t>
      </w:r>
      <w:r w:rsidRPr="005C3A3E">
        <w:rPr>
          <w:rFonts w:cs="Times New Roman"/>
          <w:lang w:val="de-AT" w:eastAsia="en-US"/>
        </w:rPr>
        <w:t xml:space="preserve">lager, </w:t>
      </w:r>
      <w:r w:rsidRPr="005C3A3E">
        <w:rPr>
          <w:rFonts w:cs="Times New Roman"/>
        </w:rPr>
        <w:t>wie sie heute sind, dann schwarz-weiss-aufnahmen dokumentarischer qualität und ein leidenschaftsloser kommentar.</w:t>
      </w:r>
      <w:r>
        <w:rPr>
          <w:rFonts w:cs="Times New Roman"/>
        </w:rPr>
        <w:br/>
      </w:r>
      <w:r w:rsidRPr="005C3A3E">
        <w:rPr>
          <w:rFonts w:cs="Times New Roman"/>
        </w:rPr>
        <w:t>‚... aber es gibt zeichen (im vergasungsraum): fingernägel haben den beton durchpflügt. beton lässt sich erweichen.</w:t>
      </w:r>
      <w:r>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in jerusalem gibt </w:t>
      </w:r>
      <w:r w:rsidRPr="00887A14">
        <w:rPr>
          <w:rStyle w:val="Person"/>
        </w:rPr>
        <w:t>eichmann</w:t>
      </w:r>
      <w:r>
        <w:rPr>
          <w:rStyle w:val="Person"/>
        </w:rPr>
        <w:t>#P60</w:t>
      </w:r>
      <w:r w:rsidRPr="005C3A3E">
        <w:rPr>
          <w:rFonts w:cs="Times New Roman"/>
        </w:rPr>
        <w:t xml:space="preserve"> zu, ein mörder zu sein, der nicht sühnen kann. so gross ist seine schuld.</w:t>
      </w:r>
    </w:p>
    <w:p w:rsidR="002C2B46" w:rsidRDefault="002C2B46" w:rsidP="00547AEA">
      <w:pPr>
        <w:rPr>
          <w:rFonts w:cs="Times New Roman"/>
        </w:rPr>
      </w:pPr>
    </w:p>
    <w:p w:rsidR="002C2B46" w:rsidRDefault="002C2B46" w:rsidP="007A4919">
      <w:pPr>
        <w:pStyle w:val="Thema"/>
      </w:pPr>
      <w:r w:rsidRPr="005C3A3E">
        <w:t xml:space="preserve">und in </w:t>
      </w:r>
      <w:r w:rsidRPr="00E93109">
        <w:rPr>
          <w:rStyle w:val="Ort"/>
        </w:rPr>
        <w:t>kuba</w:t>
      </w:r>
      <w:r>
        <w:rPr>
          <w:rStyle w:val="Ort"/>
        </w:rPr>
        <w:t>#G34</w:t>
      </w:r>
      <w:r w:rsidRPr="005C3A3E">
        <w:t xml:space="preserve"> halten sich </w:t>
      </w:r>
      <w:r w:rsidRPr="00887A14">
        <w:rPr>
          <w:rStyle w:val="Person"/>
        </w:rPr>
        <w:t>castros</w:t>
      </w:r>
      <w:r>
        <w:rPr>
          <w:rStyle w:val="Person"/>
        </w:rPr>
        <w:t>#P69</w:t>
      </w:r>
      <w:r w:rsidRPr="005C3A3E">
        <w:t xml:space="preserve"> truppen. vielleicht siegen sie.</w:t>
      </w:r>
      <w:r>
        <w:t>#T3</w:t>
      </w:r>
    </w:p>
    <w:p w:rsidR="002C2B46" w:rsidRDefault="002C2B46" w:rsidP="00547AEA">
      <w:pPr>
        <w:rPr>
          <w:rFonts w:cs="Times New Roman"/>
        </w:rPr>
      </w:pPr>
    </w:p>
    <w:p w:rsidR="002C2B46" w:rsidRDefault="002C2B46" w:rsidP="00547AEA">
      <w:pPr>
        <w:rPr>
          <w:rFonts w:cs="Times New Roman"/>
        </w:rPr>
      </w:pPr>
      <w:r w:rsidRPr="00887A14">
        <w:rPr>
          <w:rStyle w:val="Person"/>
        </w:rPr>
        <w:t>friedrich wolf</w:t>
      </w:r>
      <w:r>
        <w:rPr>
          <w:rStyle w:val="Person"/>
        </w:rPr>
        <w:t>#P70</w:t>
      </w:r>
      <w:r w:rsidRPr="005C3A3E">
        <w:rPr>
          <w:rFonts w:cs="Times New Roman"/>
          <w:lang w:val="de-AT" w:eastAsia="en-US"/>
        </w:rPr>
        <w:t xml:space="preserve">: </w:t>
      </w:r>
      <w:r w:rsidRPr="005C3A3E">
        <w:rPr>
          <w:rFonts w:cs="Times New Roman"/>
        </w:rPr>
        <w:t>die bühne ist ein soziologischer faktor. die bürgerliche bühne befindet sich in einem letzten hektischen fieber</w:t>
      </w:r>
      <w:r w:rsidRPr="005C3A3E">
        <w:rPr>
          <w:rFonts w:cs="Times New Roman"/>
          <w:lang w:val="de-AT" w:eastAsia="en-US"/>
        </w:rPr>
        <w:t xml:space="preserve">stadium, </w:t>
      </w:r>
      <w:r w:rsidRPr="005C3A3E">
        <w:rPr>
          <w:rFonts w:cs="Times New Roman"/>
        </w:rPr>
        <w:t>wie die klasse, die sie vertritt.</w:t>
      </w:r>
      <w:r w:rsidRPr="005C3A3E">
        <w:rPr>
          <w:rFonts w:cs="Times New Roman"/>
        </w:rPr>
        <w:br/>
        <w:t>darum also: irre, abstrakte, frivole und religiöse.</w:t>
      </w:r>
    </w:p>
    <w:p w:rsidR="002C2B46" w:rsidRDefault="002C2B46" w:rsidP="00547AEA">
      <w:pPr>
        <w:rPr>
          <w:rFonts w:cs="Times New Roman"/>
        </w:rPr>
      </w:pPr>
    </w:p>
    <w:p w:rsidR="002C2B46" w:rsidRDefault="002C2B46" w:rsidP="00547AEA">
      <w:pPr>
        <w:rPr>
          <w:rFonts w:cs="Times New Roman"/>
          <w:lang w:val="de-AT" w:eastAsia="en-US"/>
        </w:rPr>
      </w:pPr>
      <w:r>
        <w:rPr>
          <w:rStyle w:val="Ort"/>
        </w:rPr>
        <w:t>k</w:t>
      </w:r>
      <w:r w:rsidRPr="00E93109">
        <w:rPr>
          <w:rStyle w:val="Ort"/>
        </w:rPr>
        <w:t>uba</w:t>
      </w:r>
      <w:r>
        <w:rPr>
          <w:rStyle w:val="Ort"/>
        </w:rPr>
        <w:t>#G34</w:t>
      </w:r>
      <w:r w:rsidRPr="005C3A3E">
        <w:rPr>
          <w:rFonts w:cs="Times New Roman"/>
        </w:rPr>
        <w:t xml:space="preserve"> wieder frei von den aus </w:t>
      </w:r>
      <w:r w:rsidRPr="00D07273">
        <w:rPr>
          <w:rStyle w:val="Ort"/>
        </w:rPr>
        <w:t>usa</w:t>
      </w:r>
      <w:r>
        <w:rPr>
          <w:rStyle w:val="Ort"/>
        </w:rPr>
        <w:t>#G21</w:t>
      </w:r>
      <w:r w:rsidRPr="00F304D6">
        <w:rPr>
          <w:rFonts w:cs="Times New Roman"/>
          <w:lang w:val="de-AT" w:eastAsia="fr-FR"/>
        </w:rPr>
        <w:t xml:space="preserve"> </w:t>
      </w:r>
      <w:r w:rsidRPr="005C3A3E">
        <w:rPr>
          <w:rFonts w:cs="Times New Roman"/>
        </w:rPr>
        <w:t>geschickten interventionis</w:t>
      </w:r>
      <w:r w:rsidRPr="005C3A3E">
        <w:rPr>
          <w:rFonts w:cs="Times New Roman"/>
          <w:lang w:val="de-AT" w:eastAsia="en-US"/>
        </w:rPr>
        <w:t>ten.</w:t>
      </w:r>
    </w:p>
    <w:p w:rsidR="002C2B46" w:rsidRDefault="002C2B46" w:rsidP="00547AEA">
      <w:pPr>
        <w:rPr>
          <w:rFonts w:cs="Times New Roman"/>
          <w:lang w:val="de-AT" w:eastAsia="en-US"/>
        </w:rPr>
      </w:pPr>
    </w:p>
    <w:p w:rsidR="002C2B46" w:rsidRDefault="002C2B46" w:rsidP="007A4919">
      <w:pPr>
        <w:pStyle w:val="Thema"/>
      </w:pPr>
      <w:r>
        <w:rPr>
          <w:rStyle w:val="Person"/>
        </w:rPr>
        <w:t>k</w:t>
      </w:r>
      <w:r w:rsidRPr="00887A14">
        <w:rPr>
          <w:rStyle w:val="Person"/>
        </w:rPr>
        <w:t>oller</w:t>
      </w:r>
      <w:r>
        <w:rPr>
          <w:rStyle w:val="Person"/>
        </w:rPr>
        <w:t>#P10</w:t>
      </w:r>
      <w:r w:rsidRPr="005C3A3E">
        <w:t xml:space="preserve"> bekommt morgen (wie er sagt) die theaterkonzession.</w:t>
      </w:r>
      <w:r>
        <w:t>#T2</w:t>
      </w:r>
    </w:p>
    <w:p w:rsidR="002C2B46" w:rsidRDefault="002C2B46" w:rsidP="00547AEA">
      <w:pPr>
        <w:rPr>
          <w:rFonts w:cs="Times New Roman"/>
        </w:rPr>
      </w:pPr>
    </w:p>
    <w:p w:rsidR="002C2B46" w:rsidRDefault="002C2B46" w:rsidP="007A4919">
      <w:pPr>
        <w:pStyle w:val="Thema"/>
      </w:pPr>
      <w:r>
        <w:rPr>
          <w:rStyle w:val="Institution"/>
        </w:rPr>
        <w:t>m</w:t>
      </w:r>
      <w:r w:rsidRPr="00887A14">
        <w:rPr>
          <w:rStyle w:val="Institution"/>
        </w:rPr>
        <w:t>aerz</w:t>
      </w:r>
      <w:r>
        <w:rPr>
          <w:rStyle w:val="Institution"/>
        </w:rPr>
        <w:t>#I6</w:t>
      </w:r>
      <w:r w:rsidRPr="005C3A3E">
        <w:t>-le</w:t>
      </w:r>
      <w:r w:rsidRPr="005C3A3E">
        <w:rPr>
          <w:lang w:val="de-AT" w:eastAsia="en-US"/>
        </w:rPr>
        <w:t xml:space="preserve">sung: </w:t>
      </w:r>
      <w:r w:rsidRPr="001F3E75">
        <w:rPr>
          <w:rStyle w:val="Person"/>
        </w:rPr>
        <w:t>perfahl</w:t>
      </w:r>
      <w:r>
        <w:rPr>
          <w:rStyle w:val="Person"/>
        </w:rPr>
        <w:t>#P71</w:t>
      </w:r>
      <w:r w:rsidRPr="005C3A3E">
        <w:t xml:space="preserve">, </w:t>
      </w:r>
      <w:r w:rsidRPr="001F3E75">
        <w:rPr>
          <w:rStyle w:val="Person"/>
        </w:rPr>
        <w:t>friedl</w:t>
      </w:r>
      <w:r>
        <w:rPr>
          <w:rStyle w:val="Person"/>
        </w:rPr>
        <w:t>#P72</w:t>
      </w:r>
      <w:r w:rsidRPr="005C3A3E">
        <w:t xml:space="preserve">, </w:t>
      </w:r>
      <w:r w:rsidRPr="001F3E75">
        <w:rPr>
          <w:rStyle w:val="Person"/>
        </w:rPr>
        <w:t>eisenreich</w:t>
      </w:r>
      <w:r>
        <w:rPr>
          <w:rStyle w:val="Person"/>
        </w:rPr>
        <w:t>#P23</w:t>
      </w:r>
      <w:r w:rsidRPr="005C3A3E">
        <w:t xml:space="preserve">, </w:t>
      </w:r>
      <w:r w:rsidRPr="001F3E75">
        <w:rPr>
          <w:rStyle w:val="Person"/>
        </w:rPr>
        <w:t>dunkl</w:t>
      </w:r>
      <w:r>
        <w:rPr>
          <w:rStyle w:val="Person"/>
        </w:rPr>
        <w:t>#P73</w:t>
      </w:r>
      <w:r w:rsidRPr="005C3A3E">
        <w:t xml:space="preserve"> und die ganze </w:t>
      </w:r>
      <w:r w:rsidRPr="005C3A3E">
        <w:rPr>
          <w:lang w:val="de-AT" w:eastAsia="en-US"/>
        </w:rPr>
        <w:t xml:space="preserve">clique </w:t>
      </w:r>
      <w:r w:rsidRPr="005C3A3E">
        <w:t>mit dem gleichen stil und dem gleichen vokabular, auch den gleichen inhalten. wie ein auf dem abstellgeleise verrostender luxuszug mit roten samtsitzen, die durchgewetzt sind.</w:t>
      </w:r>
      <w:r>
        <w:br/>
      </w:r>
      <w:r w:rsidRPr="002B72A3">
        <w:rPr>
          <w:rStyle w:val="SchwrzungAnonymisierung"/>
        </w:rPr>
        <w:t>lassl#</w:t>
      </w:r>
      <w:r>
        <w:rPr>
          <w:rStyle w:val="SchwrzungAnonymisierung"/>
        </w:rPr>
        <w:t>A10</w:t>
      </w:r>
      <w:r w:rsidRPr="005C3A3E">
        <w:t xml:space="preserve"> sprach angesichts der attraktiven </w:t>
      </w:r>
      <w:r w:rsidRPr="001F3E75">
        <w:rPr>
          <w:rStyle w:val="Person"/>
        </w:rPr>
        <w:t>dunkl</w:t>
      </w:r>
      <w:r>
        <w:rPr>
          <w:rStyle w:val="Person"/>
        </w:rPr>
        <w:t>#P73</w:t>
      </w:r>
      <w:r w:rsidRPr="005C3A3E">
        <w:t xml:space="preserve"> immer vom ‚maus</w:t>
      </w:r>
      <w:r>
        <w:t xml:space="preserve">en‘. </w:t>
      </w:r>
      <w:r w:rsidRPr="001F3E75">
        <w:rPr>
          <w:rStyle w:val="Person"/>
        </w:rPr>
        <w:t>koller</w:t>
      </w:r>
      <w:r>
        <w:rPr>
          <w:rStyle w:val="Person"/>
        </w:rPr>
        <w:t>#P10</w:t>
      </w:r>
      <w:r>
        <w:t xml:space="preserve"> sass zwischen </w:t>
      </w:r>
      <w:r>
        <w:rPr>
          <w:rStyle w:val="Person"/>
        </w:rPr>
        <w:t>l</w:t>
      </w:r>
      <w:r w:rsidRPr="001F3E75">
        <w:rPr>
          <w:rStyle w:val="Person"/>
        </w:rPr>
        <w:t>assl</w:t>
      </w:r>
      <w:r>
        <w:rPr>
          <w:rStyle w:val="Person"/>
        </w:rPr>
        <w:t>#P7</w:t>
      </w:r>
      <w:r w:rsidRPr="005C3A3E">
        <w:t xml:space="preserve"> </w:t>
      </w:r>
      <w:r>
        <w:t xml:space="preserve">und </w:t>
      </w:r>
      <w:r w:rsidRPr="001F3E75">
        <w:rPr>
          <w:rStyle w:val="Person"/>
        </w:rPr>
        <w:t>razinger</w:t>
      </w:r>
      <w:r>
        <w:rPr>
          <w:rStyle w:val="Person"/>
        </w:rPr>
        <w:t>#P54</w:t>
      </w:r>
      <w:r w:rsidRPr="005C3A3E">
        <w:t>.</w:t>
      </w:r>
      <w:r>
        <w:t>#T2</w:t>
      </w:r>
    </w:p>
    <w:p w:rsidR="002C2B46" w:rsidRDefault="002C2B46" w:rsidP="00547AEA"/>
    <w:p w:rsidR="002C2B46" w:rsidRDefault="002C2B46" w:rsidP="007A4919">
      <w:pPr>
        <w:pStyle w:val="Thema"/>
      </w:pPr>
      <w:r w:rsidRPr="001F3E75">
        <w:rPr>
          <w:rStyle w:val="Person"/>
        </w:rPr>
        <w:t>heri heinz</w:t>
      </w:r>
      <w:r>
        <w:rPr>
          <w:rStyle w:val="Person"/>
        </w:rPr>
        <w:t>#P62</w:t>
      </w:r>
      <w:r w:rsidRPr="005C3A3E">
        <w:t xml:space="preserve"> versuchte </w:t>
      </w:r>
      <w:r w:rsidRPr="00B177B7">
        <w:rPr>
          <w:rStyle w:val="Person"/>
        </w:rPr>
        <w:t>ortner</w:t>
      </w:r>
      <w:r>
        <w:rPr>
          <w:rStyle w:val="Person"/>
        </w:rPr>
        <w:t>#P42</w:t>
      </w:r>
      <w:r w:rsidRPr="005C3A3E">
        <w:t xml:space="preserve"> eine </w:t>
      </w:r>
      <w:r w:rsidRPr="005C3A3E">
        <w:rPr>
          <w:lang w:val="de-AT" w:eastAsia="en-US"/>
        </w:rPr>
        <w:t xml:space="preserve">tournee </w:t>
      </w:r>
      <w:r>
        <w:t xml:space="preserve">mit dem </w:t>
      </w:r>
      <w:r w:rsidRPr="001F3E75">
        <w:rPr>
          <w:rStyle w:val="Schlagwort"/>
          <w:i/>
          <w:iCs/>
        </w:rPr>
        <w:t>genius</w:t>
      </w:r>
      <w:r w:rsidRPr="00B177B7">
        <w:rPr>
          <w:rStyle w:val="Schlagwort"/>
          <w:i/>
          <w:iCs/>
        </w:rPr>
        <w:t>#S20</w:t>
      </w:r>
      <w:r w:rsidRPr="005C3A3E">
        <w:rPr>
          <w:lang w:val="de-AT" w:eastAsia="en-US"/>
        </w:rPr>
        <w:t xml:space="preserve"> </w:t>
      </w:r>
      <w:r w:rsidRPr="005C3A3E">
        <w:t>nach triest einzureden. sein einziger ‚welterfolg</w:t>
      </w:r>
      <w:r>
        <w:t>‘</w:t>
      </w:r>
      <w:r w:rsidRPr="005C3A3E">
        <w:t>. davon zehrte er.</w:t>
      </w:r>
      <w:r>
        <w:t>#T2</w:t>
      </w:r>
    </w:p>
    <w:p w:rsidR="002C2B46" w:rsidRDefault="002C2B46" w:rsidP="00547AEA"/>
    <w:p w:rsidR="002C2B46" w:rsidRDefault="002C2B46" w:rsidP="00547AEA">
      <w:pPr>
        <w:rPr>
          <w:rStyle w:val="Datumsangabe"/>
        </w:rPr>
      </w:pPr>
      <w:r w:rsidRPr="001F3E75">
        <w:rPr>
          <w:rStyle w:val="Datumsangabe"/>
        </w:rPr>
        <w:t xml:space="preserve">21.4. </w:t>
      </w:r>
    </w:p>
    <w:p w:rsidR="002C2B46" w:rsidRDefault="002C2B46" w:rsidP="00547AEA">
      <w:pPr>
        <w:rPr>
          <w:rStyle w:val="Datumsangabe"/>
        </w:rPr>
      </w:pPr>
    </w:p>
    <w:p w:rsidR="002C2B46" w:rsidRDefault="002C2B46" w:rsidP="007A4919">
      <w:pPr>
        <w:pStyle w:val="Thema"/>
      </w:pPr>
      <w:r>
        <w:rPr>
          <w:rStyle w:val="Ort"/>
        </w:rPr>
        <w:t>k</w:t>
      </w:r>
      <w:r w:rsidRPr="00E93109">
        <w:rPr>
          <w:rStyle w:val="Ort"/>
        </w:rPr>
        <w:t>uba</w:t>
      </w:r>
      <w:r>
        <w:rPr>
          <w:rStyle w:val="Ort"/>
        </w:rPr>
        <w:t>#G34</w:t>
      </w:r>
      <w:r w:rsidRPr="005C3A3E">
        <w:t xml:space="preserve"> wieder völlig frei.</w:t>
      </w:r>
      <w:r>
        <w:br/>
      </w:r>
      <w:r>
        <w:rPr>
          <w:rStyle w:val="Person"/>
        </w:rPr>
        <w:t>k</w:t>
      </w:r>
      <w:r w:rsidRPr="001F3E75">
        <w:rPr>
          <w:rStyle w:val="Person"/>
        </w:rPr>
        <w:t>ennedy</w:t>
      </w:r>
      <w:r>
        <w:rPr>
          <w:rStyle w:val="Person"/>
        </w:rPr>
        <w:t>#P2</w:t>
      </w:r>
      <w:r w:rsidRPr="005C3A3E">
        <w:t xml:space="preserve"> schäumt: wir werden nicht dulden, dass so nahe bei den </w:t>
      </w:r>
      <w:r w:rsidRPr="00D07273">
        <w:rPr>
          <w:rStyle w:val="Ort"/>
        </w:rPr>
        <w:t>usa</w:t>
      </w:r>
      <w:r>
        <w:rPr>
          <w:rStyle w:val="Ort"/>
        </w:rPr>
        <w:t>#G21</w:t>
      </w:r>
      <w:r w:rsidRPr="00D07273">
        <w:t xml:space="preserve"> </w:t>
      </w:r>
      <w:r w:rsidRPr="005C3A3E">
        <w:t xml:space="preserve">ein kommunistischer staat sich breit macht. sowjetische </w:t>
      </w:r>
      <w:r w:rsidRPr="005C3A3E">
        <w:rPr>
          <w:lang w:val="de-AT" w:eastAsia="en-US"/>
        </w:rPr>
        <w:t xml:space="preserve">panzer </w:t>
      </w:r>
      <w:r w:rsidRPr="005C3A3E">
        <w:t>(!) haben wieder das volk (!) niedergerollt. nach 75 stunden wurde dieses ‚volk</w:t>
      </w:r>
      <w:r>
        <w:t>‘</w:t>
      </w:r>
      <w:r w:rsidRPr="005C3A3E">
        <w:t xml:space="preserve"> geschlagen, diese </w:t>
      </w:r>
      <w:r w:rsidRPr="005C3A3E">
        <w:rPr>
          <w:lang w:val="de-AT" w:eastAsia="en-US"/>
        </w:rPr>
        <w:t xml:space="preserve">horde </w:t>
      </w:r>
      <w:r w:rsidRPr="005C3A3E">
        <w:t>kapitalhöriger abenteurer. der millionärsspross schäumt.</w:t>
      </w:r>
      <w:r>
        <w:t>#T3</w:t>
      </w:r>
    </w:p>
    <w:p w:rsidR="002C2B46" w:rsidRDefault="002C2B46" w:rsidP="00547AEA"/>
    <w:p w:rsidR="002C2B46" w:rsidRDefault="002C2B46" w:rsidP="00547AEA">
      <w:pPr>
        <w:rPr>
          <w:rFonts w:cs="Times New Roman"/>
        </w:rPr>
      </w:pPr>
      <w:r w:rsidRPr="00122D1A">
        <w:rPr>
          <w:rStyle w:val="Ort"/>
        </w:rPr>
        <w:t>ruine spielberg</w:t>
      </w:r>
      <w:r>
        <w:rPr>
          <w:rStyle w:val="Ort"/>
        </w:rPr>
        <w:t>#G209</w:t>
      </w:r>
      <w:r w:rsidRPr="005C3A3E">
        <w:rPr>
          <w:rFonts w:cs="Times New Roman"/>
        </w:rPr>
        <w:t>. herrliches stückchen mitten in saftgrüner au.</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7A4919">
      <w:pPr>
        <w:pStyle w:val="Thema"/>
      </w:pPr>
      <w:r w:rsidRPr="005C3A3E">
        <w:t xml:space="preserve">und mein armer vater? das ganze leben lang </w:t>
      </w:r>
      <w:r w:rsidRPr="005C3A3E">
        <w:rPr>
          <w:lang w:val="de-AT" w:eastAsia="en-US"/>
        </w:rPr>
        <w:t xml:space="preserve">war </w:t>
      </w:r>
      <w:r w:rsidRPr="005C3A3E">
        <w:t xml:space="preserve">er </w:t>
      </w:r>
      <w:r w:rsidRPr="005C3A3E">
        <w:rPr>
          <w:lang w:val="de-AT" w:eastAsia="en-US"/>
        </w:rPr>
        <w:t xml:space="preserve">atheist, </w:t>
      </w:r>
      <w:r w:rsidRPr="005C3A3E">
        <w:t xml:space="preserve">nun, </w:t>
      </w:r>
      <w:r w:rsidRPr="005C3A3E">
        <w:rPr>
          <w:lang w:val="de-AT" w:eastAsia="en-US"/>
        </w:rPr>
        <w:t>to</w:t>
      </w:r>
      <w:r w:rsidRPr="005C3A3E">
        <w:t xml:space="preserve">t, musste er sich einen </w:t>
      </w:r>
      <w:r w:rsidRPr="005C3A3E">
        <w:rPr>
          <w:lang w:val="de-AT" w:eastAsia="en-US"/>
        </w:rPr>
        <w:t>grabst</w:t>
      </w:r>
      <w:r w:rsidRPr="005C3A3E">
        <w:t xml:space="preserve">ein mit christlichen zinken gefallen lassen. wenn ich was dagegen sage, heisst es: es schadet ihm nicht. wehe es wäre umgekehrt. man </w:t>
      </w:r>
      <w:r w:rsidRPr="00F304D6">
        <w:rPr>
          <w:lang w:val="de-AT" w:eastAsia="fr-FR"/>
        </w:rPr>
        <w:t xml:space="preserve">liesse </w:t>
      </w:r>
      <w:r w:rsidRPr="005C3A3E">
        <w:t xml:space="preserve">einen </w:t>
      </w:r>
      <w:r w:rsidRPr="005C3A3E">
        <w:rPr>
          <w:lang w:val="de-AT" w:eastAsia="en-US"/>
        </w:rPr>
        <w:t xml:space="preserve">christen </w:t>
      </w:r>
      <w:r w:rsidRPr="005C3A3E">
        <w:t>ohne christlichen beg</w:t>
      </w:r>
      <w:r>
        <w:t>r</w:t>
      </w:r>
      <w:r w:rsidRPr="005C3A3E">
        <w:t>äbnis und sagte: es schadet ihm nicht. eine terrororganisation, die nur den willen ihrer obersten führung respektiert.</w:t>
      </w:r>
      <w:r>
        <w:br/>
      </w:r>
      <w:r w:rsidRPr="005C3A3E">
        <w:t xml:space="preserve">vater sagte immer, er wolle den kosmos in den </w:t>
      </w:r>
      <w:r w:rsidRPr="005C3A3E">
        <w:rPr>
          <w:lang w:val="de-AT" w:eastAsia="en-US"/>
        </w:rPr>
        <w:t>grabs</w:t>
      </w:r>
      <w:r w:rsidRPr="00F304D6">
        <w:rPr>
          <w:lang w:val="de-AT" w:eastAsia="fr-FR"/>
        </w:rPr>
        <w:t>tein einbe</w:t>
      </w:r>
      <w:r w:rsidRPr="005C3A3E">
        <w:t>zogen haben.</w:t>
      </w:r>
      <w:r>
        <w:t>#T5</w:t>
      </w:r>
    </w:p>
    <w:p w:rsidR="002C2B46" w:rsidRDefault="002C2B46" w:rsidP="00547AEA"/>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film gesehen von nudisteninsel. welche fülle schöner leiber und prächtiger brüste, die sich besonders beim schwimmen schwer und voll vom leib her senkten.</w:t>
      </w:r>
    </w:p>
    <w:p w:rsidR="002C2B46" w:rsidRDefault="002C2B46" w:rsidP="00547AEA">
      <w:pPr>
        <w:rPr>
          <w:rFonts w:cs="Times New Roman"/>
        </w:rPr>
      </w:pPr>
    </w:p>
    <w:p w:rsidR="002C2B46" w:rsidRDefault="002C2B46" w:rsidP="00547AEA">
      <w:pPr>
        <w:rPr>
          <w:rFonts w:cs="Times New Roman"/>
        </w:rPr>
      </w:pPr>
      <w:r w:rsidRPr="005C3A3E">
        <w:rPr>
          <w:rFonts w:cs="Times New Roman"/>
        </w:rPr>
        <w:t>‚man</w:t>
      </w:r>
      <w:r>
        <w:rPr>
          <w:rFonts w:cs="Times New Roman"/>
        </w:rPr>
        <w:t>‘</w:t>
      </w:r>
      <w:r w:rsidRPr="005C3A3E">
        <w:rPr>
          <w:rFonts w:cs="Times New Roman"/>
        </w:rPr>
        <w:t xml:space="preserve"> möchte vom </w:t>
      </w:r>
      <w:r w:rsidRPr="00C70FC7">
        <w:rPr>
          <w:rStyle w:val="Schlagwort"/>
        </w:rPr>
        <w:t>eichmann-prozess</w:t>
      </w:r>
      <w:r>
        <w:rPr>
          <w:rStyle w:val="Schlagwort"/>
        </w:rPr>
        <w:t>#S100</w:t>
      </w:r>
      <w:r w:rsidRPr="005C3A3E">
        <w:rPr>
          <w:rFonts w:cs="Times New Roman"/>
        </w:rPr>
        <w:t xml:space="preserve"> nichts mehr hören. das wäre eine jüdische verunglimpfung alles deutschen. macht doch endlich schluss damit.</w:t>
      </w:r>
      <w:r>
        <w:rPr>
          <w:rFonts w:cs="Times New Roman"/>
        </w:rPr>
        <w:t xml:space="preserve"> </w:t>
      </w:r>
      <w:r w:rsidRPr="005C3A3E">
        <w:rPr>
          <w:rFonts w:cs="Times New Roman"/>
        </w:rPr>
        <w:t xml:space="preserve">sie tun sich leicht. erst morden, dann nichts mehr hören wollen. </w:t>
      </w:r>
      <w:r>
        <w:rPr>
          <w:rFonts w:cs="Times New Roman"/>
        </w:rPr>
        <w:t>w</w:t>
      </w:r>
      <w:r w:rsidRPr="005C3A3E">
        <w:rPr>
          <w:rFonts w:cs="Times New Roman"/>
        </w:rPr>
        <w:t>ie</w:t>
      </w:r>
      <w:r>
        <w:rPr>
          <w:rFonts w:cs="Times New Roman"/>
        </w:rPr>
        <w:t xml:space="preserve"> </w:t>
      </w:r>
      <w:r w:rsidRPr="005C3A3E">
        <w:rPr>
          <w:rFonts w:cs="Times New Roman"/>
        </w:rPr>
        <w:t>viele wollten von der ausrottung ihrer familien nichts hören, aber da gab es keine hilfe.</w:t>
      </w:r>
    </w:p>
    <w:p w:rsidR="002C2B46" w:rsidRDefault="002C2B46" w:rsidP="00547AEA">
      <w:pPr>
        <w:rPr>
          <w:rFonts w:cs="Times New Roman"/>
        </w:rPr>
      </w:pPr>
    </w:p>
    <w:p w:rsidR="002C2B46" w:rsidRDefault="002C2B46" w:rsidP="00547AEA">
      <w:pPr>
        <w:rPr>
          <w:rFonts w:cs="Times New Roman"/>
          <w:lang w:val="de-AT" w:eastAsia="en-US"/>
        </w:rPr>
      </w:pPr>
      <w:r w:rsidRPr="00C70FC7">
        <w:rPr>
          <w:rFonts w:cs="Times New Roman"/>
          <w:color w:val="auto"/>
        </w:rPr>
        <w:t>[15]</w:t>
      </w:r>
      <w:r>
        <w:rPr>
          <w:rFonts w:cs="Times New Roman"/>
        </w:rPr>
        <w:t xml:space="preserve"> </w:t>
      </w:r>
      <w:r w:rsidRPr="00C70FC7">
        <w:rPr>
          <w:rStyle w:val="Datumsangabe"/>
        </w:rPr>
        <w:t>28.4.</w:t>
      </w:r>
    </w:p>
    <w:p w:rsidR="002C2B46" w:rsidRDefault="002C2B46" w:rsidP="00547AEA">
      <w:pPr>
        <w:rPr>
          <w:rFonts w:cs="Times New Roman"/>
          <w:lang w:val="de-AT" w:eastAsia="en-US"/>
        </w:rPr>
      </w:pPr>
    </w:p>
    <w:p w:rsidR="002C2B46" w:rsidRDefault="002C2B46" w:rsidP="007A4919">
      <w:pPr>
        <w:pStyle w:val="Thema"/>
      </w:pPr>
      <w:r w:rsidRPr="005C3A3E">
        <w:rPr>
          <w:lang w:val="de-AT" w:eastAsia="en-US"/>
        </w:rPr>
        <w:t xml:space="preserve">in </w:t>
      </w:r>
      <w:r w:rsidRPr="00C70FC7">
        <w:rPr>
          <w:rStyle w:val="Ort"/>
        </w:rPr>
        <w:t>budweis</w:t>
      </w:r>
      <w:r>
        <w:rPr>
          <w:rStyle w:val="Ort"/>
        </w:rPr>
        <w:t>#G33</w:t>
      </w:r>
      <w:r w:rsidRPr="005C3A3E">
        <w:rPr>
          <w:lang w:val="de-AT" w:eastAsia="en-US"/>
        </w:rPr>
        <w:t xml:space="preserve"> (gasthof) </w:t>
      </w:r>
      <w:r w:rsidRPr="005C3A3E">
        <w:t xml:space="preserve">wieder </w:t>
      </w:r>
      <w:r w:rsidRPr="00C70FC7">
        <w:rPr>
          <w:rStyle w:val="Schlagwort"/>
          <w:i/>
          <w:iCs/>
        </w:rPr>
        <w:t>panzerkreuzer potemkin</w:t>
      </w:r>
      <w:r>
        <w:rPr>
          <w:rStyle w:val="Schlagwort"/>
          <w:i/>
          <w:iCs/>
        </w:rPr>
        <w:t>#S21</w:t>
      </w:r>
      <w:r w:rsidRPr="005C3A3E">
        <w:t xml:space="preserve"> gesehen.</w:t>
      </w:r>
      <w:r>
        <w:br/>
      </w:r>
      <w:r w:rsidRPr="005C3A3E">
        <w:t xml:space="preserve">ein unsterbliches filmwerk, voll dynamik. wer immer filmregie studiert, </w:t>
      </w:r>
      <w:r>
        <w:t>muss</w:t>
      </w:r>
      <w:r w:rsidRPr="005C3A3E">
        <w:t xml:space="preserve"> die </w:t>
      </w:r>
      <w:r w:rsidRPr="00C70FC7">
        <w:rPr>
          <w:rStyle w:val="Person"/>
        </w:rPr>
        <w:t>eisenstein</w:t>
      </w:r>
      <w:r>
        <w:rPr>
          <w:rStyle w:val="Person"/>
        </w:rPr>
        <w:t>#P29</w:t>
      </w:r>
      <w:r w:rsidRPr="005C3A3E">
        <w:t>-filme sehen.</w:t>
      </w:r>
      <w:r>
        <w:br/>
      </w:r>
      <w:r>
        <w:rPr>
          <w:rStyle w:val="Person"/>
        </w:rPr>
        <w:t>k</w:t>
      </w:r>
      <w:r w:rsidRPr="00C70FC7">
        <w:rPr>
          <w:rStyle w:val="Person"/>
        </w:rPr>
        <w:t>liemstein</w:t>
      </w:r>
      <w:r>
        <w:rPr>
          <w:rStyle w:val="Person"/>
        </w:rPr>
        <w:t>#P22</w:t>
      </w:r>
      <w:r w:rsidRPr="005C3A3E">
        <w:t xml:space="preserve"> ging wieder weg, als er enzi und mich sah. </w:t>
      </w:r>
      <w:r w:rsidRPr="00C70FC7">
        <w:rPr>
          <w:rStyle w:val="Person"/>
        </w:rPr>
        <w:t>beidl perfahl</w:t>
      </w:r>
      <w:r>
        <w:rPr>
          <w:rStyle w:val="Person"/>
        </w:rPr>
        <w:t>#P71</w:t>
      </w:r>
      <w:r w:rsidRPr="005C3A3E">
        <w:t xml:space="preserve"> war da und </w:t>
      </w:r>
      <w:r w:rsidRPr="00C70FC7">
        <w:rPr>
          <w:rStyle w:val="Person"/>
        </w:rPr>
        <w:t>eisenreichs</w:t>
      </w:r>
      <w:r>
        <w:rPr>
          <w:rStyle w:val="Person"/>
        </w:rPr>
        <w:t>#P23</w:t>
      </w:r>
      <w:r w:rsidRPr="005C3A3E">
        <w:t xml:space="preserve"> schwester tilli, ein unikum. seltsames getue haben diese leute. arroganz, angeberei, auf den tisch hauen. mit allen mitteln effekte haschen.</w:t>
      </w:r>
      <w:r>
        <w:t>#T2</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die arbeit am </w:t>
      </w:r>
      <w:r w:rsidRPr="00EC24CF">
        <w:rPr>
          <w:rStyle w:val="Schlagwort"/>
        </w:rPr>
        <w:t>roman</w:t>
      </w:r>
      <w:r>
        <w:rPr>
          <w:rStyle w:val="Schlagwort"/>
        </w:rPr>
        <w:t>#S11</w:t>
      </w:r>
      <w:r w:rsidRPr="00F304D6">
        <w:rPr>
          <w:rFonts w:cs="Times New Roman"/>
          <w:lang w:val="de-AT" w:eastAsia="fr-FR"/>
        </w:rPr>
        <w:t xml:space="preserve"> </w:t>
      </w:r>
      <w:r w:rsidRPr="005C3A3E">
        <w:rPr>
          <w:rFonts w:cs="Times New Roman"/>
        </w:rPr>
        <w:t>geht herrlich weiter, macht viel freude.</w:t>
      </w:r>
      <w:r>
        <w:rPr>
          <w:rFonts w:cs="Times New Roman"/>
        </w:rPr>
        <w:br/>
      </w:r>
      <w:r w:rsidRPr="005C3A3E">
        <w:rPr>
          <w:rFonts w:cs="Times New Roman"/>
        </w:rPr>
        <w:t xml:space="preserve">nach dem </w:t>
      </w:r>
      <w:r w:rsidRPr="00C75876">
        <w:rPr>
          <w:rStyle w:val="Schlagwort"/>
        </w:rPr>
        <w:t>roman</w:t>
      </w:r>
      <w:r>
        <w:rPr>
          <w:rStyle w:val="Schlagwort"/>
        </w:rPr>
        <w:t>#S11</w:t>
      </w:r>
      <w:r w:rsidRPr="00F304D6">
        <w:rPr>
          <w:rFonts w:cs="Times New Roman"/>
          <w:lang w:val="de-AT" w:eastAsia="fr-FR"/>
        </w:rPr>
        <w:t xml:space="preserve"> </w:t>
      </w:r>
      <w:r w:rsidRPr="005C3A3E">
        <w:rPr>
          <w:rFonts w:cs="Times New Roman"/>
        </w:rPr>
        <w:t xml:space="preserve">möchte ich ein volksstück machen nach </w:t>
      </w:r>
      <w:r w:rsidRPr="00EC24CF">
        <w:rPr>
          <w:rStyle w:val="Person"/>
        </w:rPr>
        <w:t>kains</w:t>
      </w:r>
      <w:r>
        <w:rPr>
          <w:rStyle w:val="Person"/>
        </w:rPr>
        <w:t>#P50</w:t>
      </w:r>
      <w:r w:rsidRPr="005C3A3E">
        <w:rPr>
          <w:rFonts w:cs="Times New Roman"/>
        </w:rPr>
        <w:t xml:space="preserve"> </w:t>
      </w:r>
      <w:r w:rsidRPr="00975580">
        <w:rPr>
          <w:rStyle w:val="Schlagwort"/>
          <w:iCs/>
        </w:rPr>
        <w:t>donaunovelle#S23</w:t>
      </w:r>
      <w:r w:rsidRPr="005C3A3E">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es gibt nur einen greifbaren punkt in der ewigkeit: die gegenwart.</w:t>
      </w:r>
    </w:p>
    <w:p w:rsidR="002C2B46" w:rsidRDefault="002C2B46" w:rsidP="00547AEA">
      <w:pPr>
        <w:rPr>
          <w:rFonts w:cs="Times New Roman"/>
        </w:rPr>
      </w:pPr>
    </w:p>
    <w:p w:rsidR="002C2B46" w:rsidRDefault="002C2B46" w:rsidP="00547AEA">
      <w:pPr>
        <w:rPr>
          <w:rFonts w:cs="Times New Roman"/>
        </w:rPr>
      </w:pPr>
      <w:r w:rsidRPr="005C3A3E">
        <w:rPr>
          <w:rFonts w:cs="Times New Roman"/>
        </w:rPr>
        <w:t>entweder das technische zeitalter verhindert den krieg, oder ein krieg wird das technische zeitalter verhindern.</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im </w:t>
      </w:r>
      <w:r w:rsidRPr="005C3A3E">
        <w:rPr>
          <w:rFonts w:cs="Times New Roman"/>
          <w:lang w:val="de-AT" w:eastAsia="en-US"/>
        </w:rPr>
        <w:t xml:space="preserve">radio </w:t>
      </w:r>
      <w:r>
        <w:rPr>
          <w:rFonts w:cs="Times New Roman"/>
        </w:rPr>
        <w:t>erklärt ein pfaff, dass der 1</w:t>
      </w:r>
      <w:r w:rsidRPr="005C3A3E">
        <w:rPr>
          <w:rFonts w:cs="Times New Roman"/>
        </w:rPr>
        <w:t xml:space="preserve">. mai und alle sozialen erfolge auf das wirken und die bemühungen der kirche zurückzuführen </w:t>
      </w:r>
      <w:r>
        <w:rPr>
          <w:rFonts w:cs="Times New Roman"/>
        </w:rPr>
        <w:t>sind</w:t>
      </w:r>
      <w:r w:rsidRPr="005C3A3E">
        <w:rPr>
          <w:rFonts w:cs="Times New Roman"/>
        </w:rPr>
        <w:t>. wie ist sowas möglich?</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in </w:t>
      </w:r>
      <w:r w:rsidRPr="008D29B7">
        <w:rPr>
          <w:rStyle w:val="Schlagwort"/>
        </w:rPr>
        <w:t>kz</w:t>
      </w:r>
      <w:r>
        <w:rPr>
          <w:rStyle w:val="Schlagwort"/>
        </w:rPr>
        <w:t>#S93</w:t>
      </w:r>
      <w:r w:rsidRPr="005C3A3E">
        <w:rPr>
          <w:rFonts w:cs="Times New Roman"/>
        </w:rPr>
        <w:t xml:space="preserve">-ausstellung </w:t>
      </w:r>
      <w:r w:rsidRPr="00EC24CF">
        <w:rPr>
          <w:rStyle w:val="Person"/>
        </w:rPr>
        <w:t>krendlesberger</w:t>
      </w:r>
      <w:r>
        <w:rPr>
          <w:rStyle w:val="Person"/>
        </w:rPr>
        <w:t>#P75</w:t>
      </w:r>
      <w:r w:rsidRPr="005C3A3E">
        <w:rPr>
          <w:rFonts w:cs="Times New Roman"/>
        </w:rPr>
        <w:t xml:space="preserve"> getroffen.</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Style w:val="Datumsangabe"/>
        </w:rPr>
      </w:pPr>
      <w:r w:rsidRPr="00EC24CF">
        <w:rPr>
          <w:rStyle w:val="Datumsangabe"/>
        </w:rPr>
        <w:t>1.5.</w:t>
      </w:r>
    </w:p>
    <w:p w:rsidR="002C2B46" w:rsidRDefault="002C2B46" w:rsidP="00547AEA">
      <w:pPr>
        <w:rPr>
          <w:rStyle w:val="Datumsangabe"/>
        </w:rPr>
      </w:pPr>
    </w:p>
    <w:p w:rsidR="002C2B46" w:rsidRDefault="002C2B46" w:rsidP="00547AEA">
      <w:pPr>
        <w:rPr>
          <w:rFonts w:cs="Times New Roman"/>
        </w:rPr>
      </w:pPr>
      <w:r w:rsidRPr="005C3A3E">
        <w:rPr>
          <w:rFonts w:cs="Times New Roman"/>
        </w:rPr>
        <w:t>es regnet seit tagen. die bürgerlichen sozialisten haben ihr maikränzchen abgesagt. mit der fettigkeit der sozialisten zieht der friede ein (bei den unternehmern).</w:t>
      </w:r>
      <w:r>
        <w:rPr>
          <w:rFonts w:cs="Times New Roman"/>
        </w:rPr>
        <w:br/>
      </w:r>
      <w:r w:rsidRPr="005C3A3E">
        <w:rPr>
          <w:rFonts w:cs="Times New Roman"/>
        </w:rPr>
        <w:t xml:space="preserve">aber die kommunisten halten durch. sie marschieren </w:t>
      </w:r>
      <w:r w:rsidRPr="005C3A3E">
        <w:rPr>
          <w:rFonts w:cs="Times New Roman"/>
          <w:lang w:val="de-AT" w:eastAsia="en-US"/>
        </w:rPr>
        <w:t xml:space="preserve">trotzdem. es </w:t>
      </w:r>
      <w:r w:rsidRPr="005C3A3E">
        <w:rPr>
          <w:rFonts w:cs="Times New Roman"/>
        </w:rPr>
        <w:t xml:space="preserve">wurde nicht einmal so katastrophal, wie man fürchtete. und wie </w:t>
      </w:r>
      <w:r w:rsidRPr="00EC24CF">
        <w:rPr>
          <w:rStyle w:val="Person"/>
        </w:rPr>
        <w:t>kunz</w:t>
      </w:r>
      <w:r>
        <w:rPr>
          <w:rStyle w:val="Person"/>
        </w:rPr>
        <w:t>#P76</w:t>
      </w:r>
      <w:r w:rsidRPr="005C3A3E">
        <w:rPr>
          <w:rFonts w:cs="Times New Roman"/>
        </w:rPr>
        <w:t xml:space="preserve"> vor allem hoffte.</w:t>
      </w:r>
    </w:p>
    <w:p w:rsidR="002C2B46" w:rsidRDefault="002C2B46" w:rsidP="00547AEA">
      <w:pPr>
        <w:rPr>
          <w:rFonts w:cs="Times New Roman"/>
        </w:rPr>
      </w:pPr>
    </w:p>
    <w:p w:rsidR="002C2B46" w:rsidRDefault="002C2B46" w:rsidP="00547AEA">
      <w:pPr>
        <w:rPr>
          <w:rFonts w:cs="Times New Roman"/>
        </w:rPr>
      </w:pPr>
      <w:r w:rsidRPr="00EC24CF">
        <w:rPr>
          <w:rStyle w:val="Schlagwort"/>
          <w:i/>
          <w:iCs/>
        </w:rPr>
        <w:t>die donau fliesst vorbei</w:t>
      </w:r>
      <w:r>
        <w:rPr>
          <w:rStyle w:val="Schlagwort"/>
          <w:iCs/>
        </w:rPr>
        <w:t>#S23</w:t>
      </w:r>
      <w:r w:rsidRPr="005C3A3E">
        <w:rPr>
          <w:rFonts w:cs="Times New Roman"/>
        </w:rPr>
        <w:t xml:space="preserve"> wurde von </w:t>
      </w:r>
      <w:r w:rsidRPr="00975580">
        <w:rPr>
          <w:rStyle w:val="Person"/>
        </w:rPr>
        <w:t>hamberger</w:t>
      </w:r>
      <w:r>
        <w:rPr>
          <w:rStyle w:val="Person"/>
        </w:rPr>
        <w:t>#P394</w:t>
      </w:r>
      <w:r w:rsidRPr="005C3A3E">
        <w:rPr>
          <w:rFonts w:cs="Times New Roman"/>
        </w:rPr>
        <w:t xml:space="preserve"> in den </w:t>
      </w:r>
      <w:r>
        <w:rPr>
          <w:rStyle w:val="Schlagwort"/>
          <w:i/>
          <w:iCs/>
        </w:rPr>
        <w:t>o</w:t>
      </w:r>
      <w:r w:rsidRPr="00E432CE">
        <w:rPr>
          <w:rStyle w:val="Schlagwort"/>
          <w:i/>
          <w:iCs/>
        </w:rPr>
        <w:t>ö. nachrichten</w:t>
      </w:r>
      <w:r>
        <w:rPr>
          <w:rStyle w:val="Schlagwort"/>
          <w:i/>
          <w:iCs/>
        </w:rPr>
        <w:t>#S81</w:t>
      </w:r>
      <w:r w:rsidRPr="005C3A3E">
        <w:rPr>
          <w:rFonts w:cs="Times New Roman"/>
        </w:rPr>
        <w:t xml:space="preserve"> besprochen. sobald man sich in die öffentlichkeit begibt, muss man sich vom kroppzeug anfassen lassen.</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warum ist </w:t>
      </w:r>
      <w:r w:rsidRPr="00E93109">
        <w:rPr>
          <w:rStyle w:val="Ort"/>
        </w:rPr>
        <w:t>amerika</w:t>
      </w:r>
      <w:r>
        <w:rPr>
          <w:rStyle w:val="Ort"/>
        </w:rPr>
        <w:t>#G21</w:t>
      </w:r>
      <w:r w:rsidRPr="005C3A3E">
        <w:rPr>
          <w:rFonts w:cs="Times New Roman"/>
        </w:rPr>
        <w:t xml:space="preserve"> so sehr geg</w:t>
      </w:r>
      <w:r w:rsidRPr="00F304D6">
        <w:rPr>
          <w:rFonts w:cs="Times New Roman"/>
          <w:lang w:val="de-AT" w:eastAsia="fr-FR"/>
        </w:rPr>
        <w:t xml:space="preserve">en </w:t>
      </w:r>
      <w:r w:rsidRPr="005C3A3E">
        <w:rPr>
          <w:rFonts w:cs="Times New Roman"/>
        </w:rPr>
        <w:t xml:space="preserve">das winzige </w:t>
      </w:r>
      <w:r w:rsidRPr="00E93109">
        <w:rPr>
          <w:rStyle w:val="Ort"/>
        </w:rPr>
        <w:t>kuba</w:t>
      </w:r>
      <w:r>
        <w:rPr>
          <w:rStyle w:val="Ort"/>
        </w:rPr>
        <w:t>#G34</w:t>
      </w:r>
      <w:r w:rsidRPr="005C3A3E">
        <w:rPr>
          <w:rFonts w:cs="Times New Roman"/>
        </w:rPr>
        <w:t>?</w:t>
      </w:r>
    </w:p>
    <w:p w:rsidR="002C2B46" w:rsidRDefault="002C2B46" w:rsidP="00547AEA">
      <w:pPr>
        <w:rPr>
          <w:rFonts w:cs="Times New Roman"/>
        </w:rPr>
      </w:pPr>
    </w:p>
    <w:p w:rsidR="002C2B46" w:rsidRDefault="002C2B46" w:rsidP="00547AEA">
      <w:pPr>
        <w:rPr>
          <w:rFonts w:cs="Times New Roman"/>
        </w:rPr>
      </w:pPr>
      <w:r w:rsidRPr="00E93109">
        <w:rPr>
          <w:rStyle w:val="Ort"/>
        </w:rPr>
        <w:t>Indiens</w:t>
      </w:r>
      <w:r>
        <w:rPr>
          <w:rStyle w:val="Ort"/>
        </w:rPr>
        <w:t>#G25</w:t>
      </w:r>
      <w:r w:rsidRPr="00F304D6">
        <w:rPr>
          <w:rFonts w:cs="Times New Roman"/>
          <w:lang w:val="de-AT" w:eastAsia="fr-FR"/>
        </w:rPr>
        <w:t xml:space="preserve"> </w:t>
      </w:r>
      <w:r w:rsidRPr="005C3A3E">
        <w:rPr>
          <w:rFonts w:cs="Times New Roman"/>
        </w:rPr>
        <w:t>bevölkerung explodiert. um 3</w:t>
      </w:r>
      <w:r>
        <w:rPr>
          <w:rFonts w:cs="Times New Roman"/>
        </w:rPr>
        <w:t>0</w:t>
      </w:r>
      <w:r w:rsidRPr="005C3A3E">
        <w:rPr>
          <w:rFonts w:cs="Times New Roman"/>
        </w:rPr>
        <w:t xml:space="preserve"> millionen mehr als geschätzt wurde. 438 millionen.</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am vorabend explodierte hinter dem denkmal der republik in </w:t>
      </w:r>
      <w:r w:rsidRPr="00AC04C1">
        <w:rPr>
          <w:rStyle w:val="Ort"/>
        </w:rPr>
        <w:t>wien</w:t>
      </w:r>
      <w:r>
        <w:rPr>
          <w:rStyle w:val="Ort"/>
        </w:rPr>
        <w:t>#G141</w:t>
      </w:r>
      <w:r w:rsidRPr="005C3A3E">
        <w:rPr>
          <w:rFonts w:cs="Times New Roman"/>
        </w:rPr>
        <w:t xml:space="preserve"> eine </w:t>
      </w:r>
      <w:r w:rsidRPr="00EC24CF">
        <w:rPr>
          <w:rStyle w:val="Schlagwort"/>
        </w:rPr>
        <w:t>nazibombe</w:t>
      </w:r>
      <w:r>
        <w:rPr>
          <w:rStyle w:val="Schlagwort"/>
        </w:rPr>
        <w:t>#S24</w:t>
      </w:r>
      <w:r w:rsidRPr="005C3A3E">
        <w:rPr>
          <w:rFonts w:cs="Times New Roman"/>
        </w:rPr>
        <w:t>. fängt es wieder so an?</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7A4919">
      <w:pPr>
        <w:pStyle w:val="Thema"/>
      </w:pPr>
      <w:r w:rsidRPr="005C3A3E">
        <w:t xml:space="preserve">wie auf dem politisch-wirtschaftlichen sektor die arbeitenden menschen auf nebengeleisen abgestellt werden, wo die signale immer auf rot stehen, volksaktien, </w:t>
      </w:r>
      <w:r w:rsidRPr="005C3A3E">
        <w:rPr>
          <w:lang w:val="de-AT" w:eastAsia="en-US"/>
        </w:rPr>
        <w:t>pseud</w:t>
      </w:r>
      <w:r w:rsidRPr="005C3A3E">
        <w:t>osozialismus, verdummung, sozialpartnerschaft, so wird auf dem künstlerischen sektor versucht, die ansonsten gefährlichen künstler auf das abstellgeleis des abstraktionismus und des absurden zu lenken. dort richten sie keinen schaden mehr an dieser im sumpf untergehenden welt. aber wehe dem künstler, der konkrete fragen stellt oder konkrete antworten gibt. durch stimmungsmache in küns</w:t>
      </w:r>
      <w:r w:rsidRPr="005C3A3E">
        <w:rPr>
          <w:lang w:val="de-AT" w:eastAsia="en-US"/>
        </w:rPr>
        <w:t>tle</w:t>
      </w:r>
      <w:r w:rsidRPr="00F304D6">
        <w:rPr>
          <w:lang w:val="de-AT" w:eastAsia="fr-FR"/>
        </w:rPr>
        <w:t>rkrei</w:t>
      </w:r>
      <w:r w:rsidRPr="005C3A3E">
        <w:rPr>
          <w:lang w:val="de-AT" w:eastAsia="en-US"/>
        </w:rPr>
        <w:t xml:space="preserve">sen, </w:t>
      </w:r>
      <w:r w:rsidRPr="005C3A3E">
        <w:t>vor allem in auch-künstlerkreisen herrscht dort wirklich die ansicht, als ob der elfenbeinerne turmturm dem schöpferischen schaffen förderlich wäre. wenn es dann gilt, an einem konkreten werk ein konkretes denken zu beweisen, dann versagen sie kläglich.</w:t>
      </w:r>
      <w:r>
        <w:br/>
      </w:r>
      <w:r w:rsidRPr="005C3A3E">
        <w:t xml:space="preserve">auch die </w:t>
      </w:r>
      <w:r w:rsidRPr="00613A52">
        <w:rPr>
          <w:rStyle w:val="Person"/>
        </w:rPr>
        <w:t>nietzsche</w:t>
      </w:r>
      <w:r>
        <w:rPr>
          <w:rStyle w:val="Person"/>
        </w:rPr>
        <w:t>#P77</w:t>
      </w:r>
      <w:r w:rsidRPr="005C3A3E">
        <w:t xml:space="preserve">sche geistreichelei auf kosten von </w:t>
      </w:r>
      <w:r w:rsidRPr="00613A52">
        <w:rPr>
          <w:rStyle w:val="Person"/>
        </w:rPr>
        <w:t>nietzsche</w:t>
      </w:r>
      <w:r>
        <w:rPr>
          <w:rStyle w:val="Person"/>
        </w:rPr>
        <w:t>#P77</w:t>
      </w:r>
      <w:r w:rsidRPr="005C3A3E">
        <w:t xml:space="preserve"> und seinen zitaten (grimms, </w:t>
      </w:r>
      <w:r w:rsidRPr="00C85566">
        <w:rPr>
          <w:rStyle w:val="Person"/>
        </w:rPr>
        <w:t>ruprechter#P21</w:t>
      </w:r>
      <w:r w:rsidRPr="005C3A3E">
        <w:t xml:space="preserve">, </w:t>
      </w:r>
      <w:r w:rsidRPr="00613A52">
        <w:rPr>
          <w:rStyle w:val="Person"/>
        </w:rPr>
        <w:t>kliemstein</w:t>
      </w:r>
      <w:r>
        <w:rPr>
          <w:rStyle w:val="Person"/>
        </w:rPr>
        <w:t>#P22</w:t>
      </w:r>
      <w:r w:rsidRPr="005C3A3E">
        <w:t xml:space="preserve"> etc.) ist nur eine flucht. man möchte nicht dumm gelten, so dumm wie man ist, so unwissend wie man ist, so geistig leer wie man ist. also einige </w:t>
      </w:r>
      <w:r w:rsidRPr="00613A52">
        <w:rPr>
          <w:rStyle w:val="Person"/>
        </w:rPr>
        <w:t>nietzsche</w:t>
      </w:r>
      <w:r>
        <w:rPr>
          <w:rStyle w:val="Person"/>
        </w:rPr>
        <w:t>#P77</w:t>
      </w:r>
      <w:r w:rsidRPr="005C3A3E">
        <w:t xml:space="preserve">-zitate ins </w:t>
      </w:r>
      <w:r w:rsidRPr="005C3A3E">
        <w:rPr>
          <w:lang w:val="de-AT" w:eastAsia="en-US"/>
        </w:rPr>
        <w:t>fens</w:t>
      </w:r>
      <w:r w:rsidRPr="00F304D6">
        <w:rPr>
          <w:lang w:val="de-AT" w:eastAsia="fr-FR"/>
        </w:rPr>
        <w:t xml:space="preserve">ter </w:t>
      </w:r>
      <w:r w:rsidRPr="005C3A3E">
        <w:t>gehängt.</w:t>
      </w:r>
      <w:r>
        <w:t>#T6</w:t>
      </w:r>
    </w:p>
    <w:p w:rsidR="002C2B46" w:rsidRDefault="002C2B46" w:rsidP="00547AEA"/>
    <w:p w:rsidR="002C2B46" w:rsidRPr="008102F7" w:rsidRDefault="002C2B46" w:rsidP="008102F7">
      <w:pPr>
        <w:rPr>
          <w:rFonts w:cs="Times New Roman"/>
        </w:rPr>
      </w:pPr>
      <w:r w:rsidRPr="00E74A30">
        <w:rPr>
          <w:rFonts w:cs="Times New Roman"/>
        </w:rPr>
        <w:t>[</w:t>
      </w:r>
      <w:r w:rsidRPr="00E74A30">
        <w:rPr>
          <w:rFonts w:cs="Times New Roman"/>
          <w:lang w:val="de-AT" w:eastAsia="en-US"/>
        </w:rPr>
        <w:t>16]</w:t>
      </w:r>
      <w:r>
        <w:rPr>
          <w:rFonts w:cs="Times New Roman"/>
          <w:lang w:val="de-AT" w:eastAsia="en-US"/>
        </w:rPr>
        <w:t xml:space="preserve"> </w:t>
      </w:r>
      <w:r w:rsidRPr="008102F7">
        <w:rPr>
          <w:rStyle w:val="ThemaZchn"/>
        </w:rPr>
        <w:t>triumph der us-raketenindustrie. sie wollten einen abschiessen, der 400 km weit weg war, aber wegen regens musste abgesagt werden. nun sagen sie eine landung auf dem mond für das jahr 1970 voraus.</w:t>
      </w:r>
      <w:r w:rsidRPr="008102F7">
        <w:rPr>
          <w:rStyle w:val="ThemaZchn"/>
        </w:rPr>
        <w:br/>
        <w:t>schaumschlägerei.#T3</w:t>
      </w:r>
    </w:p>
    <w:p w:rsidR="002C2B46" w:rsidRDefault="002C2B46" w:rsidP="00547AEA"/>
    <w:p w:rsidR="002C2B46" w:rsidRDefault="002C2B46" w:rsidP="00547AEA">
      <w:pPr>
        <w:rPr>
          <w:rFonts w:cs="Times New Roman"/>
        </w:rPr>
      </w:pPr>
      <w:r>
        <w:rPr>
          <w:rStyle w:val="Person"/>
        </w:rPr>
        <w:t>franz ki</w:t>
      </w:r>
      <w:r w:rsidRPr="00E74A30">
        <w:rPr>
          <w:rStyle w:val="Person"/>
        </w:rPr>
        <w:t>nzl</w:t>
      </w:r>
      <w:r>
        <w:rPr>
          <w:rStyle w:val="Person"/>
        </w:rPr>
        <w:t>#P79</w:t>
      </w:r>
      <w:r w:rsidRPr="005C3A3E">
        <w:rPr>
          <w:rFonts w:cs="Times New Roman"/>
        </w:rPr>
        <w:t xml:space="preserve"> auf dem urfahrer markt: er dirigiert seine </w:t>
      </w:r>
      <w:r w:rsidRPr="00F304D6">
        <w:rPr>
          <w:rFonts w:cs="Times New Roman"/>
          <w:lang w:val="de-AT" w:eastAsia="fr-FR"/>
        </w:rPr>
        <w:t xml:space="preserve">ouverture </w:t>
      </w:r>
      <w:r w:rsidRPr="00156EF8">
        <w:rPr>
          <w:rFonts w:cs="Times New Roman"/>
          <w:i/>
        </w:rPr>
        <w:t>der ackersmann</w:t>
      </w:r>
      <w:r w:rsidRPr="005C3A3E">
        <w:rPr>
          <w:rFonts w:cs="Times New Roman"/>
        </w:rPr>
        <w:t>. ein ‚oberösterreichischer</w:t>
      </w:r>
      <w:r>
        <w:rPr>
          <w:rFonts w:cs="Times New Roman"/>
        </w:rPr>
        <w:t>‘</w:t>
      </w:r>
      <w:r w:rsidRPr="005C3A3E">
        <w:rPr>
          <w:rFonts w:cs="Times New Roman"/>
        </w:rPr>
        <w:t xml:space="preserve"> </w:t>
      </w:r>
      <w:r w:rsidRPr="00613A52">
        <w:rPr>
          <w:rStyle w:val="Person"/>
        </w:rPr>
        <w:t>donizetti</w:t>
      </w:r>
      <w:r>
        <w:rPr>
          <w:rStyle w:val="Person"/>
        </w:rPr>
        <w:t>#P969</w:t>
      </w:r>
      <w:r w:rsidRPr="005C3A3E">
        <w:rPr>
          <w:rFonts w:cs="Times New Roman"/>
        </w:rPr>
        <w:t xml:space="preserve">. </w:t>
      </w:r>
      <w:r>
        <w:rPr>
          <w:rStyle w:val="Person"/>
        </w:rPr>
        <w:t>k</w:t>
      </w:r>
      <w:r w:rsidRPr="00E74A30">
        <w:rPr>
          <w:rStyle w:val="Person"/>
        </w:rPr>
        <w:t>liemstein</w:t>
      </w:r>
      <w:r>
        <w:rPr>
          <w:rStyle w:val="Person"/>
        </w:rPr>
        <w:t>#P22</w:t>
      </w:r>
      <w:r w:rsidRPr="005C3A3E">
        <w:rPr>
          <w:rFonts w:cs="Times New Roman"/>
        </w:rPr>
        <w:t xml:space="preserve"> bestellt wein und ein hendl und bezahlt mit </w:t>
      </w:r>
      <w:r>
        <w:rPr>
          <w:rFonts w:cs="Times New Roman"/>
        </w:rPr>
        <w:t>1000-</w:t>
      </w:r>
      <w:r w:rsidRPr="005C3A3E">
        <w:rPr>
          <w:rFonts w:cs="Times New Roman"/>
        </w:rPr>
        <w:t>er.</w:t>
      </w:r>
    </w:p>
    <w:p w:rsidR="002C2B46" w:rsidRDefault="002C2B46" w:rsidP="00547AEA">
      <w:pPr>
        <w:rPr>
          <w:rFonts w:cs="Times New Roman"/>
        </w:rPr>
      </w:pPr>
    </w:p>
    <w:p w:rsidR="002C2B46" w:rsidRDefault="002C2B46" w:rsidP="007A4919">
      <w:pPr>
        <w:pStyle w:val="Thema"/>
      </w:pPr>
      <w:r w:rsidRPr="005C3A3E">
        <w:t>begegnung nach 15 jahren im bierzelt. einer aus traunkirchen, der meinen weg ‚mit stolz</w:t>
      </w:r>
      <w:r>
        <w:t>‘</w:t>
      </w:r>
      <w:r w:rsidRPr="005C3A3E">
        <w:t xml:space="preserve"> verfolgte, zu seiner frau: ‚mit dem war i</w:t>
      </w:r>
      <w:r>
        <w:t xml:space="preserve">ch einmal in </w:t>
      </w:r>
      <w:r w:rsidRPr="00E93109">
        <w:rPr>
          <w:rStyle w:val="Ort"/>
        </w:rPr>
        <w:t>buchberg</w:t>
      </w:r>
      <w:r>
        <w:rPr>
          <w:rStyle w:val="Ort"/>
        </w:rPr>
        <w:t>#G193</w:t>
      </w:r>
      <w:r>
        <w:t xml:space="preserve"> zusammen.‘</w:t>
      </w:r>
      <w:r w:rsidRPr="005C3A3E">
        <w:t xml:space="preserve"> seine frau sagte immer, das wäre nicht der, aber er war überzeugt, dass ich der war, denn ‚der hat schon </w:t>
      </w:r>
      <w:r>
        <w:t>damals ein bisschen geschrieben‘</w:t>
      </w:r>
      <w:r w:rsidRPr="005C3A3E">
        <w:t>. damals sagten alle, das wäre egal, was der wiesinger tut, der hat sooo eine kaverne, der lebt nicht lang.</w:t>
      </w:r>
      <w:r>
        <w:br/>
      </w:r>
      <w:r w:rsidRPr="005C3A3E">
        <w:t>langer gedankenstrich.</w:t>
      </w:r>
      <w:r>
        <w:br/>
      </w:r>
      <w:r w:rsidRPr="005C3A3E">
        <w:t>ja ja.</w:t>
      </w:r>
      <w:r>
        <w:t>#T5</w:t>
      </w:r>
    </w:p>
    <w:p w:rsidR="002C2B46" w:rsidRDefault="002C2B46" w:rsidP="00547AEA"/>
    <w:p w:rsidR="002C2B46" w:rsidRDefault="002C2B46" w:rsidP="00547AEA">
      <w:pPr>
        <w:rPr>
          <w:rStyle w:val="Datumsangabe"/>
        </w:rPr>
      </w:pPr>
      <w:r w:rsidRPr="00E74A30">
        <w:rPr>
          <w:rStyle w:val="Datumsangabe"/>
        </w:rPr>
        <w:t>6.5.</w:t>
      </w:r>
    </w:p>
    <w:p w:rsidR="002C2B46" w:rsidRDefault="002C2B46" w:rsidP="00547AEA">
      <w:pPr>
        <w:rPr>
          <w:rStyle w:val="Datumsangabe"/>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Style w:val="Datumsangabe"/>
        </w:rPr>
      </w:pPr>
      <w:r w:rsidRPr="00E74A30">
        <w:rPr>
          <w:rStyle w:val="Datumsangabe"/>
        </w:rPr>
        <w:t xml:space="preserve">7.5. </w:t>
      </w:r>
    </w:p>
    <w:p w:rsidR="002C2B46" w:rsidRDefault="002C2B46" w:rsidP="00547AEA">
      <w:pPr>
        <w:rPr>
          <w:rStyle w:val="Datumsangabe"/>
        </w:rPr>
      </w:pPr>
    </w:p>
    <w:p w:rsidR="002C2B46" w:rsidRDefault="002C2B46" w:rsidP="00547AEA">
      <w:r w:rsidRPr="005C3A3E">
        <w:t xml:space="preserve">zu fuss auf den </w:t>
      </w:r>
      <w:r w:rsidRPr="0093091C">
        <w:rPr>
          <w:rStyle w:val="Ort"/>
        </w:rPr>
        <w:t>bärenstein</w:t>
      </w:r>
      <w:r>
        <w:rPr>
          <w:rStyle w:val="Ort"/>
        </w:rPr>
        <w:t>#G210</w:t>
      </w:r>
      <w:r w:rsidRPr="005C3A3E">
        <w:t>, allein. zwei und eine halbe stunde, dass ich das jemals noch schaffen würde? normal geht man es in einem drittel dieser zeit, aber ich bin auch so zufrieden.</w:t>
      </w:r>
      <w:r>
        <w:br/>
      </w:r>
      <w:r w:rsidRPr="00966CF2">
        <w:rPr>
          <w:rStyle w:val="ThemaZchn"/>
        </w:rPr>
        <w:t xml:space="preserve">blick ins tschechische. dort liegt wo </w:t>
      </w:r>
      <w:r w:rsidRPr="008C391A">
        <w:rPr>
          <w:rStyle w:val="Ort"/>
        </w:rPr>
        <w:t>glöckelberg</w:t>
      </w:r>
      <w:r>
        <w:rPr>
          <w:rStyle w:val="Ort"/>
        </w:rPr>
        <w:t>#G211</w:t>
      </w:r>
      <w:r w:rsidRPr="00966CF2">
        <w:rPr>
          <w:rStyle w:val="ThemaZchn"/>
        </w:rPr>
        <w:t>. was waren das für wunderschöne, wonnegeile, verliebte tage. 20 jahre ich, 17 jahre sie, alles so frisch, so kraftvoll, so duftend. wallern, der braune schlafende mädchenleib, der wald, die schluchten, die seen im böhmerwald.#T5</w:t>
      </w:r>
    </w:p>
    <w:p w:rsidR="002C2B46" w:rsidRDefault="002C2B46" w:rsidP="00547AEA"/>
    <w:p w:rsidR="002C2B46" w:rsidRDefault="002C2B46" w:rsidP="00547AEA">
      <w:pPr>
        <w:rPr>
          <w:rFonts w:cs="Times New Roman"/>
        </w:rPr>
      </w:pPr>
      <w:r w:rsidRPr="00E432CE">
        <w:rPr>
          <w:rStyle w:val="Person"/>
        </w:rPr>
        <w:t>koller#P10</w:t>
      </w:r>
      <w:r>
        <w:rPr>
          <w:rFonts w:cs="Times New Roman"/>
        </w:rPr>
        <w:t xml:space="preserve"> m</w:t>
      </w:r>
      <w:r w:rsidRPr="005C3A3E">
        <w:rPr>
          <w:rFonts w:cs="Times New Roman"/>
        </w:rPr>
        <w:t xml:space="preserve">acht vorwürfe: </w:t>
      </w:r>
      <w:r>
        <w:rPr>
          <w:rFonts w:cs="Times New Roman"/>
        </w:rPr>
        <w:t>ihr</w:t>
      </w:r>
      <w:r w:rsidRPr="005C3A3E">
        <w:rPr>
          <w:rFonts w:cs="Times New Roman"/>
        </w:rPr>
        <w:t xml:space="preserve"> (die komm.)</w:t>
      </w:r>
      <w:r>
        <w:rPr>
          <w:rFonts w:cs="Times New Roman"/>
        </w:rPr>
        <w:t xml:space="preserve"> </w:t>
      </w:r>
      <w:r w:rsidRPr="005C3A3E">
        <w:rPr>
          <w:rFonts w:cs="Times New Roman"/>
        </w:rPr>
        <w:t xml:space="preserve">zerstört die kultur. er hofft so sehr auf </w:t>
      </w:r>
      <w:r w:rsidRPr="00E93109">
        <w:rPr>
          <w:rStyle w:val="Institution"/>
        </w:rPr>
        <w:t>western germany#I46</w:t>
      </w:r>
      <w:r w:rsidRPr="005C3A3E">
        <w:rPr>
          <w:rFonts w:cs="Times New Roman"/>
        </w:rPr>
        <w:t>. bald wird er erkennen, dass das alles leere versprechungen sind.</w:t>
      </w:r>
    </w:p>
    <w:p w:rsidR="002C2B46" w:rsidRDefault="002C2B46" w:rsidP="00547AEA">
      <w:pPr>
        <w:rPr>
          <w:rFonts w:cs="Times New Roman"/>
        </w:rPr>
      </w:pPr>
    </w:p>
    <w:p w:rsidR="002C2B46" w:rsidRDefault="002C2B46" w:rsidP="00547AEA">
      <w:pPr>
        <w:rPr>
          <w:rFonts w:cs="Times New Roman"/>
        </w:rPr>
      </w:pPr>
      <w:r w:rsidRPr="00E74A30">
        <w:rPr>
          <w:rStyle w:val="Person"/>
        </w:rPr>
        <w:t>heri heinz</w:t>
      </w:r>
      <w:r>
        <w:rPr>
          <w:rStyle w:val="Person"/>
        </w:rPr>
        <w:t>#P62</w:t>
      </w:r>
      <w:r w:rsidRPr="005C3A3E">
        <w:rPr>
          <w:rFonts w:cs="Times New Roman"/>
        </w:rPr>
        <w:t xml:space="preserve"> gibt ganz gross an mit seinem kurzgeschichtchen im bertelsmann-band. er ‚</w:t>
      </w:r>
      <w:r>
        <w:rPr>
          <w:rFonts w:cs="Times New Roman"/>
        </w:rPr>
        <w:t>kommt dort heraus‘</w:t>
      </w:r>
      <w:r w:rsidRPr="005C3A3E">
        <w:rPr>
          <w:rFonts w:cs="Times New Roman"/>
        </w:rPr>
        <w:t>.</w:t>
      </w:r>
    </w:p>
    <w:p w:rsidR="002C2B46" w:rsidRDefault="002C2B46" w:rsidP="00547AEA">
      <w:pPr>
        <w:rPr>
          <w:rFonts w:cs="Times New Roman"/>
        </w:rPr>
      </w:pPr>
    </w:p>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in </w:t>
      </w:r>
      <w:r w:rsidRPr="008F0261">
        <w:rPr>
          <w:rStyle w:val="Ort"/>
        </w:rPr>
        <w:t>österreich</w:t>
      </w:r>
      <w:r>
        <w:rPr>
          <w:rStyle w:val="Ort"/>
        </w:rPr>
        <w:t>#G213</w:t>
      </w:r>
      <w:r w:rsidRPr="005C3A3E">
        <w:rPr>
          <w:rFonts w:cs="Times New Roman"/>
        </w:rPr>
        <w:t xml:space="preserve"> wird das </w:t>
      </w:r>
      <w:r w:rsidRPr="005C3A3E">
        <w:rPr>
          <w:rFonts w:cs="Times New Roman"/>
          <w:lang w:val="de-AT" w:eastAsia="en-US"/>
        </w:rPr>
        <w:t xml:space="preserve">genie </w:t>
      </w:r>
      <w:r w:rsidRPr="005C3A3E">
        <w:rPr>
          <w:rFonts w:cs="Times New Roman"/>
        </w:rPr>
        <w:t xml:space="preserve">für einen lümmel gehalten, niemals, wie anderswo, der lümmel für ein </w:t>
      </w:r>
      <w:r>
        <w:rPr>
          <w:rFonts w:cs="Times New Roman"/>
          <w:lang w:val="de-AT" w:eastAsia="en-US"/>
        </w:rPr>
        <w:t>genie</w:t>
      </w:r>
      <w:r w:rsidRPr="005C3A3E">
        <w:rPr>
          <w:rFonts w:cs="Times New Roman"/>
          <w:lang w:val="de-AT" w:eastAsia="en-US"/>
        </w:rPr>
        <w:t xml:space="preserve"> </w:t>
      </w:r>
      <w:r w:rsidRPr="005C3A3E">
        <w:rPr>
          <w:rFonts w:cs="Times New Roman"/>
        </w:rPr>
        <w:t>(</w:t>
      </w:r>
      <w:r w:rsidRPr="00E74A30">
        <w:rPr>
          <w:rStyle w:val="Person"/>
        </w:rPr>
        <w:t>musil</w:t>
      </w:r>
      <w:r>
        <w:rPr>
          <w:rStyle w:val="Person"/>
        </w:rPr>
        <w:t>#P80</w:t>
      </w:r>
      <w:r w:rsidRPr="005C3A3E">
        <w:rPr>
          <w:rFonts w:cs="Times New Roman"/>
        </w:rPr>
        <w:t>)</w:t>
      </w:r>
      <w:r>
        <w:rPr>
          <w:rFonts w:cs="Times New Roman"/>
        </w:rPr>
        <w:t>.</w:t>
      </w:r>
    </w:p>
    <w:p w:rsidR="002C2B46" w:rsidRDefault="002C2B46" w:rsidP="00547AEA">
      <w:pPr>
        <w:rPr>
          <w:rFonts w:cs="Times New Roman"/>
        </w:rPr>
      </w:pPr>
    </w:p>
    <w:p w:rsidR="002C2B46" w:rsidRDefault="002C2B46" w:rsidP="00547AEA">
      <w:pPr>
        <w:rPr>
          <w:rStyle w:val="Datumsangabe"/>
        </w:rPr>
      </w:pPr>
      <w:r w:rsidRPr="003F4A6A">
        <w:rPr>
          <w:rStyle w:val="Datumsangabe"/>
        </w:rPr>
        <w:t>10.5.</w:t>
      </w:r>
    </w:p>
    <w:p w:rsidR="002C2B46" w:rsidRDefault="002C2B46" w:rsidP="00547AEA">
      <w:pPr>
        <w:rPr>
          <w:rStyle w:val="Datumsangabe"/>
        </w:rPr>
      </w:pPr>
    </w:p>
    <w:p w:rsidR="002C2B46" w:rsidRDefault="002C2B46" w:rsidP="00547AEA">
      <w:pPr>
        <w:rPr>
          <w:rFonts w:cs="Times New Roman"/>
        </w:rPr>
      </w:pPr>
      <w:r w:rsidRPr="00E74A30">
        <w:rPr>
          <w:rStyle w:val="Schlagwort"/>
          <w:i/>
          <w:iCs/>
        </w:rPr>
        <w:t>river of no return</w:t>
      </w:r>
      <w:r>
        <w:rPr>
          <w:rStyle w:val="Schlagwort"/>
          <w:iCs/>
        </w:rPr>
        <w:t>#S25</w:t>
      </w:r>
      <w:r w:rsidRPr="005C3A3E">
        <w:rPr>
          <w:rFonts w:cs="Times New Roman"/>
        </w:rPr>
        <w:t xml:space="preserve"> wieder gesehen, mit </w:t>
      </w:r>
      <w:r w:rsidRPr="00E74A30">
        <w:rPr>
          <w:rStyle w:val="Person"/>
        </w:rPr>
        <w:t>marilyn</w:t>
      </w:r>
      <w:r>
        <w:rPr>
          <w:rStyle w:val="Person"/>
        </w:rPr>
        <w:t>#P222</w:t>
      </w:r>
      <w:r w:rsidRPr="005C3A3E">
        <w:rPr>
          <w:rFonts w:cs="Times New Roman"/>
        </w:rPr>
        <w:t xml:space="preserve">. straffe story der </w:t>
      </w:r>
      <w:r w:rsidRPr="005C3A3E">
        <w:rPr>
          <w:rFonts w:cs="Times New Roman"/>
          <w:lang w:val="de-AT" w:eastAsia="en-US"/>
        </w:rPr>
        <w:t>handlung</w:t>
      </w:r>
      <w:r w:rsidRPr="005C3A3E">
        <w:rPr>
          <w:rFonts w:cs="Times New Roman"/>
        </w:rPr>
        <w:t xml:space="preserve">, straffe figur der </w:t>
      </w:r>
      <w:r w:rsidRPr="00591965">
        <w:rPr>
          <w:rStyle w:val="Person"/>
        </w:rPr>
        <w:t>monroe</w:t>
      </w:r>
      <w:r>
        <w:rPr>
          <w:rStyle w:val="Person"/>
        </w:rPr>
        <w:t>#P222</w:t>
      </w:r>
      <w:r w:rsidRPr="005C3A3E">
        <w:rPr>
          <w:rFonts w:cs="Times New Roman"/>
        </w:rPr>
        <w:t>. ein edelwildwestern, der sich sehen lassen kann.</w:t>
      </w:r>
    </w:p>
    <w:p w:rsidR="002C2B46" w:rsidRDefault="002C2B46" w:rsidP="00547AEA">
      <w:pPr>
        <w:rPr>
          <w:rFonts w:cs="Times New Roman"/>
        </w:rPr>
      </w:pPr>
    </w:p>
    <w:p w:rsidR="002C2B46" w:rsidRDefault="002C2B46" w:rsidP="00966CF2">
      <w:pPr>
        <w:pStyle w:val="Thema"/>
      </w:pPr>
      <w:r w:rsidRPr="005C3A3E">
        <w:t xml:space="preserve">zirkus im </w:t>
      </w:r>
      <w:r w:rsidRPr="005C3A3E">
        <w:rPr>
          <w:lang w:val="de-AT" w:eastAsia="en-US"/>
        </w:rPr>
        <w:t xml:space="preserve">radio </w:t>
      </w:r>
      <w:r w:rsidRPr="005C3A3E">
        <w:t xml:space="preserve">mit raumfahrer aus </w:t>
      </w:r>
      <w:r w:rsidRPr="00D07273">
        <w:rPr>
          <w:rStyle w:val="Ort"/>
        </w:rPr>
        <w:t>usa</w:t>
      </w:r>
      <w:r>
        <w:rPr>
          <w:rStyle w:val="Ort"/>
        </w:rPr>
        <w:t>#G21</w:t>
      </w:r>
      <w:r w:rsidRPr="00F304D6">
        <w:rPr>
          <w:lang w:val="de-AT" w:eastAsia="fr-FR"/>
        </w:rPr>
        <w:t xml:space="preserve">, </w:t>
      </w:r>
      <w:r w:rsidRPr="005C3A3E">
        <w:t xml:space="preserve">der einige hundert </w:t>
      </w:r>
      <w:r w:rsidRPr="005C3A3E">
        <w:rPr>
          <w:lang w:val="de-AT" w:eastAsia="en-US"/>
        </w:rPr>
        <w:t xml:space="preserve">meter </w:t>
      </w:r>
      <w:r w:rsidRPr="005C3A3E">
        <w:t>nur hochgeschossen wurde. oder waren es tausend? jedenfalls lediglich ein ballistischer flug.</w:t>
      </w:r>
      <w:r>
        <w:br/>
      </w:r>
      <w:r w:rsidRPr="005C3A3E">
        <w:t xml:space="preserve">und die </w:t>
      </w:r>
      <w:r w:rsidRPr="00F304D6">
        <w:rPr>
          <w:lang w:val="de-AT" w:eastAsia="fr-FR"/>
        </w:rPr>
        <w:t xml:space="preserve">nazis </w:t>
      </w:r>
      <w:r w:rsidRPr="005C3A3E">
        <w:t>kreischen: die abschussrampe der sowjetraketen, die haben sie von den deutschen, natürlich, alles von den deutschen.</w:t>
      </w:r>
      <w:r>
        <w:t>#T3</w:t>
      </w:r>
    </w:p>
    <w:p w:rsidR="002C2B46" w:rsidRDefault="002C2B46" w:rsidP="00547AEA"/>
    <w:p w:rsidR="002C2B46" w:rsidRDefault="002C2B46" w:rsidP="00547AEA">
      <w:pPr>
        <w:rPr>
          <w:rFonts w:cs="Times New Roman"/>
        </w:rPr>
      </w:pPr>
      <w:r>
        <w:rPr>
          <w:rFonts w:cs="Times New Roman"/>
        </w:rPr>
        <w:t>###</w:t>
      </w:r>
    </w:p>
    <w:p w:rsidR="002C2B46" w:rsidRDefault="002C2B46" w:rsidP="00547AEA">
      <w:pPr>
        <w:rPr>
          <w:rFonts w:cs="Times New Roman"/>
        </w:rPr>
      </w:pPr>
    </w:p>
    <w:p w:rsidR="002C2B46" w:rsidRDefault="002C2B46" w:rsidP="007A4919">
      <w:pPr>
        <w:pStyle w:val="Thema"/>
      </w:pPr>
      <w:r>
        <w:rPr>
          <w:rStyle w:val="Person"/>
        </w:rPr>
        <w:t>k</w:t>
      </w:r>
      <w:r w:rsidRPr="00591965">
        <w:rPr>
          <w:rStyle w:val="Person"/>
        </w:rPr>
        <w:t>oller</w:t>
      </w:r>
      <w:r>
        <w:rPr>
          <w:rStyle w:val="Person"/>
        </w:rPr>
        <w:t>#P10</w:t>
      </w:r>
      <w:r w:rsidRPr="005C3A3E">
        <w:t xml:space="preserve"> will ein </w:t>
      </w:r>
      <w:r w:rsidRPr="005C3A3E">
        <w:rPr>
          <w:lang w:val="de-AT" w:eastAsia="en-US"/>
        </w:rPr>
        <w:t xml:space="preserve">theater </w:t>
      </w:r>
      <w:r w:rsidRPr="005C3A3E">
        <w:t>in einem schloss für sommerfestspiele. ein positiver nihilist. nie gelingt ihm etwas.</w:t>
      </w:r>
      <w:r>
        <w:br/>
      </w:r>
      <w:r w:rsidRPr="005C3A3E">
        <w:t>seiner überzeugung nach wird man nur durch perversionen zum dich</w:t>
      </w:r>
      <w:r w:rsidRPr="005C3A3E">
        <w:rPr>
          <w:lang w:val="de-AT" w:eastAsia="en-US"/>
        </w:rPr>
        <w:t>ter</w:t>
      </w:r>
      <w:r w:rsidRPr="005C3A3E">
        <w:t xml:space="preserve">. </w:t>
      </w:r>
      <w:r>
        <w:rPr>
          <w:rStyle w:val="Person"/>
        </w:rPr>
        <w:t>s</w:t>
      </w:r>
      <w:r w:rsidRPr="00591965">
        <w:rPr>
          <w:rStyle w:val="Person"/>
        </w:rPr>
        <w:t>trindberg</w:t>
      </w:r>
      <w:r>
        <w:rPr>
          <w:rStyle w:val="Person"/>
        </w:rPr>
        <w:t>#P81</w:t>
      </w:r>
      <w:r w:rsidRPr="005C3A3E">
        <w:t>-unsinnigkei</w:t>
      </w:r>
      <w:r w:rsidRPr="005C3A3E">
        <w:rPr>
          <w:lang w:val="de-AT" w:eastAsia="en-US"/>
        </w:rPr>
        <w:t xml:space="preserve">ten. </w:t>
      </w:r>
      <w:r w:rsidRPr="005C3A3E">
        <w:t xml:space="preserve">als ob immer alle voraussetzungen und bedingungen gleich wären. </w:t>
      </w:r>
      <w:r>
        <w:t>w</w:t>
      </w:r>
      <w:r w:rsidRPr="005C3A3E">
        <w:t>ie</w:t>
      </w:r>
      <w:r>
        <w:t xml:space="preserve"> </w:t>
      </w:r>
      <w:r w:rsidRPr="005C3A3E">
        <w:t>viele dichter müsste es da geben.</w:t>
      </w:r>
      <w:r>
        <w:t>#T2</w:t>
      </w:r>
    </w:p>
    <w:p w:rsidR="002C2B46" w:rsidRDefault="002C2B46" w:rsidP="00547AEA">
      <w:pPr>
        <w:rPr>
          <w:rFonts w:cs="Times New Roman"/>
        </w:rPr>
      </w:pPr>
    </w:p>
    <w:p w:rsidR="002C2B46" w:rsidRPr="008102F7" w:rsidRDefault="002C2B46" w:rsidP="00547AEA">
      <w:pPr>
        <w:rPr>
          <w:rFonts w:cs="Times New Roman"/>
        </w:rPr>
      </w:pPr>
      <w:r w:rsidRPr="00591965">
        <w:rPr>
          <w:rFonts w:cs="Times New Roman"/>
          <w:lang w:val="de-AT" w:eastAsia="en-US"/>
        </w:rPr>
        <w:t>[17]</w:t>
      </w:r>
      <w:r>
        <w:rPr>
          <w:rFonts w:cs="Times New Roman"/>
          <w:lang w:val="de-AT" w:eastAsia="en-US"/>
        </w:rPr>
        <w:t xml:space="preserve"> </w:t>
      </w:r>
      <w:r w:rsidRPr="005C3A3E">
        <w:rPr>
          <w:rFonts w:cs="Times New Roman"/>
        </w:rPr>
        <w:t>das ist es, was die vorwärtsentwick</w:t>
      </w:r>
      <w:r w:rsidRPr="005C3A3E">
        <w:rPr>
          <w:rFonts w:cs="Times New Roman"/>
          <w:lang w:val="de-AT" w:eastAsia="en-US"/>
        </w:rPr>
        <w:t xml:space="preserve">lung </w:t>
      </w:r>
      <w:r w:rsidRPr="005C3A3E">
        <w:rPr>
          <w:rFonts w:cs="Times New Roman"/>
        </w:rPr>
        <w:t>so schwer macht, weil der mensch geistig noch immer zu unbeweglich ist. man brauchte keine revolutionen, wäre der mensch menschlicher und geistig reger, hinge nicht immer so unbeweglich am althergebracht</w:t>
      </w:r>
      <w:r w:rsidRPr="00F304D6">
        <w:rPr>
          <w:rFonts w:cs="Times New Roman"/>
          <w:lang w:val="de-AT" w:eastAsia="fr-FR"/>
        </w:rPr>
        <w:t xml:space="preserve">en. </w:t>
      </w:r>
      <w:r w:rsidRPr="005C3A3E">
        <w:rPr>
          <w:rFonts w:cs="Times New Roman"/>
        </w:rPr>
        <w:t>überhaupt die schulen</w:t>
      </w:r>
      <w:r w:rsidRPr="005C3A3E">
        <w:rPr>
          <w:rFonts w:cs="Times New Roman"/>
          <w:lang w:val="de-AT" w:eastAsia="en-US"/>
        </w:rPr>
        <w:t xml:space="preserve">, </w:t>
      </w:r>
      <w:r w:rsidRPr="005C3A3E">
        <w:rPr>
          <w:rFonts w:cs="Times New Roman"/>
        </w:rPr>
        <w:t>gymnasi</w:t>
      </w:r>
      <w:r w:rsidRPr="00F304D6">
        <w:rPr>
          <w:rFonts w:cs="Times New Roman"/>
          <w:lang w:val="de-AT" w:eastAsia="fr-FR"/>
        </w:rPr>
        <w:t xml:space="preserve">en </w:t>
      </w:r>
      <w:r w:rsidRPr="005C3A3E">
        <w:rPr>
          <w:rFonts w:cs="Times New Roman"/>
        </w:rPr>
        <w:t xml:space="preserve">und </w:t>
      </w:r>
      <w:r w:rsidRPr="00F304D6">
        <w:rPr>
          <w:rFonts w:cs="Times New Roman"/>
          <w:lang w:val="de-AT" w:eastAsia="fr-FR"/>
        </w:rPr>
        <w:t>univer</w:t>
      </w:r>
      <w:r w:rsidRPr="005C3A3E">
        <w:rPr>
          <w:rFonts w:cs="Times New Roman"/>
        </w:rPr>
        <w:t>sitäten der herrschenden klas</w:t>
      </w:r>
      <w:r w:rsidRPr="005C3A3E">
        <w:rPr>
          <w:rFonts w:cs="Times New Roman"/>
          <w:lang w:val="de-AT" w:eastAsia="en-US"/>
        </w:rPr>
        <w:t>sen</w:t>
      </w:r>
      <w:r w:rsidRPr="005C3A3E">
        <w:rPr>
          <w:rFonts w:cs="Times New Roman"/>
        </w:rPr>
        <w:t xml:space="preserve"> im westen machen aus ihren schülern vielwissende, aber wenig denkende beharrer. sie sind dann lebenslang an das trockene buchwissen geschmiedet, das lehrt, dass die </w:t>
      </w:r>
      <w:r w:rsidRPr="00591965">
        <w:rPr>
          <w:rStyle w:val="Schlagwort"/>
        </w:rPr>
        <w:t>französische revolution</w:t>
      </w:r>
      <w:r>
        <w:rPr>
          <w:rStyle w:val="Schlagwort"/>
        </w:rPr>
        <w:t>#S26</w:t>
      </w:r>
      <w:r w:rsidRPr="005C3A3E">
        <w:rPr>
          <w:rFonts w:cs="Times New Roman"/>
        </w:rPr>
        <w:t xml:space="preserve"> eine </w:t>
      </w:r>
      <w:r w:rsidRPr="005C3A3E">
        <w:rPr>
          <w:rFonts w:cs="Times New Roman"/>
          <w:lang w:val="de-AT" w:eastAsia="en-US"/>
        </w:rPr>
        <w:t xml:space="preserve">art </w:t>
      </w:r>
      <w:r w:rsidRPr="005C3A3E">
        <w:rPr>
          <w:rFonts w:cs="Times New Roman"/>
        </w:rPr>
        <w:t xml:space="preserve">gangsterstreich und die </w:t>
      </w:r>
      <w:r w:rsidRPr="00591965">
        <w:rPr>
          <w:rStyle w:val="Schlagwort"/>
        </w:rPr>
        <w:t>russische revolution</w:t>
      </w:r>
      <w:r>
        <w:rPr>
          <w:rStyle w:val="Schlagwort"/>
        </w:rPr>
        <w:t>#S101</w:t>
      </w:r>
      <w:r w:rsidRPr="005C3A3E">
        <w:rPr>
          <w:rFonts w:cs="Times New Roman"/>
        </w:rPr>
        <w:t xml:space="preserve"> überhaupt das letzte vom letzten war. was ihnen auf dem gebiet der kunst beigebracht wird, serviert man ihnen augenzwinkernd. natürlich genügen dann fürs eigene heim drucke.</w:t>
      </w:r>
    </w:p>
    <w:p w:rsidR="002C2B46" w:rsidRDefault="002C2B46" w:rsidP="00547AEA">
      <w:pPr>
        <w:rPr>
          <w:rFonts w:cs="Times New Roman"/>
          <w:lang w:val="de-AT" w:eastAsia="en-US"/>
        </w:rPr>
      </w:pPr>
    </w:p>
    <w:p w:rsidR="002C2B46" w:rsidRDefault="002C2B46" w:rsidP="00547AEA">
      <w:pPr>
        <w:rPr>
          <w:rFonts w:cs="Times New Roman"/>
        </w:rPr>
      </w:pPr>
      <w:r w:rsidRPr="005C3A3E">
        <w:rPr>
          <w:rFonts w:cs="Times New Roman"/>
        </w:rPr>
        <w:t>dass die zwanziger jahre gar so ausgelassen, so durchaus lustig waren im vergleich zur 2. nachkriegszeit, das machte die plötzliche befreiung europas von feudaler diktatur.</w:t>
      </w:r>
    </w:p>
    <w:p w:rsidR="002C2B46" w:rsidRDefault="002C2B46" w:rsidP="00547AEA">
      <w:pPr>
        <w:rPr>
          <w:rFonts w:cs="Times New Roman"/>
        </w:rPr>
      </w:pPr>
    </w:p>
    <w:p w:rsidR="002C2B46" w:rsidRDefault="002C2B46" w:rsidP="00547AEA">
      <w:pPr>
        <w:rPr>
          <w:rFonts w:cs="Times New Roman"/>
        </w:rPr>
      </w:pPr>
      <w:r w:rsidRPr="005C3A3E">
        <w:rPr>
          <w:rFonts w:cs="Times New Roman"/>
        </w:rPr>
        <w:t>die politische gleichheit kann keine gleiche sein, wenn ö</w:t>
      </w:r>
      <w:r>
        <w:rPr>
          <w:rFonts w:cs="Times New Roman"/>
        </w:rPr>
        <w:t>konomisch ungleichheit herrscht</w:t>
      </w:r>
      <w:r w:rsidRPr="005C3A3E">
        <w:rPr>
          <w:rFonts w:cs="Times New Roman"/>
        </w:rPr>
        <w:t xml:space="preserve"> (</w:t>
      </w:r>
      <w:r w:rsidRPr="00591965">
        <w:rPr>
          <w:rStyle w:val="Person"/>
        </w:rPr>
        <w:t>hegel</w:t>
      </w:r>
      <w:r>
        <w:rPr>
          <w:rStyle w:val="Person"/>
        </w:rPr>
        <w:t>#P82</w:t>
      </w:r>
      <w:r w:rsidRPr="005C3A3E">
        <w:rPr>
          <w:rFonts w:cs="Times New Roman"/>
        </w:rPr>
        <w:t>)</w:t>
      </w:r>
      <w:r>
        <w:rPr>
          <w:rFonts w:cs="Times New Roman"/>
        </w:rPr>
        <w:t>.</w:t>
      </w:r>
    </w:p>
    <w:p w:rsidR="002C2B46" w:rsidRDefault="002C2B46" w:rsidP="00547AEA">
      <w:pPr>
        <w:rPr>
          <w:rFonts w:cs="Times New Roman"/>
        </w:rPr>
      </w:pPr>
    </w:p>
    <w:p w:rsidR="002C2B46" w:rsidRDefault="002C2B46" w:rsidP="00547AEA">
      <w:pPr>
        <w:rPr>
          <w:rFonts w:cs="Times New Roman"/>
        </w:rPr>
      </w:pPr>
      <w:r w:rsidRPr="005C3A3E">
        <w:rPr>
          <w:rFonts w:cs="Times New Roman"/>
        </w:rPr>
        <w:t>man kann nicht in der gesellschaft leben</w:t>
      </w:r>
      <w:r>
        <w:rPr>
          <w:rFonts w:cs="Times New Roman"/>
        </w:rPr>
        <w:t xml:space="preserve"> und zugleich frei von ihr sein</w:t>
      </w:r>
      <w:r w:rsidRPr="005C3A3E">
        <w:rPr>
          <w:rFonts w:cs="Times New Roman"/>
        </w:rPr>
        <w:t xml:space="preserve"> (</w:t>
      </w:r>
      <w:r w:rsidRPr="00591965">
        <w:rPr>
          <w:rStyle w:val="Person"/>
        </w:rPr>
        <w:t>lenin</w:t>
      </w:r>
      <w:r>
        <w:rPr>
          <w:rStyle w:val="Person"/>
        </w:rPr>
        <w:t>#P32</w:t>
      </w:r>
      <w:r w:rsidRPr="005C3A3E">
        <w:rPr>
          <w:rFonts w:cs="Times New Roman"/>
        </w:rPr>
        <w:t>)</w:t>
      </w:r>
      <w:r>
        <w:rPr>
          <w:rFonts w:cs="Times New Roman"/>
        </w:rPr>
        <w:t>.</w:t>
      </w:r>
      <w:r>
        <w:rPr>
          <w:rFonts w:cs="Times New Roman"/>
        </w:rPr>
        <w:br/>
      </w:r>
      <w:r w:rsidRPr="005C3A3E">
        <w:rPr>
          <w:rFonts w:cs="Times New Roman"/>
        </w:rPr>
        <w:t>agitpropspiele: die medizinmannstänze und -zaubereien.</w:t>
      </w:r>
      <w:r>
        <w:rPr>
          <w:rFonts w:cs="Times New Roman"/>
        </w:rPr>
        <w:br/>
      </w:r>
      <w:r w:rsidRPr="005C3A3E">
        <w:rPr>
          <w:rFonts w:cs="Times New Roman"/>
        </w:rPr>
        <w:t>die altindischen tempelspiele</w:t>
      </w:r>
      <w:r>
        <w:rPr>
          <w:rFonts w:cs="Times New Roman"/>
        </w:rPr>
        <w:t>.</w:t>
      </w:r>
      <w:r>
        <w:rPr>
          <w:rFonts w:cs="Times New Roman"/>
        </w:rPr>
        <w:br/>
      </w:r>
      <w:r w:rsidRPr="005C3A3E">
        <w:rPr>
          <w:rFonts w:cs="Times New Roman"/>
        </w:rPr>
        <w:t>das altjüdische deborahlied.</w:t>
      </w:r>
      <w:r>
        <w:rPr>
          <w:rFonts w:cs="Times New Roman"/>
        </w:rPr>
        <w:br/>
      </w:r>
      <w:r w:rsidRPr="005C3A3E">
        <w:rPr>
          <w:rFonts w:cs="Times New Roman"/>
        </w:rPr>
        <w:t>die altgriechischen dionysosspiele.</w:t>
      </w:r>
      <w:r>
        <w:rPr>
          <w:rFonts w:cs="Times New Roman"/>
        </w:rPr>
        <w:br/>
      </w:r>
      <w:r w:rsidRPr="005C3A3E">
        <w:rPr>
          <w:rFonts w:cs="Times New Roman"/>
        </w:rPr>
        <w:t>krippen- und passionsspiele (priester- und militärkasten-propag.)</w:t>
      </w:r>
      <w:r>
        <w:rPr>
          <w:rFonts w:cs="Times New Roman"/>
        </w:rPr>
        <w:t>.</w:t>
      </w:r>
      <w:r>
        <w:rPr>
          <w:rFonts w:cs="Times New Roman"/>
        </w:rPr>
        <w:br/>
      </w:r>
      <w:r w:rsidRPr="005C3A3E">
        <w:rPr>
          <w:rFonts w:cs="Times New Roman"/>
        </w:rPr>
        <w:t>bilderbibel, biblia pauperum.</w:t>
      </w:r>
      <w:r>
        <w:rPr>
          <w:rFonts w:cs="Times New Roman"/>
        </w:rPr>
        <w:br/>
      </w:r>
      <w:r w:rsidRPr="005C3A3E">
        <w:rPr>
          <w:rFonts w:cs="Times New Roman"/>
        </w:rPr>
        <w:t>ritter</w:t>
      </w:r>
      <w:r>
        <w:rPr>
          <w:rFonts w:cs="Times New Roman"/>
        </w:rPr>
        <w:t>-</w:t>
      </w:r>
      <w:r w:rsidRPr="005C3A3E">
        <w:rPr>
          <w:rFonts w:cs="Times New Roman"/>
        </w:rPr>
        <w:t xml:space="preserve"> und heiligenspiele</w:t>
      </w:r>
      <w:r>
        <w:rPr>
          <w:rFonts w:cs="Times New Roman"/>
        </w:rPr>
        <w:t>.</w:t>
      </w:r>
      <w:r>
        <w:rPr>
          <w:rFonts w:cs="Times New Roman"/>
        </w:rPr>
        <w:br/>
        <w:t>um 1600</w:t>
      </w:r>
      <w:r w:rsidRPr="005C3A3E">
        <w:rPr>
          <w:rFonts w:cs="Times New Roman"/>
        </w:rPr>
        <w:t xml:space="preserve"> wenden sich die agitpropspiele gegen die eigenen herren,</w:t>
      </w:r>
      <w:r>
        <w:rPr>
          <w:rFonts w:cs="Times New Roman"/>
        </w:rPr>
        <w:br/>
      </w:r>
      <w:r w:rsidRPr="005C3A3E">
        <w:rPr>
          <w:rFonts w:cs="Times New Roman"/>
        </w:rPr>
        <w:t>denen sie bisher gedient haben, z.</w:t>
      </w:r>
      <w:r>
        <w:rPr>
          <w:rFonts w:cs="Times New Roman"/>
        </w:rPr>
        <w:t xml:space="preserve"> </w:t>
      </w:r>
      <w:r w:rsidRPr="005C3A3E">
        <w:rPr>
          <w:rFonts w:cs="Times New Roman"/>
        </w:rPr>
        <w:t xml:space="preserve">b. der </w:t>
      </w:r>
      <w:r w:rsidRPr="00156EF8">
        <w:rPr>
          <w:rFonts w:cs="Times New Roman"/>
          <w:i/>
        </w:rPr>
        <w:t>lübecker totentanz</w:t>
      </w:r>
      <w:r w:rsidRPr="005C3A3E">
        <w:rPr>
          <w:rFonts w:cs="Times New Roman"/>
        </w:rPr>
        <w:t>.</w:t>
      </w:r>
      <w:r>
        <w:rPr>
          <w:rFonts w:cs="Times New Roman"/>
        </w:rPr>
        <w:br/>
      </w:r>
      <w:r w:rsidRPr="005C3A3E">
        <w:rPr>
          <w:rFonts w:cs="Times New Roman"/>
        </w:rPr>
        <w:t xml:space="preserve">der </w:t>
      </w:r>
      <w:r w:rsidRPr="00DE304B">
        <w:rPr>
          <w:rFonts w:cs="Times New Roman"/>
          <w:i/>
          <w:lang w:val="de-AT" w:eastAsia="fr-FR"/>
        </w:rPr>
        <w:t xml:space="preserve">berner </w:t>
      </w:r>
      <w:r w:rsidRPr="00DE304B">
        <w:rPr>
          <w:rFonts w:cs="Times New Roman"/>
          <w:i/>
        </w:rPr>
        <w:t>totentanz</w:t>
      </w:r>
      <w:r w:rsidRPr="005C3A3E">
        <w:rPr>
          <w:rFonts w:cs="Times New Roman"/>
        </w:rPr>
        <w:t xml:space="preserve"> (papst-christus-begegnung).</w:t>
      </w:r>
      <w:r>
        <w:rPr>
          <w:rFonts w:cs="Times New Roman"/>
        </w:rPr>
        <w:br/>
      </w:r>
      <w:r w:rsidRPr="005C3A3E">
        <w:rPr>
          <w:rFonts w:cs="Times New Roman"/>
        </w:rPr>
        <w:t>und nur noch spiele haben sich gehalten, die das volk in ‚auftrag</w:t>
      </w:r>
      <w:r>
        <w:rPr>
          <w:rFonts w:cs="Times New Roman"/>
        </w:rPr>
        <w:t>‘</w:t>
      </w:r>
      <w:r w:rsidRPr="005C3A3E">
        <w:rPr>
          <w:rFonts w:cs="Times New Roman"/>
        </w:rPr>
        <w:t xml:space="preserve"> gab.</w:t>
      </w:r>
      <w:r>
        <w:rPr>
          <w:rFonts w:cs="Times New Roman"/>
        </w:rPr>
        <w:br/>
      </w:r>
      <w:r w:rsidRPr="005C3A3E">
        <w:rPr>
          <w:rFonts w:cs="Times New Roman"/>
        </w:rPr>
        <w:t xml:space="preserve">dann hans-sachs-spiele, fastnachtsspiele, </w:t>
      </w:r>
      <w:r w:rsidRPr="00DE304B">
        <w:rPr>
          <w:rFonts w:cs="Times New Roman"/>
          <w:i/>
        </w:rPr>
        <w:t>der arme konrad,</w:t>
      </w:r>
      <w:r w:rsidRPr="005C3A3E">
        <w:rPr>
          <w:rFonts w:cs="Times New Roman"/>
        </w:rPr>
        <w:t xml:space="preserve"> kölner hännesche, der narr in fast allen </w:t>
      </w:r>
      <w:r w:rsidRPr="00DE304B">
        <w:rPr>
          <w:rStyle w:val="Person"/>
        </w:rPr>
        <w:t>shakespeare</w:t>
      </w:r>
      <w:r>
        <w:rPr>
          <w:rStyle w:val="Person"/>
        </w:rPr>
        <w:t>#P220</w:t>
      </w:r>
      <w:r w:rsidRPr="005C3A3E">
        <w:rPr>
          <w:rFonts w:cs="Times New Roman"/>
        </w:rPr>
        <w:t xml:space="preserve">-stücken </w:t>
      </w:r>
      <w:r w:rsidRPr="005C3A3E">
        <w:rPr>
          <w:rFonts w:cs="Times New Roman"/>
          <w:lang w:val="de-AT" w:eastAsia="en-US"/>
        </w:rPr>
        <w:t>(</w:t>
      </w:r>
      <w:r w:rsidRPr="00591965">
        <w:rPr>
          <w:rStyle w:val="Person"/>
        </w:rPr>
        <w:t>wolf</w:t>
      </w:r>
      <w:r>
        <w:rPr>
          <w:rStyle w:val="Person"/>
        </w:rPr>
        <w:t>#P70</w:t>
      </w:r>
      <w:r w:rsidRPr="005C3A3E">
        <w:rPr>
          <w:rFonts w:cs="Times New Roman"/>
        </w:rPr>
        <w:t>)</w:t>
      </w:r>
      <w:r>
        <w:rPr>
          <w:rFonts w:cs="Times New Roman"/>
        </w:rPr>
        <w:t>.</w:t>
      </w:r>
    </w:p>
    <w:p w:rsidR="002C2B46" w:rsidRDefault="002C2B46" w:rsidP="00547AEA">
      <w:pPr>
        <w:rPr>
          <w:rFonts w:cs="Times New Roman"/>
        </w:rPr>
      </w:pPr>
    </w:p>
    <w:p w:rsidR="002C2B46" w:rsidRDefault="002C2B46" w:rsidP="00547AEA">
      <w:pPr>
        <w:rPr>
          <w:rStyle w:val="Datumsangabe"/>
        </w:rPr>
      </w:pPr>
      <w:r w:rsidRPr="003F4A6A">
        <w:rPr>
          <w:rStyle w:val="Datumsangabe"/>
        </w:rPr>
        <w:t>15.5.</w:t>
      </w:r>
    </w:p>
    <w:p w:rsidR="002C2B46" w:rsidRDefault="002C2B46" w:rsidP="00547AEA">
      <w:pPr>
        <w:rPr>
          <w:rStyle w:val="Datumsangabe"/>
        </w:rPr>
      </w:pPr>
    </w:p>
    <w:p w:rsidR="002C2B46" w:rsidRDefault="002C2B46" w:rsidP="00970D1D">
      <w:pPr>
        <w:pStyle w:val="Thema"/>
      </w:pPr>
      <w:r w:rsidRPr="003F266B">
        <w:rPr>
          <w:rStyle w:val="Person"/>
        </w:rPr>
        <w:t>koller wilhelm</w:t>
      </w:r>
      <w:r>
        <w:rPr>
          <w:rStyle w:val="Person"/>
        </w:rPr>
        <w:t>#P10</w:t>
      </w:r>
      <w:r>
        <w:t xml:space="preserve"> ist wieder voll toller plä</w:t>
      </w:r>
      <w:r w:rsidRPr="005C3A3E">
        <w:t xml:space="preserve">ne. das </w:t>
      </w:r>
      <w:r w:rsidRPr="005C3A3E">
        <w:rPr>
          <w:lang w:val="de-AT" w:eastAsia="en-US"/>
        </w:rPr>
        <w:t xml:space="preserve">theater </w:t>
      </w:r>
      <w:r w:rsidRPr="005C3A3E">
        <w:t xml:space="preserve">an der brücke ist (angeblich) heute konzessioniert worden. am donnerstag legte er dem </w:t>
      </w:r>
      <w:r w:rsidRPr="00F56BBE">
        <w:rPr>
          <w:rStyle w:val="Person"/>
        </w:rPr>
        <w:t>wopelka</w:t>
      </w:r>
      <w:r>
        <w:rPr>
          <w:rStyle w:val="Person"/>
        </w:rPr>
        <w:t>#P84</w:t>
      </w:r>
      <w:r w:rsidRPr="005C3A3E">
        <w:t xml:space="preserve"> den spielplan vor. </w:t>
      </w:r>
      <w:r w:rsidRPr="00F56BBE">
        <w:rPr>
          <w:rStyle w:val="Person"/>
        </w:rPr>
        <w:t>bronnens</w:t>
      </w:r>
      <w:r>
        <w:rPr>
          <w:rStyle w:val="Person"/>
        </w:rPr>
        <w:t>#P85</w:t>
      </w:r>
      <w:r w:rsidRPr="005C3A3E">
        <w:t xml:space="preserve"> </w:t>
      </w:r>
      <w:r w:rsidRPr="00DA4E69">
        <w:rPr>
          <w:i/>
        </w:rPr>
        <w:t>ostpolzug</w:t>
      </w:r>
      <w:r w:rsidRPr="005C3A3E">
        <w:t xml:space="preserve">. </w:t>
      </w:r>
      <w:r>
        <w:rPr>
          <w:rStyle w:val="Person"/>
        </w:rPr>
        <w:t>b</w:t>
      </w:r>
      <w:r w:rsidRPr="00F56BBE">
        <w:rPr>
          <w:rStyle w:val="Person"/>
        </w:rPr>
        <w:t>rechts</w:t>
      </w:r>
      <w:r>
        <w:rPr>
          <w:rStyle w:val="Person"/>
        </w:rPr>
        <w:t>#P66</w:t>
      </w:r>
      <w:r w:rsidRPr="005C3A3E">
        <w:t xml:space="preserve"> </w:t>
      </w:r>
      <w:r w:rsidRPr="00DA4E69">
        <w:rPr>
          <w:i/>
        </w:rPr>
        <w:t>gewehre der frau carrar</w:t>
      </w:r>
      <w:r w:rsidRPr="005C3A3E">
        <w:t xml:space="preserve">. </w:t>
      </w:r>
      <w:r>
        <w:rPr>
          <w:rStyle w:val="Person"/>
        </w:rPr>
        <w:t>g</w:t>
      </w:r>
      <w:r w:rsidRPr="00F56BBE">
        <w:rPr>
          <w:rStyle w:val="Person"/>
        </w:rPr>
        <w:t>enet</w:t>
      </w:r>
      <w:r>
        <w:rPr>
          <w:rStyle w:val="Person"/>
        </w:rPr>
        <w:t>#P86</w:t>
      </w:r>
      <w:r w:rsidRPr="005C3A3E">
        <w:t xml:space="preserve">, </w:t>
      </w:r>
      <w:r w:rsidRPr="00DE304B">
        <w:rPr>
          <w:rStyle w:val="Person"/>
        </w:rPr>
        <w:t>audiberti</w:t>
      </w:r>
      <w:r>
        <w:rPr>
          <w:rStyle w:val="Person"/>
        </w:rPr>
        <w:t>#P970</w:t>
      </w:r>
      <w:r w:rsidRPr="005C3A3E">
        <w:t xml:space="preserve">, </w:t>
      </w:r>
      <w:r>
        <w:rPr>
          <w:i/>
        </w:rPr>
        <w:t>glapion-</w:t>
      </w:r>
      <w:r w:rsidRPr="00DA4E69">
        <w:rPr>
          <w:i/>
        </w:rPr>
        <w:t>effekt</w:t>
      </w:r>
      <w:r w:rsidRPr="005C3A3E">
        <w:t xml:space="preserve">. </w:t>
      </w:r>
      <w:r>
        <w:t>e</w:t>
      </w:r>
      <w:r w:rsidRPr="005C3A3E">
        <w:t>inen gewissen linzer windhager mit einem einakter usw.</w:t>
      </w:r>
      <w:r>
        <w:br/>
      </w:r>
      <w:r w:rsidRPr="005C3A3E">
        <w:t>angeblich hat</w:t>
      </w:r>
      <w:r>
        <w:t xml:space="preserve"> er ein lustspiel geschrieben, </w:t>
      </w:r>
      <w:r w:rsidRPr="00DA4E69">
        <w:rPr>
          <w:i/>
        </w:rPr>
        <w:t>krutschi, oder was man da vor sich herschiebt</w:t>
      </w:r>
      <w:r w:rsidRPr="005C3A3E">
        <w:t>.</w:t>
      </w:r>
      <w:r>
        <w:br/>
        <w:t>z</w:t>
      </w:r>
      <w:r w:rsidRPr="005C3A3E">
        <w:t xml:space="preserve">u </w:t>
      </w:r>
      <w:r w:rsidRPr="00F56BBE">
        <w:rPr>
          <w:rStyle w:val="Person"/>
        </w:rPr>
        <w:t>wopelka</w:t>
      </w:r>
      <w:r>
        <w:rPr>
          <w:rStyle w:val="Person"/>
        </w:rPr>
        <w:t>#P84</w:t>
      </w:r>
      <w:r w:rsidRPr="005C3A3E">
        <w:t>: zensur gibt es keine, aber geld bekommt man von ihnen nur, wenn man seinen spielplan vorlegt. freiheit? warum spielt er nicht einfach? warum spielplan vorlegen?</w:t>
      </w:r>
      <w:r>
        <w:t>#T2</w:t>
      </w:r>
    </w:p>
    <w:p w:rsidR="002C2B46" w:rsidRDefault="002C2B46" w:rsidP="00547AEA"/>
    <w:p w:rsidR="002C2B46" w:rsidRDefault="002C2B46" w:rsidP="00547AEA">
      <w:pPr>
        <w:rPr>
          <w:rFonts w:cs="Times New Roman"/>
        </w:rPr>
      </w:pPr>
      <w:r w:rsidRPr="005C3A3E">
        <w:rPr>
          <w:rFonts w:cs="Times New Roman"/>
        </w:rPr>
        <w:t>der neue opernchef bekommt ab sofort sein gehalt. geruht aber erst im jänner seinen posten anzutreten.</w:t>
      </w:r>
      <w:r>
        <w:rPr>
          <w:rFonts w:cs="Times New Roman"/>
        </w:rPr>
        <w:br/>
      </w:r>
      <w:r w:rsidRPr="005C3A3E">
        <w:rPr>
          <w:rFonts w:cs="Times New Roman"/>
        </w:rPr>
        <w:t>wie macht man das als arbeitnehmer?</w:t>
      </w:r>
    </w:p>
    <w:p w:rsidR="002C2B46" w:rsidRDefault="002C2B46" w:rsidP="00547AEA">
      <w:pPr>
        <w:rPr>
          <w:rFonts w:cs="Times New Roman"/>
        </w:rPr>
      </w:pPr>
    </w:p>
    <w:p w:rsidR="002C2B46" w:rsidRDefault="002C2B46" w:rsidP="00547AEA">
      <w:pPr>
        <w:rPr>
          <w:rFonts w:cs="Times New Roman"/>
        </w:rPr>
      </w:pPr>
      <w:r w:rsidRPr="005C3A3E">
        <w:rPr>
          <w:rFonts w:cs="Times New Roman"/>
        </w:rPr>
        <w:t>regen, reg</w:t>
      </w:r>
      <w:r w:rsidRPr="00F304D6">
        <w:rPr>
          <w:rFonts w:cs="Times New Roman"/>
          <w:lang w:val="de-AT" w:eastAsia="fr-FR"/>
        </w:rPr>
        <w:t xml:space="preserve">en, </w:t>
      </w:r>
      <w:r w:rsidRPr="005C3A3E">
        <w:rPr>
          <w:rFonts w:cs="Times New Roman"/>
        </w:rPr>
        <w:t>regen. saukalt ist es.</w:t>
      </w:r>
    </w:p>
    <w:p w:rsidR="002C2B46" w:rsidRDefault="002C2B46" w:rsidP="00547AEA">
      <w:pPr>
        <w:rPr>
          <w:rFonts w:cs="Times New Roman"/>
        </w:rPr>
      </w:pPr>
    </w:p>
    <w:p w:rsidR="002C2B46" w:rsidRDefault="002C2B46" w:rsidP="00547AEA">
      <w:pPr>
        <w:rPr>
          <w:rFonts w:cs="Times New Roman"/>
        </w:rPr>
      </w:pPr>
      <w:r w:rsidRPr="005C3A3E">
        <w:rPr>
          <w:rFonts w:cs="Times New Roman"/>
        </w:rPr>
        <w:t xml:space="preserve">blasiertheit ist die billigste methode, sich über andere zu erheben. zur blasiertheit bedarf es nicht viel, aber nicht blasiert sein, immer aufs neue für all die alten schmarren </w:t>
      </w:r>
      <w:r w:rsidRPr="00F304D6">
        <w:rPr>
          <w:rFonts w:cs="Times New Roman"/>
          <w:lang w:val="de-AT" w:eastAsia="fr-FR"/>
        </w:rPr>
        <w:t xml:space="preserve">interesse </w:t>
      </w:r>
      <w:r w:rsidRPr="005C3A3E">
        <w:rPr>
          <w:rFonts w:cs="Times New Roman"/>
        </w:rPr>
        <w:t>zu haben, das gehirn frisch erhalten, dazu bedarf es grosser kräfte.</w:t>
      </w:r>
      <w:r>
        <w:rPr>
          <w:rFonts w:cs="Times New Roman"/>
        </w:rPr>
        <w:br/>
      </w:r>
      <w:r w:rsidRPr="005C3A3E">
        <w:rPr>
          <w:rFonts w:cs="Times New Roman"/>
        </w:rPr>
        <w:t xml:space="preserve">dem </w:t>
      </w:r>
      <w:r w:rsidRPr="00F304D6">
        <w:rPr>
          <w:rFonts w:cs="Times New Roman"/>
          <w:lang w:val="de-AT" w:eastAsia="fr-FR"/>
        </w:rPr>
        <w:t xml:space="preserve">menschen, der </w:t>
      </w:r>
      <w:r w:rsidRPr="005C3A3E">
        <w:rPr>
          <w:rFonts w:cs="Times New Roman"/>
        </w:rPr>
        <w:t xml:space="preserve">kein violinkonzert mag, fällt es leichter, wenn er in ein violinkonzert gerät, blasiert zu sein, als zu versuchen, dieser neuen </w:t>
      </w:r>
      <w:r w:rsidRPr="00F304D6">
        <w:rPr>
          <w:rFonts w:cs="Times New Roman"/>
          <w:lang w:val="de-AT" w:eastAsia="fr-FR"/>
        </w:rPr>
        <w:t xml:space="preserve">sache </w:t>
      </w:r>
      <w:r w:rsidRPr="005C3A3E">
        <w:rPr>
          <w:rFonts w:cs="Times New Roman"/>
        </w:rPr>
        <w:t>durch aufmerksamkeit, studium und geduld neue interessen abzugewinnen.</w:t>
      </w:r>
      <w:r>
        <w:rPr>
          <w:rFonts w:cs="Times New Roman"/>
        </w:rPr>
        <w:br/>
      </w:r>
      <w:r w:rsidRPr="005C3A3E">
        <w:rPr>
          <w:rFonts w:cs="Times New Roman"/>
        </w:rPr>
        <w:t>die trägheit.</w:t>
      </w:r>
      <w:r>
        <w:rPr>
          <w:rFonts w:cs="Times New Roman"/>
        </w:rPr>
        <w:br/>
      </w:r>
      <w:r w:rsidRPr="005C3A3E">
        <w:rPr>
          <w:rFonts w:cs="Times New Roman"/>
        </w:rPr>
        <w:t>alles wird interessant, mit dem man sich näher beschäftigt, sogar unhübsche frau</w:t>
      </w:r>
      <w:r w:rsidRPr="00F304D6">
        <w:rPr>
          <w:rFonts w:cs="Times New Roman"/>
          <w:lang w:val="de-AT" w:eastAsia="fr-FR"/>
        </w:rPr>
        <w:t>en.</w:t>
      </w:r>
    </w:p>
    <w:p w:rsidR="002C2B46" w:rsidRDefault="002C2B46" w:rsidP="00547AEA">
      <w:pPr>
        <w:rPr>
          <w:rFonts w:cs="Times New Roman"/>
        </w:rPr>
      </w:pPr>
    </w:p>
    <w:p w:rsidR="002C2B46" w:rsidRDefault="002C2B46" w:rsidP="000B644B">
      <w:pPr>
        <w:rPr>
          <w:rFonts w:cs="Times New Roman"/>
        </w:rPr>
      </w:pPr>
      <w:r w:rsidRPr="000B644B">
        <w:rPr>
          <w:rFonts w:cs="Times New Roman"/>
        </w:rPr>
        <w:t>[</w:t>
      </w:r>
      <w:r w:rsidRPr="000B644B">
        <w:rPr>
          <w:rFonts w:cs="Times New Roman"/>
          <w:lang w:val="de-AT" w:eastAsia="en-US"/>
        </w:rPr>
        <w:t>18]</w:t>
      </w:r>
      <w:r>
        <w:rPr>
          <w:rFonts w:cs="Times New Roman"/>
        </w:rPr>
        <w:t xml:space="preserve"> </w:t>
      </w:r>
      <w:r w:rsidRPr="005C3A3E">
        <w:rPr>
          <w:rFonts w:cs="Times New Roman"/>
        </w:rPr>
        <w:t>militärparade in wr. neustadt.</w:t>
      </w:r>
      <w:r>
        <w:rPr>
          <w:rFonts w:cs="Times New Roman"/>
        </w:rPr>
        <w:br/>
      </w:r>
      <w:r w:rsidRPr="005C3A3E">
        <w:rPr>
          <w:rFonts w:cs="Times New Roman"/>
        </w:rPr>
        <w:t>bei solchen ereignissen gerate ich immer in zwiespalt zwischen meiner national-patriotischen liebe und meinem pazifistischen verstand.</w:t>
      </w:r>
    </w:p>
    <w:p w:rsidR="002C2B46" w:rsidRDefault="002C2B46" w:rsidP="000B644B">
      <w:pPr>
        <w:rPr>
          <w:rFonts w:cs="Times New Roman"/>
        </w:rPr>
      </w:pPr>
    </w:p>
    <w:p w:rsidR="002C2B46" w:rsidRDefault="002C2B46" w:rsidP="00966CF2">
      <w:pPr>
        <w:pStyle w:val="Thema"/>
      </w:pPr>
      <w:r w:rsidRPr="005C3A3E">
        <w:t xml:space="preserve">herr </w:t>
      </w:r>
      <w:r w:rsidRPr="000B644B">
        <w:rPr>
          <w:rStyle w:val="Person"/>
        </w:rPr>
        <w:t>figl#P87</w:t>
      </w:r>
      <w:r w:rsidRPr="005C3A3E">
        <w:t xml:space="preserve"> und herr </w:t>
      </w:r>
      <w:r w:rsidRPr="000B644B">
        <w:rPr>
          <w:rStyle w:val="Person"/>
        </w:rPr>
        <w:t>gleissner#P48</w:t>
      </w:r>
      <w:r w:rsidRPr="005C3A3E">
        <w:t xml:space="preserve"> entzogen sich einer befragung durch mich für das buch </w:t>
      </w:r>
      <w:r w:rsidRPr="00E432CE">
        <w:rPr>
          <w:rStyle w:val="Schlagwort"/>
          <w:i/>
          <w:iCs/>
        </w:rPr>
        <w:t>die drachensaat</w:t>
      </w:r>
      <w:r>
        <w:rPr>
          <w:rStyle w:val="Schlagwort"/>
          <w:i/>
          <w:iCs/>
        </w:rPr>
        <w:t>#S11</w:t>
      </w:r>
      <w:r w:rsidRPr="00A7518F">
        <w:t xml:space="preserve">. </w:t>
      </w:r>
      <w:r w:rsidRPr="000B644B">
        <w:rPr>
          <w:rStyle w:val="Person"/>
        </w:rPr>
        <w:t>figl#P87</w:t>
      </w:r>
      <w:r w:rsidRPr="005C3A3E">
        <w:t xml:space="preserve"> wegen zeitmangel, </w:t>
      </w:r>
      <w:r w:rsidRPr="000B644B">
        <w:rPr>
          <w:rStyle w:val="Person"/>
        </w:rPr>
        <w:t>gleissner#P48</w:t>
      </w:r>
      <w:r w:rsidRPr="00A7518F">
        <w:t xml:space="preserve"> </w:t>
      </w:r>
      <w:r w:rsidRPr="005C3A3E">
        <w:t xml:space="preserve">ohne kommentar, sicher aus seiner typischen feigheit. </w:t>
      </w:r>
      <w:r>
        <w:br/>
      </w:r>
      <w:r w:rsidRPr="005C3A3E">
        <w:t>bekomme auch kein geld für die arbeit vom u</w:t>
      </w:r>
      <w:r>
        <w:t>nterrichtsministerium oder der l</w:t>
      </w:r>
      <w:r w:rsidRPr="005C3A3E">
        <w:t>. g.</w:t>
      </w:r>
      <w:r>
        <w:br/>
      </w:r>
      <w:r w:rsidRPr="005C3A3E">
        <w:t>ich habe das existenzminimum.</w:t>
      </w:r>
      <w:r>
        <w:t>#T7</w:t>
      </w:r>
    </w:p>
    <w:p w:rsidR="002C2B46" w:rsidRDefault="002C2B46" w:rsidP="000B644B">
      <w:pPr>
        <w:rPr>
          <w:rFonts w:cs="Times New Roman"/>
        </w:rPr>
      </w:pPr>
    </w:p>
    <w:p w:rsidR="002C2B46" w:rsidRDefault="002C2B46" w:rsidP="000B644B">
      <w:pPr>
        <w:rPr>
          <w:rFonts w:cs="Times New Roman"/>
        </w:rPr>
      </w:pPr>
      <w:r w:rsidRPr="005C3A3E">
        <w:rPr>
          <w:rFonts w:cs="Times New Roman"/>
        </w:rPr>
        <w:t xml:space="preserve">man schreibt, und dann sagen viele: wer </w:t>
      </w:r>
      <w:r w:rsidRPr="005C3A3E">
        <w:rPr>
          <w:rFonts w:cs="Times New Roman"/>
          <w:lang w:val="de-AT" w:eastAsia="en-US"/>
        </w:rPr>
        <w:t>hat</w:t>
      </w:r>
      <w:r>
        <w:rPr>
          <w:rFonts w:cs="Times New Roman"/>
          <w:lang w:val="de-AT" w:eastAsia="en-US"/>
        </w:rPr>
        <w:t>’</w:t>
      </w:r>
      <w:r w:rsidRPr="005C3A3E">
        <w:rPr>
          <w:rFonts w:cs="Times New Roman"/>
          <w:lang w:val="de-AT" w:eastAsia="en-US"/>
        </w:rPr>
        <w:t xml:space="preserve">s </w:t>
      </w:r>
      <w:r w:rsidRPr="005C3A3E">
        <w:rPr>
          <w:rFonts w:cs="Times New Roman"/>
        </w:rPr>
        <w:t xml:space="preserve">ihm denn geschafft? (wie der </w:t>
      </w:r>
      <w:r w:rsidRPr="005C3A3E">
        <w:rPr>
          <w:rFonts w:cs="Times New Roman"/>
          <w:lang w:val="de-AT" w:eastAsia="en-US"/>
        </w:rPr>
        <w:t xml:space="preserve">kaiser </w:t>
      </w:r>
      <w:r w:rsidRPr="005C3A3E">
        <w:rPr>
          <w:rFonts w:cs="Times New Roman"/>
        </w:rPr>
        <w:t>gerne sagte, wenn ihm von der not von erfindern berichtet wurde.)</w:t>
      </w:r>
      <w:r>
        <w:rPr>
          <w:rFonts w:cs="Times New Roman"/>
        </w:rPr>
        <w:br/>
      </w:r>
      <w:r w:rsidRPr="005C3A3E">
        <w:rPr>
          <w:rFonts w:cs="Times New Roman"/>
        </w:rPr>
        <w:t xml:space="preserve">oder wie </w:t>
      </w:r>
      <w:r w:rsidRPr="000B644B">
        <w:rPr>
          <w:rStyle w:val="Person"/>
        </w:rPr>
        <w:t>bernaschek#P88</w:t>
      </w:r>
      <w:r w:rsidRPr="005C3A3E">
        <w:rPr>
          <w:rFonts w:cs="Times New Roman"/>
        </w:rPr>
        <w:t xml:space="preserve"> zu diesem strassenbahnschaffner sagt, wie hiess der doch gleich, der mit viel energie und wenig können ein buch schrieb ...</w:t>
      </w:r>
    </w:p>
    <w:p w:rsidR="002C2B46" w:rsidRDefault="002C2B46" w:rsidP="000B644B">
      <w:pPr>
        <w:rPr>
          <w:rFonts w:cs="Times New Roman"/>
        </w:rPr>
      </w:pPr>
    </w:p>
    <w:p w:rsidR="002C2B46" w:rsidRDefault="002C2B46" w:rsidP="00E432CE">
      <w:pPr>
        <w:pStyle w:val="Thema"/>
        <w:rPr>
          <w:rFonts w:cs="Times New Roman"/>
        </w:rPr>
      </w:pPr>
      <w:r w:rsidRPr="00A7518F">
        <w:rPr>
          <w:rStyle w:val="Person"/>
        </w:rPr>
        <w:t>koller#P10</w:t>
      </w:r>
      <w:r w:rsidRPr="00E432CE">
        <w:t xml:space="preserve"> wollte in dem neuen theater ein stück von mir bringen, aber die andern (</w:t>
      </w:r>
      <w:r w:rsidRPr="00A7518F">
        <w:rPr>
          <w:rStyle w:val="Person"/>
        </w:rPr>
        <w:t>kliemstein#P22</w:t>
      </w:r>
      <w:r w:rsidRPr="00E432CE">
        <w:t xml:space="preserve">, </w:t>
      </w:r>
      <w:r w:rsidRPr="00C85566">
        <w:rPr>
          <w:rStyle w:val="Person"/>
        </w:rPr>
        <w:t>ruprechter</w:t>
      </w:r>
      <w:r w:rsidRPr="00A7518F">
        <w:rPr>
          <w:rStyle w:val="Person"/>
        </w:rPr>
        <w:t>#P21</w:t>
      </w:r>
      <w:r w:rsidRPr="00E432CE">
        <w:t xml:space="preserve"> und andere köpfchen) redeten es ihm aus. wenn es überhaupt sein ernst war</w:t>
      </w:r>
      <w:r w:rsidRPr="005C3A3E">
        <w:rPr>
          <w:rFonts w:cs="Times New Roman"/>
        </w:rPr>
        <w:t>.</w:t>
      </w:r>
      <w:r>
        <w:rPr>
          <w:rFonts w:cs="Times New Roman"/>
        </w:rPr>
        <w:t>#T2</w:t>
      </w:r>
    </w:p>
    <w:p w:rsidR="002C2B46" w:rsidRDefault="002C2B46" w:rsidP="000B644B">
      <w:pPr>
        <w:rPr>
          <w:rFonts w:cs="Times New Roman"/>
        </w:rPr>
      </w:pPr>
    </w:p>
    <w:p w:rsidR="002C2B46" w:rsidRDefault="002C2B46" w:rsidP="00966CF2">
      <w:pPr>
        <w:pStyle w:val="Thema"/>
      </w:pPr>
      <w:r w:rsidRPr="005C3A3E">
        <w:t xml:space="preserve">ausstellung von </w:t>
      </w:r>
      <w:r w:rsidRPr="000B644B">
        <w:rPr>
          <w:rStyle w:val="Person"/>
        </w:rPr>
        <w:t>vilma eckl</w:t>
      </w:r>
      <w:r>
        <w:rPr>
          <w:rStyle w:val="Person"/>
        </w:rPr>
        <w:t>#P89</w:t>
      </w:r>
      <w:r w:rsidRPr="005C3A3E">
        <w:t xml:space="preserve">. </w:t>
      </w:r>
      <w:r>
        <w:rPr>
          <w:rStyle w:val="Person"/>
        </w:rPr>
        <w:t>k</w:t>
      </w:r>
      <w:r w:rsidRPr="000B644B">
        <w:rPr>
          <w:rStyle w:val="Person"/>
        </w:rPr>
        <w:t>ubovsky</w:t>
      </w:r>
      <w:r>
        <w:rPr>
          <w:rStyle w:val="Person"/>
        </w:rPr>
        <w:t>#P41</w:t>
      </w:r>
      <w:r w:rsidRPr="005C3A3E">
        <w:t xml:space="preserve"> und </w:t>
      </w:r>
      <w:r w:rsidRPr="000B644B">
        <w:rPr>
          <w:rStyle w:val="Person"/>
        </w:rPr>
        <w:t>kolbitsch</w:t>
      </w:r>
      <w:r>
        <w:rPr>
          <w:rStyle w:val="Person"/>
        </w:rPr>
        <w:t>#P90</w:t>
      </w:r>
      <w:r w:rsidRPr="005C3A3E">
        <w:t xml:space="preserve"> ‚zerkugeln</w:t>
      </w:r>
      <w:r>
        <w:t>‘</w:t>
      </w:r>
      <w:r w:rsidRPr="005C3A3E">
        <w:t xml:space="preserve"> sich, weil da eine ganz anders geartet ist als sie. einfaltspinsel.</w:t>
      </w:r>
      <w:r>
        <w:t>#T2</w:t>
      </w:r>
    </w:p>
    <w:p w:rsidR="002C2B46" w:rsidRDefault="002C2B46" w:rsidP="000B644B">
      <w:pPr>
        <w:rPr>
          <w:rFonts w:cs="Times New Roman"/>
        </w:rPr>
      </w:pPr>
    </w:p>
    <w:p w:rsidR="002C2B46" w:rsidRDefault="002C2B46" w:rsidP="00966CF2">
      <w:pPr>
        <w:pStyle w:val="Thema"/>
      </w:pPr>
      <w:r>
        <w:rPr>
          <w:rStyle w:val="Person"/>
        </w:rPr>
        <w:t>k</w:t>
      </w:r>
      <w:r w:rsidRPr="000B644B">
        <w:rPr>
          <w:rStyle w:val="Person"/>
        </w:rPr>
        <w:t>ubovksy</w:t>
      </w:r>
      <w:r>
        <w:rPr>
          <w:rStyle w:val="Person"/>
        </w:rPr>
        <w:t>#P41</w:t>
      </w:r>
      <w:r w:rsidRPr="005C3A3E">
        <w:t xml:space="preserve">: der </w:t>
      </w:r>
      <w:r w:rsidRPr="000B644B">
        <w:rPr>
          <w:rStyle w:val="Person"/>
        </w:rPr>
        <w:t>reischenböck</w:t>
      </w:r>
      <w:r>
        <w:rPr>
          <w:rStyle w:val="Person"/>
        </w:rPr>
        <w:t>#P91</w:t>
      </w:r>
      <w:r>
        <w:t xml:space="preserve"> malt ‚mit dem herzen‘</w:t>
      </w:r>
      <w:r w:rsidRPr="005C3A3E">
        <w:t xml:space="preserve"> und der </w:t>
      </w:r>
      <w:r w:rsidRPr="000B644B">
        <w:rPr>
          <w:rStyle w:val="Person"/>
        </w:rPr>
        <w:t>ruprechter</w:t>
      </w:r>
      <w:r>
        <w:rPr>
          <w:rStyle w:val="Person"/>
        </w:rPr>
        <w:t>#P21</w:t>
      </w:r>
      <w:r w:rsidRPr="005C3A3E">
        <w:t xml:space="preserve"> mit dem </w:t>
      </w:r>
      <w:r w:rsidRPr="005C3A3E">
        <w:rPr>
          <w:lang w:val="de-AT" w:eastAsia="en-US"/>
        </w:rPr>
        <w:t xml:space="preserve">penis. </w:t>
      </w:r>
      <w:r w:rsidRPr="005C3A3E">
        <w:t>mit dem pinsel sollen sie malen ...</w:t>
      </w:r>
      <w:r>
        <w:t>#T2</w:t>
      </w:r>
    </w:p>
    <w:p w:rsidR="002C2B46" w:rsidRDefault="002C2B46" w:rsidP="000B644B">
      <w:pPr>
        <w:rPr>
          <w:rFonts w:cs="Times New Roman"/>
        </w:rPr>
      </w:pPr>
    </w:p>
    <w:p w:rsidR="002C2B46" w:rsidRDefault="002C2B46" w:rsidP="00966CF2">
      <w:pPr>
        <w:pStyle w:val="Thema"/>
      </w:pPr>
      <w:r w:rsidRPr="005C3A3E">
        <w:t xml:space="preserve">er, </w:t>
      </w:r>
      <w:r w:rsidRPr="000B644B">
        <w:rPr>
          <w:rStyle w:val="Person"/>
        </w:rPr>
        <w:t>kubovsky</w:t>
      </w:r>
      <w:r>
        <w:rPr>
          <w:rStyle w:val="Person"/>
        </w:rPr>
        <w:t>#P41</w:t>
      </w:r>
      <w:r w:rsidRPr="005C3A3E">
        <w:t xml:space="preserve">, wurde auf der strasse angestrudelt wegen seines äusseren. er sähe aus wie ein jud aus dem </w:t>
      </w:r>
      <w:r w:rsidRPr="00EB29D0">
        <w:rPr>
          <w:rStyle w:val="Schlagwort"/>
          <w:i/>
        </w:rPr>
        <w:t>stürmer#S259</w:t>
      </w:r>
      <w:r w:rsidRPr="005C3A3E">
        <w:t xml:space="preserve"> und: ‚... werns sehn, wir deutsche erheben uns wieder, dann werden </w:t>
      </w:r>
      <w:r>
        <w:t>alle einen kopf kürzer gemacht.‘</w:t>
      </w:r>
      <w:r>
        <w:br/>
      </w:r>
      <w:r w:rsidRPr="005C3A3E">
        <w:t>der dreck ballt sich wieder.</w:t>
      </w:r>
      <w:r>
        <w:t>#T2</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966CF2">
      <w:pPr>
        <w:pStyle w:val="Thema"/>
      </w:pPr>
      <w:r w:rsidRPr="000B644B">
        <w:rPr>
          <w:rStyle w:val="Person"/>
        </w:rPr>
        <w:t>vilma eckl</w:t>
      </w:r>
      <w:r>
        <w:rPr>
          <w:rStyle w:val="Person"/>
        </w:rPr>
        <w:t>#P89</w:t>
      </w:r>
      <w:r w:rsidRPr="005C3A3E">
        <w:t xml:space="preserve"> fuhr nachher im rot-schwarzen </w:t>
      </w:r>
      <w:r w:rsidRPr="005C3A3E">
        <w:rPr>
          <w:lang w:val="de-AT" w:eastAsia="en-US"/>
        </w:rPr>
        <w:t xml:space="preserve">taxi </w:t>
      </w:r>
      <w:r w:rsidRPr="005C3A3E">
        <w:t xml:space="preserve">weg. eine feine alte </w:t>
      </w:r>
      <w:r w:rsidRPr="00F304D6">
        <w:rPr>
          <w:lang w:val="de-AT" w:eastAsia="fr-FR"/>
        </w:rPr>
        <w:t>dame</w:t>
      </w:r>
      <w:r w:rsidRPr="005C3A3E">
        <w:t>.</w:t>
      </w:r>
      <w:r>
        <w:t>#T2</w:t>
      </w:r>
    </w:p>
    <w:p w:rsidR="002C2B46" w:rsidRDefault="002C2B46" w:rsidP="000B644B">
      <w:pPr>
        <w:rPr>
          <w:rFonts w:cs="Times New Roman"/>
        </w:rPr>
      </w:pPr>
    </w:p>
    <w:p w:rsidR="002C2B46" w:rsidRDefault="002C2B46" w:rsidP="000B644B">
      <w:pPr>
        <w:rPr>
          <w:rFonts w:cs="Times New Roman"/>
        </w:rPr>
      </w:pPr>
      <w:r w:rsidRPr="005C3A3E">
        <w:rPr>
          <w:rFonts w:cs="Times New Roman"/>
        </w:rPr>
        <w:t>susi bekommt schokolade. ein süsses, anhängliches tierchen.</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EB29D0">
      <w:pPr>
        <w:pStyle w:val="Thema"/>
      </w:pPr>
      <w:r>
        <w:rPr>
          <w:rStyle w:val="SchwrzungAnonymisierung"/>
        </w:rPr>
        <w:t>g</w:t>
      </w:r>
      <w:r w:rsidRPr="00C85566">
        <w:rPr>
          <w:rStyle w:val="SchwrzungAnonymisierung"/>
        </w:rPr>
        <w:t>ottfrieda</w:t>
      </w:r>
      <w:r>
        <w:rPr>
          <w:rStyle w:val="SchwrzungAnonymisierung"/>
        </w:rPr>
        <w:t>#A13</w:t>
      </w:r>
      <w:r w:rsidRPr="005C3A3E">
        <w:t xml:space="preserve"> ist schlank geworden und braun. sie zieht ihr höschen hinunter, um mir ihre bräune zu zeigen. schwarz die schamhaare, weiss die haut, wo die badehose zu sein pflegt, und ringsum tiefe bräune. sie ist herrlich ungeniert, ihr kleid ist vorne nass. sie sagt: aus meinen brustwarzen kommt milch. sie lässt mich saugen. es schmeckt nach kokosmilch. meine </w:t>
      </w:r>
      <w:r w:rsidRPr="005C3A3E">
        <w:rPr>
          <w:lang w:val="de-AT" w:eastAsia="en-US"/>
        </w:rPr>
        <w:t xml:space="preserve">finger </w:t>
      </w:r>
      <w:r w:rsidRPr="005C3A3E">
        <w:t>suchen inzwischen eingang in ihren leib. der eingang zur höhle ertrinkt in saft, aber sie sagt nein.</w:t>
      </w:r>
      <w:r>
        <w:t>#T8</w:t>
      </w:r>
    </w:p>
    <w:p w:rsidR="002C2B46" w:rsidRDefault="002C2B46" w:rsidP="000B644B">
      <w:pPr>
        <w:rPr>
          <w:rFonts w:cs="Times New Roman"/>
        </w:rPr>
      </w:pPr>
    </w:p>
    <w:p w:rsidR="002C2B46" w:rsidRDefault="002C2B46" w:rsidP="000B644B">
      <w:pPr>
        <w:rPr>
          <w:rFonts w:cs="Times New Roman"/>
        </w:rPr>
      </w:pPr>
      <w:r w:rsidRPr="005C3A3E">
        <w:rPr>
          <w:rFonts w:cs="Times New Roman"/>
        </w:rPr>
        <w:t>nach des physikers tiefer überzeugung sind die lyrischen themen ebenso unerschöpflich wie die natureigenschaf</w:t>
      </w:r>
      <w:r w:rsidRPr="005C3A3E">
        <w:rPr>
          <w:rFonts w:cs="Times New Roman"/>
          <w:lang w:val="de-AT" w:eastAsia="en-US"/>
        </w:rPr>
        <w:t xml:space="preserve">ten, </w:t>
      </w:r>
      <w:r w:rsidRPr="005C3A3E">
        <w:rPr>
          <w:rFonts w:cs="Times New Roman"/>
        </w:rPr>
        <w:t>die die physik erforscht. darüber hinaus verändert sich das objekt der lyrik von einer epoche zur anderen. das elektron, das objekt der physik, hat sich mit</w:t>
      </w:r>
      <w:r>
        <w:rPr>
          <w:rFonts w:cs="Times New Roman"/>
        </w:rPr>
        <w:t>t</w:t>
      </w:r>
      <w:r w:rsidRPr="005C3A3E">
        <w:rPr>
          <w:rFonts w:cs="Times New Roman"/>
        </w:rPr>
        <w:t>lerweile nicht verändert.</w:t>
      </w:r>
      <w:r>
        <w:rPr>
          <w:rFonts w:cs="Times New Roman"/>
        </w:rPr>
        <w:br/>
      </w:r>
      <w:r w:rsidRPr="005C3A3E">
        <w:rPr>
          <w:rFonts w:cs="Times New Roman"/>
        </w:rPr>
        <w:t>man spricht von dem vielen, das lyriker und physiker sche</w:t>
      </w:r>
      <w:r w:rsidRPr="005C3A3E">
        <w:rPr>
          <w:rFonts w:cs="Times New Roman"/>
          <w:lang w:val="de-AT" w:eastAsia="en-US"/>
        </w:rPr>
        <w:t>id</w:t>
      </w:r>
      <w:r w:rsidRPr="005C3A3E">
        <w:rPr>
          <w:rFonts w:cs="Times New Roman"/>
        </w:rPr>
        <w:t>et, nie von dem, was sie ähnlich macht: da gibt es die gleichen augenblicke schöpferischen höhenfluges und zuweilen tiefer enttäuschung. die gleiche rolle zufälliger geistesblitze, glücksfunde, komplizierter metaphernverbindungen. und hinter allem eine zielstrebige arbeit. (das gilt überhaupt nicht nur für lyriker, sondern für die kunst und künstler schlechthin.)</w:t>
      </w:r>
      <w:r>
        <w:rPr>
          <w:rFonts w:cs="Times New Roman"/>
        </w:rPr>
        <w:br/>
      </w:r>
      <w:r w:rsidRPr="005C3A3E">
        <w:rPr>
          <w:rFonts w:cs="Times New Roman"/>
        </w:rPr>
        <w:t xml:space="preserve">zeitgemässheit ist die seele der dichtkunst. dies in verbindung mit der forderung nach wahrheit. schliesslich hat </w:t>
      </w:r>
      <w:r w:rsidRPr="00E432CE">
        <w:rPr>
          <w:rStyle w:val="Person"/>
        </w:rPr>
        <w:t>puschkin#P92</w:t>
      </w:r>
      <w:r w:rsidRPr="005C3A3E">
        <w:rPr>
          <w:rFonts w:cs="Times New Roman"/>
        </w:rPr>
        <w:t xml:space="preserve"> über den fahrdamm von </w:t>
      </w:r>
      <w:r w:rsidRPr="00BC644F">
        <w:rPr>
          <w:rStyle w:val="Ort"/>
        </w:rPr>
        <w:t>odessa</w:t>
      </w:r>
      <w:r>
        <w:rPr>
          <w:rStyle w:val="Ort"/>
        </w:rPr>
        <w:t>#G3</w:t>
      </w:r>
      <w:r w:rsidRPr="005C3A3E">
        <w:rPr>
          <w:rFonts w:cs="Times New Roman"/>
        </w:rPr>
        <w:t xml:space="preserve"> geschrieben.</w:t>
      </w:r>
    </w:p>
    <w:p w:rsidR="002C2B46" w:rsidRDefault="002C2B46" w:rsidP="000B644B">
      <w:pPr>
        <w:rPr>
          <w:rFonts w:cs="Times New Roman"/>
        </w:rPr>
      </w:pPr>
    </w:p>
    <w:p w:rsidR="002C2B46" w:rsidRPr="008102F7" w:rsidRDefault="002C2B46" w:rsidP="008102F7">
      <w:pPr>
        <w:rPr>
          <w:sz w:val="26"/>
          <w:shd w:val="clear" w:color="auto" w:fill="66FFCC"/>
        </w:rPr>
      </w:pPr>
      <w:r>
        <w:rPr>
          <w:rFonts w:cs="Times New Roman"/>
        </w:rPr>
        <w:t>[19</w:t>
      </w:r>
      <w:r>
        <w:rPr>
          <w:rFonts w:cs="Times New Roman"/>
          <w:sz w:val="26"/>
        </w:rPr>
        <w:t xml:space="preserve">] </w:t>
      </w:r>
      <w:r w:rsidRPr="008102F7">
        <w:rPr>
          <w:rStyle w:val="ThemaZchn"/>
        </w:rPr>
        <w:t>beständige, unablässige besorgnis über das unausgedrückte und unausdrückbare, rastloser und schonungsloser vergleich des vorhabens mit der ausführung, unzufriedenheit mit der aufführung, all das ist des meisters los.</w:t>
      </w:r>
      <w:r w:rsidRPr="008102F7">
        <w:rPr>
          <w:rStyle w:val="ThemaZchn"/>
        </w:rPr>
        <w:br/>
        <w:t>selbständigkeit und reife des urteils über die welt gehören gleichfalls zum begriff der meisterschaft.</w:t>
      </w:r>
      <w:r w:rsidRPr="008102F7">
        <w:rPr>
          <w:rStyle w:val="ThemaZchn"/>
        </w:rPr>
        <w:br/>
        <w:t>des dichters arbeit währt tag und nacht, sein posten ist unablösbar.</w:t>
      </w:r>
      <w:r w:rsidRPr="008102F7">
        <w:rPr>
          <w:rStyle w:val="ThemaZchn"/>
        </w:rPr>
        <w:br/>
        <w:t>erlaub der seele keine trägheit.</w:t>
      </w:r>
      <w:r w:rsidRPr="008102F7">
        <w:rPr>
          <w:rStyle w:val="ThemaZchn"/>
        </w:rPr>
        <w:br/>
        <w:t>sonst schöpfst du mit dem sieb das nass.</w:t>
      </w:r>
      <w:r w:rsidRPr="008102F7">
        <w:rPr>
          <w:rStyle w:val="ThemaZchn"/>
        </w:rPr>
        <w:br/>
        <w:t>die seele schaff in unentwegtheit</w:t>
      </w:r>
      <w:r w:rsidRPr="008102F7">
        <w:rPr>
          <w:rStyle w:val="ThemaZchn"/>
        </w:rPr>
        <w:br/>
        <w:t>so nachts wie tags ohn’ unterlass.</w:t>
      </w:r>
      <w:r w:rsidRPr="008102F7">
        <w:rPr>
          <w:rStyle w:val="ThemaZchn"/>
        </w:rPr>
        <w:br/>
        <w:t>nötig ist, dass sich die persönlichkeit forme, dann erst die berufswahl.</w:t>
      </w:r>
      <w:r w:rsidRPr="008102F7">
        <w:rPr>
          <w:rStyle w:val="ThemaZchn"/>
        </w:rPr>
        <w:br/>
        <w:t>verstand und gefühl – die verkümmerung des einen zieht die des andern nach sich.</w:t>
      </w:r>
      <w:r w:rsidRPr="008102F7">
        <w:rPr>
          <w:rStyle w:val="ThemaZchn"/>
        </w:rPr>
        <w:br/>
        <w:t>ohne poesie zu bleiben ist fürchterlich.</w:t>
      </w:r>
      <w:r w:rsidRPr="008102F7">
        <w:rPr>
          <w:rStyle w:val="ThemaZchn"/>
        </w:rPr>
        <w:br/>
        <w:t>die meisterschaft heben heisst, die welt präziser und profunder zu erfassen lernen.</w:t>
      </w:r>
      <w:r w:rsidRPr="008102F7">
        <w:rPr>
          <w:rStyle w:val="ThemaZchn"/>
        </w:rPr>
        <w:br/>
        <w:t>die grossen dichter waren nicht nur emsige, kunstgeübte meister, sondern ihr hauptwesenszug war innere bewegtheit. sie schrieben nicht mit tüftelei, sondern mit ihrem ganzen grossen vernunftgeist. je höher der dichter, desto mehr war er bewegt und seine ergriffenheit macht uns jahrhunderte später noch beben.#T6</w:t>
      </w:r>
    </w:p>
    <w:p w:rsidR="002C2B46" w:rsidRDefault="002C2B46" w:rsidP="000B644B">
      <w:pPr>
        <w:rPr>
          <w:rFonts w:cs="Times New Roman"/>
        </w:rPr>
      </w:pPr>
    </w:p>
    <w:p w:rsidR="002C2B46" w:rsidRDefault="002C2B46" w:rsidP="000B644B">
      <w:pPr>
        <w:rPr>
          <w:rFonts w:cs="Times New Roman"/>
        </w:rPr>
      </w:pPr>
      <w:r w:rsidRPr="005C3A3E">
        <w:rPr>
          <w:rFonts w:cs="Times New Roman"/>
        </w:rPr>
        <w:t>als ich (</w:t>
      </w:r>
      <w:r w:rsidRPr="006D502B">
        <w:rPr>
          <w:rStyle w:val="Person"/>
        </w:rPr>
        <w:t>eisenstein</w:t>
      </w:r>
      <w:r>
        <w:rPr>
          <w:rStyle w:val="Person"/>
        </w:rPr>
        <w:t>#P29</w:t>
      </w:r>
      <w:r w:rsidRPr="005C3A3E">
        <w:rPr>
          <w:rFonts w:cs="Times New Roman"/>
        </w:rPr>
        <w:t xml:space="preserve">) den millionär </w:t>
      </w:r>
      <w:r w:rsidRPr="005C3A3E">
        <w:rPr>
          <w:rFonts w:cs="Times New Roman"/>
          <w:lang w:val="de-AT" w:eastAsia="en-US"/>
        </w:rPr>
        <w:t xml:space="preserve">king </w:t>
      </w:r>
      <w:r w:rsidRPr="005C3A3E">
        <w:rPr>
          <w:rFonts w:cs="Times New Roman"/>
        </w:rPr>
        <w:t>gi</w:t>
      </w:r>
      <w:r>
        <w:rPr>
          <w:rFonts w:cs="Times New Roman"/>
        </w:rPr>
        <w:t>l</w:t>
      </w:r>
      <w:r w:rsidRPr="005C3A3E">
        <w:rPr>
          <w:rFonts w:cs="Times New Roman"/>
        </w:rPr>
        <w:t>lette kennenlernte, war der schon in den sechzigern. er war darauf versessen, an öden stätten villen zu bauen.</w:t>
      </w:r>
      <w:r>
        <w:rPr>
          <w:rFonts w:cs="Times New Roman"/>
        </w:rPr>
        <w:br/>
      </w:r>
      <w:r w:rsidRPr="005C3A3E">
        <w:rPr>
          <w:rFonts w:cs="Times New Roman"/>
        </w:rPr>
        <w:t>zumindest ähnlich war mein leben bisher. wie ein maultier, ein langohr, das einem vorgebundenen büschel heu nachtrabt, ohne es je zu erreichen, voll von hoffnun</w:t>
      </w:r>
      <w:r>
        <w:rPr>
          <w:rFonts w:cs="Times New Roman"/>
        </w:rPr>
        <w:t>g, hoffnungslos bis in ewigkeit</w:t>
      </w:r>
      <w:r w:rsidRPr="005C3A3E">
        <w:rPr>
          <w:rFonts w:cs="Times New Roman"/>
        </w:rPr>
        <w:t xml:space="preserve"> (aus </w:t>
      </w:r>
      <w:r w:rsidRPr="00AC2AB6">
        <w:rPr>
          <w:rFonts w:cs="Times New Roman"/>
          <w:i/>
        </w:rPr>
        <w:t>sowj.</w:t>
      </w:r>
      <w:r w:rsidRPr="00AC2AB6">
        <w:rPr>
          <w:rFonts w:cs="Times New Roman"/>
          <w:i/>
          <w:lang w:val="de-AT" w:eastAsia="en-US"/>
        </w:rPr>
        <w:t>lit</w:t>
      </w:r>
      <w:r w:rsidRPr="00AC2AB6">
        <w:rPr>
          <w:rFonts w:cs="Times New Roman"/>
          <w:i/>
        </w:rPr>
        <w:t xml:space="preserve">. </w:t>
      </w:r>
      <w:r w:rsidRPr="005C3A3E">
        <w:rPr>
          <w:rFonts w:cs="Times New Roman"/>
        </w:rPr>
        <w:t>2/63)</w:t>
      </w:r>
      <w:r>
        <w:rPr>
          <w:rFonts w:cs="Times New Roman"/>
        </w:rPr>
        <w:t>.</w:t>
      </w:r>
    </w:p>
    <w:p w:rsidR="002C2B46" w:rsidRDefault="002C2B46" w:rsidP="000B644B">
      <w:pPr>
        <w:rPr>
          <w:rFonts w:cs="Times New Roman"/>
        </w:rPr>
      </w:pPr>
    </w:p>
    <w:p w:rsidR="002C2B46" w:rsidRDefault="002C2B46" w:rsidP="000B644B">
      <w:pPr>
        <w:rPr>
          <w:rFonts w:cs="Times New Roman"/>
        </w:rPr>
      </w:pPr>
      <w:r w:rsidRPr="005C3A3E">
        <w:rPr>
          <w:rFonts w:cs="Times New Roman"/>
        </w:rPr>
        <w:t xml:space="preserve">nichts scheint mir so geeignet fürs fernsehen wie volksstücke. ihr gehalt, der auf </w:t>
      </w:r>
      <w:r w:rsidRPr="005C3A3E">
        <w:rPr>
          <w:rFonts w:cs="Times New Roman"/>
          <w:lang w:val="de-AT" w:eastAsia="en-US"/>
        </w:rPr>
        <w:t xml:space="preserve">der </w:t>
      </w:r>
      <w:r w:rsidRPr="005C3A3E">
        <w:rPr>
          <w:rFonts w:cs="Times New Roman"/>
        </w:rPr>
        <w:t xml:space="preserve">bühne verniedlicht wird, kommt kräftig zum vorschein durch die </w:t>
      </w:r>
      <w:r w:rsidRPr="00F304D6">
        <w:rPr>
          <w:rFonts w:cs="Times New Roman"/>
          <w:lang w:val="de-AT" w:eastAsia="fr-FR"/>
        </w:rPr>
        <w:t>gros</w:t>
      </w:r>
      <w:r w:rsidRPr="005C3A3E">
        <w:rPr>
          <w:rFonts w:cs="Times New Roman"/>
        </w:rPr>
        <w:t xml:space="preserve">saufnahme. ich denke an </w:t>
      </w:r>
      <w:r w:rsidRPr="00F304D6">
        <w:rPr>
          <w:rFonts w:cs="Times New Roman"/>
          <w:i/>
          <w:lang w:val="de-AT" w:eastAsia="fr-FR"/>
        </w:rPr>
        <w:t>peripherie</w:t>
      </w:r>
      <w:r w:rsidRPr="005C3A3E">
        <w:rPr>
          <w:rFonts w:cs="Times New Roman"/>
        </w:rPr>
        <w:t xml:space="preserve">, </w:t>
      </w:r>
      <w:r w:rsidRPr="006D502B">
        <w:rPr>
          <w:rStyle w:val="Schlagwort"/>
          <w:i/>
        </w:rPr>
        <w:t>geschichten aus dem wienerwald</w:t>
      </w:r>
      <w:r w:rsidRPr="00EB29D0">
        <w:rPr>
          <w:rStyle w:val="Schlagwort"/>
          <w:i/>
        </w:rPr>
        <w:t>#S28</w:t>
      </w:r>
      <w:r w:rsidRPr="005C3A3E">
        <w:rPr>
          <w:rFonts w:cs="Times New Roman"/>
        </w:rPr>
        <w:t xml:space="preserve">, </w:t>
      </w:r>
      <w:r w:rsidRPr="006D502B">
        <w:rPr>
          <w:rStyle w:val="Schlagwort"/>
          <w:i/>
        </w:rPr>
        <w:t>die ballade vom franz und der marie</w:t>
      </w:r>
      <w:r w:rsidRPr="00EB29D0">
        <w:rPr>
          <w:rStyle w:val="Schlagwort"/>
          <w:i/>
        </w:rPr>
        <w:t>#S29</w:t>
      </w:r>
      <w:r w:rsidRPr="00F304D6">
        <w:rPr>
          <w:rFonts w:cs="Times New Roman"/>
          <w:lang w:val="de-AT" w:eastAsia="fr-FR"/>
        </w:rPr>
        <w:t>.</w:t>
      </w:r>
    </w:p>
    <w:p w:rsidR="002C2B46" w:rsidRDefault="002C2B46" w:rsidP="000B644B">
      <w:pPr>
        <w:rPr>
          <w:rFonts w:cs="Times New Roman"/>
        </w:rPr>
      </w:pPr>
    </w:p>
    <w:p w:rsidR="002C2B46" w:rsidRDefault="002C2B46" w:rsidP="00966CF2">
      <w:pPr>
        <w:pStyle w:val="Thema"/>
      </w:pPr>
      <w:r w:rsidRPr="005C3A3E">
        <w:t xml:space="preserve">das werk der </w:t>
      </w:r>
      <w:r w:rsidRPr="006D502B">
        <w:rPr>
          <w:rStyle w:val="Schlagwort"/>
        </w:rPr>
        <w:t>absurden</w:t>
      </w:r>
      <w:r>
        <w:rPr>
          <w:rStyle w:val="Schlagwort"/>
        </w:rPr>
        <w:t>#S30</w:t>
      </w:r>
      <w:r w:rsidRPr="005C3A3E">
        <w:t xml:space="preserve"> ist ein fliehen vor konkreten stellungnahmen. die schlechten schüler flüchten sich in clownerien, weil es ihnen peinlich ist zu gestehen: ich habe nichts gelernt. auch das kann dann kunst werden.</w:t>
      </w:r>
      <w:r>
        <w:br/>
      </w:r>
      <w:r w:rsidRPr="006D502B">
        <w:rPr>
          <w:rStyle w:val="Person"/>
        </w:rPr>
        <w:t>hildesheimer#P93</w:t>
      </w:r>
      <w:r w:rsidRPr="005C3A3E">
        <w:t xml:space="preserve"> konkretisiert das: sie wollen keinen einfluss nehmen, ohne einfluss nehmen zu wollen ist natürlich keine aussage möglich. für das </w:t>
      </w:r>
      <w:r w:rsidRPr="005C3A3E">
        <w:rPr>
          <w:lang w:val="de-AT" w:eastAsia="en-US"/>
        </w:rPr>
        <w:t xml:space="preserve">theater </w:t>
      </w:r>
      <w:r w:rsidRPr="005C3A3E">
        <w:t xml:space="preserve">wollen sie aber doch schreiben, also die flucht zum absurden </w:t>
      </w:r>
      <w:r w:rsidRPr="005C3A3E">
        <w:rPr>
          <w:lang w:val="de-AT" w:eastAsia="en-US"/>
        </w:rPr>
        <w:t>theater.</w:t>
      </w:r>
      <w:r>
        <w:rPr>
          <w:lang w:val="de-AT" w:eastAsia="en-US"/>
        </w:rPr>
        <w:t>#T6</w:t>
      </w:r>
    </w:p>
    <w:p w:rsidR="002C2B46" w:rsidRDefault="002C2B46" w:rsidP="000B644B">
      <w:pPr>
        <w:rPr>
          <w:rFonts w:cs="Times New Roman"/>
        </w:rPr>
      </w:pPr>
    </w:p>
    <w:p w:rsidR="002C2B46" w:rsidRDefault="002C2B46" w:rsidP="000B644B">
      <w:pPr>
        <w:rPr>
          <w:rFonts w:cs="Times New Roman"/>
        </w:rPr>
      </w:pPr>
      <w:r w:rsidRPr="005C3A3E">
        <w:rPr>
          <w:rFonts w:cs="Times New Roman"/>
        </w:rPr>
        <w:t xml:space="preserve">ich möchte sogar die </w:t>
      </w:r>
      <w:r w:rsidRPr="00EB29D0">
        <w:rPr>
          <w:rStyle w:val="Schlagwort"/>
          <w:i/>
        </w:rPr>
        <w:t>irre von chaillot#S102</w:t>
      </w:r>
      <w:r w:rsidRPr="005C3A3E">
        <w:rPr>
          <w:rFonts w:cs="Times New Roman"/>
        </w:rPr>
        <w:t xml:space="preserve"> zu den volksstücken rechnen.</w:t>
      </w:r>
    </w:p>
    <w:p w:rsidR="002C2B46" w:rsidRDefault="002C2B46" w:rsidP="000B644B">
      <w:pPr>
        <w:rPr>
          <w:rFonts w:cs="Times New Roman"/>
        </w:rPr>
      </w:pPr>
    </w:p>
    <w:p w:rsidR="002C2B46" w:rsidRPr="006D502B" w:rsidRDefault="002C2B46" w:rsidP="000B644B">
      <w:pPr>
        <w:rPr>
          <w:rFonts w:cs="Times New Roman"/>
          <w:lang w:val="de-AT"/>
        </w:rPr>
      </w:pPr>
      <w:r w:rsidRPr="006D502B">
        <w:rPr>
          <w:rStyle w:val="Schlagwort"/>
          <w:i/>
          <w:lang w:val="de-AT"/>
        </w:rPr>
        <w:t>à bout de souffle</w:t>
      </w:r>
      <w:r w:rsidRPr="006D502B">
        <w:rPr>
          <w:rStyle w:val="Schlagwort"/>
          <w:lang w:val="de-AT"/>
        </w:rPr>
        <w:t>#S31</w:t>
      </w:r>
      <w:r w:rsidRPr="006D502B">
        <w:rPr>
          <w:rFonts w:cs="Times New Roman"/>
          <w:i/>
          <w:lang w:val="de-AT"/>
        </w:rPr>
        <w:t xml:space="preserve"> (ausser atem</w:t>
      </w:r>
      <w:r w:rsidRPr="006D502B">
        <w:rPr>
          <w:rFonts w:cs="Times New Roman"/>
          <w:lang w:val="de-AT"/>
        </w:rPr>
        <w:t xml:space="preserve">) – </w:t>
      </w:r>
      <w:r w:rsidRPr="005C3A3E">
        <w:rPr>
          <w:rFonts w:cs="Times New Roman"/>
        </w:rPr>
        <w:t xml:space="preserve">rebell ohne motiv, intime sphären, existenzielle verlorenheit </w:t>
      </w:r>
      <w:r>
        <w:rPr>
          <w:rFonts w:cs="Times New Roman"/>
        </w:rPr>
        <w:t>–</w:t>
      </w:r>
      <w:r w:rsidRPr="005C3A3E">
        <w:rPr>
          <w:rFonts w:cs="Times New Roman"/>
        </w:rPr>
        <w:t xml:space="preserve"> aber ein kunstwerk wurde daraus, zwar nur für zeit bestimmt, kaum lange zeiten überlebend, aber doch ein kunstwerk, typisches verfallsprodukt, drehbuch </w:t>
      </w:r>
      <w:r w:rsidRPr="00FA13F1">
        <w:rPr>
          <w:rStyle w:val="Person"/>
        </w:rPr>
        <w:t>françois truffaut</w:t>
      </w:r>
      <w:r>
        <w:rPr>
          <w:rStyle w:val="Person"/>
        </w:rPr>
        <w:t>#P223</w:t>
      </w:r>
      <w:r w:rsidRPr="005C3A3E">
        <w:rPr>
          <w:rFonts w:cs="Times New Roman"/>
        </w:rPr>
        <w:t xml:space="preserve">. alltägliche, banale dialoge, wundervolle schauspieler </w:t>
      </w:r>
      <w:r w:rsidRPr="00FA13F1">
        <w:rPr>
          <w:rStyle w:val="Person"/>
        </w:rPr>
        <w:t>jean seberg</w:t>
      </w:r>
      <w:r>
        <w:rPr>
          <w:rStyle w:val="Person"/>
        </w:rPr>
        <w:t>#P94</w:t>
      </w:r>
      <w:r w:rsidRPr="005C3A3E">
        <w:rPr>
          <w:rFonts w:cs="Times New Roman"/>
        </w:rPr>
        <w:t xml:space="preserve"> und </w:t>
      </w:r>
      <w:r w:rsidRPr="00FA13F1">
        <w:rPr>
          <w:rStyle w:val="Person"/>
        </w:rPr>
        <w:t>jean-paul belmondo</w:t>
      </w:r>
      <w:r>
        <w:rPr>
          <w:rStyle w:val="Person"/>
        </w:rPr>
        <w:t>#P95</w:t>
      </w:r>
      <w:r w:rsidRPr="005C3A3E">
        <w:rPr>
          <w:rFonts w:cs="Times New Roman"/>
        </w:rPr>
        <w:t>.</w:t>
      </w:r>
    </w:p>
    <w:p w:rsidR="002C2B46" w:rsidRPr="00FA13F1" w:rsidRDefault="002C2B46" w:rsidP="000B644B">
      <w:pPr>
        <w:rPr>
          <w:rFonts w:cs="Times New Roman"/>
          <w:lang w:val="de-AT"/>
        </w:rPr>
      </w:pPr>
    </w:p>
    <w:p w:rsidR="002C2B46" w:rsidRDefault="002C2B46" w:rsidP="000B644B">
      <w:pPr>
        <w:rPr>
          <w:rFonts w:cs="Times New Roman"/>
        </w:rPr>
      </w:pPr>
      <w:r w:rsidRPr="00FA13F1">
        <w:rPr>
          <w:rStyle w:val="Person"/>
        </w:rPr>
        <w:t>wolfgang drews</w:t>
      </w:r>
      <w:r>
        <w:rPr>
          <w:rStyle w:val="Person"/>
        </w:rPr>
        <w:t>#P96</w:t>
      </w:r>
      <w:r w:rsidRPr="005C3A3E">
        <w:rPr>
          <w:rFonts w:cs="Times New Roman"/>
        </w:rPr>
        <w:t xml:space="preserve"> zum spielplan der </w:t>
      </w:r>
      <w:r w:rsidRPr="005C3A3E">
        <w:rPr>
          <w:rFonts w:cs="Times New Roman"/>
          <w:lang w:val="de-AT" w:eastAsia="en-US"/>
        </w:rPr>
        <w:t xml:space="preserve">theater: </w:t>
      </w:r>
      <w:r w:rsidRPr="005C3A3E">
        <w:rPr>
          <w:rFonts w:cs="Times New Roman"/>
        </w:rPr>
        <w:t xml:space="preserve">alle laborieren an dem sicherheitsübel und spielen alle die gleichen zwei dutzend stücke, die gerade </w:t>
      </w:r>
      <w:r w:rsidRPr="005C3A3E">
        <w:rPr>
          <w:rFonts w:cs="Times New Roman"/>
          <w:lang w:val="de-AT" w:eastAsia="en-US"/>
        </w:rPr>
        <w:t xml:space="preserve">up to </w:t>
      </w:r>
      <w:r w:rsidRPr="00F304D6">
        <w:rPr>
          <w:rFonts w:cs="Times New Roman"/>
          <w:lang w:val="de-AT" w:eastAsia="fr-FR"/>
        </w:rPr>
        <w:t xml:space="preserve">date, à jour </w:t>
      </w:r>
      <w:r w:rsidRPr="005C3A3E">
        <w:rPr>
          <w:rFonts w:cs="Times New Roman"/>
        </w:rPr>
        <w:t>sind. alle miteinander haben den ehrgeiz, weltstadt darzustellen. und in jeder stadt gibt es die gleiche kleine zahl neuester oder eben ausgegrabener amerikaner, engländer, franzos</w:t>
      </w:r>
      <w:r w:rsidRPr="00F304D6">
        <w:rPr>
          <w:rFonts w:cs="Times New Roman"/>
          <w:lang w:val="de-AT" w:eastAsia="fr-FR"/>
        </w:rPr>
        <w:t xml:space="preserve">en, </w:t>
      </w:r>
      <w:r w:rsidRPr="005C3A3E">
        <w:rPr>
          <w:rFonts w:cs="Times New Roman"/>
        </w:rPr>
        <w:t>wenn</w:t>
      </w:r>
      <w:r>
        <w:rPr>
          <w:rFonts w:cs="Times New Roman"/>
        </w:rPr>
        <w:t>ʼ</w:t>
      </w:r>
      <w:r w:rsidRPr="005C3A3E">
        <w:rPr>
          <w:rFonts w:cs="Times New Roman"/>
        </w:rPr>
        <w:t>s hochkommt iren und italiener, drei, vier klassiker und die beiden anämischen, lendenlahmen uraufführungen honoris causa. die dramaturgen lesen die spielpläne der anderen dramaturgen und der gleichen drei, vier bühnenverlage</w:t>
      </w:r>
      <w:r>
        <w:rPr>
          <w:rFonts w:cs="Times New Roman"/>
        </w:rPr>
        <w:t>,</w:t>
      </w:r>
      <w:r w:rsidRPr="005C3A3E">
        <w:rPr>
          <w:rFonts w:cs="Times New Roman"/>
        </w:rPr>
        <w:t xml:space="preserve"> oder sie lesen gar nichts. und die autoren strecken die hände zum rundlauf herum.</w:t>
      </w:r>
    </w:p>
    <w:p w:rsidR="002C2B46" w:rsidRDefault="002C2B46" w:rsidP="000B644B">
      <w:pPr>
        <w:rPr>
          <w:rFonts w:cs="Times New Roman"/>
        </w:rPr>
      </w:pPr>
    </w:p>
    <w:p w:rsidR="002C2B46" w:rsidRDefault="002C2B46" w:rsidP="000B644B">
      <w:pPr>
        <w:rPr>
          <w:rFonts w:cs="Times New Roman"/>
        </w:rPr>
      </w:pPr>
      <w:r w:rsidRPr="005C3A3E">
        <w:rPr>
          <w:rFonts w:cs="Times New Roman"/>
        </w:rPr>
        <w:t>sie musste sich verkaufen, denn sie ist so hässlich, dass sie aus blosser liebe keiner mag.</w:t>
      </w:r>
    </w:p>
    <w:p w:rsidR="002C2B46" w:rsidRDefault="002C2B46" w:rsidP="000B644B">
      <w:pPr>
        <w:rPr>
          <w:rFonts w:cs="Times New Roman"/>
        </w:rPr>
      </w:pPr>
    </w:p>
    <w:p w:rsidR="002C2B46" w:rsidRDefault="002C2B46" w:rsidP="00966CF2">
      <w:pPr>
        <w:pStyle w:val="Thema"/>
      </w:pPr>
      <w:r>
        <w:rPr>
          <w:rStyle w:val="Person"/>
        </w:rPr>
        <w:t>k</w:t>
      </w:r>
      <w:r w:rsidRPr="00FA13F1">
        <w:rPr>
          <w:rStyle w:val="Person"/>
        </w:rPr>
        <w:t>liemsteins</w:t>
      </w:r>
      <w:r>
        <w:rPr>
          <w:rStyle w:val="Person"/>
        </w:rPr>
        <w:t>#P22</w:t>
      </w:r>
      <w:r w:rsidRPr="005C3A3E">
        <w:t xml:space="preserve"> </w:t>
      </w:r>
      <w:r w:rsidRPr="00F304D6">
        <w:rPr>
          <w:lang w:val="de-AT" w:eastAsia="fr-FR"/>
        </w:rPr>
        <w:t xml:space="preserve">galerie </w:t>
      </w:r>
      <w:r w:rsidRPr="005C3A3E">
        <w:t xml:space="preserve">wurde von </w:t>
      </w:r>
      <w:r w:rsidRPr="00FA13F1">
        <w:rPr>
          <w:rStyle w:val="Person"/>
        </w:rPr>
        <w:t>lassls</w:t>
      </w:r>
      <w:r>
        <w:rPr>
          <w:rStyle w:val="Person"/>
        </w:rPr>
        <w:t>#P7</w:t>
      </w:r>
      <w:r w:rsidRPr="005C3A3E">
        <w:t xml:space="preserve"> trabanten verrissen, nicht sehr</w:t>
      </w:r>
      <w:r>
        <w:t xml:space="preserve"> </w:t>
      </w:r>
      <w:r w:rsidRPr="00FA13F1">
        <w:t>[20]</w:t>
      </w:r>
      <w:r>
        <w:t xml:space="preserve"> </w:t>
      </w:r>
      <w:r w:rsidRPr="005C3A3E">
        <w:t>bös, aber sehr von oben herab. worauf sie alle sehr aus dem häuschen sind.</w:t>
      </w:r>
      <w:r>
        <w:br/>
      </w:r>
      <w:r w:rsidRPr="00FA13F1">
        <w:rPr>
          <w:rStyle w:val="Person"/>
        </w:rPr>
        <w:t>heri heinz</w:t>
      </w:r>
      <w:r>
        <w:rPr>
          <w:rStyle w:val="Person"/>
        </w:rPr>
        <w:t>#P62</w:t>
      </w:r>
      <w:r w:rsidRPr="005C3A3E">
        <w:t xml:space="preserve"> ruft </w:t>
      </w:r>
      <w:r w:rsidRPr="00F304D6">
        <w:rPr>
          <w:lang w:val="de-AT" w:eastAsia="fr-FR"/>
        </w:rPr>
        <w:t xml:space="preserve">alle </w:t>
      </w:r>
      <w:r w:rsidRPr="005C3A3E">
        <w:t>möglichen leute an, damit sie nur ja lesen, was er ‚geschrieben</w:t>
      </w:r>
      <w:r>
        <w:t>‘</w:t>
      </w:r>
      <w:r w:rsidRPr="005C3A3E">
        <w:t xml:space="preserve"> hat.</w:t>
      </w:r>
      <w:r>
        <w:t>#T2</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0B644B">
      <w:pPr>
        <w:rPr>
          <w:rFonts w:cs="Times New Roman"/>
        </w:rPr>
      </w:pPr>
      <w:r w:rsidRPr="005C3A3E">
        <w:rPr>
          <w:rFonts w:cs="Times New Roman"/>
        </w:rPr>
        <w:t xml:space="preserve">überraschender besuch </w:t>
      </w:r>
      <w:r>
        <w:rPr>
          <w:rFonts w:cs="Times New Roman"/>
        </w:rPr>
        <w:t xml:space="preserve">von </w:t>
      </w:r>
      <w:r w:rsidRPr="00C85566">
        <w:rPr>
          <w:rStyle w:val="SchwrzungAnonymisierung"/>
        </w:rPr>
        <w:t>gottfrieda#A13</w:t>
      </w:r>
      <w:r w:rsidRPr="005C3A3E">
        <w:rPr>
          <w:rFonts w:cs="Times New Roman"/>
        </w:rPr>
        <w:t xml:space="preserve">. sie nimmt </w:t>
      </w:r>
      <w:r w:rsidRPr="005C3A3E">
        <w:rPr>
          <w:rFonts w:cs="Times New Roman"/>
          <w:lang w:val="de-AT" w:eastAsia="en-US"/>
        </w:rPr>
        <w:t xml:space="preserve">mass </w:t>
      </w:r>
      <w:r w:rsidRPr="005C3A3E">
        <w:rPr>
          <w:rFonts w:cs="Times New Roman"/>
        </w:rPr>
        <w:t>mit der hand, damit alles genau stimmt.</w:t>
      </w:r>
    </w:p>
    <w:p w:rsidR="002C2B46" w:rsidRDefault="002C2B46" w:rsidP="000B644B">
      <w:pPr>
        <w:rPr>
          <w:rFonts w:cs="Times New Roman"/>
        </w:rPr>
      </w:pPr>
    </w:p>
    <w:p w:rsidR="002C2B46" w:rsidRDefault="002C2B46" w:rsidP="000B644B">
      <w:pPr>
        <w:rPr>
          <w:rFonts w:cs="Times New Roman"/>
        </w:rPr>
      </w:pPr>
      <w:r w:rsidRPr="005C3A3E">
        <w:rPr>
          <w:rFonts w:cs="Times New Roman"/>
        </w:rPr>
        <w:t xml:space="preserve">kino mit ekkehard. </w:t>
      </w:r>
      <w:r w:rsidRPr="00EB29D0">
        <w:rPr>
          <w:rStyle w:val="Schlagwort"/>
          <w:i/>
        </w:rPr>
        <w:t>unser mann in havanna#S32</w:t>
      </w:r>
      <w:r>
        <w:rPr>
          <w:rFonts w:cs="Times New Roman"/>
        </w:rPr>
        <w:t>. ich weiss nicht ...</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0B644B">
      <w:pPr>
        <w:rPr>
          <w:rFonts w:cs="Times New Roman"/>
        </w:rPr>
      </w:pPr>
      <w:r>
        <w:rPr>
          <w:rStyle w:val="Person"/>
        </w:rPr>
        <w:t>k</w:t>
      </w:r>
      <w:r w:rsidRPr="00977F29">
        <w:rPr>
          <w:rStyle w:val="Person"/>
        </w:rPr>
        <w:t>linger</w:t>
      </w:r>
      <w:r>
        <w:rPr>
          <w:rStyle w:val="Person"/>
        </w:rPr>
        <w:t>#P45</w:t>
      </w:r>
      <w:r w:rsidRPr="005C3A3E">
        <w:rPr>
          <w:rFonts w:cs="Times New Roman"/>
        </w:rPr>
        <w:t xml:space="preserve"> hat lesung in mailand bei österreichischem kulturzentrum. dass manche schreiber so überzeugt sind, die leute interessiert ihr infantiles gewäsch? langsam wird mir klar, warum es dichter meist so schwer haben. weil es wirklich unklug ist, auf unreife erzeugnisse hereinzufallen, was einem zu aufgeschlossenen, vorurteilslosen publikum geschehen kann.</w:t>
      </w:r>
    </w:p>
    <w:p w:rsidR="002C2B46" w:rsidRDefault="002C2B46" w:rsidP="000B644B">
      <w:pPr>
        <w:rPr>
          <w:rFonts w:cs="Times New Roman"/>
        </w:rPr>
      </w:pPr>
    </w:p>
    <w:p w:rsidR="002C2B46" w:rsidRDefault="002C2B46" w:rsidP="00966CF2">
      <w:pPr>
        <w:pStyle w:val="Thema"/>
      </w:pPr>
      <w:r w:rsidRPr="005C3A3E">
        <w:t xml:space="preserve">über </w:t>
      </w:r>
      <w:r w:rsidRPr="00977F29">
        <w:rPr>
          <w:rStyle w:val="Person"/>
        </w:rPr>
        <w:t>heri heinz</w:t>
      </w:r>
      <w:r>
        <w:rPr>
          <w:rStyle w:val="Person"/>
        </w:rPr>
        <w:t>#P62</w:t>
      </w:r>
      <w:r w:rsidRPr="005C3A3E">
        <w:t xml:space="preserve"> erreicht uns die gezielte nachricht, dass </w:t>
      </w:r>
      <w:r w:rsidRPr="00977F29">
        <w:rPr>
          <w:rStyle w:val="Person"/>
        </w:rPr>
        <w:t>pauli</w:t>
      </w:r>
      <w:r>
        <w:rPr>
          <w:rStyle w:val="Person"/>
        </w:rPr>
        <w:t>#P44</w:t>
      </w:r>
      <w:r w:rsidRPr="005C3A3E">
        <w:t xml:space="preserve"> ein angebot hat, zu </w:t>
      </w:r>
      <w:r w:rsidRPr="00EB29D0">
        <w:rPr>
          <w:rStyle w:val="Schlagwort"/>
          <w:i/>
        </w:rPr>
        <w:t>quick#S87</w:t>
      </w:r>
      <w:r w:rsidRPr="005C3A3E">
        <w:t xml:space="preserve"> zu kommen. 3</w:t>
      </w:r>
      <w:r>
        <w:t>000</w:t>
      </w:r>
      <w:r w:rsidRPr="005C3A3E">
        <w:t xml:space="preserve"> dm im monat, in den ersten drei monaten zahlen sie ihm jeden flug nach </w:t>
      </w:r>
      <w:r w:rsidRPr="00AC04C1">
        <w:rPr>
          <w:rStyle w:val="Ort"/>
        </w:rPr>
        <w:t>wien</w:t>
      </w:r>
      <w:r>
        <w:rPr>
          <w:rStyle w:val="Ort"/>
        </w:rPr>
        <w:t>#G141</w:t>
      </w:r>
      <w:r w:rsidRPr="005C3A3E">
        <w:t xml:space="preserve">, damit er dort seine kritiken machen kann. man sieht, in </w:t>
      </w:r>
      <w:r w:rsidRPr="002B620A">
        <w:rPr>
          <w:rStyle w:val="Institution"/>
        </w:rPr>
        <w:t>westdeutschland#</w:t>
      </w:r>
      <w:r>
        <w:rPr>
          <w:rStyle w:val="Institution"/>
        </w:rPr>
        <w:t>I46</w:t>
      </w:r>
      <w:r w:rsidRPr="005C3A3E">
        <w:t xml:space="preserve"> mangelt es an wirklichen köpfen.</w:t>
      </w:r>
      <w:r>
        <w:br/>
      </w:r>
      <w:r w:rsidRPr="005C3A3E">
        <w:t xml:space="preserve">aber </w:t>
      </w:r>
      <w:r w:rsidRPr="00977F29">
        <w:rPr>
          <w:rStyle w:val="Person"/>
        </w:rPr>
        <w:t>pauli</w:t>
      </w:r>
      <w:r>
        <w:rPr>
          <w:rStyle w:val="Person"/>
        </w:rPr>
        <w:t>#P44</w:t>
      </w:r>
      <w:r w:rsidRPr="005C3A3E">
        <w:t xml:space="preserve"> hat einen ruf zu verlier</w:t>
      </w:r>
      <w:r w:rsidRPr="00F304D6">
        <w:rPr>
          <w:lang w:val="de-AT" w:eastAsia="fr-FR"/>
        </w:rPr>
        <w:t xml:space="preserve">en, </w:t>
      </w:r>
      <w:r w:rsidRPr="005C3A3E">
        <w:t xml:space="preserve">wie </w:t>
      </w:r>
      <w:r w:rsidRPr="00251758">
        <w:rPr>
          <w:rStyle w:val="Person"/>
        </w:rPr>
        <w:t>heri</w:t>
      </w:r>
      <w:r>
        <w:rPr>
          <w:rStyle w:val="Person"/>
        </w:rPr>
        <w:t>#P62</w:t>
      </w:r>
      <w:r w:rsidRPr="005C3A3E">
        <w:t xml:space="preserve"> treu übermittelt. eine stellung (!) kritiker in </w:t>
      </w:r>
      <w:r w:rsidRPr="00AC04C1">
        <w:rPr>
          <w:rStyle w:val="Ort"/>
        </w:rPr>
        <w:t>wien</w:t>
      </w:r>
      <w:r>
        <w:rPr>
          <w:rStyle w:val="Ort"/>
        </w:rPr>
        <w:t>#G141</w:t>
      </w:r>
      <w:r w:rsidRPr="005C3A3E">
        <w:t xml:space="preserve"> (!) darum sagte er ab.</w:t>
      </w:r>
      <w:r>
        <w:br/>
      </w:r>
      <w:r w:rsidRPr="0010317C">
        <w:rPr>
          <w:rStyle w:val="Person"/>
        </w:rPr>
        <w:t>häussermann</w:t>
      </w:r>
      <w:r>
        <w:rPr>
          <w:rStyle w:val="Person"/>
        </w:rPr>
        <w:t>#P97</w:t>
      </w:r>
      <w:r w:rsidRPr="005C3A3E">
        <w:t xml:space="preserve"> erzählt jedem: wenn sie etwas über </w:t>
      </w:r>
      <w:r w:rsidRPr="00AC04C1">
        <w:rPr>
          <w:rStyle w:val="Ort"/>
        </w:rPr>
        <w:t>wien</w:t>
      </w:r>
      <w:r>
        <w:rPr>
          <w:rStyle w:val="Ort"/>
        </w:rPr>
        <w:t>s#G141</w:t>
      </w:r>
      <w:r w:rsidRPr="005C3A3E">
        <w:t xml:space="preserve"> theatergeschichte wissen wollen, gehen sie zu </w:t>
      </w:r>
      <w:r w:rsidRPr="00977F29">
        <w:rPr>
          <w:rStyle w:val="Person"/>
        </w:rPr>
        <w:t>blaha</w:t>
      </w:r>
      <w:r>
        <w:rPr>
          <w:rStyle w:val="Person"/>
        </w:rPr>
        <w:t>#P44</w:t>
      </w:r>
      <w:r w:rsidRPr="005C3A3E">
        <w:t>.</w:t>
      </w:r>
      <w:r>
        <w:t>#T2</w:t>
      </w:r>
    </w:p>
    <w:p w:rsidR="002C2B46" w:rsidRDefault="002C2B46" w:rsidP="000B644B">
      <w:pPr>
        <w:rPr>
          <w:rFonts w:cs="Times New Roman"/>
        </w:rPr>
      </w:pPr>
    </w:p>
    <w:p w:rsidR="002C2B46" w:rsidRDefault="002C2B46" w:rsidP="000B644B">
      <w:pPr>
        <w:rPr>
          <w:rFonts w:cs="Times New Roman"/>
        </w:rPr>
      </w:pPr>
      <w:r>
        <w:rPr>
          <w:rStyle w:val="Institution"/>
        </w:rPr>
        <w:t>r</w:t>
      </w:r>
      <w:r w:rsidRPr="00C3038C">
        <w:rPr>
          <w:rStyle w:val="Institution"/>
        </w:rPr>
        <w:t>owohlt</w:t>
      </w:r>
      <w:r>
        <w:rPr>
          <w:rStyle w:val="Institution"/>
        </w:rPr>
        <w:t>#I17</w:t>
      </w:r>
      <w:r w:rsidRPr="005C3A3E">
        <w:rPr>
          <w:rFonts w:cs="Times New Roman"/>
        </w:rPr>
        <w:t xml:space="preserve"> wollte </w:t>
      </w:r>
      <w:r w:rsidRPr="00977F29">
        <w:rPr>
          <w:rStyle w:val="Person"/>
        </w:rPr>
        <w:t>blahas</w:t>
      </w:r>
      <w:r>
        <w:rPr>
          <w:rStyle w:val="Person"/>
        </w:rPr>
        <w:t>#P44</w:t>
      </w:r>
      <w:r w:rsidRPr="005C3A3E">
        <w:rPr>
          <w:rFonts w:cs="Times New Roman"/>
        </w:rPr>
        <w:t xml:space="preserve"> </w:t>
      </w:r>
      <w:r w:rsidRPr="00F304D6">
        <w:rPr>
          <w:rFonts w:cs="Times New Roman"/>
          <w:lang w:val="de-AT" w:eastAsia="fr-FR"/>
        </w:rPr>
        <w:t xml:space="preserve">roman </w:t>
      </w:r>
      <w:r w:rsidRPr="005C3A3E">
        <w:rPr>
          <w:rFonts w:cs="Times New Roman"/>
        </w:rPr>
        <w:t xml:space="preserve">unfertig drucken, nur um ihn zu bekommen, aber </w:t>
      </w:r>
      <w:r w:rsidRPr="00977F29">
        <w:rPr>
          <w:rStyle w:val="Person"/>
        </w:rPr>
        <w:t>pauli</w:t>
      </w:r>
      <w:r>
        <w:rPr>
          <w:rStyle w:val="Person"/>
        </w:rPr>
        <w:t>#P44</w:t>
      </w:r>
      <w:r w:rsidRPr="005C3A3E">
        <w:rPr>
          <w:rFonts w:cs="Times New Roman"/>
        </w:rPr>
        <w:t xml:space="preserve"> lehnte ab, er hätte (siehe oben) ruf zu verlieren und so. zudem gäbe er nichts unfertiges her.</w:t>
      </w:r>
    </w:p>
    <w:p w:rsidR="002C2B46" w:rsidRDefault="002C2B46" w:rsidP="000B644B">
      <w:pPr>
        <w:rPr>
          <w:rFonts w:cs="Times New Roman"/>
        </w:rPr>
      </w:pPr>
    </w:p>
    <w:p w:rsidR="002C2B46" w:rsidRDefault="002C2B46" w:rsidP="000B644B">
      <w:pPr>
        <w:rPr>
          <w:rFonts w:cs="Times New Roman"/>
        </w:rPr>
      </w:pPr>
      <w:r w:rsidRPr="005C3A3E">
        <w:rPr>
          <w:rFonts w:cs="Times New Roman"/>
        </w:rPr>
        <w:t>so entpu</w:t>
      </w:r>
      <w:r>
        <w:rPr>
          <w:rFonts w:cs="Times New Roman"/>
        </w:rPr>
        <w:t>p</w:t>
      </w:r>
      <w:r w:rsidRPr="005C3A3E">
        <w:rPr>
          <w:rFonts w:cs="Times New Roman"/>
        </w:rPr>
        <w:t xml:space="preserve">pt sich auch </w:t>
      </w:r>
      <w:r w:rsidRPr="00977F29">
        <w:rPr>
          <w:rStyle w:val="Person"/>
        </w:rPr>
        <w:t>pauli blaha</w:t>
      </w:r>
      <w:r>
        <w:rPr>
          <w:rStyle w:val="Person"/>
        </w:rPr>
        <w:t>#P44</w:t>
      </w:r>
      <w:r w:rsidRPr="005C3A3E">
        <w:rPr>
          <w:rFonts w:cs="Times New Roman"/>
        </w:rPr>
        <w:t xml:space="preserve"> allmählich als netter kleiner </w:t>
      </w:r>
      <w:r w:rsidRPr="005C3A3E">
        <w:rPr>
          <w:rFonts w:cs="Times New Roman"/>
          <w:lang w:val="de-AT" w:eastAsia="en-US"/>
        </w:rPr>
        <w:t xml:space="preserve">spinner. </w:t>
      </w:r>
      <w:r w:rsidRPr="005C3A3E">
        <w:rPr>
          <w:rFonts w:cs="Times New Roman"/>
        </w:rPr>
        <w:t xml:space="preserve">fast ein </w:t>
      </w:r>
      <w:r w:rsidRPr="005C3A3E">
        <w:rPr>
          <w:rFonts w:cs="Times New Roman"/>
          <w:lang w:val="de-AT" w:eastAsia="en-US"/>
        </w:rPr>
        <w:t xml:space="preserve">poet: </w:t>
      </w:r>
      <w:r w:rsidRPr="005C3A3E">
        <w:rPr>
          <w:rFonts w:cs="Times New Roman"/>
        </w:rPr>
        <w:t>die von der hoffnung leben, wenn</w:t>
      </w:r>
      <w:r>
        <w:rPr>
          <w:rFonts w:cs="Times New Roman"/>
        </w:rPr>
        <w:t>ʼ</w:t>
      </w:r>
      <w:r w:rsidRPr="005C3A3E">
        <w:rPr>
          <w:rFonts w:cs="Times New Roman"/>
        </w:rPr>
        <w:t>s nur die andern glauben, das schmeichelt dem ehrgefühl genug.</w:t>
      </w:r>
    </w:p>
    <w:p w:rsidR="002C2B46" w:rsidRDefault="002C2B46" w:rsidP="000B644B">
      <w:pPr>
        <w:rPr>
          <w:rFonts w:cs="Times New Roman"/>
        </w:rPr>
      </w:pPr>
    </w:p>
    <w:p w:rsidR="002C2B46" w:rsidRDefault="002C2B46" w:rsidP="000B644B">
      <w:pPr>
        <w:rPr>
          <w:rFonts w:cs="Times New Roman"/>
        </w:rPr>
      </w:pPr>
      <w:r w:rsidRPr="00E432CE">
        <w:rPr>
          <w:rFonts w:cs="Times New Roman"/>
          <w:i/>
        </w:rPr>
        <w:t>ich greife nach den sternen</w:t>
      </w:r>
      <w:r>
        <w:rPr>
          <w:rFonts w:cs="Times New Roman"/>
        </w:rPr>
        <w:t xml:space="preserve">. die </w:t>
      </w:r>
      <w:r w:rsidRPr="00977F29">
        <w:rPr>
          <w:rStyle w:val="Schlagwort"/>
          <w:i/>
          <w:iCs/>
        </w:rPr>
        <w:t>wernher von braun story</w:t>
      </w:r>
      <w:r w:rsidRPr="00977F29">
        <w:rPr>
          <w:rStyle w:val="Schlagwort"/>
          <w:iCs/>
        </w:rPr>
        <w:t>#S33</w:t>
      </w:r>
      <w:r w:rsidRPr="00977F29">
        <w:rPr>
          <w:rFonts w:cs="Times New Roman"/>
        </w:rPr>
        <w:t xml:space="preserve"> </w:t>
      </w:r>
      <w:r w:rsidRPr="005C3A3E">
        <w:rPr>
          <w:rFonts w:cs="Times New Roman"/>
        </w:rPr>
        <w:t xml:space="preserve">mit peenemünde als weltzentrum der raketenforschung. was alle andern machten, mein gott, das war doch überhaupt nichts. gegenspionage, liebe und ein verrat machen diese beweihräucherung deutschen erfindergeistes filmisch etwas </w:t>
      </w:r>
      <w:r w:rsidRPr="00F304D6">
        <w:rPr>
          <w:rFonts w:cs="Times New Roman"/>
          <w:lang w:val="de-AT" w:eastAsia="fr-FR"/>
        </w:rPr>
        <w:t>schmackhaf</w:t>
      </w:r>
      <w:r w:rsidRPr="005C3A3E">
        <w:rPr>
          <w:rFonts w:cs="Times New Roman"/>
        </w:rPr>
        <w:t>t.</w:t>
      </w:r>
      <w:r>
        <w:rPr>
          <w:rFonts w:cs="Times New Roman"/>
        </w:rPr>
        <w:br/>
      </w:r>
      <w:r w:rsidRPr="00977F29">
        <w:rPr>
          <w:rStyle w:val="Person"/>
        </w:rPr>
        <w:t>curd jürgens</w:t>
      </w:r>
      <w:r>
        <w:rPr>
          <w:rStyle w:val="Person"/>
        </w:rPr>
        <w:t>#P98</w:t>
      </w:r>
      <w:r w:rsidRPr="005C3A3E">
        <w:rPr>
          <w:rFonts w:cs="Times New Roman"/>
        </w:rPr>
        <w:t xml:space="preserve"> sagt als </w:t>
      </w:r>
      <w:r w:rsidRPr="0010317C">
        <w:rPr>
          <w:rStyle w:val="Person"/>
        </w:rPr>
        <w:t>braun</w:t>
      </w:r>
      <w:r>
        <w:rPr>
          <w:rStyle w:val="Person"/>
        </w:rPr>
        <w:t>#P99</w:t>
      </w:r>
      <w:r w:rsidRPr="005C3A3E">
        <w:rPr>
          <w:rFonts w:cs="Times New Roman"/>
        </w:rPr>
        <w:t xml:space="preserve">: ich gehe dorthin, wo der fortschritt gepflegt wird. diesen schritt hat sich </w:t>
      </w:r>
      <w:r w:rsidRPr="0010317C">
        <w:rPr>
          <w:rStyle w:val="Person"/>
        </w:rPr>
        <w:t>braun</w:t>
      </w:r>
      <w:r>
        <w:rPr>
          <w:rStyle w:val="Person"/>
        </w:rPr>
        <w:t>#P99</w:t>
      </w:r>
      <w:r w:rsidRPr="005C3A3E">
        <w:rPr>
          <w:rFonts w:cs="Times New Roman"/>
        </w:rPr>
        <w:t xml:space="preserve"> zuwenig überlegt, er ist schon in den </w:t>
      </w:r>
      <w:r w:rsidRPr="00D07273">
        <w:rPr>
          <w:rStyle w:val="Ort"/>
        </w:rPr>
        <w:t>usa</w:t>
      </w:r>
      <w:r>
        <w:rPr>
          <w:rStyle w:val="Ort"/>
        </w:rPr>
        <w:t xml:space="preserve">#G21 </w:t>
      </w:r>
      <w:r w:rsidRPr="005C3A3E">
        <w:rPr>
          <w:rFonts w:cs="Times New Roman"/>
        </w:rPr>
        <w:t>steckengeblieben.</w:t>
      </w:r>
    </w:p>
    <w:p w:rsidR="002C2B46" w:rsidRDefault="002C2B46" w:rsidP="000B644B">
      <w:pPr>
        <w:rPr>
          <w:rFonts w:cs="Times New Roman"/>
        </w:rPr>
      </w:pPr>
    </w:p>
    <w:p w:rsidR="002C2B46" w:rsidRPr="0010317C" w:rsidRDefault="002C2B46" w:rsidP="000B644B">
      <w:pPr>
        <w:rPr>
          <w:rStyle w:val="Datumsangabe"/>
        </w:rPr>
      </w:pPr>
      <w:r w:rsidRPr="0010317C">
        <w:rPr>
          <w:rStyle w:val="Datumsangabe"/>
        </w:rPr>
        <w:t>31.5.</w:t>
      </w:r>
    </w:p>
    <w:p w:rsidR="002C2B46" w:rsidRDefault="002C2B46" w:rsidP="000B644B">
      <w:pPr>
        <w:rPr>
          <w:rFonts w:cs="Times New Roman"/>
        </w:rPr>
      </w:pPr>
    </w:p>
    <w:p w:rsidR="002C2B46" w:rsidRDefault="002C2B46" w:rsidP="00966CF2">
      <w:pPr>
        <w:pStyle w:val="Thema"/>
        <w:rPr>
          <w:rFonts w:cs="Times New Roman"/>
        </w:rPr>
      </w:pPr>
      <w:r w:rsidRPr="00050530">
        <w:rPr>
          <w:rStyle w:val="Person"/>
        </w:rPr>
        <w:t>gagarin#P100</w:t>
      </w:r>
      <w:r w:rsidRPr="00966CF2">
        <w:t xml:space="preserve"> las </w:t>
      </w:r>
      <w:r w:rsidRPr="00050530">
        <w:rPr>
          <w:rStyle w:val="Person"/>
        </w:rPr>
        <w:t>molière#P101</w:t>
      </w:r>
      <w:r w:rsidRPr="00966CF2">
        <w:t xml:space="preserve"> vor seinem weltraumflug, was werden die amerikaner lesen, wenn es dort einmal klappen wird? sicher comics. beides entspricht dem bildungsniveau der entsprechenden völker</w:t>
      </w:r>
      <w:r>
        <w:rPr>
          <w:rFonts w:cs="Times New Roman"/>
        </w:rPr>
        <w:t>.#T3</w:t>
      </w:r>
    </w:p>
    <w:p w:rsidR="002C2B46" w:rsidRDefault="002C2B46" w:rsidP="000B644B">
      <w:pPr>
        <w:rPr>
          <w:rFonts w:cs="Times New Roman"/>
        </w:rPr>
      </w:pPr>
    </w:p>
    <w:p w:rsidR="002C2B46" w:rsidRDefault="002C2B46" w:rsidP="000B644B">
      <w:pPr>
        <w:rPr>
          <w:rFonts w:cs="Times New Roman"/>
        </w:rPr>
      </w:pPr>
      <w:r w:rsidRPr="005C3A3E">
        <w:rPr>
          <w:rFonts w:cs="Times New Roman"/>
        </w:rPr>
        <w:t>je mehr werte ein arbeitender mensch schafft, umso mehr verkommt er.</w:t>
      </w:r>
    </w:p>
    <w:p w:rsidR="002C2B46" w:rsidRDefault="002C2B46" w:rsidP="000B644B">
      <w:pPr>
        <w:rPr>
          <w:rFonts w:cs="Times New Roman"/>
        </w:rPr>
      </w:pPr>
    </w:p>
    <w:p w:rsidR="002C2B46" w:rsidRDefault="002C2B46" w:rsidP="000B644B">
      <w:pPr>
        <w:rPr>
          <w:rFonts w:cs="Times New Roman"/>
        </w:rPr>
      </w:pPr>
      <w:r w:rsidRPr="005C3A3E">
        <w:rPr>
          <w:rFonts w:cs="Times New Roman"/>
        </w:rPr>
        <w:t>freiheit besteht in freizeit, in nichts sonst. immer hatten die freien die meiste zeit zur verfügung.</w:t>
      </w:r>
    </w:p>
    <w:p w:rsidR="002C2B46" w:rsidRDefault="002C2B46" w:rsidP="000B644B">
      <w:pPr>
        <w:rPr>
          <w:rFonts w:cs="Times New Roman"/>
        </w:rPr>
      </w:pPr>
    </w:p>
    <w:p w:rsidR="002C2B46" w:rsidRDefault="002C2B46" w:rsidP="000B644B">
      <w:pPr>
        <w:rPr>
          <w:rFonts w:cs="Times New Roman"/>
        </w:rPr>
      </w:pPr>
      <w:r w:rsidRPr="005C3A3E">
        <w:rPr>
          <w:rFonts w:cs="Times New Roman"/>
        </w:rPr>
        <w:t>die persönlichkeit lebt nicht von der individualität, die sie von der gemeinschaft abhebt (das gibt nur sonderlinge), sondern die persönlichkeit wird umso reicher, je intensiver der reichtu</w:t>
      </w:r>
      <w:r>
        <w:rPr>
          <w:rFonts w:cs="Times New Roman"/>
        </w:rPr>
        <w:t>m der gemeinschaft in ihr wirkt</w:t>
      </w:r>
      <w:r w:rsidRPr="005C3A3E">
        <w:rPr>
          <w:rFonts w:cs="Times New Roman"/>
        </w:rPr>
        <w:t xml:space="preserve"> (</w:t>
      </w:r>
      <w:r w:rsidRPr="009576E8">
        <w:rPr>
          <w:rStyle w:val="Person"/>
        </w:rPr>
        <w:t>franz marek</w:t>
      </w:r>
      <w:r>
        <w:rPr>
          <w:rStyle w:val="Person"/>
        </w:rPr>
        <w:t>#P102</w:t>
      </w:r>
      <w:r w:rsidRPr="005C3A3E">
        <w:rPr>
          <w:rFonts w:cs="Times New Roman"/>
        </w:rPr>
        <w:t xml:space="preserve"> </w:t>
      </w:r>
      <w:r w:rsidRPr="009576E8">
        <w:rPr>
          <w:rStyle w:val="Schlagwort"/>
          <w:i/>
          <w:iCs/>
        </w:rPr>
        <w:t>w.u.z.</w:t>
      </w:r>
      <w:r>
        <w:rPr>
          <w:rStyle w:val="Schlagwort"/>
          <w:i/>
          <w:iCs/>
        </w:rPr>
        <w:t>#S103</w:t>
      </w:r>
      <w:r w:rsidRPr="005C3A3E">
        <w:rPr>
          <w:rFonts w:cs="Times New Roman"/>
        </w:rPr>
        <w:t>)</w:t>
      </w:r>
      <w:r>
        <w:rPr>
          <w:rFonts w:cs="Times New Roman"/>
        </w:rPr>
        <w:t>.</w:t>
      </w:r>
    </w:p>
    <w:p w:rsidR="002C2B46" w:rsidRDefault="002C2B46" w:rsidP="000B644B">
      <w:pPr>
        <w:rPr>
          <w:rFonts w:cs="Times New Roman"/>
        </w:rPr>
      </w:pPr>
    </w:p>
    <w:p w:rsidR="002C2B46" w:rsidRPr="008102F7" w:rsidRDefault="002C2B46" w:rsidP="008102F7">
      <w:pPr>
        <w:rPr>
          <w:rFonts w:cs="Times New Roman"/>
        </w:rPr>
      </w:pPr>
      <w:r w:rsidRPr="000D4DC6">
        <w:rPr>
          <w:rFonts w:cs="Times New Roman"/>
        </w:rPr>
        <w:t>[21]</w:t>
      </w:r>
      <w:r>
        <w:rPr>
          <w:rFonts w:cs="Times New Roman"/>
        </w:rPr>
        <w:t xml:space="preserve">  </w:t>
      </w:r>
      <w:r w:rsidRPr="008102F7">
        <w:rPr>
          <w:rStyle w:val="ThemaZchn"/>
        </w:rPr>
        <w:t>koller#P10 und kliemstein#P22 waren in schildbürgerfunktion bei lassl#P7. kliemstein#P22 ging (angeblich) forsch auf ihn zu, setzte sich hin und sagte: so geht des net, herr lassl#P7, wenn’s so weitermachen, müssen wir sie absetzen ... lehr#P6 blieb der mund offen stehen, detto der szelless. lassl#P7 wurde wütend (was sonst), sprang auf und warf die beiden hinaus.</w:t>
      </w:r>
      <w:r w:rsidRPr="008102F7">
        <w:rPr>
          <w:rStyle w:val="ThemaZchn"/>
        </w:rPr>
        <w:br/>
        <w:t>wehgeschrei bei allen, die die presse für eine macht halten. und alle vergessen, dass ja die presse darauf angewiesen ist, ihre spalten füllen zu können. kliemstein#P22 kann sich nichts vertun, es war ein mutiger, wenn auch dummer schritt von ihm. und lassl#P7 braucht nach wie vor ständig neue füller. wird also ständig weiterhin herumgehen und schauen, wo und wie er sein gift verspritzen kann.#T2</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0B644B">
      <w:pPr>
        <w:rPr>
          <w:rFonts w:cs="Times New Roman"/>
        </w:rPr>
      </w:pPr>
      <w:r w:rsidRPr="005C3A3E">
        <w:rPr>
          <w:rFonts w:cs="Times New Roman"/>
        </w:rPr>
        <w:t>sie stinken alle ab, die preisträger aus kameraderie.</w:t>
      </w:r>
      <w:r w:rsidRPr="005C3A3E">
        <w:rPr>
          <w:rFonts w:cs="Times New Roman"/>
        </w:rPr>
        <w:br/>
        <w:t xml:space="preserve">in der </w:t>
      </w:r>
      <w:r w:rsidRPr="00E432CE">
        <w:rPr>
          <w:rStyle w:val="Schlagwort"/>
        </w:rPr>
        <w:t>josefstadt</w:t>
      </w:r>
      <w:r>
        <w:rPr>
          <w:rStyle w:val="Schlagwort"/>
        </w:rPr>
        <w:t>#S116</w:t>
      </w:r>
      <w:r w:rsidRPr="005C3A3E">
        <w:rPr>
          <w:rFonts w:cs="Times New Roman"/>
        </w:rPr>
        <w:t xml:space="preserve"> </w:t>
      </w:r>
      <w:r w:rsidRPr="00C3038C">
        <w:rPr>
          <w:rStyle w:val="Person"/>
        </w:rPr>
        <w:t>schwarz helmut</w:t>
      </w:r>
      <w:r>
        <w:rPr>
          <w:rStyle w:val="Person"/>
        </w:rPr>
        <w:t>#P103</w:t>
      </w:r>
      <w:r w:rsidRPr="005C3A3E">
        <w:rPr>
          <w:rFonts w:cs="Times New Roman"/>
        </w:rPr>
        <w:t>, der arbeiterpriester, mit einem neuen kitschigen priesterstückerl. ein solcher wird revolu</w:t>
      </w:r>
      <w:r>
        <w:rPr>
          <w:rFonts w:cs="Times New Roman"/>
        </w:rPr>
        <w:t>tionär (!) und findet durch den ‚</w:t>
      </w:r>
      <w:r w:rsidRPr="005C3A3E">
        <w:rPr>
          <w:rFonts w:cs="Times New Roman"/>
        </w:rPr>
        <w:t>guatn oltn lehr</w:t>
      </w:r>
      <w:r>
        <w:rPr>
          <w:rFonts w:cs="Times New Roman"/>
        </w:rPr>
        <w:t>er‘ wieder zur religi</w:t>
      </w:r>
      <w:r w:rsidRPr="005C3A3E">
        <w:rPr>
          <w:rFonts w:cs="Times New Roman"/>
        </w:rPr>
        <w:t>on zurück. heiliger himmel.</w:t>
      </w:r>
      <w:r>
        <w:rPr>
          <w:rFonts w:cs="Times New Roman"/>
        </w:rPr>
        <w:br/>
      </w:r>
      <w:r w:rsidRPr="005C3A3E">
        <w:rPr>
          <w:rFonts w:cs="Times New Roman"/>
        </w:rPr>
        <w:t>aber ausschlaggebend ist in autriche die freunderlwirtschaft.</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0B644B">
      <w:pPr>
        <w:rPr>
          <w:rFonts w:cs="Times New Roman"/>
        </w:rPr>
      </w:pPr>
      <w:r w:rsidRPr="005C3A3E">
        <w:rPr>
          <w:rFonts w:cs="Times New Roman"/>
        </w:rPr>
        <w:t xml:space="preserve">schau schau, wie das fernsehen die begeisterten menschenmassen unterschlägt, die in </w:t>
      </w:r>
      <w:r w:rsidRPr="00AC04C1">
        <w:rPr>
          <w:rStyle w:val="Ort"/>
        </w:rPr>
        <w:t>wien</w:t>
      </w:r>
      <w:r>
        <w:rPr>
          <w:rStyle w:val="Ort"/>
        </w:rPr>
        <w:t>#G141</w:t>
      </w:r>
      <w:r w:rsidRPr="005C3A3E">
        <w:rPr>
          <w:rFonts w:cs="Times New Roman"/>
        </w:rPr>
        <w:t xml:space="preserve"> </w:t>
      </w:r>
      <w:r w:rsidRPr="00C3038C">
        <w:rPr>
          <w:rStyle w:val="Person"/>
        </w:rPr>
        <w:t>ch</w:t>
      </w:r>
      <w:r>
        <w:rPr>
          <w:rStyle w:val="Person"/>
        </w:rPr>
        <w:t>#P105</w:t>
      </w:r>
      <w:r w:rsidRPr="005C3A3E">
        <w:rPr>
          <w:rFonts w:cs="Times New Roman"/>
        </w:rPr>
        <w:t xml:space="preserve"> zujubeln.</w:t>
      </w:r>
    </w:p>
    <w:p w:rsidR="002C2B46" w:rsidRDefault="002C2B46" w:rsidP="000B644B">
      <w:pPr>
        <w:rPr>
          <w:rFonts w:cs="Times New Roman"/>
        </w:rPr>
      </w:pPr>
    </w:p>
    <w:p w:rsidR="002C2B46" w:rsidRDefault="002C2B46" w:rsidP="000B644B">
      <w:pPr>
        <w:rPr>
          <w:rFonts w:cs="Times New Roman"/>
        </w:rPr>
      </w:pPr>
      <w:r w:rsidRPr="005C3A3E">
        <w:rPr>
          <w:rFonts w:cs="Times New Roman"/>
        </w:rPr>
        <w:t xml:space="preserve">der </w:t>
      </w:r>
      <w:r w:rsidRPr="00C3038C">
        <w:rPr>
          <w:rStyle w:val="Schlagwort"/>
        </w:rPr>
        <w:t>eichmann-prozess</w:t>
      </w:r>
      <w:r>
        <w:rPr>
          <w:rStyle w:val="Schlagwort"/>
        </w:rPr>
        <w:t>#S100</w:t>
      </w:r>
      <w:r w:rsidRPr="00B40FAD">
        <w:t xml:space="preserve"> </w:t>
      </w:r>
      <w:r w:rsidRPr="005C3A3E">
        <w:rPr>
          <w:rFonts w:cs="Times New Roman"/>
        </w:rPr>
        <w:t xml:space="preserve">ergibt immer neue grauenhafte </w:t>
      </w:r>
      <w:r w:rsidRPr="005C3A3E">
        <w:rPr>
          <w:rFonts w:cs="Times New Roman"/>
          <w:lang w:val="de-AT" w:eastAsia="en-US"/>
        </w:rPr>
        <w:t xml:space="preserve">details </w:t>
      </w:r>
      <w:r w:rsidRPr="005C3A3E">
        <w:rPr>
          <w:rFonts w:cs="Times New Roman"/>
        </w:rPr>
        <w:t>der judenmorderei.</w:t>
      </w:r>
      <w:r>
        <w:rPr>
          <w:rFonts w:cs="Times New Roman"/>
        </w:rPr>
        <w:br/>
      </w:r>
      <w:r w:rsidRPr="005C3A3E">
        <w:rPr>
          <w:rFonts w:cs="Times New Roman"/>
        </w:rPr>
        <w:t xml:space="preserve">ein besonders beliebtes spiel der </w:t>
      </w:r>
      <w:r w:rsidRPr="00C3038C">
        <w:rPr>
          <w:rStyle w:val="Institution"/>
        </w:rPr>
        <w:t>ss</w:t>
      </w:r>
      <w:r>
        <w:rPr>
          <w:rStyle w:val="Institution"/>
        </w:rPr>
        <w:t>#I30</w:t>
      </w:r>
      <w:r w:rsidRPr="005C3A3E">
        <w:rPr>
          <w:rFonts w:cs="Times New Roman"/>
        </w:rPr>
        <w:t xml:space="preserve"> war es, den juden die hosen</w:t>
      </w:r>
      <w:r>
        <w:rPr>
          <w:rFonts w:cs="Times New Roman"/>
        </w:rPr>
        <w:t xml:space="preserve"> </w:t>
      </w:r>
      <w:r w:rsidRPr="005C3A3E">
        <w:rPr>
          <w:rFonts w:cs="Times New Roman"/>
        </w:rPr>
        <w:t xml:space="preserve">zuzubinden und </w:t>
      </w:r>
      <w:r w:rsidRPr="005C3A3E">
        <w:rPr>
          <w:rFonts w:cs="Times New Roman"/>
          <w:lang w:val="de-AT" w:eastAsia="en-US"/>
        </w:rPr>
        <w:t xml:space="preserve">ratten </w:t>
      </w:r>
      <w:r w:rsidRPr="005C3A3E">
        <w:rPr>
          <w:rFonts w:cs="Times New Roman"/>
        </w:rPr>
        <w:t xml:space="preserve">hineinzustecken. die juden mussten strammstehen, sonst wurden sie </w:t>
      </w:r>
      <w:r w:rsidRPr="005C3A3E">
        <w:rPr>
          <w:rFonts w:cs="Times New Roman"/>
          <w:lang w:val="de-AT" w:eastAsia="en-US"/>
        </w:rPr>
        <w:t>to</w:t>
      </w:r>
      <w:r w:rsidRPr="005C3A3E">
        <w:rPr>
          <w:rFonts w:cs="Times New Roman"/>
        </w:rPr>
        <w:t>tgeschlagen.</w:t>
      </w:r>
      <w:r>
        <w:rPr>
          <w:rFonts w:cs="Times New Roman"/>
        </w:rPr>
        <w:br/>
      </w:r>
      <w:r w:rsidRPr="005C3A3E">
        <w:rPr>
          <w:rFonts w:cs="Times New Roman"/>
        </w:rPr>
        <w:t>das volk der dichter und denker ...</w:t>
      </w:r>
      <w:r>
        <w:rPr>
          <w:rFonts w:cs="Times New Roman"/>
        </w:rPr>
        <w:br/>
        <w:t>das ‚abendland‘</w:t>
      </w:r>
      <w:r w:rsidRPr="005C3A3E">
        <w:rPr>
          <w:rFonts w:cs="Times New Roman"/>
        </w:rPr>
        <w:t>.</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966CF2">
      <w:pPr>
        <w:pStyle w:val="Thema"/>
      </w:pPr>
      <w:r w:rsidRPr="005C3A3E">
        <w:t>in modernen massenstaaten ist zwang unerlässlich. selbst die so freie schwyz übt einen zwang aus auf die weinbauern, die zuviel wein anbauen (kanton bern, kleinbauernkrieg juni 61)</w:t>
      </w:r>
      <w:r>
        <w:t>.</w:t>
      </w:r>
      <w:r>
        <w:br/>
      </w:r>
      <w:r w:rsidRPr="005C3A3E">
        <w:t xml:space="preserve">das geniale und imponierende am </w:t>
      </w:r>
      <w:r w:rsidRPr="00AC2DBA">
        <w:rPr>
          <w:rStyle w:val="Schlagwort"/>
        </w:rPr>
        <w:t>kommunismus</w:t>
      </w:r>
      <w:r>
        <w:rPr>
          <w:rStyle w:val="Schlagwort"/>
        </w:rPr>
        <w:t>#S6</w:t>
      </w:r>
      <w:r w:rsidRPr="00AC2DBA">
        <w:t xml:space="preserve"> </w:t>
      </w:r>
      <w:r w:rsidRPr="005C3A3E">
        <w:t>ist, dass er den zwang ersetzt durch eine neue ethik, woraus sich die wahre freiheit ergibt.</w:t>
      </w:r>
      <w:r>
        <w:t>#T1</w:t>
      </w:r>
    </w:p>
    <w:p w:rsidR="002C2B46" w:rsidRDefault="002C2B46" w:rsidP="000B644B">
      <w:pPr>
        <w:rPr>
          <w:rFonts w:cs="Times New Roman"/>
        </w:rPr>
      </w:pPr>
    </w:p>
    <w:p w:rsidR="002C2B46" w:rsidRDefault="002C2B46" w:rsidP="000B644B">
      <w:pPr>
        <w:rPr>
          <w:rFonts w:cs="Times New Roman"/>
        </w:rPr>
      </w:pPr>
      <w:r w:rsidRPr="005C3A3E">
        <w:rPr>
          <w:rFonts w:cs="Times New Roman"/>
        </w:rPr>
        <w:t>wieso sind immer wieder so</w:t>
      </w:r>
      <w:r>
        <w:rPr>
          <w:rFonts w:cs="Times New Roman"/>
        </w:rPr>
        <w:t xml:space="preserve"> </w:t>
      </w:r>
      <w:r w:rsidRPr="005C3A3E">
        <w:rPr>
          <w:rFonts w:cs="Times New Roman"/>
        </w:rPr>
        <w:t>viele menschen bereit, sich für einen unternehmer aufzureiben?</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0B644B">
      <w:pPr>
        <w:rPr>
          <w:rFonts w:cs="Times New Roman"/>
        </w:rPr>
      </w:pPr>
      <w:r w:rsidRPr="00562F5D">
        <w:rPr>
          <w:rStyle w:val="Person"/>
        </w:rPr>
        <w:t>hans henny jahnn</w:t>
      </w:r>
      <w:r>
        <w:rPr>
          <w:rStyle w:val="Person"/>
        </w:rPr>
        <w:t>#P106</w:t>
      </w:r>
      <w:r w:rsidRPr="005C3A3E">
        <w:rPr>
          <w:rFonts w:cs="Times New Roman"/>
        </w:rPr>
        <w:t xml:space="preserve"> anerkannte keinen in der literatur neben sich ausser </w:t>
      </w:r>
      <w:r w:rsidRPr="00562F5D">
        <w:rPr>
          <w:rStyle w:val="Person"/>
        </w:rPr>
        <w:t>kafka</w:t>
      </w:r>
      <w:r>
        <w:rPr>
          <w:rStyle w:val="Person"/>
        </w:rPr>
        <w:t>#P107</w:t>
      </w:r>
      <w:r w:rsidRPr="005C3A3E">
        <w:rPr>
          <w:rFonts w:cs="Times New Roman"/>
        </w:rPr>
        <w:t xml:space="preserve">. und er hatte erwartet, nach seiner rückkehr aus der </w:t>
      </w:r>
      <w:r w:rsidRPr="005C3A3E">
        <w:rPr>
          <w:rFonts w:cs="Times New Roman"/>
          <w:lang w:val="de-AT" w:eastAsia="en-US"/>
        </w:rPr>
        <w:t xml:space="preserve">emigration </w:t>
      </w:r>
      <w:r w:rsidRPr="005C3A3E">
        <w:rPr>
          <w:rFonts w:cs="Times New Roman"/>
        </w:rPr>
        <w:t xml:space="preserve">einen triumphalen aufstieg zu erleben. nun ist er verbittert, schreibt </w:t>
      </w:r>
      <w:r w:rsidRPr="00562F5D">
        <w:rPr>
          <w:rStyle w:val="Person"/>
        </w:rPr>
        <w:t>hanns ahrens</w:t>
      </w:r>
      <w:r>
        <w:rPr>
          <w:rStyle w:val="Person"/>
        </w:rPr>
        <w:t>#P108</w:t>
      </w:r>
      <w:r w:rsidRPr="005C3A3E">
        <w:rPr>
          <w:rFonts w:cs="Times New Roman"/>
        </w:rPr>
        <w:t xml:space="preserve"> in </w:t>
      </w:r>
      <w:r w:rsidRPr="00F304D6">
        <w:rPr>
          <w:rFonts w:cs="Times New Roman"/>
          <w:i/>
          <w:lang w:val="de-AT" w:eastAsia="fr-FR"/>
        </w:rPr>
        <w:t xml:space="preserve">lit revue </w:t>
      </w:r>
      <w:r w:rsidRPr="005C3A3E">
        <w:rPr>
          <w:rFonts w:cs="Times New Roman"/>
        </w:rPr>
        <w:t xml:space="preserve">5/61. </w:t>
      </w:r>
      <w:r>
        <w:rPr>
          <w:rFonts w:cs="Times New Roman"/>
        </w:rPr>
        <w:br/>
      </w:r>
      <w:r w:rsidRPr="005C3A3E">
        <w:rPr>
          <w:rFonts w:cs="Times New Roman"/>
        </w:rPr>
        <w:t>typischer fall von selbstüberschätzung.</w:t>
      </w:r>
      <w:r>
        <w:rPr>
          <w:rFonts w:cs="Times New Roman"/>
        </w:rPr>
        <w:br/>
      </w:r>
      <w:r w:rsidRPr="005C3A3E">
        <w:rPr>
          <w:rFonts w:cs="Times New Roman"/>
        </w:rPr>
        <w:t xml:space="preserve">der westliche </w:t>
      </w:r>
      <w:r w:rsidRPr="00F304D6">
        <w:rPr>
          <w:rFonts w:cs="Times New Roman"/>
          <w:lang w:val="de-AT" w:eastAsia="fr-FR"/>
        </w:rPr>
        <w:t xml:space="preserve">lit.- </w:t>
      </w:r>
      <w:r w:rsidRPr="005C3A3E">
        <w:rPr>
          <w:rFonts w:cs="Times New Roman"/>
        </w:rPr>
        <w:t xml:space="preserve">und kunstbetrieb ist doch ohnehin zum kotzen und lediglich eine frage des geldes, des geschäftes. das ist doch die einzige freiheit, die wir haben, schreiben zu dürfen, was wir wollen, und was dem schafskopf weinberger so imponiert. darum ja die unglückselige atmosphäre, wenn man nur ein wenig erfolg hat, eine luft von neid und hass. das macht </w:t>
      </w:r>
      <w:r w:rsidRPr="00F304D6">
        <w:rPr>
          <w:rFonts w:cs="Times New Roman"/>
          <w:lang w:val="de-AT" w:eastAsia="fr-FR"/>
        </w:rPr>
        <w:t xml:space="preserve">diese </w:t>
      </w:r>
      <w:r>
        <w:rPr>
          <w:rFonts w:cs="Times New Roman"/>
        </w:rPr>
        <w:t>‚freiheit‘</w:t>
      </w:r>
      <w:r w:rsidRPr="005C3A3E">
        <w:rPr>
          <w:rFonts w:cs="Times New Roman"/>
        </w:rPr>
        <w:t>, diese abhängigkeit vom geldsack.</w:t>
      </w:r>
    </w:p>
    <w:p w:rsidR="002C2B46" w:rsidRDefault="002C2B46" w:rsidP="000B644B">
      <w:pPr>
        <w:rPr>
          <w:rFonts w:cs="Times New Roman"/>
        </w:rPr>
      </w:pPr>
      <w:r w:rsidRPr="00562F5D">
        <w:rPr>
          <w:rFonts w:cs="Times New Roman"/>
        </w:rPr>
        <w:t>[22]</w:t>
      </w:r>
      <w:r>
        <w:rPr>
          <w:rFonts w:cs="Times New Roman"/>
        </w:rPr>
        <w:t xml:space="preserve"> </w:t>
      </w:r>
      <w:r w:rsidRPr="005C3A3E">
        <w:rPr>
          <w:rFonts w:cs="Times New Roman"/>
        </w:rPr>
        <w:t>einen platz in der literatur? ich pfeife drauf, das sind doch alles verlogene träume.</w:t>
      </w:r>
      <w:r>
        <w:rPr>
          <w:rFonts w:cs="Times New Roman"/>
        </w:rPr>
        <w:br/>
      </w:r>
      <w:r w:rsidRPr="005C3A3E">
        <w:rPr>
          <w:rFonts w:cs="Times New Roman"/>
        </w:rPr>
        <w:t xml:space="preserve">ich mache meine arbeit und vertrete meinen standpunkt. und wenn einer kommt, der das brauchen kann, dann soll er es haben. wenn keiner kommt, dann </w:t>
      </w:r>
      <w:r>
        <w:rPr>
          <w:rFonts w:cs="Times New Roman"/>
        </w:rPr>
        <w:t>–</w:t>
      </w:r>
      <w:r w:rsidRPr="005C3A3E">
        <w:rPr>
          <w:rFonts w:cs="Times New Roman"/>
        </w:rPr>
        <w:t xml:space="preserve"> auch egal.</w:t>
      </w:r>
    </w:p>
    <w:p w:rsidR="002C2B46" w:rsidRDefault="002C2B46" w:rsidP="000B644B">
      <w:pPr>
        <w:rPr>
          <w:rFonts w:cs="Times New Roman"/>
        </w:rPr>
      </w:pPr>
    </w:p>
    <w:p w:rsidR="002C2B46" w:rsidRDefault="002C2B46" w:rsidP="006F1A90">
      <w:pPr>
        <w:pStyle w:val="Thema"/>
      </w:pPr>
      <w:r w:rsidRPr="005C3A3E">
        <w:t>sie trug am rec</w:t>
      </w:r>
      <w:r>
        <w:t>hten arm eine automatische uhr</w:t>
      </w:r>
      <w:r w:rsidRPr="005C3A3E">
        <w:t>. da sie zu</w:t>
      </w:r>
      <w:r>
        <w:t xml:space="preserve"> </w:t>
      </w:r>
      <w:r w:rsidRPr="005C3A3E">
        <w:t>wenig bewegung machte und die uhr darum anfing, zurückzubleiben, kam sie auf den ausweg, manchmal zu kommen und meine glieder zu massieren, besonders das eine, auf das es ihr ankam.</w:t>
      </w:r>
      <w:r>
        <w:t>#T8</w:t>
      </w:r>
    </w:p>
    <w:p w:rsidR="002C2B46" w:rsidRDefault="002C2B46" w:rsidP="006F1A90"/>
    <w:p w:rsidR="002C2B46" w:rsidRDefault="002C2B46" w:rsidP="000B644B">
      <w:pPr>
        <w:rPr>
          <w:rFonts w:cs="Times New Roman"/>
        </w:rPr>
      </w:pPr>
      <w:r>
        <w:rPr>
          <w:rFonts w:cs="Times New Roman"/>
        </w:rPr>
        <w:t>vom abstrakten ‚freiheits‘</w:t>
      </w:r>
      <w:r w:rsidRPr="005C3A3E">
        <w:rPr>
          <w:rFonts w:cs="Times New Roman"/>
        </w:rPr>
        <w:t>-</w:t>
      </w:r>
      <w:r w:rsidRPr="005C3A3E">
        <w:rPr>
          <w:rFonts w:cs="Times New Roman"/>
          <w:lang w:val="de-AT" w:eastAsia="en-US"/>
        </w:rPr>
        <w:t xml:space="preserve">argument </w:t>
      </w:r>
      <w:r w:rsidRPr="005C3A3E">
        <w:rPr>
          <w:rFonts w:cs="Times New Roman"/>
        </w:rPr>
        <w:t>reden ohnehin nur pseudointellektue</w:t>
      </w:r>
      <w:r w:rsidRPr="005C3A3E">
        <w:rPr>
          <w:rFonts w:cs="Times New Roman"/>
          <w:lang w:val="de-AT" w:eastAsia="en-US"/>
        </w:rPr>
        <w:t xml:space="preserve">lle spinner </w:t>
      </w:r>
      <w:r w:rsidRPr="005C3A3E">
        <w:rPr>
          <w:rFonts w:cs="Times New Roman"/>
        </w:rPr>
        <w:t xml:space="preserve">wie </w:t>
      </w:r>
      <w:r w:rsidRPr="00562F5D">
        <w:rPr>
          <w:rStyle w:val="Person"/>
        </w:rPr>
        <w:t>heinz</w:t>
      </w:r>
      <w:r>
        <w:rPr>
          <w:rStyle w:val="Person"/>
        </w:rPr>
        <w:t>#P62</w:t>
      </w:r>
      <w:r w:rsidRPr="005C3A3E">
        <w:rPr>
          <w:rFonts w:cs="Times New Roman"/>
        </w:rPr>
        <w:t xml:space="preserve"> und weinberger. ein mensch, der arbeitet, redet davon, dass er nach feierabend eine vertretung annehmen muss, um leben zu können.</w:t>
      </w:r>
    </w:p>
    <w:p w:rsidR="002C2B46" w:rsidRDefault="002C2B46" w:rsidP="000B644B">
      <w:pPr>
        <w:rPr>
          <w:rFonts w:cs="Times New Roman"/>
        </w:rPr>
      </w:pPr>
    </w:p>
    <w:p w:rsidR="002C2B46" w:rsidRPr="00562F5D" w:rsidRDefault="002C2B46" w:rsidP="000B644B">
      <w:pPr>
        <w:rPr>
          <w:rStyle w:val="Datumsangabe"/>
        </w:rPr>
      </w:pPr>
      <w:r w:rsidRPr="00562F5D">
        <w:rPr>
          <w:rStyle w:val="Datumsangabe"/>
        </w:rPr>
        <w:t>5.6.</w:t>
      </w:r>
    </w:p>
    <w:p w:rsidR="002C2B46" w:rsidRDefault="002C2B46" w:rsidP="000B644B">
      <w:pPr>
        <w:rPr>
          <w:rFonts w:cs="Times New Roman"/>
        </w:rPr>
      </w:pPr>
    </w:p>
    <w:p w:rsidR="002C2B46" w:rsidRDefault="002C2B46" w:rsidP="00966CF2">
      <w:pPr>
        <w:pStyle w:val="Thema"/>
      </w:pPr>
      <w:r w:rsidRPr="005C3A3E">
        <w:t>kur</w:t>
      </w:r>
      <w:r>
        <w:t xml:space="preserve">ze probelesung aus </w:t>
      </w:r>
      <w:r w:rsidRPr="00562F5D">
        <w:rPr>
          <w:rStyle w:val="Schlagwort"/>
          <w:i/>
          <w:iCs/>
        </w:rPr>
        <w:t>drachensaat</w:t>
      </w:r>
      <w:r>
        <w:rPr>
          <w:rStyle w:val="Schlagwort"/>
          <w:iCs/>
        </w:rPr>
        <w:t>#</w:t>
      </w:r>
      <w:r w:rsidRPr="00ED3028">
        <w:rPr>
          <w:rStyle w:val="Schlagwort"/>
          <w:i/>
          <w:iCs/>
        </w:rPr>
        <w:t>S11</w:t>
      </w:r>
      <w:r w:rsidRPr="005C3A3E">
        <w:t xml:space="preserve"> bei </w:t>
      </w:r>
      <w:r w:rsidRPr="00562F5D">
        <w:rPr>
          <w:rStyle w:val="Person"/>
        </w:rPr>
        <w:t>stürzl</w:t>
      </w:r>
      <w:r>
        <w:rPr>
          <w:rStyle w:val="Person"/>
        </w:rPr>
        <w:t>#P109</w:t>
      </w:r>
      <w:r w:rsidRPr="005C3A3E">
        <w:t xml:space="preserve"> gut angekommen. </w:t>
      </w:r>
      <w:r>
        <w:br/>
      </w:r>
      <w:r w:rsidRPr="00251758">
        <w:rPr>
          <w:rStyle w:val="Person"/>
        </w:rPr>
        <w:t>heris</w:t>
      </w:r>
      <w:r>
        <w:rPr>
          <w:rStyle w:val="Person"/>
        </w:rPr>
        <w:t>#P62</w:t>
      </w:r>
      <w:r w:rsidRPr="005C3A3E">
        <w:t xml:space="preserve"> stil bleibt unverändert wie </w:t>
      </w:r>
      <w:r w:rsidRPr="00251758">
        <w:rPr>
          <w:rStyle w:val="Person"/>
        </w:rPr>
        <w:t>heris</w:t>
      </w:r>
      <w:r>
        <w:rPr>
          <w:rStyle w:val="Person"/>
        </w:rPr>
        <w:t>#P62</w:t>
      </w:r>
      <w:r w:rsidRPr="005C3A3E">
        <w:t xml:space="preserve"> geist. seine welt sind huren und offiziere. er ist ein sehr später </w:t>
      </w:r>
      <w:r w:rsidRPr="00562F5D">
        <w:rPr>
          <w:rStyle w:val="Person"/>
        </w:rPr>
        <w:t>schnitzler</w:t>
      </w:r>
      <w:r>
        <w:rPr>
          <w:rStyle w:val="Person"/>
        </w:rPr>
        <w:t>#P110</w:t>
      </w:r>
      <w:r w:rsidRPr="005C3A3E">
        <w:t>, alles wirkt um die jahre zu antiquiert, um die er zu spät begonnen hat mit dem schreiben.</w:t>
      </w:r>
      <w:r>
        <w:br/>
      </w:r>
      <w:r w:rsidRPr="005C3A3E">
        <w:t>dazu ist er eitel wie ein pfau und eingebildet auf nicht vorhandenes championat.</w:t>
      </w:r>
      <w:r>
        <w:t>#T2</w:t>
      </w:r>
    </w:p>
    <w:p w:rsidR="002C2B46" w:rsidRDefault="002C2B46" w:rsidP="000B644B">
      <w:pPr>
        <w:rPr>
          <w:rFonts w:cs="Times New Roman"/>
        </w:rPr>
      </w:pPr>
    </w:p>
    <w:p w:rsidR="002C2B46" w:rsidRPr="00562F5D" w:rsidRDefault="002C2B46" w:rsidP="000B644B">
      <w:pPr>
        <w:rPr>
          <w:rStyle w:val="Schlagwort"/>
        </w:rPr>
      </w:pPr>
      <w:r w:rsidRPr="00562F5D">
        <w:rPr>
          <w:rStyle w:val="Schlagwort"/>
        </w:rPr>
        <w:t>wiener konferenz ch und kennedy.#S104</w:t>
      </w:r>
    </w:p>
    <w:p w:rsidR="002C2B46" w:rsidRDefault="002C2B46" w:rsidP="000B644B">
      <w:pPr>
        <w:rPr>
          <w:rFonts w:cs="Times New Roman"/>
        </w:rPr>
      </w:pPr>
    </w:p>
    <w:p w:rsidR="002C2B46" w:rsidRDefault="002C2B46" w:rsidP="00966CF2">
      <w:pPr>
        <w:pStyle w:val="Thema"/>
      </w:pPr>
      <w:r w:rsidRPr="00562F5D">
        <w:rPr>
          <w:rStyle w:val="Person"/>
        </w:rPr>
        <w:t>hugo</w:t>
      </w:r>
      <w:r>
        <w:rPr>
          <w:rStyle w:val="Person"/>
        </w:rPr>
        <w:t>#P11</w:t>
      </w:r>
      <w:r w:rsidRPr="005C3A3E">
        <w:t xml:space="preserve"> rief an. er hätte gelesen, dass </w:t>
      </w:r>
      <w:r w:rsidRPr="00F64B90">
        <w:t xml:space="preserve">die </w:t>
      </w:r>
      <w:r w:rsidRPr="00562F5D">
        <w:rPr>
          <w:rStyle w:val="Schlagwort"/>
          <w:i/>
          <w:iCs/>
        </w:rPr>
        <w:t>drachensaat</w:t>
      </w:r>
      <w:r>
        <w:rPr>
          <w:rStyle w:val="Schlagwort"/>
          <w:iCs/>
        </w:rPr>
        <w:t>#</w:t>
      </w:r>
      <w:r w:rsidRPr="00ED3028">
        <w:rPr>
          <w:rStyle w:val="Schlagwort"/>
          <w:i/>
          <w:iCs/>
        </w:rPr>
        <w:t>S11</w:t>
      </w:r>
      <w:r w:rsidRPr="005C3A3E">
        <w:t xml:space="preserve"> fertig wäre und ob er hineinschauen dürfe und ob ich nicht den fehler machte, die widerstandsbewegung zu verherrlichen.</w:t>
      </w:r>
      <w:r>
        <w:br/>
      </w:r>
      <w:r w:rsidRPr="005C3A3E">
        <w:t>was denn sollte man verherrlichen, wenn nicht den widerstand gegen das gewaltige gangstertum des faschismus? immer diese angst, dass österreichisches zu positiv wegkommen könnte.</w:t>
      </w:r>
      <w:r>
        <w:t>#T7</w:t>
      </w:r>
    </w:p>
    <w:p w:rsidR="002C2B46" w:rsidRDefault="002C2B46" w:rsidP="000B644B">
      <w:pPr>
        <w:rPr>
          <w:rFonts w:cs="Times New Roman"/>
        </w:rPr>
      </w:pPr>
    </w:p>
    <w:p w:rsidR="002C2B46" w:rsidRDefault="002C2B46" w:rsidP="00E94F7A">
      <w:pPr>
        <w:rPr>
          <w:rFonts w:cs="Times New Roman"/>
        </w:rPr>
      </w:pPr>
      <w:r w:rsidRPr="00E94F7A">
        <w:rPr>
          <w:rStyle w:val="Schlagwort"/>
        </w:rPr>
        <w:t>fussballsieg über ungarn. 2:1.#S105</w:t>
      </w:r>
      <w:r w:rsidRPr="00F64B90">
        <w:t xml:space="preserve"> </w:t>
      </w:r>
      <w:r>
        <w:rPr>
          <w:rFonts w:cs="Times New Roman"/>
        </w:rPr>
        <w:t>ein aufregendes, ein schönes spiel.</w:t>
      </w:r>
    </w:p>
    <w:p w:rsidR="002C2B46" w:rsidRDefault="002C2B46" w:rsidP="000B644B">
      <w:pPr>
        <w:rPr>
          <w:rFonts w:cs="Times New Roman"/>
        </w:rPr>
      </w:pPr>
    </w:p>
    <w:p w:rsidR="002C2B46" w:rsidRPr="00562F5D" w:rsidRDefault="002C2B46" w:rsidP="000B644B">
      <w:pPr>
        <w:rPr>
          <w:rStyle w:val="Datumsangabe"/>
        </w:rPr>
      </w:pPr>
      <w:r w:rsidRPr="00562F5D">
        <w:rPr>
          <w:rStyle w:val="Datumsangabe"/>
        </w:rPr>
        <w:t>14.6.</w:t>
      </w:r>
    </w:p>
    <w:p w:rsidR="002C2B46" w:rsidRDefault="002C2B46" w:rsidP="000B644B">
      <w:pPr>
        <w:rPr>
          <w:rFonts w:cs="Times New Roman"/>
        </w:rPr>
      </w:pPr>
    </w:p>
    <w:p w:rsidR="002C2B46" w:rsidRDefault="002C2B46" w:rsidP="00E94F7A">
      <w:pPr>
        <w:pStyle w:val="Thema"/>
      </w:pPr>
      <w:r w:rsidRPr="005C3A3E">
        <w:t xml:space="preserve">alten freund aus alter zeit wieder getroffen. er heisst h. k., auch hauptkampflinie genannt, weil an seinem abschnitt immer das meiste los war. was wurde da </w:t>
      </w:r>
      <w:r w:rsidRPr="005C3A3E">
        <w:rPr>
          <w:lang w:val="de-AT" w:eastAsia="en-US"/>
        </w:rPr>
        <w:t xml:space="preserve">munition </w:t>
      </w:r>
      <w:r w:rsidRPr="005C3A3E">
        <w:t xml:space="preserve">verschossen, ungeheuer. wie oft lag die front bloss, wie oft lagen die gräben überschwemmt oder alles im wasser. er ist in </w:t>
      </w:r>
      <w:r w:rsidRPr="007F754C">
        <w:rPr>
          <w:rStyle w:val="Ort"/>
        </w:rPr>
        <w:t>marchtrenk</w:t>
      </w:r>
      <w:r>
        <w:rPr>
          <w:rStyle w:val="Ort"/>
        </w:rPr>
        <w:t>#G84</w:t>
      </w:r>
      <w:r w:rsidRPr="005C3A3E">
        <w:t xml:space="preserve"> zuhause. immer wieder wurde gefeuert, von vorn, von hinten, von allen seit</w:t>
      </w:r>
      <w:r w:rsidRPr="00F304D6">
        <w:rPr>
          <w:lang w:val="de-AT" w:eastAsia="fr-FR"/>
        </w:rPr>
        <w:t xml:space="preserve">en. </w:t>
      </w:r>
      <w:r w:rsidRPr="005C3A3E">
        <w:t xml:space="preserve">und das ständige stellungskriegführen, </w:t>
      </w:r>
      <w:r w:rsidRPr="005C3A3E">
        <w:rPr>
          <w:lang w:val="de-AT" w:eastAsia="en-US"/>
        </w:rPr>
        <w:t>of</w:t>
      </w:r>
      <w:r>
        <w:t>t stundenlang auf einem fleck.</w:t>
      </w:r>
      <w:r>
        <w:br/>
      </w:r>
      <w:r w:rsidRPr="005C3A3E">
        <w:t xml:space="preserve">wie oft hatte man frauen gefunden, aufgespiesst auf pfählen. oder das anschleichen an den feind, der nur wenige </w:t>
      </w:r>
      <w:r w:rsidRPr="005C3A3E">
        <w:rPr>
          <w:lang w:val="de-AT" w:eastAsia="en-US"/>
        </w:rPr>
        <w:t xml:space="preserve">meter </w:t>
      </w:r>
      <w:r w:rsidRPr="005C3A3E">
        <w:t>entfernt sass, da durfte keine bewegung gemacht werden, bis es zum feuern kam aus allen rohren. oder die grosse schlacht gegeneinander.</w:t>
      </w:r>
      <w:r>
        <w:br/>
      </w:r>
      <w:r w:rsidRPr="005C3A3E">
        <w:t>4</w:t>
      </w:r>
      <w:r>
        <w:t>0</w:t>
      </w:r>
      <w:r w:rsidRPr="005C3A3E">
        <w:t xml:space="preserve"> minuten dauerte die schiesserei, bis das rohr glühte. ja ja, h.</w:t>
      </w:r>
      <w:r>
        <w:t xml:space="preserve"> k.</w:t>
      </w:r>
      <w:r w:rsidRPr="005C3A3E">
        <w:t xml:space="preserve"> war ein kamerad, wie man selten einen findet, auf den man sich verlassen konnte, der oft selber nach der büchse griff, auch ohne befehl und mit wucht zu kämpfen anfing. oder freiwil</w:t>
      </w:r>
      <w:r>
        <w:t>lig oft das rohr putzte. h. k.</w:t>
      </w:r>
      <w:r w:rsidRPr="005C3A3E">
        <w:t xml:space="preserve"> war nichts zu dumm. er machte aus den kämpfen wahrhaftig eine tiefe andacht, die man nicht oft genug wiederholen konnte.</w:t>
      </w:r>
      <w:r>
        <w:t>#T5</w:t>
      </w:r>
    </w:p>
    <w:p w:rsidR="002C2B46" w:rsidRDefault="002C2B46" w:rsidP="000B644B">
      <w:pPr>
        <w:rPr>
          <w:rFonts w:cs="Times New Roman"/>
        </w:rPr>
      </w:pPr>
    </w:p>
    <w:p w:rsidR="002C2B46" w:rsidRDefault="002C2B46" w:rsidP="00E94F7A">
      <w:pPr>
        <w:pStyle w:val="Thema"/>
      </w:pPr>
      <w:r w:rsidRPr="005C3A3E">
        <w:t>am 17.</w:t>
      </w:r>
      <w:r>
        <w:t xml:space="preserve"> </w:t>
      </w:r>
      <w:r w:rsidRPr="005C3A3E">
        <w:t xml:space="preserve">juni vor drei jahren habe ich die dentistenschule beendet. </w:t>
      </w:r>
      <w:r>
        <w:br/>
      </w:r>
      <w:r w:rsidRPr="005C3A3E">
        <w:t xml:space="preserve">drei jahre später, zum gleichen termin, </w:t>
      </w:r>
      <w:r w:rsidRPr="006F1A90">
        <w:rPr>
          <w:rStyle w:val="Institution"/>
        </w:rPr>
        <w:t>k.-p.</w:t>
      </w:r>
      <w:r>
        <w:rPr>
          <w:rStyle w:val="Institution"/>
        </w:rPr>
        <w:t>#I3</w:t>
      </w:r>
      <w:r w:rsidRPr="006F1A90">
        <w:t>-</w:t>
      </w:r>
      <w:r w:rsidRPr="005C3A3E">
        <w:t xml:space="preserve">schule in </w:t>
      </w:r>
      <w:r w:rsidRPr="00BC644F">
        <w:rPr>
          <w:rStyle w:val="Ort"/>
        </w:rPr>
        <w:t>mauerbach</w:t>
      </w:r>
      <w:r>
        <w:rPr>
          <w:rStyle w:val="Ort"/>
        </w:rPr>
        <w:t>#G4</w:t>
      </w:r>
      <w:r w:rsidRPr="005C3A3E">
        <w:t>. drei jahre nur, und was liegt alles dazwischen, zwei urauffü</w:t>
      </w:r>
      <w:r>
        <w:t>h</w:t>
      </w:r>
      <w:r w:rsidRPr="005C3A3E">
        <w:t xml:space="preserve">rungen, der grosse erfolg mit </w:t>
      </w:r>
      <w:r w:rsidRPr="00516821">
        <w:rPr>
          <w:rStyle w:val="Schlagwort"/>
          <w:i/>
        </w:rPr>
        <w:t>dschingl#S34</w:t>
      </w:r>
      <w:r w:rsidRPr="005C3A3E">
        <w:t>, der todesfall und der erbschaftsstreit. und die erkenntnis, dass diese alte welt am verrecken ist und nichts ihr mehr helfen kann.</w:t>
      </w:r>
      <w:r>
        <w:br/>
      </w:r>
      <w:r w:rsidRPr="005C3A3E">
        <w:t xml:space="preserve">kann es für einen schreibenden schöneres geben, als an der gestaltung einer neuen menschheit, einer neuen welt mitzuwirken? </w:t>
      </w:r>
      <w:r>
        <w:br/>
      </w:r>
      <w:r w:rsidRPr="005C3A3E">
        <w:t xml:space="preserve">der absage von </w:t>
      </w:r>
      <w:r w:rsidRPr="00F64B90">
        <w:rPr>
          <w:rStyle w:val="Institution"/>
        </w:rPr>
        <w:t>styria</w:t>
      </w:r>
      <w:r>
        <w:rPr>
          <w:rStyle w:val="Institution"/>
        </w:rPr>
        <w:t>#I4</w:t>
      </w:r>
      <w:r w:rsidRPr="005C3A3E">
        <w:t xml:space="preserve"> wird sicher auch eine von </w:t>
      </w:r>
      <w:r w:rsidRPr="00F64B90">
        <w:rPr>
          <w:rStyle w:val="Institution"/>
        </w:rPr>
        <w:t>stiasny</w:t>
      </w:r>
      <w:r>
        <w:rPr>
          <w:rStyle w:val="Institution"/>
        </w:rPr>
        <w:t>#I1</w:t>
      </w:r>
      <w:r w:rsidRPr="005C3A3E">
        <w:t xml:space="preserve"> folgen.</w:t>
      </w:r>
      <w:r>
        <w:t>#T5</w:t>
      </w:r>
    </w:p>
    <w:p w:rsidR="002C2B46" w:rsidRDefault="002C2B46" w:rsidP="000B644B">
      <w:pPr>
        <w:rPr>
          <w:rFonts w:cs="Times New Roman"/>
        </w:rPr>
      </w:pPr>
    </w:p>
    <w:p w:rsidR="002C2B46" w:rsidRDefault="002C2B46" w:rsidP="000B644B">
      <w:pPr>
        <w:rPr>
          <w:rFonts w:cs="Times New Roman"/>
        </w:rPr>
      </w:pPr>
      <w:r w:rsidRPr="005C3A3E">
        <w:rPr>
          <w:rFonts w:cs="Times New Roman"/>
        </w:rPr>
        <w:t>nur in der gemeinschaft kann sich eine persönlichkeit entwickeln, nicht isoliert. da kommt es nur zu ei</w:t>
      </w:r>
      <w:r>
        <w:rPr>
          <w:rFonts w:cs="Times New Roman"/>
        </w:rPr>
        <w:t>ner krankhaft entwickelten indi</w:t>
      </w:r>
      <w:r w:rsidRPr="005C3A3E">
        <w:rPr>
          <w:rFonts w:cs="Times New Roman"/>
        </w:rPr>
        <w:t>vidualität, die farblos und allein bleibt.</w:t>
      </w:r>
    </w:p>
    <w:p w:rsidR="002C2B46" w:rsidRDefault="002C2B46" w:rsidP="000B644B">
      <w:pPr>
        <w:rPr>
          <w:rFonts w:cs="Times New Roman"/>
        </w:rPr>
      </w:pPr>
    </w:p>
    <w:p w:rsidR="002C2B46" w:rsidRDefault="002C2B46" w:rsidP="000B644B">
      <w:pPr>
        <w:rPr>
          <w:rFonts w:cs="Times New Roman"/>
        </w:rPr>
      </w:pPr>
      <w:r w:rsidRPr="005C3A3E">
        <w:rPr>
          <w:rFonts w:cs="Times New Roman"/>
        </w:rPr>
        <w:t>angst ist das zeichen der menschen im kapit</w:t>
      </w:r>
      <w:r w:rsidRPr="00F304D6">
        <w:rPr>
          <w:rFonts w:cs="Times New Roman"/>
          <w:lang w:val="de-AT" w:eastAsia="fr-FR"/>
        </w:rPr>
        <w:t>al</w:t>
      </w:r>
      <w:r w:rsidRPr="005C3A3E">
        <w:rPr>
          <w:rFonts w:cs="Times New Roman"/>
          <w:lang w:val="de-AT" w:eastAsia="en-US"/>
        </w:rPr>
        <w:t>is</w:t>
      </w:r>
      <w:r w:rsidRPr="00F304D6">
        <w:rPr>
          <w:rFonts w:cs="Times New Roman"/>
          <w:lang w:val="de-AT" w:eastAsia="fr-FR"/>
        </w:rPr>
        <w:t>mus</w:t>
      </w:r>
      <w:r w:rsidRPr="005C3A3E">
        <w:rPr>
          <w:rFonts w:cs="Times New Roman"/>
        </w:rPr>
        <w:t xml:space="preserve">. angst vor dem amtsrat, dem </w:t>
      </w:r>
      <w:r w:rsidRPr="00F304D6">
        <w:rPr>
          <w:rFonts w:cs="Times New Roman"/>
          <w:lang w:val="de-AT" w:eastAsia="fr-FR"/>
        </w:rPr>
        <w:t xml:space="preserve">chef </w:t>
      </w:r>
      <w:r w:rsidRPr="005C3A3E">
        <w:rPr>
          <w:rFonts w:cs="Times New Roman"/>
        </w:rPr>
        <w:t>usw.</w:t>
      </w:r>
    </w:p>
    <w:p w:rsidR="002C2B46" w:rsidRDefault="002C2B46" w:rsidP="000B644B">
      <w:pPr>
        <w:rPr>
          <w:rFonts w:cs="Times New Roman"/>
        </w:rPr>
      </w:pPr>
    </w:p>
    <w:p w:rsidR="002C2B46" w:rsidRPr="008102F7" w:rsidRDefault="002C2B46" w:rsidP="000B644B">
      <w:pPr>
        <w:rPr>
          <w:shd w:val="clear" w:color="auto" w:fill="66FFCC"/>
        </w:rPr>
      </w:pPr>
      <w:r>
        <w:rPr>
          <w:rFonts w:cs="Times New Roman"/>
        </w:rPr>
        <w:t xml:space="preserve">[23] </w:t>
      </w:r>
      <w:r w:rsidRPr="00264BA1">
        <w:rPr>
          <w:rStyle w:val="Person"/>
        </w:rPr>
        <w:t>wilhelm koller</w:t>
      </w:r>
      <w:r>
        <w:rPr>
          <w:rStyle w:val="Person"/>
        </w:rPr>
        <w:t>#P10</w:t>
      </w:r>
      <w:r w:rsidRPr="005C3A3E">
        <w:rPr>
          <w:rFonts w:cs="Times New Roman"/>
        </w:rPr>
        <w:t xml:space="preserve"> dramatisiert seine lungensteckschuss-geschichte. ‚ich kann jeden augenblick hin sein ...</w:t>
      </w:r>
      <w:r>
        <w:rPr>
          <w:rFonts w:cs="Times New Roman"/>
        </w:rPr>
        <w:t>‘</w:t>
      </w:r>
      <w:r w:rsidRPr="005C3A3E">
        <w:rPr>
          <w:rFonts w:cs="Times New Roman"/>
        </w:rPr>
        <w:t xml:space="preserve"> so</w:t>
      </w:r>
      <w:r>
        <w:rPr>
          <w:rFonts w:cs="Times New Roman"/>
        </w:rPr>
        <w:t xml:space="preserve"> </w:t>
      </w:r>
      <w:r w:rsidRPr="005C3A3E">
        <w:rPr>
          <w:rFonts w:cs="Times New Roman"/>
        </w:rPr>
        <w:t>was mir zu erzählen. er hat eine ahnung, wie lange es dauern kann, bis man ‚hin</w:t>
      </w:r>
      <w:r>
        <w:rPr>
          <w:rFonts w:cs="Times New Roman"/>
        </w:rPr>
        <w:t>‘</w:t>
      </w:r>
      <w:r w:rsidRPr="005C3A3E">
        <w:rPr>
          <w:rFonts w:cs="Times New Roman"/>
        </w:rPr>
        <w:t xml:space="preserve"> ist.</w:t>
      </w:r>
    </w:p>
    <w:p w:rsidR="002C2B46" w:rsidRDefault="002C2B46" w:rsidP="000B644B">
      <w:pPr>
        <w:rPr>
          <w:rFonts w:cs="Times New Roman"/>
        </w:rPr>
      </w:pPr>
    </w:p>
    <w:p w:rsidR="002C2B46" w:rsidRDefault="002C2B46" w:rsidP="000B644B">
      <w:pPr>
        <w:rPr>
          <w:rFonts w:cs="Times New Roman"/>
        </w:rPr>
      </w:pPr>
      <w:r w:rsidRPr="005C3A3E">
        <w:rPr>
          <w:rFonts w:cs="Times New Roman"/>
        </w:rPr>
        <w:t>ich wäre gerne auch weise.</w:t>
      </w:r>
      <w:r>
        <w:rPr>
          <w:rFonts w:cs="Times New Roman"/>
        </w:rPr>
        <w:br/>
      </w:r>
      <w:r w:rsidRPr="005C3A3E">
        <w:rPr>
          <w:rFonts w:cs="Times New Roman"/>
        </w:rPr>
        <w:t>in den alten büchern steht, was weise ist</w:t>
      </w:r>
      <w:r>
        <w:rPr>
          <w:rFonts w:cs="Times New Roman"/>
        </w:rPr>
        <w:br/>
      </w:r>
      <w:r w:rsidRPr="005C3A3E">
        <w:rPr>
          <w:rFonts w:cs="Times New Roman"/>
        </w:rPr>
        <w:t>sich aus dem streit der welt halten</w:t>
      </w:r>
      <w:r>
        <w:rPr>
          <w:rFonts w:cs="Times New Roman"/>
        </w:rPr>
        <w:br/>
      </w:r>
      <w:r w:rsidRPr="005C3A3E">
        <w:rPr>
          <w:rFonts w:cs="Times New Roman"/>
        </w:rPr>
        <w:t>böses mit gutem vergelten</w:t>
      </w:r>
      <w:r>
        <w:rPr>
          <w:rFonts w:cs="Times New Roman"/>
        </w:rPr>
        <w:br/>
      </w:r>
      <w:r w:rsidRPr="005C3A3E">
        <w:rPr>
          <w:rFonts w:cs="Times New Roman"/>
        </w:rPr>
        <w:t>alles das kann ich nicht.</w:t>
      </w:r>
      <w:r>
        <w:rPr>
          <w:rFonts w:cs="Times New Roman"/>
        </w:rPr>
        <w:br/>
      </w:r>
      <w:r w:rsidRPr="005C3A3E">
        <w:rPr>
          <w:rFonts w:cs="Times New Roman"/>
        </w:rPr>
        <w:t>wirklich, ich lebe in finsteren zeiten.</w:t>
      </w:r>
      <w:r>
        <w:rPr>
          <w:rFonts w:cs="Times New Roman"/>
        </w:rPr>
        <w:t xml:space="preserve"> (</w:t>
      </w:r>
      <w:r w:rsidRPr="00264BA1">
        <w:rPr>
          <w:rStyle w:val="Person"/>
        </w:rPr>
        <w:t>bb</w:t>
      </w:r>
      <w:r>
        <w:rPr>
          <w:rStyle w:val="Person"/>
        </w:rPr>
        <w:t>#P66</w:t>
      </w:r>
      <w:r>
        <w:rPr>
          <w:rFonts w:cs="Times New Roman"/>
        </w:rPr>
        <w:t>)</w:t>
      </w:r>
    </w:p>
    <w:p w:rsidR="002C2B46" w:rsidRDefault="002C2B46" w:rsidP="000B644B">
      <w:pPr>
        <w:rPr>
          <w:rFonts w:cs="Times New Roman"/>
        </w:rPr>
      </w:pPr>
    </w:p>
    <w:p w:rsidR="002C2B46" w:rsidRDefault="002C2B46" w:rsidP="000B644B">
      <w:pPr>
        <w:rPr>
          <w:rFonts w:cs="Times New Roman"/>
        </w:rPr>
      </w:pPr>
      <w:r>
        <w:rPr>
          <w:rFonts w:cs="Times New Roman"/>
        </w:rPr>
        <w:t xml:space="preserve">frau </w:t>
      </w:r>
      <w:r w:rsidRPr="00410C19">
        <w:rPr>
          <w:rStyle w:val="SchwrzungAnonymisierung"/>
        </w:rPr>
        <w:t>neveklovsky</w:t>
      </w:r>
      <w:r>
        <w:rPr>
          <w:rStyle w:val="SchwrzungAnonymisierung"/>
        </w:rPr>
        <w:t>#A17</w:t>
      </w:r>
      <w:r w:rsidRPr="005C3A3E">
        <w:rPr>
          <w:rFonts w:cs="Times New Roman"/>
        </w:rPr>
        <w:t xml:space="preserve"> und </w:t>
      </w:r>
      <w:r w:rsidRPr="00410C19">
        <w:rPr>
          <w:rStyle w:val="SchwrzungAnonymisierung"/>
        </w:rPr>
        <w:t>hansi</w:t>
      </w:r>
      <w:r>
        <w:rPr>
          <w:rStyle w:val="SchwrzungAnonymisierung"/>
        </w:rPr>
        <w:t>#A18</w:t>
      </w:r>
      <w:r w:rsidRPr="00F304D6">
        <w:rPr>
          <w:rFonts w:cs="Times New Roman"/>
          <w:lang w:val="de-AT" w:eastAsia="fr-FR"/>
        </w:rPr>
        <w:t xml:space="preserve"> wa</w:t>
      </w:r>
      <w:r w:rsidRPr="005C3A3E">
        <w:rPr>
          <w:rFonts w:cs="Times New Roman"/>
        </w:rPr>
        <w:t xml:space="preserve">ren </w:t>
      </w:r>
      <w:r>
        <w:rPr>
          <w:rFonts w:cs="Times New Roman"/>
        </w:rPr>
        <w:t>da zu besuch.</w:t>
      </w:r>
      <w:r w:rsidRPr="005C3A3E">
        <w:rPr>
          <w:rFonts w:cs="Times New Roman"/>
        </w:rPr>
        <w:t xml:space="preserve"> sie steht auf typische resigniere</w:t>
      </w:r>
      <w:r>
        <w:rPr>
          <w:rFonts w:cs="Times New Roman"/>
        </w:rPr>
        <w:t>nde nazimanier ‚über den dingen‘.</w:t>
      </w:r>
      <w:r w:rsidRPr="005C3A3E">
        <w:rPr>
          <w:rFonts w:cs="Times New Roman"/>
        </w:rPr>
        <w:t xml:space="preserve"> ist aber sonst sehr klug, weiss vi</w:t>
      </w:r>
      <w:r>
        <w:rPr>
          <w:rFonts w:cs="Times New Roman"/>
        </w:rPr>
        <w:t xml:space="preserve">el, hat bildung, die </w:t>
      </w:r>
      <w:r w:rsidRPr="00410C19">
        <w:rPr>
          <w:rStyle w:val="SchwrzungAnonymisierung"/>
        </w:rPr>
        <w:t>neveklovsky</w:t>
      </w:r>
      <w:r>
        <w:rPr>
          <w:rStyle w:val="SchwrzungAnonymisierung"/>
        </w:rPr>
        <w:t>#A17</w:t>
      </w:r>
      <w:r>
        <w:rPr>
          <w:rFonts w:cs="Times New Roman"/>
        </w:rPr>
        <w:t xml:space="preserve"> nicht </w:t>
      </w:r>
      <w:r w:rsidRPr="00410C19">
        <w:rPr>
          <w:rStyle w:val="SchwrzungAnonymisierung"/>
        </w:rPr>
        <w:t>hansi</w:t>
      </w:r>
      <w:r>
        <w:rPr>
          <w:rStyle w:val="SchwrzungAnonymisierung"/>
        </w:rPr>
        <w:t>#A18</w:t>
      </w:r>
      <w:r>
        <w:rPr>
          <w:rFonts w:cs="Times New Roman"/>
        </w:rPr>
        <w:t>, d</w:t>
      </w:r>
      <w:r w:rsidRPr="005C3A3E">
        <w:rPr>
          <w:rFonts w:cs="Times New Roman"/>
        </w:rPr>
        <w:t>ie von einer erschreckenden dummheit und ge</w:t>
      </w:r>
      <w:r w:rsidRPr="005C3A3E">
        <w:rPr>
          <w:rFonts w:cs="Times New Roman"/>
          <w:lang w:val="de-AT" w:eastAsia="en-US"/>
        </w:rPr>
        <w:t>is</w:t>
      </w:r>
      <w:r w:rsidRPr="005C3A3E">
        <w:rPr>
          <w:rFonts w:cs="Times New Roman"/>
        </w:rPr>
        <w:t>tlosigkeit ist.</w:t>
      </w:r>
      <w:r>
        <w:rPr>
          <w:rFonts w:cs="Times New Roman"/>
        </w:rPr>
        <w:br/>
      </w:r>
      <w:r w:rsidRPr="005C3A3E">
        <w:rPr>
          <w:rFonts w:cs="Times New Roman"/>
        </w:rPr>
        <w:t>leider, wo ihre glaubensweisheit beginnt, setzt ihr verstand aus. dort</w:t>
      </w:r>
      <w:r>
        <w:rPr>
          <w:rFonts w:cs="Times New Roman"/>
        </w:rPr>
        <w:t xml:space="preserve"> ‚können wir nichts mehr wissen‘</w:t>
      </w:r>
      <w:r w:rsidRPr="005C3A3E">
        <w:rPr>
          <w:rFonts w:cs="Times New Roman"/>
        </w:rPr>
        <w:t xml:space="preserve">. beweis für die ungeheure schädlichkeit des glaubens, der mystik, der metaphysischen denkweise, die den menschen hindert, an sich selber zu glauben. dazu sagte </w:t>
      </w:r>
      <w:r w:rsidRPr="00264BA1">
        <w:rPr>
          <w:rStyle w:val="Person"/>
        </w:rPr>
        <w:t>eva</w:t>
      </w:r>
      <w:r>
        <w:rPr>
          <w:rStyle w:val="Person"/>
        </w:rPr>
        <w:t>#P224</w:t>
      </w:r>
      <w:r w:rsidRPr="005C3A3E">
        <w:rPr>
          <w:rFonts w:cs="Times New Roman"/>
        </w:rPr>
        <w:t>: man kann stark sein im glauben oder stark als mensch.</w:t>
      </w:r>
    </w:p>
    <w:p w:rsidR="002C2B46" w:rsidRDefault="002C2B46" w:rsidP="000B644B">
      <w:pPr>
        <w:rPr>
          <w:rFonts w:cs="Times New Roman"/>
        </w:rPr>
      </w:pPr>
    </w:p>
    <w:p w:rsidR="002C2B46" w:rsidRPr="00264BA1" w:rsidRDefault="002C2B46" w:rsidP="000B644B">
      <w:pPr>
        <w:rPr>
          <w:rStyle w:val="Datumsangabe"/>
        </w:rPr>
      </w:pPr>
      <w:r w:rsidRPr="00264BA1">
        <w:rPr>
          <w:rStyle w:val="Datumsangabe"/>
        </w:rPr>
        <w:t>1.7.</w:t>
      </w:r>
    </w:p>
    <w:p w:rsidR="002C2B46" w:rsidRDefault="002C2B46" w:rsidP="000B644B">
      <w:pPr>
        <w:rPr>
          <w:rFonts w:cs="Times New Roman"/>
        </w:rPr>
      </w:pPr>
    </w:p>
    <w:p w:rsidR="002C2B46" w:rsidRDefault="002C2B46" w:rsidP="000B644B">
      <w:pPr>
        <w:rPr>
          <w:rStyle w:val="ThemaZchn"/>
        </w:rPr>
      </w:pPr>
      <w:r>
        <w:rPr>
          <w:rStyle w:val="Ort"/>
        </w:rPr>
        <w:t>m</w:t>
      </w:r>
      <w:r w:rsidRPr="00BC644F">
        <w:rPr>
          <w:rStyle w:val="Ort"/>
        </w:rPr>
        <w:t>auerbach</w:t>
      </w:r>
      <w:r>
        <w:rPr>
          <w:rStyle w:val="Ort"/>
        </w:rPr>
        <w:t>#G4</w:t>
      </w:r>
      <w:r w:rsidRPr="00264BA1">
        <w:rPr>
          <w:rStyle w:val="ThemaZchn"/>
        </w:rPr>
        <w:t xml:space="preserve"> vorüber. sehr schnell, zu schnell verging diese zeit. man sieht die welt mit anderen augen, nachdem man in gründlicher grundschule erst das wesentliche erfährt.</w:t>
      </w:r>
      <w:r>
        <w:rPr>
          <w:rStyle w:val="ThemaZchn"/>
        </w:rPr>
        <w:t>#T4</w:t>
      </w:r>
      <w:r>
        <w:rPr>
          <w:rFonts w:cs="Times New Roman"/>
        </w:rPr>
        <w:br/>
      </w:r>
      <w:r w:rsidRPr="0097085F">
        <w:rPr>
          <w:rStyle w:val="ThemaZchn"/>
        </w:rPr>
        <w:t xml:space="preserve">inzwischen hat </w:t>
      </w:r>
      <w:r w:rsidRPr="009D7993">
        <w:rPr>
          <w:rStyle w:val="Institution"/>
        </w:rPr>
        <w:t>styria#I4</w:t>
      </w:r>
      <w:r w:rsidRPr="0097085F">
        <w:rPr>
          <w:rStyle w:val="ThemaZchn"/>
        </w:rPr>
        <w:t xml:space="preserve"> ohne angabe von gründen den druck des </w:t>
      </w:r>
      <w:r w:rsidRPr="009D7993">
        <w:rPr>
          <w:rStyle w:val="Schlagwort"/>
        </w:rPr>
        <w:t>romanes#S11</w:t>
      </w:r>
      <w:r w:rsidRPr="0097085F">
        <w:rPr>
          <w:rStyle w:val="ThemaZchn"/>
        </w:rPr>
        <w:t xml:space="preserve"> gekündigt. und wir waren schon so nahe dran, und es wäre so wichtig gewesen für mich.</w:t>
      </w:r>
      <w:r>
        <w:rPr>
          <w:rStyle w:val="ThemaZchn"/>
        </w:rPr>
        <w:t>#T7</w:t>
      </w:r>
    </w:p>
    <w:p w:rsidR="002C2B46" w:rsidRDefault="002C2B46" w:rsidP="000B644B">
      <w:pPr>
        <w:rPr>
          <w:rFonts w:cs="Times New Roman"/>
        </w:rPr>
      </w:pPr>
      <w:r w:rsidRPr="005C3A3E">
        <w:rPr>
          <w:rFonts w:cs="Times New Roman"/>
        </w:rPr>
        <w:br/>
      </w:r>
      <w:r>
        <w:rPr>
          <w:rFonts w:cs="Times New Roman"/>
        </w:rPr>
        <w:t>###</w:t>
      </w:r>
    </w:p>
    <w:p w:rsidR="002C2B46" w:rsidRDefault="002C2B46" w:rsidP="000B644B">
      <w:pPr>
        <w:rPr>
          <w:rFonts w:cs="Times New Roman"/>
        </w:rPr>
      </w:pPr>
      <w:r>
        <w:rPr>
          <w:rFonts w:cs="Times New Roman"/>
        </w:rPr>
        <w:br/>
      </w:r>
      <w:r w:rsidRPr="005C3A3E">
        <w:rPr>
          <w:rFonts w:cs="Times New Roman"/>
        </w:rPr>
        <w:t>geld von kalmer und landesregierung. auch gemeinde. nur kostet es immer viel mühe. bei andern geht es viel leichter, in viel grösseren summen.</w:t>
      </w:r>
      <w:r>
        <w:rPr>
          <w:rFonts w:cs="Times New Roman"/>
        </w:rPr>
        <w:br/>
      </w:r>
      <w:r w:rsidRPr="005C3A3E">
        <w:rPr>
          <w:rFonts w:cs="Times New Roman"/>
          <w:lang w:val="de-AT" w:eastAsia="en-US"/>
        </w:rPr>
        <w:t xml:space="preserve">walter </w:t>
      </w:r>
      <w:r w:rsidRPr="005C3A3E">
        <w:rPr>
          <w:rFonts w:cs="Times New Roman"/>
        </w:rPr>
        <w:t xml:space="preserve">in einem gespräch: die freiheit geht halt dahin im </w:t>
      </w:r>
      <w:r w:rsidRPr="00AC2DBA">
        <w:rPr>
          <w:rStyle w:val="Schlagwort"/>
        </w:rPr>
        <w:t>kommunismus</w:t>
      </w:r>
      <w:r>
        <w:rPr>
          <w:rStyle w:val="Schlagwort"/>
        </w:rPr>
        <w:t>#S6</w:t>
      </w:r>
      <w:r w:rsidRPr="005C3A3E">
        <w:rPr>
          <w:rFonts w:cs="Times New Roman"/>
        </w:rPr>
        <w:t>. immer haben sie</w:t>
      </w:r>
      <w:r>
        <w:rPr>
          <w:rFonts w:cs="Times New Roman"/>
        </w:rPr>
        <w:t>’</w:t>
      </w:r>
      <w:r w:rsidRPr="005C3A3E">
        <w:rPr>
          <w:rFonts w:cs="Times New Roman"/>
        </w:rPr>
        <w:t>s mit der freiheit.</w:t>
      </w:r>
      <w:r>
        <w:rPr>
          <w:rFonts w:cs="Times New Roman"/>
        </w:rPr>
        <w:br/>
      </w:r>
      <w:r w:rsidRPr="005C3A3E">
        <w:rPr>
          <w:rFonts w:cs="Times New Roman"/>
        </w:rPr>
        <w:t xml:space="preserve">hitzewelle. schöne fahrt von </w:t>
      </w:r>
      <w:r w:rsidRPr="00AC04C1">
        <w:rPr>
          <w:rStyle w:val="Ort"/>
        </w:rPr>
        <w:t>wien</w:t>
      </w:r>
      <w:r>
        <w:rPr>
          <w:rStyle w:val="Ort"/>
        </w:rPr>
        <w:t>#G141</w:t>
      </w:r>
      <w:r w:rsidRPr="005C3A3E">
        <w:rPr>
          <w:rFonts w:cs="Times New Roman"/>
        </w:rPr>
        <w:t xml:space="preserve"> nach </w:t>
      </w:r>
      <w:r w:rsidRPr="00AC04C1">
        <w:rPr>
          <w:rStyle w:val="Ort"/>
        </w:rPr>
        <w:t>linz</w:t>
      </w:r>
      <w:r>
        <w:rPr>
          <w:rStyle w:val="Ort"/>
        </w:rPr>
        <w:t>#G23</w:t>
      </w:r>
      <w:r w:rsidRPr="005C3A3E">
        <w:rPr>
          <w:rFonts w:cs="Times New Roman"/>
        </w:rPr>
        <w:t xml:space="preserve"> mit altem </w:t>
      </w:r>
      <w:r w:rsidRPr="005C3A3E">
        <w:rPr>
          <w:rFonts w:cs="Times New Roman"/>
          <w:lang w:val="de-AT" w:eastAsia="en-US"/>
        </w:rPr>
        <w:t xml:space="preserve">roller. </w:t>
      </w:r>
      <w:r w:rsidRPr="005C3A3E">
        <w:rPr>
          <w:rFonts w:cs="Times New Roman"/>
        </w:rPr>
        <w:t>er hält sich brav.</w:t>
      </w:r>
    </w:p>
    <w:p w:rsidR="002C2B46" w:rsidRDefault="002C2B46" w:rsidP="000B644B">
      <w:pPr>
        <w:rPr>
          <w:rFonts w:cs="Times New Roman"/>
        </w:rPr>
      </w:pPr>
    </w:p>
    <w:p w:rsidR="002C2B46" w:rsidRDefault="002C2B46" w:rsidP="000B644B">
      <w:pPr>
        <w:rPr>
          <w:rFonts w:cs="Times New Roman"/>
        </w:rPr>
      </w:pPr>
      <w:r w:rsidRPr="0097085F">
        <w:rPr>
          <w:rStyle w:val="ThemaZchn"/>
        </w:rPr>
        <w:t xml:space="preserve">neues pseudonym: </w:t>
      </w:r>
      <w:r w:rsidRPr="000E13CC">
        <w:rPr>
          <w:rStyle w:val="Person"/>
        </w:rPr>
        <w:t>claus ritsch</w:t>
      </w:r>
      <w:r>
        <w:rPr>
          <w:rStyle w:val="Person"/>
        </w:rPr>
        <w:t>#P112</w:t>
      </w:r>
      <w:r w:rsidRPr="0097085F">
        <w:rPr>
          <w:rStyle w:val="ThemaZchn"/>
        </w:rPr>
        <w:t>.</w:t>
      </w:r>
      <w:r>
        <w:rPr>
          <w:rStyle w:val="ThemaZchn"/>
        </w:rPr>
        <w:t>#T7</w:t>
      </w:r>
      <w:r w:rsidRPr="005C3A3E">
        <w:rPr>
          <w:rFonts w:cs="Times New Roman"/>
        </w:rPr>
        <w:t xml:space="preserve"> zum gebrauch in der </w:t>
      </w:r>
      <w:r w:rsidRPr="009D7993">
        <w:rPr>
          <w:rStyle w:val="Schlagwort"/>
          <w:i/>
        </w:rPr>
        <w:t>volksstimme#S106</w:t>
      </w:r>
      <w:r w:rsidRPr="005C3A3E">
        <w:rPr>
          <w:rFonts w:cs="Times New Roman"/>
        </w:rPr>
        <w:t>.</w:t>
      </w:r>
    </w:p>
    <w:p w:rsidR="002C2B46" w:rsidRDefault="002C2B46" w:rsidP="000B644B">
      <w:pPr>
        <w:rPr>
          <w:rFonts w:cs="Times New Roman"/>
        </w:rPr>
      </w:pPr>
    </w:p>
    <w:p w:rsidR="002C2B46" w:rsidRDefault="002C2B46" w:rsidP="000B644B">
      <w:pPr>
        <w:rPr>
          <w:rFonts w:cs="Times New Roman"/>
        </w:rPr>
      </w:pPr>
      <w:r>
        <w:rPr>
          <w:rStyle w:val="Person"/>
        </w:rPr>
        <w:t>k</w:t>
      </w:r>
      <w:r w:rsidRPr="0097085F">
        <w:rPr>
          <w:rStyle w:val="Person"/>
        </w:rPr>
        <w:t>reisky</w:t>
      </w:r>
      <w:r>
        <w:rPr>
          <w:rStyle w:val="Person"/>
        </w:rPr>
        <w:t>#P113</w:t>
      </w:r>
      <w:r w:rsidRPr="005C3A3E">
        <w:rPr>
          <w:rFonts w:cs="Times New Roman"/>
        </w:rPr>
        <w:t xml:space="preserve"> sagte dieser tage: wie gut, dass a-bomben so grosse zerstörungskraft haben. </w:t>
      </w:r>
      <w:r>
        <w:rPr>
          <w:rFonts w:cs="Times New Roman"/>
        </w:rPr>
        <w:t>–</w:t>
      </w:r>
      <w:r w:rsidRPr="005C3A3E">
        <w:rPr>
          <w:rFonts w:cs="Times New Roman"/>
        </w:rPr>
        <w:t xml:space="preserve"> welch nihilistische anschauung.</w:t>
      </w:r>
    </w:p>
    <w:p w:rsidR="002C2B46" w:rsidRDefault="002C2B46" w:rsidP="000B644B">
      <w:pPr>
        <w:rPr>
          <w:rFonts w:cs="Times New Roman"/>
        </w:rPr>
      </w:pPr>
    </w:p>
    <w:p w:rsidR="002C2B46" w:rsidRDefault="002C2B46" w:rsidP="000B644B">
      <w:pPr>
        <w:rPr>
          <w:rFonts w:cs="Times New Roman"/>
        </w:rPr>
      </w:pPr>
      <w:r w:rsidRPr="005C3A3E">
        <w:rPr>
          <w:rFonts w:cs="Times New Roman"/>
        </w:rPr>
        <w:t>sozialistische revolutionen sind wie geniale werke. sie werden in der ersten begeisterung hingerotzt, aber dann wird gefeilt und gefeilt und das werk vollendet.</w:t>
      </w:r>
      <w:r>
        <w:rPr>
          <w:rFonts w:cs="Times New Roman"/>
        </w:rPr>
        <w:br/>
      </w:r>
      <w:r w:rsidRPr="0097085F">
        <w:rPr>
          <w:rStyle w:val="Person"/>
        </w:rPr>
        <w:t>jeff chandler</w:t>
      </w:r>
      <w:r>
        <w:rPr>
          <w:rStyle w:val="Person"/>
        </w:rPr>
        <w:t>#P114</w:t>
      </w:r>
      <w:r w:rsidRPr="005C3A3E">
        <w:rPr>
          <w:rFonts w:cs="Times New Roman"/>
          <w:lang w:val="de-AT" w:eastAsia="en-US"/>
        </w:rPr>
        <w:t xml:space="preserve"> </w:t>
      </w:r>
      <w:r w:rsidRPr="005C3A3E">
        <w:rPr>
          <w:rFonts w:cs="Times New Roman"/>
        </w:rPr>
        <w:t>ist gestorben (42).</w:t>
      </w:r>
    </w:p>
    <w:p w:rsidR="002C2B46" w:rsidRDefault="002C2B46" w:rsidP="000B644B">
      <w:pPr>
        <w:rPr>
          <w:rFonts w:cs="Times New Roman"/>
        </w:rPr>
      </w:pPr>
    </w:p>
    <w:p w:rsidR="002C2B46" w:rsidRPr="0097085F" w:rsidRDefault="002C2B46" w:rsidP="000B644B">
      <w:pPr>
        <w:rPr>
          <w:rStyle w:val="Datumsangabe"/>
        </w:rPr>
      </w:pPr>
      <w:r w:rsidRPr="0097085F">
        <w:rPr>
          <w:rStyle w:val="Datumsangabe"/>
        </w:rPr>
        <w:t>2.7.</w:t>
      </w:r>
    </w:p>
    <w:p w:rsidR="002C2B46" w:rsidRDefault="002C2B46" w:rsidP="000B644B">
      <w:pPr>
        <w:rPr>
          <w:rFonts w:cs="Times New Roman"/>
        </w:rPr>
      </w:pPr>
    </w:p>
    <w:p w:rsidR="002C2B46" w:rsidRDefault="002C2B46" w:rsidP="000B644B">
      <w:pPr>
        <w:rPr>
          <w:rFonts w:cs="Times New Roman"/>
        </w:rPr>
      </w:pPr>
      <w:r w:rsidRPr="00AB38C6">
        <w:rPr>
          <w:rStyle w:val="Person"/>
        </w:rPr>
        <w:t>ernest hemingway</w:t>
      </w:r>
      <w:r>
        <w:rPr>
          <w:rStyle w:val="Person"/>
        </w:rPr>
        <w:t>#P115</w:t>
      </w:r>
      <w:r w:rsidRPr="005C3A3E">
        <w:rPr>
          <w:rFonts w:cs="Times New Roman"/>
        </w:rPr>
        <w:t xml:space="preserve"> beim gewehrputz</w:t>
      </w:r>
      <w:r w:rsidRPr="00F304D6">
        <w:rPr>
          <w:rFonts w:cs="Times New Roman"/>
          <w:lang w:val="de-AT" w:eastAsia="fr-FR"/>
        </w:rPr>
        <w:t xml:space="preserve">en </w:t>
      </w:r>
      <w:r w:rsidRPr="005C3A3E">
        <w:rPr>
          <w:rFonts w:cs="Times New Roman"/>
        </w:rPr>
        <w:t xml:space="preserve">(!) getötet. </w:t>
      </w:r>
      <w:r w:rsidRPr="00F304D6">
        <w:rPr>
          <w:rFonts w:cs="Times New Roman"/>
          <w:lang w:val="de-AT" w:eastAsia="fr-FR"/>
        </w:rPr>
        <w:t xml:space="preserve">schuss </w:t>
      </w:r>
      <w:r w:rsidRPr="005C3A3E">
        <w:rPr>
          <w:rFonts w:cs="Times New Roman"/>
        </w:rPr>
        <w:t>ging los. er ist tot. selbstmord. denn er konnte zu gut mit waffen umgehen, als dass er so tölpelhaft krepiert wäre, der grosse alte mann.</w:t>
      </w:r>
    </w:p>
    <w:p w:rsidR="002C2B46" w:rsidRDefault="002C2B46" w:rsidP="000B644B">
      <w:pPr>
        <w:rPr>
          <w:rFonts w:cs="Times New Roman"/>
        </w:rPr>
      </w:pPr>
    </w:p>
    <w:p w:rsidR="002C2B46" w:rsidRPr="00AB38C6" w:rsidRDefault="002C2B46" w:rsidP="000B644B">
      <w:pPr>
        <w:rPr>
          <w:rFonts w:cs="Times New Roman"/>
          <w:lang w:val="de-AT"/>
        </w:rPr>
      </w:pPr>
      <w:r>
        <w:rPr>
          <w:rFonts w:cs="Times New Roman"/>
          <w:lang w:val="de-AT"/>
        </w:rPr>
        <w:t>###</w:t>
      </w:r>
    </w:p>
    <w:p w:rsidR="002C2B46" w:rsidRDefault="002C2B46" w:rsidP="000B644B">
      <w:pPr>
        <w:rPr>
          <w:rFonts w:cs="Times New Roman"/>
        </w:rPr>
      </w:pPr>
    </w:p>
    <w:p w:rsidR="002C2B46" w:rsidRDefault="002C2B46" w:rsidP="000B644B">
      <w:pPr>
        <w:rPr>
          <w:rFonts w:cs="Times New Roman"/>
        </w:rPr>
      </w:pPr>
      <w:r w:rsidRPr="005C3A3E">
        <w:rPr>
          <w:rFonts w:cs="Times New Roman"/>
        </w:rPr>
        <w:t>bauen die unternehmer fabriken, damit sie den armen teufeln arbeit geben können?</w:t>
      </w:r>
    </w:p>
    <w:p w:rsidR="002C2B46" w:rsidRDefault="002C2B46" w:rsidP="000B644B">
      <w:pPr>
        <w:rPr>
          <w:rFonts w:cs="Times New Roman"/>
        </w:rPr>
      </w:pPr>
    </w:p>
    <w:p w:rsidR="002C2B46" w:rsidRDefault="002C2B46" w:rsidP="007B66E7">
      <w:pPr>
        <w:pStyle w:val="Thema"/>
      </w:pPr>
      <w:r w:rsidRPr="005C3A3E">
        <w:t xml:space="preserve">als was alles habe ich gearbeitet, damit ich meine proletarische vergangenheit beweisen kann? in der frankfabrik, als zahntechniker, in der landwirtschaft in radegast und </w:t>
      </w:r>
      <w:r w:rsidRPr="009D7993">
        <w:rPr>
          <w:rStyle w:val="Ort"/>
        </w:rPr>
        <w:t>krumau</w:t>
      </w:r>
      <w:r>
        <w:rPr>
          <w:rStyle w:val="Ort"/>
        </w:rPr>
        <w:t>#G42</w:t>
      </w:r>
      <w:r w:rsidRPr="005C3A3E">
        <w:t xml:space="preserve">, beim zirkus rebernigg in </w:t>
      </w:r>
      <w:r w:rsidRPr="00AC04C1">
        <w:rPr>
          <w:rStyle w:val="Ort"/>
        </w:rPr>
        <w:t>wien</w:t>
      </w:r>
      <w:r>
        <w:rPr>
          <w:rStyle w:val="Ort"/>
        </w:rPr>
        <w:t>#G141</w:t>
      </w:r>
      <w:r w:rsidRPr="005C3A3E">
        <w:t xml:space="preserve"> als abbruch-hilfsarbeiter, als </w:t>
      </w:r>
      <w:r w:rsidRPr="00F304D6">
        <w:rPr>
          <w:lang w:val="de-AT" w:eastAsia="fr-FR"/>
        </w:rPr>
        <w:t xml:space="preserve">chauffeur, </w:t>
      </w:r>
      <w:r w:rsidRPr="005C3A3E">
        <w:t xml:space="preserve">als laufbursche, als </w:t>
      </w:r>
      <w:r w:rsidRPr="005C3A3E">
        <w:rPr>
          <w:lang w:val="de-AT" w:eastAsia="en-US"/>
        </w:rPr>
        <w:t>dentist</w:t>
      </w:r>
      <w:r w:rsidRPr="005C3A3E">
        <w:t>.</w:t>
      </w:r>
      <w:r>
        <w:t>#T5</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0B644B">
      <w:pPr>
        <w:rPr>
          <w:rFonts w:cs="Times New Roman"/>
        </w:rPr>
      </w:pPr>
      <w:r w:rsidRPr="007B66E7">
        <w:rPr>
          <w:rFonts w:cs="Times New Roman"/>
        </w:rPr>
        <w:t>[24]</w:t>
      </w:r>
      <w:r>
        <w:rPr>
          <w:rFonts w:cs="Times New Roman"/>
        </w:rPr>
        <w:t xml:space="preserve"> </w:t>
      </w:r>
      <w:r w:rsidRPr="00E07715">
        <w:rPr>
          <w:rStyle w:val="SchwrzungAnonymisierung"/>
        </w:rPr>
        <w:t>kamenigg#A14</w:t>
      </w:r>
      <w:r w:rsidRPr="005C3A3E">
        <w:rPr>
          <w:rFonts w:cs="Times New Roman"/>
        </w:rPr>
        <w:t xml:space="preserve"> macht </w:t>
      </w:r>
      <w:r w:rsidRPr="005C3A3E">
        <w:rPr>
          <w:rFonts w:cs="Times New Roman"/>
          <w:lang w:val="de-AT" w:eastAsia="en-US"/>
        </w:rPr>
        <w:t xml:space="preserve">die </w:t>
      </w:r>
      <w:r>
        <w:rPr>
          <w:rFonts w:cs="Times New Roman"/>
        </w:rPr>
        <w:t>ams (abendmaturaschule)</w:t>
      </w:r>
      <w:r w:rsidRPr="005C3A3E">
        <w:rPr>
          <w:rFonts w:cs="Times New Roman"/>
        </w:rPr>
        <w:t>. wieder ein gegenstand, der das staunen darüber anfacht, wie in diesen alten bürgerlichen schulen denkfähige gesunde menschen mit pseudowissen und veraltetem bildungsgut der fähigkeit, fortsc</w:t>
      </w:r>
      <w:r>
        <w:rPr>
          <w:rFonts w:cs="Times New Roman"/>
        </w:rPr>
        <w:t>h</w:t>
      </w:r>
      <w:r w:rsidRPr="005C3A3E">
        <w:rPr>
          <w:rFonts w:cs="Times New Roman"/>
        </w:rPr>
        <w:t>rittlich zu denken, beraubt werden.</w:t>
      </w:r>
    </w:p>
    <w:p w:rsidR="002C2B46" w:rsidRDefault="002C2B46" w:rsidP="000B644B">
      <w:pPr>
        <w:rPr>
          <w:rFonts w:cs="Times New Roman"/>
        </w:rPr>
      </w:pPr>
    </w:p>
    <w:p w:rsidR="002C2B46" w:rsidRPr="007B66E7" w:rsidRDefault="002C2B46" w:rsidP="000B644B">
      <w:pPr>
        <w:rPr>
          <w:rStyle w:val="Datumsangabe"/>
        </w:rPr>
      </w:pPr>
      <w:r w:rsidRPr="007B66E7">
        <w:rPr>
          <w:rStyle w:val="Datumsangabe"/>
        </w:rPr>
        <w:t>15.7.</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Pr="007B66E7" w:rsidRDefault="002C2B46" w:rsidP="000B644B">
      <w:pPr>
        <w:rPr>
          <w:rStyle w:val="Datumsangabe"/>
        </w:rPr>
      </w:pPr>
      <w:r w:rsidRPr="007B66E7">
        <w:rPr>
          <w:rStyle w:val="Datumsangabe"/>
        </w:rPr>
        <w:t>16.7.</w:t>
      </w:r>
    </w:p>
    <w:p w:rsidR="002C2B46" w:rsidRDefault="002C2B46" w:rsidP="000B644B">
      <w:pPr>
        <w:rPr>
          <w:rFonts w:cs="Times New Roman"/>
        </w:rPr>
      </w:pPr>
    </w:p>
    <w:p w:rsidR="002C2B46" w:rsidRDefault="002C2B46" w:rsidP="000B644B">
      <w:pPr>
        <w:rPr>
          <w:rFonts w:cs="Times New Roman"/>
        </w:rPr>
      </w:pPr>
      <w:r>
        <w:rPr>
          <w:rStyle w:val="Ort"/>
        </w:rPr>
        <w:t>r</w:t>
      </w:r>
      <w:r w:rsidRPr="007B66E7">
        <w:rPr>
          <w:rStyle w:val="Ort"/>
        </w:rPr>
        <w:t>ap</w:t>
      </w:r>
      <w:r>
        <w:rPr>
          <w:rStyle w:val="Ort"/>
        </w:rPr>
        <w:t>p</w:t>
      </w:r>
      <w:r w:rsidRPr="007B66E7">
        <w:rPr>
          <w:rStyle w:val="Ort"/>
        </w:rPr>
        <w:t>ottenstein</w:t>
      </w:r>
      <w:r>
        <w:rPr>
          <w:rStyle w:val="Ort"/>
        </w:rPr>
        <w:t>#G39</w:t>
      </w:r>
      <w:r w:rsidRPr="005C3A3E">
        <w:rPr>
          <w:rFonts w:cs="Times New Roman"/>
        </w:rPr>
        <w:t xml:space="preserve">. welch herrliche, gut erhaltene originalburg. so muss man schon sagen bei all den kitschigen </w:t>
      </w:r>
      <w:r w:rsidRPr="005C3A3E">
        <w:rPr>
          <w:rFonts w:cs="Times New Roman"/>
          <w:lang w:val="de-AT" w:eastAsia="en-US"/>
        </w:rPr>
        <w:t>nachbildungen</w:t>
      </w:r>
      <w:r w:rsidRPr="005C3A3E">
        <w:rPr>
          <w:rFonts w:cs="Times New Roman"/>
        </w:rPr>
        <w:t>, die sich da und dort begeben. der hungerturm ist ein negativer turm, der nicht hochgeht, sondern in die tiefe reicht. im lustgarten sieht er aus wie ein brunnenrand. an diesem sassen wohl</w:t>
      </w:r>
      <w:r>
        <w:rPr>
          <w:rFonts w:cs="Times New Roman"/>
        </w:rPr>
        <w:t xml:space="preserve"> </w:t>
      </w:r>
      <w:r w:rsidRPr="005C3A3E">
        <w:rPr>
          <w:rFonts w:cs="Times New Roman"/>
        </w:rPr>
        <w:t>edle ritterfräuleins und hielten für gut, was ihren vätern für ihre feinde gut schien.</w:t>
      </w:r>
      <w:r w:rsidRPr="005C3A3E">
        <w:rPr>
          <w:rFonts w:cs="Times New Roman"/>
        </w:rPr>
        <w:br/>
        <w:t xml:space="preserve">da hat sich heute nichts geändert, die welt hält für gut, was die </w:t>
      </w:r>
      <w:r w:rsidRPr="00D07273">
        <w:rPr>
          <w:rStyle w:val="Ort"/>
        </w:rPr>
        <w:t>usa</w:t>
      </w:r>
      <w:r>
        <w:rPr>
          <w:rStyle w:val="Ort"/>
        </w:rPr>
        <w:t>#G21</w:t>
      </w:r>
      <w:r w:rsidRPr="00D07273">
        <w:t xml:space="preserve"> </w:t>
      </w:r>
      <w:r w:rsidRPr="005C3A3E">
        <w:rPr>
          <w:rFonts w:cs="Times New Roman"/>
        </w:rPr>
        <w:t>tun, und für schlecht, was die angeblichen feinde, die russen, ma</w:t>
      </w:r>
      <w:r>
        <w:rPr>
          <w:rFonts w:cs="Times New Roman"/>
        </w:rPr>
        <w:t>chen. da sassen sie also und ra</w:t>
      </w:r>
      <w:r w:rsidRPr="005C3A3E">
        <w:rPr>
          <w:rFonts w:cs="Times New Roman"/>
        </w:rPr>
        <w:t>s</w:t>
      </w:r>
      <w:r>
        <w:rPr>
          <w:rFonts w:cs="Times New Roman"/>
        </w:rPr>
        <w:t>p</w:t>
      </w:r>
      <w:r w:rsidRPr="005C3A3E">
        <w:rPr>
          <w:rFonts w:cs="Times New Roman"/>
        </w:rPr>
        <w:t>elten süssholz. und tief unten ging einer elend zugrunde, zwischen verwesenden leichen der vor ihm krepierten, zwischen exkrementen der vorherigen und gegenwärtigen häftlinge, ratten, mäuse</w:t>
      </w:r>
      <w:r>
        <w:rPr>
          <w:rFonts w:cs="Times New Roman"/>
        </w:rPr>
        <w:t>n</w:t>
      </w:r>
      <w:r w:rsidRPr="005C3A3E">
        <w:rPr>
          <w:rFonts w:cs="Times New Roman"/>
        </w:rPr>
        <w:t>, fliegen. durch zwei löcher in der wand wurde nahrung hineingeworfen. wozu nahrung: damit die arme kreatur noch länger lebte?</w:t>
      </w:r>
      <w:r>
        <w:rPr>
          <w:rFonts w:cs="Times New Roman"/>
        </w:rPr>
        <w:br/>
      </w:r>
      <w:r w:rsidRPr="005C3A3E">
        <w:rPr>
          <w:rFonts w:cs="Times New Roman"/>
        </w:rPr>
        <w:t>fünf vorhöfe hat diese burg. phantastisch.</w:t>
      </w:r>
      <w:r>
        <w:rPr>
          <w:rFonts w:cs="Times New Roman"/>
        </w:rPr>
        <w:br/>
      </w:r>
      <w:r w:rsidRPr="005C3A3E">
        <w:rPr>
          <w:rFonts w:cs="Times New Roman"/>
        </w:rPr>
        <w:t>vorher in arnsbach, alexanderwarte. ein zittriger turm mit holz</w:t>
      </w:r>
      <w:r w:rsidRPr="00F304D6">
        <w:rPr>
          <w:rFonts w:cs="Times New Roman"/>
          <w:lang w:val="de-AT" w:eastAsia="fr-FR"/>
        </w:rPr>
        <w:t>vers</w:t>
      </w:r>
      <w:r w:rsidRPr="005C3A3E">
        <w:rPr>
          <w:rFonts w:cs="Times New Roman"/>
        </w:rPr>
        <w:t>chalung, sie</w:t>
      </w:r>
      <w:r w:rsidRPr="005C3A3E">
        <w:rPr>
          <w:rFonts w:cs="Times New Roman"/>
          <w:lang w:val="de-AT" w:eastAsia="en-US"/>
        </w:rPr>
        <w:t>be</w:t>
      </w:r>
      <w:r w:rsidRPr="005C3A3E">
        <w:rPr>
          <w:rFonts w:cs="Times New Roman"/>
        </w:rPr>
        <w:t>n stock hoch etwa.</w:t>
      </w:r>
    </w:p>
    <w:p w:rsidR="002C2B46" w:rsidRDefault="002C2B46" w:rsidP="000B644B">
      <w:pPr>
        <w:rPr>
          <w:rFonts w:cs="Times New Roman"/>
        </w:rPr>
      </w:pPr>
    </w:p>
    <w:p w:rsidR="002C2B46" w:rsidRDefault="002C2B46" w:rsidP="000B644B">
      <w:pPr>
        <w:rPr>
          <w:rFonts w:cs="Times New Roman"/>
        </w:rPr>
      </w:pPr>
      <w:r w:rsidRPr="005C3A3E">
        <w:rPr>
          <w:rFonts w:cs="Times New Roman"/>
        </w:rPr>
        <w:t>schiffsgewürze. das sind gewürze zum antreiben von schiff</w:t>
      </w:r>
      <w:r w:rsidRPr="00F304D6">
        <w:rPr>
          <w:rFonts w:cs="Times New Roman"/>
          <w:lang w:val="de-AT" w:eastAsia="fr-FR"/>
        </w:rPr>
        <w:t xml:space="preserve">en. </w:t>
      </w:r>
      <w:r w:rsidRPr="005C3A3E">
        <w:rPr>
          <w:rFonts w:cs="Times New Roman"/>
        </w:rPr>
        <w:t xml:space="preserve">pfeffer eigener </w:t>
      </w:r>
      <w:r w:rsidRPr="00F304D6">
        <w:rPr>
          <w:rFonts w:cs="Times New Roman"/>
          <w:lang w:val="de-AT" w:eastAsia="fr-FR"/>
        </w:rPr>
        <w:t>plantage</w:t>
      </w:r>
      <w:r w:rsidRPr="005C3A3E">
        <w:rPr>
          <w:rFonts w:cs="Times New Roman"/>
        </w:rPr>
        <w:t>, extra scharf.</w:t>
      </w:r>
    </w:p>
    <w:p w:rsidR="002C2B46" w:rsidRDefault="002C2B46" w:rsidP="000B644B">
      <w:pPr>
        <w:rPr>
          <w:rFonts w:cs="Times New Roman"/>
        </w:rPr>
      </w:pPr>
    </w:p>
    <w:p w:rsidR="002C2B46" w:rsidRDefault="002C2B46" w:rsidP="000B644B">
      <w:pPr>
        <w:rPr>
          <w:rFonts w:cs="Times New Roman"/>
        </w:rPr>
      </w:pPr>
      <w:r w:rsidRPr="005C3A3E">
        <w:rPr>
          <w:rFonts w:cs="Times New Roman"/>
        </w:rPr>
        <w:t>petersilie und eine lilie</w:t>
      </w:r>
      <w:r>
        <w:rPr>
          <w:rFonts w:cs="Times New Roman"/>
        </w:rPr>
        <w:br/>
      </w:r>
      <w:r w:rsidRPr="005C3A3E">
        <w:rPr>
          <w:rFonts w:cs="Times New Roman"/>
        </w:rPr>
        <w:t>trafen sich im kühlen herbstesklar</w:t>
      </w:r>
      <w:r>
        <w:rPr>
          <w:rFonts w:cs="Times New Roman"/>
        </w:rPr>
        <w:br/>
      </w:r>
      <w:r w:rsidRPr="005C3A3E">
        <w:rPr>
          <w:rFonts w:cs="Times New Roman"/>
        </w:rPr>
        <w:t>standen voreinander</w:t>
      </w:r>
      <w:r>
        <w:rPr>
          <w:rFonts w:cs="Times New Roman"/>
        </w:rPr>
        <w:br/>
      </w:r>
      <w:r w:rsidRPr="005C3A3E">
        <w:rPr>
          <w:rFonts w:cs="Times New Roman"/>
        </w:rPr>
        <w:t>sahen in die becherstiele</w:t>
      </w:r>
      <w:r>
        <w:rPr>
          <w:rFonts w:cs="Times New Roman"/>
        </w:rPr>
        <w:br/>
      </w:r>
      <w:r w:rsidRPr="005C3A3E">
        <w:rPr>
          <w:rFonts w:cs="Times New Roman"/>
        </w:rPr>
        <w:t>standen stumm vor lauter wundersamkeit.</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Pr="007B66E7" w:rsidRDefault="002C2B46" w:rsidP="000B644B">
      <w:pPr>
        <w:rPr>
          <w:rStyle w:val="Datumsangabe"/>
        </w:rPr>
      </w:pPr>
      <w:r w:rsidRPr="007B66E7">
        <w:rPr>
          <w:rStyle w:val="Datumsangabe"/>
        </w:rPr>
        <w:t>6.7.</w:t>
      </w:r>
    </w:p>
    <w:p w:rsidR="002C2B46" w:rsidRDefault="002C2B46" w:rsidP="000B644B">
      <w:pPr>
        <w:rPr>
          <w:rFonts w:cs="Times New Roman"/>
        </w:rPr>
      </w:pPr>
    </w:p>
    <w:p w:rsidR="002C2B46" w:rsidRDefault="002C2B46" w:rsidP="000B644B">
      <w:pPr>
        <w:rPr>
          <w:rFonts w:cs="Times New Roman"/>
        </w:rPr>
      </w:pPr>
      <w:r>
        <w:rPr>
          <w:rFonts w:cs="Times New Roman"/>
        </w:rPr>
        <w:t>[25] ###</w:t>
      </w:r>
    </w:p>
    <w:p w:rsidR="002C2B46" w:rsidRDefault="002C2B46" w:rsidP="000B644B">
      <w:pPr>
        <w:rPr>
          <w:rFonts w:cs="Times New Roman"/>
        </w:rPr>
      </w:pPr>
    </w:p>
    <w:p w:rsidR="002C2B46" w:rsidRDefault="002C2B46" w:rsidP="007A5748">
      <w:pPr>
        <w:pStyle w:val="Thema"/>
      </w:pPr>
      <w:r w:rsidRPr="005C3A3E">
        <w:t xml:space="preserve">wie lange wird es dauern und man kann sagen: die barbaren aus dem westen. jetzt wieder kuwait, wo die engländer landen. </w:t>
      </w:r>
      <w:r>
        <w:br/>
      </w:r>
      <w:r w:rsidRPr="005C3A3E">
        <w:t>sinn und unsinn von grenzen und bunkern.</w:t>
      </w:r>
      <w:r>
        <w:t>#T3</w:t>
      </w:r>
    </w:p>
    <w:p w:rsidR="002C2B46" w:rsidRDefault="002C2B46" w:rsidP="000B644B">
      <w:pPr>
        <w:rPr>
          <w:rFonts w:cs="Times New Roman"/>
        </w:rPr>
      </w:pPr>
    </w:p>
    <w:p w:rsidR="002C2B46" w:rsidRDefault="002C2B46" w:rsidP="007A5748">
      <w:pPr>
        <w:pStyle w:val="Thema"/>
      </w:pPr>
      <w:r w:rsidRPr="005C3A3E">
        <w:t xml:space="preserve">die </w:t>
      </w:r>
      <w:r w:rsidRPr="007A5748">
        <w:rPr>
          <w:rStyle w:val="Schlagwort"/>
          <w:i/>
          <w:iCs/>
        </w:rPr>
        <w:t>drachensaat</w:t>
      </w:r>
      <w:r w:rsidRPr="00ED3028">
        <w:rPr>
          <w:rStyle w:val="Schlagwort"/>
          <w:i/>
        </w:rPr>
        <w:t>#S11</w:t>
      </w:r>
      <w:r w:rsidRPr="005C3A3E">
        <w:t xml:space="preserve"> ist roh fertig.</w:t>
      </w:r>
      <w:r>
        <w:br/>
      </w:r>
      <w:r w:rsidRPr="005C3A3E">
        <w:rPr>
          <w:lang w:val="de-AT" w:eastAsia="en-US"/>
        </w:rPr>
        <w:t xml:space="preserve">walter </w:t>
      </w:r>
      <w:r w:rsidRPr="005C3A3E">
        <w:t>hat zwei fernsehfilmstoffe genommen.</w:t>
      </w:r>
      <w:r>
        <w:t>#T7</w:t>
      </w:r>
    </w:p>
    <w:p w:rsidR="002C2B46" w:rsidRDefault="002C2B46" w:rsidP="000B644B">
      <w:pPr>
        <w:rPr>
          <w:rFonts w:cs="Times New Roman"/>
        </w:rPr>
      </w:pPr>
    </w:p>
    <w:p w:rsidR="002C2B46" w:rsidRDefault="002C2B46" w:rsidP="000B644B">
      <w:pPr>
        <w:rPr>
          <w:rFonts w:cs="Times New Roman"/>
        </w:rPr>
      </w:pPr>
      <w:r w:rsidRPr="005C3A3E">
        <w:rPr>
          <w:rFonts w:cs="Times New Roman"/>
        </w:rPr>
        <w:t>hier, am ende der nossbergerstrasse, soll ein 18-stöckiges haus entstehen.</w:t>
      </w:r>
    </w:p>
    <w:p w:rsidR="002C2B46" w:rsidRDefault="002C2B46" w:rsidP="000B644B">
      <w:pPr>
        <w:rPr>
          <w:rFonts w:cs="Times New Roman"/>
        </w:rPr>
      </w:pPr>
    </w:p>
    <w:p w:rsidR="002C2B46" w:rsidRDefault="002C2B46" w:rsidP="007A5748">
      <w:pPr>
        <w:pStyle w:val="Thema"/>
      </w:pPr>
      <w:r w:rsidRPr="005C3A3E">
        <w:t xml:space="preserve">im </w:t>
      </w:r>
      <w:r w:rsidRPr="005C3A3E">
        <w:rPr>
          <w:lang w:val="de-AT" w:eastAsia="en-US"/>
        </w:rPr>
        <w:t xml:space="preserve">bad </w:t>
      </w:r>
      <w:r w:rsidRPr="005C3A3E">
        <w:t>liegen, rosa und schwarz gekachelt, lieder singen.</w:t>
      </w:r>
      <w:r w:rsidRPr="005C3A3E">
        <w:br/>
        <w:t xml:space="preserve">erinnerung an zuchthaus </w:t>
      </w:r>
      <w:r w:rsidRPr="00C2204E">
        <w:rPr>
          <w:rStyle w:val="Schlagwort"/>
        </w:rPr>
        <w:t>tegel</w:t>
      </w:r>
      <w:r>
        <w:rPr>
          <w:rStyle w:val="Schlagwort"/>
        </w:rPr>
        <w:t>#S115</w:t>
      </w:r>
      <w:r w:rsidRPr="005C3A3E">
        <w:t xml:space="preserve"> im zweiten stock, völlig zufrieden mit der ruhe im haus. die </w:t>
      </w:r>
      <w:r>
        <w:t>‚</w:t>
      </w:r>
      <w:r w:rsidRPr="005C3A3E">
        <w:t>verloc</w:t>
      </w:r>
      <w:r>
        <w:t>kenden‘</w:t>
      </w:r>
      <w:r w:rsidRPr="005C3A3E">
        <w:t xml:space="preserve"> essensgerüche, wenn es einmal was anderes als kohl gab.</w:t>
      </w:r>
      <w:r>
        <w:t>#T5</w:t>
      </w:r>
    </w:p>
    <w:p w:rsidR="002C2B46" w:rsidRDefault="002C2B46" w:rsidP="000B644B">
      <w:pPr>
        <w:rPr>
          <w:rFonts w:cs="Times New Roman"/>
        </w:rPr>
      </w:pPr>
    </w:p>
    <w:p w:rsidR="002C2B46" w:rsidRDefault="002C2B46" w:rsidP="007A5748">
      <w:pPr>
        <w:pStyle w:val="Thema"/>
      </w:pPr>
      <w:r w:rsidRPr="005C3A3E">
        <w:t>urkunde vom bundesverband der widerstandskämpfer für meinen beitrag zur geschichte der österr. widerstandsbewegung.</w:t>
      </w:r>
      <w:r w:rsidRPr="005C3A3E">
        <w:br/>
        <w:t>der staat tut ja nichts. kein wort, kein dank.</w:t>
      </w:r>
      <w:r>
        <w:t>#T5</w:t>
      </w:r>
    </w:p>
    <w:p w:rsidR="002C2B46" w:rsidRDefault="002C2B46" w:rsidP="000B644B">
      <w:pPr>
        <w:rPr>
          <w:rFonts w:cs="Times New Roman"/>
        </w:rPr>
      </w:pPr>
    </w:p>
    <w:p w:rsidR="002C2B46" w:rsidRDefault="002C2B46" w:rsidP="000B644B">
      <w:pPr>
        <w:rPr>
          <w:rFonts w:cs="Times New Roman"/>
        </w:rPr>
      </w:pPr>
      <w:r w:rsidRPr="005C3A3E">
        <w:rPr>
          <w:rFonts w:cs="Times New Roman"/>
        </w:rPr>
        <w:t xml:space="preserve">erregung im </w:t>
      </w:r>
      <w:r w:rsidRPr="005C3A3E">
        <w:rPr>
          <w:rFonts w:cs="Times New Roman"/>
          <w:lang w:val="de-AT" w:eastAsia="en-US"/>
        </w:rPr>
        <w:t xml:space="preserve">bikini. </w:t>
      </w:r>
      <w:r w:rsidRPr="005C3A3E">
        <w:rPr>
          <w:rFonts w:cs="Times New Roman"/>
        </w:rPr>
        <w:t xml:space="preserve">sie werden immer kleiner. neuer </w:t>
      </w:r>
      <w:r w:rsidRPr="005C3A3E">
        <w:rPr>
          <w:rFonts w:cs="Times New Roman"/>
          <w:lang w:val="de-AT" w:eastAsia="en-US"/>
        </w:rPr>
        <w:t xml:space="preserve">trick </w:t>
      </w:r>
      <w:r w:rsidRPr="005C3A3E">
        <w:rPr>
          <w:rFonts w:cs="Times New Roman"/>
        </w:rPr>
        <w:t xml:space="preserve">der damen, einlagen, die steife brustwarzen im </w:t>
      </w:r>
      <w:r w:rsidRPr="005C3A3E">
        <w:rPr>
          <w:rFonts w:cs="Times New Roman"/>
          <w:lang w:val="de-AT" w:eastAsia="en-US"/>
        </w:rPr>
        <w:t>bus</w:t>
      </w:r>
      <w:r w:rsidRPr="005C3A3E">
        <w:rPr>
          <w:rFonts w:cs="Times New Roman"/>
        </w:rPr>
        <w:t>enhalter imitieren.</w:t>
      </w:r>
      <w:r w:rsidRPr="005C3A3E">
        <w:rPr>
          <w:rFonts w:cs="Times New Roman"/>
        </w:rPr>
        <w:br/>
        <w:t>fehlt nur noch, dass die dort, wo der schlitz ist, einnäher machen.</w:t>
      </w:r>
      <w:r w:rsidRPr="005C3A3E">
        <w:rPr>
          <w:rFonts w:cs="Times New Roman"/>
        </w:rPr>
        <w:br/>
        <w:t xml:space="preserve">nacktheit, </w:t>
      </w:r>
      <w:r w:rsidRPr="005C3A3E">
        <w:rPr>
          <w:rFonts w:cs="Times New Roman"/>
          <w:lang w:val="de-AT" w:eastAsia="en-US"/>
        </w:rPr>
        <w:t xml:space="preserve">idol </w:t>
      </w:r>
      <w:r w:rsidRPr="005C3A3E">
        <w:rPr>
          <w:rFonts w:cs="Times New Roman"/>
        </w:rPr>
        <w:t>unserer zeit.</w:t>
      </w:r>
    </w:p>
    <w:p w:rsidR="002C2B46" w:rsidRDefault="002C2B46" w:rsidP="000B644B">
      <w:pPr>
        <w:rPr>
          <w:rFonts w:cs="Times New Roman"/>
        </w:rPr>
      </w:pPr>
    </w:p>
    <w:p w:rsidR="002C2B46" w:rsidRDefault="002C2B46" w:rsidP="000B644B">
      <w:pPr>
        <w:rPr>
          <w:rFonts w:cs="Times New Roman"/>
        </w:rPr>
      </w:pPr>
      <w:r w:rsidRPr="005C3A3E">
        <w:rPr>
          <w:rFonts w:cs="Times New Roman"/>
          <w:lang w:val="de-AT" w:eastAsia="en-US"/>
        </w:rPr>
        <w:t>roller</w:t>
      </w:r>
      <w:r w:rsidRPr="005C3A3E">
        <w:rPr>
          <w:rFonts w:cs="Times New Roman"/>
        </w:rPr>
        <w:t xml:space="preserve">fahrt nach </w:t>
      </w:r>
      <w:r w:rsidRPr="00AC04C1">
        <w:rPr>
          <w:rStyle w:val="Ort"/>
        </w:rPr>
        <w:t>wien</w:t>
      </w:r>
      <w:r>
        <w:rPr>
          <w:rStyle w:val="Ort"/>
        </w:rPr>
        <w:t>#G141</w:t>
      </w:r>
      <w:r w:rsidRPr="00F304D6">
        <w:rPr>
          <w:rFonts w:cs="Times New Roman"/>
          <w:lang w:val="de-AT" w:eastAsia="fr-FR"/>
        </w:rPr>
        <w:t xml:space="preserve">. </w:t>
      </w:r>
      <w:r w:rsidRPr="005C3A3E">
        <w:rPr>
          <w:rFonts w:cs="Times New Roman"/>
        </w:rPr>
        <w:t>abenteuerlich, weil ich nie genau weiss, ob ich mit der alten karre mein ziel erreiche. dreieinhalb stunden bergauf, bergab.</w:t>
      </w:r>
    </w:p>
    <w:p w:rsidR="002C2B46" w:rsidRDefault="002C2B46" w:rsidP="000B644B">
      <w:pPr>
        <w:rPr>
          <w:rFonts w:cs="Times New Roman"/>
        </w:rPr>
      </w:pPr>
    </w:p>
    <w:p w:rsidR="002C2B46" w:rsidRDefault="002C2B46" w:rsidP="007A5748">
      <w:pPr>
        <w:pStyle w:val="Thema"/>
      </w:pPr>
      <w:r w:rsidRPr="005C3A3E">
        <w:t xml:space="preserve">in </w:t>
      </w:r>
      <w:r w:rsidRPr="008D29B7">
        <w:rPr>
          <w:rStyle w:val="Institution"/>
        </w:rPr>
        <w:t>su</w:t>
      </w:r>
      <w:r>
        <w:rPr>
          <w:rStyle w:val="Institution"/>
        </w:rPr>
        <w:t>#I11</w:t>
      </w:r>
      <w:r w:rsidRPr="005C3A3E">
        <w:rPr>
          <w:rFonts w:cs="Times New Roman"/>
        </w:rPr>
        <w:t xml:space="preserve"> </w:t>
      </w:r>
      <w:r w:rsidRPr="005C3A3E">
        <w:t xml:space="preserve">wurden </w:t>
      </w:r>
      <w:r>
        <w:t>400.000</w:t>
      </w:r>
      <w:r w:rsidRPr="005C3A3E">
        <w:t xml:space="preserve"> jugendliche gesucht für neulandarbeit. es meldeten sich einige millionen. stellen sich nachts schon an vor den meldestellen. der sowjetmensch hat also schon ein hohes gemeinschaftsbewusstsein. in neubauten lesen sie bereits selber den strom ab und zahlen ein. in fabriken wird geld auf den tisch gelegt und jeder nimmt sich seinen betrag. die kommunistischen brigaden haben neue aufgaben: bildung, lesen, hilfe leisten.</w:t>
      </w:r>
      <w:r>
        <w:br/>
      </w:r>
      <w:r w:rsidRPr="005C3A3E">
        <w:t xml:space="preserve">für die kunst fällt der wichtige stoff </w:t>
      </w:r>
      <w:r>
        <w:t>‚not und verbrechen‘</w:t>
      </w:r>
      <w:r w:rsidRPr="005C3A3E">
        <w:t xml:space="preserve"> weg.</w:t>
      </w:r>
      <w:r w:rsidRPr="005C3A3E">
        <w:br/>
        <w:t>aber ist das ein edler, ein wich</w:t>
      </w:r>
      <w:r w:rsidRPr="005C3A3E">
        <w:rPr>
          <w:lang w:val="de-AT" w:eastAsia="en-US"/>
        </w:rPr>
        <w:t xml:space="preserve">tiger </w:t>
      </w:r>
      <w:r w:rsidRPr="005C3A3E">
        <w:t>stoff?</w:t>
      </w:r>
      <w:r>
        <w:t>#T1</w:t>
      </w:r>
    </w:p>
    <w:p w:rsidR="002C2B46" w:rsidRDefault="002C2B46" w:rsidP="000B644B">
      <w:pPr>
        <w:rPr>
          <w:rFonts w:cs="Times New Roman"/>
        </w:rPr>
      </w:pPr>
    </w:p>
    <w:p w:rsidR="002C2B46" w:rsidRDefault="002C2B46" w:rsidP="007A5748">
      <w:pPr>
        <w:pStyle w:val="Thema"/>
      </w:pPr>
      <w:r w:rsidRPr="005C3A3E">
        <w:t>ich war von anfang an nach links geboren. kleine versuche, rechts zu landen, waren eitel, hätten wohl nie zum ziel geführt.</w:t>
      </w:r>
      <w:r>
        <w:t>#T5</w:t>
      </w:r>
    </w:p>
    <w:p w:rsidR="002C2B46" w:rsidRDefault="002C2B46" w:rsidP="000B644B">
      <w:pPr>
        <w:rPr>
          <w:rFonts w:cs="Times New Roman"/>
        </w:rPr>
      </w:pPr>
    </w:p>
    <w:p w:rsidR="002C2B46" w:rsidRDefault="002C2B46" w:rsidP="000B644B">
      <w:pPr>
        <w:rPr>
          <w:rFonts w:cs="Times New Roman"/>
        </w:rPr>
      </w:pPr>
      <w:r>
        <w:rPr>
          <w:rFonts w:cs="Times New Roman"/>
        </w:rPr>
        <w:t>###</w:t>
      </w:r>
    </w:p>
    <w:p w:rsidR="002C2B46" w:rsidRDefault="002C2B46" w:rsidP="000B644B">
      <w:pPr>
        <w:rPr>
          <w:rFonts w:cs="Times New Roman"/>
        </w:rPr>
      </w:pPr>
    </w:p>
    <w:p w:rsidR="002C2B46" w:rsidRDefault="002C2B46" w:rsidP="0082327C">
      <w:pPr>
        <w:rPr>
          <w:rFonts w:cs="Times New Roman"/>
        </w:rPr>
      </w:pPr>
      <w:r w:rsidRPr="00AF327B">
        <w:rPr>
          <w:rFonts w:cs="Times New Roman"/>
        </w:rPr>
        <w:t>[26]</w:t>
      </w:r>
      <w:r>
        <w:rPr>
          <w:rFonts w:cs="Times New Roman"/>
        </w:rPr>
        <w:t xml:space="preserve"> </w:t>
      </w:r>
      <w:r w:rsidRPr="0082327C">
        <w:rPr>
          <w:rStyle w:val="Schlagwort"/>
          <w:i/>
          <w:iCs/>
        </w:rPr>
        <w:t>die unsterbliche garnison#S35</w:t>
      </w:r>
      <w:r w:rsidRPr="00F304D6">
        <w:rPr>
          <w:rFonts w:cs="Times New Roman"/>
          <w:lang w:val="de-AT" w:eastAsia="fr-FR"/>
        </w:rPr>
        <w:t xml:space="preserve"> </w:t>
      </w:r>
      <w:r w:rsidRPr="005C3A3E">
        <w:rPr>
          <w:rFonts w:cs="Times New Roman"/>
        </w:rPr>
        <w:t xml:space="preserve">in </w:t>
      </w:r>
      <w:r w:rsidRPr="00AC04C1">
        <w:rPr>
          <w:rStyle w:val="Ort"/>
        </w:rPr>
        <w:t>wien</w:t>
      </w:r>
      <w:r>
        <w:rPr>
          <w:rStyle w:val="Ort"/>
        </w:rPr>
        <w:t>#G141</w:t>
      </w:r>
      <w:r w:rsidRPr="00F304D6">
        <w:rPr>
          <w:rFonts w:cs="Times New Roman"/>
          <w:lang w:val="de-AT" w:eastAsia="fr-FR"/>
        </w:rPr>
        <w:t xml:space="preserve"> </w:t>
      </w:r>
      <w:r w:rsidRPr="005C3A3E">
        <w:rPr>
          <w:rFonts w:cs="Times New Roman"/>
        </w:rPr>
        <w:t xml:space="preserve">gesehen. vom kampf einer handvoll rotarmisten um die festung </w:t>
      </w:r>
      <w:r w:rsidRPr="002B620A">
        <w:rPr>
          <w:rStyle w:val="Ort"/>
        </w:rPr>
        <w:t>brest</w:t>
      </w:r>
      <w:r>
        <w:rPr>
          <w:rStyle w:val="Ort"/>
        </w:rPr>
        <w:t>#G16</w:t>
      </w:r>
      <w:r w:rsidRPr="005C3A3E">
        <w:rPr>
          <w:rFonts w:cs="Times New Roman"/>
        </w:rPr>
        <w:t xml:space="preserve"> gegen überwältigende deuts</w:t>
      </w:r>
      <w:r>
        <w:rPr>
          <w:rFonts w:cs="Times New Roman"/>
        </w:rPr>
        <w:t>che truppen und das warten auf ‚die unsern‘</w:t>
      </w:r>
      <w:r w:rsidRPr="005C3A3E">
        <w:rPr>
          <w:rFonts w:cs="Times New Roman"/>
        </w:rPr>
        <w:t xml:space="preserve">, die inzwischen zurückgedrängt wurden bis </w:t>
      </w:r>
      <w:r w:rsidRPr="005C36EA">
        <w:rPr>
          <w:rStyle w:val="Ort"/>
        </w:rPr>
        <w:t>moskau#G18</w:t>
      </w:r>
      <w:r w:rsidRPr="005C3A3E">
        <w:rPr>
          <w:rFonts w:cs="Times New Roman"/>
        </w:rPr>
        <w:t xml:space="preserve"> und </w:t>
      </w:r>
      <w:r w:rsidRPr="00F304D6">
        <w:rPr>
          <w:rFonts w:cs="Times New Roman"/>
          <w:lang w:val="de-AT" w:eastAsia="fr-FR"/>
        </w:rPr>
        <w:t>stalingrad.</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E07715">
      <w:pPr>
        <w:tabs>
          <w:tab w:val="left" w:pos="3119"/>
        </w:tabs>
        <w:rPr>
          <w:rFonts w:cs="Times New Roman"/>
        </w:rPr>
      </w:pPr>
      <w:r>
        <w:rPr>
          <w:rFonts w:cs="Times New Roman"/>
        </w:rPr>
        <w:t>###</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82327C">
      <w:pPr>
        <w:pStyle w:val="Thema"/>
      </w:pPr>
      <w:r w:rsidRPr="005C3A3E">
        <w:t xml:space="preserve">für einen österreichischen patrioten gibt es nur die </w:t>
      </w:r>
      <w:r w:rsidRPr="0082327C">
        <w:rPr>
          <w:rStyle w:val="Institution"/>
        </w:rPr>
        <w:t>österreichische kommunistische partei</w:t>
      </w:r>
      <w:r>
        <w:rPr>
          <w:rStyle w:val="Institution"/>
        </w:rPr>
        <w:t>#I3</w:t>
      </w:r>
      <w:r w:rsidRPr="005C3A3E">
        <w:t>. nur sie schützt vor faschisten, bombenwerfern, preistreibern, egoisten, mördern, chauvinisten, schwachköpfen.</w:t>
      </w:r>
      <w:r>
        <w:t>#T4</w:t>
      </w:r>
    </w:p>
    <w:p w:rsidR="002C2B46" w:rsidRDefault="002C2B46" w:rsidP="0082327C">
      <w:pPr>
        <w:rPr>
          <w:rFonts w:cs="Times New Roman"/>
        </w:rPr>
      </w:pPr>
    </w:p>
    <w:p w:rsidR="002C2B46" w:rsidRDefault="002C2B46" w:rsidP="0082327C">
      <w:pPr>
        <w:pStyle w:val="Thema"/>
      </w:pPr>
      <w:r w:rsidRPr="005C3A3E">
        <w:t xml:space="preserve">der gemeinderat von </w:t>
      </w:r>
      <w:r w:rsidRPr="00BC644F">
        <w:rPr>
          <w:rStyle w:val="Ort"/>
        </w:rPr>
        <w:t>mauerbach</w:t>
      </w:r>
      <w:r>
        <w:rPr>
          <w:rStyle w:val="Ort"/>
        </w:rPr>
        <w:t>#G4</w:t>
      </w:r>
      <w:r w:rsidRPr="005C3A3E">
        <w:t xml:space="preserve">, raimund, fuhr die ganze </w:t>
      </w:r>
      <w:r w:rsidRPr="00003691">
        <w:rPr>
          <w:rStyle w:val="Institution"/>
        </w:rPr>
        <w:t>kp#I3</w:t>
      </w:r>
      <w:r w:rsidRPr="005C3A3E">
        <w:t>-gesellschaft nach</w:t>
      </w:r>
      <w:r>
        <w:t xml:space="preserve"> </w:t>
      </w:r>
      <w:r w:rsidRPr="005C3A3E">
        <w:t>hause.</w:t>
      </w:r>
      <w:r>
        <w:t>#T4</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82327C">
      <w:pPr>
        <w:rPr>
          <w:rFonts w:cs="Times New Roman"/>
        </w:rPr>
      </w:pPr>
      <w:r>
        <w:rPr>
          <w:rFonts w:cs="Times New Roman"/>
          <w:lang w:val="de-AT" w:eastAsia="en-US"/>
        </w:rPr>
        <w:t>###</w:t>
      </w:r>
    </w:p>
    <w:p w:rsidR="002C2B46" w:rsidRDefault="002C2B46" w:rsidP="0082327C">
      <w:pPr>
        <w:rPr>
          <w:rFonts w:cs="Times New Roman"/>
        </w:rPr>
      </w:pPr>
    </w:p>
    <w:p w:rsidR="002C2B46" w:rsidRDefault="002C2B46" w:rsidP="0082327C">
      <w:pPr>
        <w:pStyle w:val="Thema"/>
      </w:pPr>
      <w:r w:rsidRPr="005C3A3E">
        <w:t xml:space="preserve">wie lange wird es noch dauern, und </w:t>
      </w:r>
      <w:r w:rsidRPr="002B620A">
        <w:rPr>
          <w:rStyle w:val="Ort"/>
        </w:rPr>
        <w:t>amerika</w:t>
      </w:r>
      <w:r>
        <w:rPr>
          <w:rStyle w:val="Ort"/>
        </w:rPr>
        <w:t>#G21</w:t>
      </w:r>
      <w:r w:rsidRPr="005C3A3E">
        <w:t xml:space="preserve"> gehört zu den unterentwickel</w:t>
      </w:r>
      <w:r w:rsidRPr="005C3A3E">
        <w:rPr>
          <w:lang w:val="de-AT" w:eastAsia="en-US"/>
        </w:rPr>
        <w:t xml:space="preserve">ten </w:t>
      </w:r>
      <w:r w:rsidRPr="005C3A3E">
        <w:t>ländern.</w:t>
      </w:r>
      <w:r>
        <w:br/>
      </w:r>
      <w:r w:rsidRPr="005C3A3E">
        <w:t xml:space="preserve">(man sagt, der </w:t>
      </w:r>
      <w:r w:rsidRPr="00AC2DBA">
        <w:rPr>
          <w:rStyle w:val="Schlagwort"/>
        </w:rPr>
        <w:t>kommunismus</w:t>
      </w:r>
      <w:r>
        <w:rPr>
          <w:rStyle w:val="Schlagwort"/>
        </w:rPr>
        <w:t>#S6</w:t>
      </w:r>
      <w:r w:rsidRPr="00AC2DBA">
        <w:t xml:space="preserve"> </w:t>
      </w:r>
      <w:r w:rsidRPr="005C3A3E">
        <w:t>ist nur in den unterentwickelten ländern durchzuführen.)</w:t>
      </w:r>
      <w:r>
        <w:br/>
      </w:r>
      <w:r w:rsidRPr="005C3A3E">
        <w:t>eben</w:t>
      </w:r>
      <w:r>
        <w:rPr>
          <w:lang w:val="de-AT"/>
        </w:rPr>
        <w:t>s</w:t>
      </w:r>
      <w:r w:rsidRPr="005C3A3E">
        <w:t xml:space="preserve">o </w:t>
      </w:r>
      <w:r w:rsidRPr="008F0261">
        <w:rPr>
          <w:rStyle w:val="Ort"/>
        </w:rPr>
        <w:t>österreich</w:t>
      </w:r>
      <w:r>
        <w:rPr>
          <w:rStyle w:val="Ort"/>
        </w:rPr>
        <w:t>#G213</w:t>
      </w:r>
      <w:r w:rsidRPr="005C3A3E">
        <w:t>. mit unserer schulmisere.</w:t>
      </w:r>
      <w:r>
        <w:t>#T3</w:t>
      </w:r>
    </w:p>
    <w:p w:rsidR="002C2B46" w:rsidRDefault="002C2B46" w:rsidP="0082327C">
      <w:pPr>
        <w:rPr>
          <w:rFonts w:cs="Times New Roman"/>
        </w:rPr>
      </w:pPr>
    </w:p>
    <w:p w:rsidR="002C2B46" w:rsidRDefault="002C2B46" w:rsidP="0082327C">
      <w:pPr>
        <w:rPr>
          <w:rFonts w:cs="Times New Roman"/>
        </w:rPr>
      </w:pPr>
      <w:r w:rsidRPr="005C3A3E">
        <w:rPr>
          <w:rFonts w:cs="Times New Roman"/>
        </w:rPr>
        <w:t>da weisen die faschisten immer darauf hin, dass in der natur ein ewiger kampf herrscht. aber der mensch hat die primitiven naturzustände überwunden, hängt nun so weit am leben, dass kriege ihm widernatürlich zu erscheinen beginnen, und welche tiere organisieren schon futterplätze? welche tiere töten aus mordlust? um wieviel weniger der mensch.</w:t>
      </w:r>
    </w:p>
    <w:p w:rsidR="002C2B46" w:rsidRDefault="002C2B46" w:rsidP="0082327C">
      <w:pPr>
        <w:rPr>
          <w:rFonts w:cs="Times New Roman"/>
        </w:rPr>
      </w:pPr>
    </w:p>
    <w:p w:rsidR="002C2B46" w:rsidRDefault="002C2B46" w:rsidP="0082327C">
      <w:pPr>
        <w:rPr>
          <w:rFonts w:cs="Times New Roman"/>
        </w:rPr>
      </w:pPr>
      <w:r w:rsidRPr="00450ADD">
        <w:rPr>
          <w:rStyle w:val="Schlagwort"/>
          <w:i/>
        </w:rPr>
        <w:t>kurier#S36</w:t>
      </w:r>
      <w:r w:rsidRPr="005C3A3E">
        <w:rPr>
          <w:rFonts w:cs="Times New Roman"/>
        </w:rPr>
        <w:t>: die investitionsausgaben sind um 5</w:t>
      </w:r>
      <w:r>
        <w:rPr>
          <w:rFonts w:cs="Times New Roman"/>
        </w:rPr>
        <w:t>0</w:t>
      </w:r>
      <w:r w:rsidRPr="005C3A3E">
        <w:rPr>
          <w:rFonts w:cs="Times New Roman"/>
        </w:rPr>
        <w:t>% gestiegen</w:t>
      </w:r>
      <w:r>
        <w:rPr>
          <w:rFonts w:cs="Times New Roman"/>
        </w:rPr>
        <w:t>. die konsumationsausgaben um 2</w:t>
      </w:r>
      <w:r w:rsidRPr="005C3A3E">
        <w:rPr>
          <w:rFonts w:cs="Times New Roman"/>
        </w:rPr>
        <w:t>% gesunken, so sinkt der lebensstandard trotz konjunktur.</w:t>
      </w:r>
    </w:p>
    <w:p w:rsidR="002C2B46" w:rsidRDefault="002C2B46" w:rsidP="0082327C">
      <w:pPr>
        <w:pStyle w:val="Thema"/>
      </w:pPr>
      <w:r w:rsidRPr="00144AAE">
        <w:rPr>
          <w:rStyle w:val="Person"/>
        </w:rPr>
        <w:t>dimitroff#</w:t>
      </w:r>
      <w:r>
        <w:rPr>
          <w:rStyle w:val="Person"/>
        </w:rPr>
        <w:t>P122</w:t>
      </w:r>
      <w:r w:rsidRPr="00450ADD">
        <w:t xml:space="preserve"> </w:t>
      </w:r>
      <w:r w:rsidRPr="005C3A3E">
        <w:t>war ein kämpfer, ein kommunist, sagt rosner.</w:t>
      </w:r>
      <w:r w:rsidRPr="005C3A3E">
        <w:br/>
        <w:t xml:space="preserve">in der tat. ich kann mich nicht mit </w:t>
      </w:r>
      <w:r w:rsidRPr="00144AAE">
        <w:rPr>
          <w:rStyle w:val="Person"/>
        </w:rPr>
        <w:t>dimitroff</w:t>
      </w:r>
      <w:r>
        <w:rPr>
          <w:rStyle w:val="Person"/>
        </w:rPr>
        <w:t>#P122</w:t>
      </w:r>
      <w:r w:rsidRPr="005C3A3E">
        <w:t xml:space="preserve"> vergleichen, aber rückblickend kann ich sagen, für meine jugend und unwissenheit habe ich den naz</w:t>
      </w:r>
      <w:r w:rsidRPr="005C3A3E">
        <w:rPr>
          <w:lang w:val="de-AT" w:eastAsia="en-US"/>
        </w:rPr>
        <w:t xml:space="preserve">is </w:t>
      </w:r>
      <w:r w:rsidRPr="005C3A3E">
        <w:t>ganz schön zu schaffen gemacht. und in den ersten tagen unserer lebensgefährlichen haft in finnland bin ich sofort zur gegenoffensive geschri</w:t>
      </w:r>
      <w:r>
        <w:t>tten. zäh, bis zum freispruch.#T5</w:t>
      </w:r>
    </w:p>
    <w:p w:rsidR="002C2B46" w:rsidRDefault="002C2B46" w:rsidP="0082327C">
      <w:pPr>
        <w:rPr>
          <w:rFonts w:cs="Times New Roman"/>
        </w:rPr>
      </w:pPr>
    </w:p>
    <w:p w:rsidR="002C2B46" w:rsidRPr="00F304D6" w:rsidRDefault="002C2B46" w:rsidP="0082327C">
      <w:pPr>
        <w:rPr>
          <w:rFonts w:cs="Times New Roman"/>
          <w:lang w:val="de-AT" w:eastAsia="fr-FR"/>
        </w:rPr>
      </w:pPr>
      <w:r w:rsidRPr="005C3A3E">
        <w:rPr>
          <w:rFonts w:cs="Times New Roman"/>
        </w:rPr>
        <w:t xml:space="preserve">versuch vom </w:t>
      </w:r>
      <w:r>
        <w:rPr>
          <w:rFonts w:cs="Times New Roman"/>
        </w:rPr>
        <w:t>1</w:t>
      </w:r>
      <w:r w:rsidRPr="005C3A3E">
        <w:rPr>
          <w:rFonts w:cs="Times New Roman"/>
        </w:rPr>
        <w:t>9</w:t>
      </w:r>
      <w:r w:rsidRPr="005C3A3E">
        <w:rPr>
          <w:rFonts w:cs="Times New Roman"/>
          <w:lang w:val="de-AT" w:eastAsia="en-US"/>
        </w:rPr>
        <w:t xml:space="preserve">. august </w:t>
      </w:r>
      <w:r w:rsidRPr="005C3A3E">
        <w:rPr>
          <w:rFonts w:cs="Times New Roman"/>
        </w:rPr>
        <w:t xml:space="preserve">1959 war eine arche noah mit 4,5 tonnen nutzlast. zwei hunde an </w:t>
      </w:r>
      <w:r w:rsidRPr="00F304D6">
        <w:rPr>
          <w:rFonts w:cs="Times New Roman"/>
          <w:lang w:val="de-AT" w:eastAsia="fr-FR"/>
        </w:rPr>
        <w:t xml:space="preserve">bord, </w:t>
      </w:r>
      <w:r w:rsidRPr="005C3A3E">
        <w:rPr>
          <w:rFonts w:cs="Times New Roman"/>
        </w:rPr>
        <w:t xml:space="preserve">zwei </w:t>
      </w:r>
      <w:r w:rsidRPr="005C3A3E">
        <w:rPr>
          <w:rFonts w:cs="Times New Roman"/>
          <w:lang w:val="de-AT" w:eastAsia="en-US"/>
        </w:rPr>
        <w:t xml:space="preserve">ratten, </w:t>
      </w:r>
      <w:r w:rsidRPr="005C3A3E">
        <w:rPr>
          <w:rFonts w:cs="Times New Roman"/>
        </w:rPr>
        <w:t>15 schwarze und 15 weisse mäuse.</w:t>
      </w:r>
      <w:r w:rsidRPr="005C3A3E">
        <w:rPr>
          <w:rFonts w:cs="Times New Roman"/>
        </w:rPr>
        <w:br/>
        <w:t>taufliegen in fläschchen, pflanzensamen, strahlenpilze, bakterienkolonien. hautstücke von menschen, karnickel und rhinosäuren.</w:t>
      </w:r>
      <w:r w:rsidRPr="005C3A3E">
        <w:rPr>
          <w:rFonts w:cs="Times New Roman"/>
        </w:rPr>
        <w:br/>
        <w:t xml:space="preserve">das material kam zurück und wurde besonders auf kosmische strahlungsreaktionen </w:t>
      </w:r>
      <w:r w:rsidRPr="00F304D6">
        <w:rPr>
          <w:rFonts w:cs="Times New Roman"/>
          <w:lang w:val="de-AT" w:eastAsia="fr-FR"/>
        </w:rPr>
        <w:t>untersucht.</w:t>
      </w:r>
    </w:p>
    <w:p w:rsidR="002C2B46" w:rsidRPr="00F304D6" w:rsidRDefault="002C2B46" w:rsidP="0082327C">
      <w:pPr>
        <w:rPr>
          <w:rFonts w:cs="Times New Roman"/>
          <w:lang w:val="de-AT" w:eastAsia="fr-FR"/>
        </w:rPr>
      </w:pPr>
    </w:p>
    <w:p w:rsidR="002C2B46" w:rsidRPr="0082327C" w:rsidRDefault="002C2B46" w:rsidP="0082327C">
      <w:pPr>
        <w:pStyle w:val="Thema"/>
        <w:rPr>
          <w:lang w:val="de-AT"/>
        </w:rPr>
      </w:pPr>
      <w:r w:rsidRPr="005C3A3E">
        <w:t>geplant sind mondumf</w:t>
      </w:r>
      <w:r w:rsidRPr="005C3A3E">
        <w:rPr>
          <w:lang w:val="de-AT" w:eastAsia="en-US"/>
        </w:rPr>
        <w:t>liegunge</w:t>
      </w:r>
      <w:r w:rsidRPr="005C3A3E">
        <w:t>n mit besatzungen, grössere satellitenbahnen.</w:t>
      </w:r>
      <w:r>
        <w:br/>
      </w:r>
      <w:r w:rsidRPr="00450ADD">
        <w:rPr>
          <w:rStyle w:val="Person"/>
        </w:rPr>
        <w:t>kennedy</w:t>
      </w:r>
      <w:r>
        <w:rPr>
          <w:rStyle w:val="Person"/>
        </w:rPr>
        <w:t>#P2</w:t>
      </w:r>
      <w:r w:rsidRPr="005C3A3E">
        <w:t xml:space="preserve"> sagt kalt, die </w:t>
      </w:r>
      <w:r w:rsidRPr="00D07273">
        <w:rPr>
          <w:rStyle w:val="Ort"/>
        </w:rPr>
        <w:t>usa</w:t>
      </w:r>
      <w:r>
        <w:rPr>
          <w:rStyle w:val="Ort"/>
        </w:rPr>
        <w:t>#G21</w:t>
      </w:r>
      <w:r w:rsidRPr="00D07273">
        <w:t xml:space="preserve"> </w:t>
      </w:r>
      <w:r w:rsidRPr="005C3A3E">
        <w:t>würden 1967 eine lande</w:t>
      </w:r>
      <w:r>
        <w:t>mannschaft auf den mond bringen</w:t>
      </w:r>
      <w:r w:rsidRPr="005C3A3E">
        <w:t xml:space="preserve"> (jetzt 1961)</w:t>
      </w:r>
      <w:r>
        <w:t>.</w:t>
      </w:r>
      <w:r w:rsidRPr="005C3A3E">
        <w:t xml:space="preserve"> das sind doch nur propagandatricks. daran glaubt doch keiner, an so gewagte vorhersagen.</w:t>
      </w:r>
      <w:r>
        <w:br/>
      </w:r>
      <w:r w:rsidRPr="005C3A3E">
        <w:t xml:space="preserve">sind doch gerade in </w:t>
      </w:r>
      <w:r w:rsidRPr="00D07273">
        <w:rPr>
          <w:rStyle w:val="Ort"/>
        </w:rPr>
        <w:t>usa</w:t>
      </w:r>
      <w:r>
        <w:rPr>
          <w:rStyle w:val="Ort"/>
        </w:rPr>
        <w:t>#G21</w:t>
      </w:r>
      <w:r w:rsidRPr="00F304D6">
        <w:rPr>
          <w:lang w:val="de-AT" w:eastAsia="fr-FR"/>
        </w:rPr>
        <w:t xml:space="preserve"> </w:t>
      </w:r>
      <w:r w:rsidRPr="005C3A3E">
        <w:t xml:space="preserve">viele </w:t>
      </w:r>
      <w:r w:rsidRPr="00F304D6">
        <w:rPr>
          <w:lang w:val="de-AT" w:eastAsia="fr-FR"/>
        </w:rPr>
        <w:t xml:space="preserve">probleme </w:t>
      </w:r>
      <w:r w:rsidRPr="005C3A3E">
        <w:t>nicht gelöst.</w:t>
      </w:r>
      <w:r>
        <w:br/>
      </w:r>
      <w:r w:rsidRPr="005C3A3E">
        <w:t>raketen, die dieses leisten, gibt es noch nicht einmal in blaupausen, nämlich treibstoff bis zum mond und zurück. solche vorhersagen sind also nicht redlicher natur.</w:t>
      </w:r>
      <w:r>
        <w:rPr>
          <w:lang w:val="de-AT"/>
        </w:rPr>
        <w:t>#T3</w:t>
      </w:r>
    </w:p>
    <w:p w:rsidR="002C2B46" w:rsidRDefault="002C2B46" w:rsidP="0082327C">
      <w:pPr>
        <w:rPr>
          <w:rFonts w:cs="Times New Roman"/>
        </w:rPr>
      </w:pPr>
    </w:p>
    <w:p w:rsidR="002C2B46" w:rsidRDefault="002C2B46" w:rsidP="0082327C">
      <w:pPr>
        <w:rPr>
          <w:rFonts w:cs="Times New Roman"/>
        </w:rPr>
      </w:pPr>
      <w:r w:rsidRPr="0082327C">
        <w:rPr>
          <w:rFonts w:cs="Times New Roman"/>
        </w:rPr>
        <w:t>[</w:t>
      </w:r>
      <w:r w:rsidRPr="0082327C">
        <w:rPr>
          <w:rFonts w:cs="Times New Roman"/>
          <w:lang w:val="de-AT" w:eastAsia="en-US"/>
        </w:rPr>
        <w:t>27]</w:t>
      </w:r>
      <w:r>
        <w:rPr>
          <w:rFonts w:cs="Times New Roman"/>
        </w:rPr>
        <w:t xml:space="preserve"> </w:t>
      </w:r>
      <w:r>
        <w:rPr>
          <w:rStyle w:val="Person"/>
        </w:rPr>
        <w:t>k</w:t>
      </w:r>
      <w:r w:rsidRPr="0082327C">
        <w:rPr>
          <w:rStyle w:val="Person"/>
        </w:rPr>
        <w:t>unz</w:t>
      </w:r>
      <w:r>
        <w:rPr>
          <w:rStyle w:val="Person"/>
        </w:rPr>
        <w:t>#P76</w:t>
      </w:r>
      <w:r w:rsidRPr="005C3A3E">
        <w:rPr>
          <w:rFonts w:cs="Times New Roman"/>
        </w:rPr>
        <w:t xml:space="preserve"> auf vorwurf, dass </w:t>
      </w:r>
      <w:r w:rsidRPr="00144AAE">
        <w:rPr>
          <w:rStyle w:val="Schlagwort"/>
          <w:i/>
          <w:iCs/>
        </w:rPr>
        <w:t>tagblatt#S37</w:t>
      </w:r>
      <w:r>
        <w:rPr>
          <w:rFonts w:cs="Times New Roman"/>
        </w:rPr>
        <w:t xml:space="preserve"> </w:t>
      </w:r>
      <w:r w:rsidRPr="005C3A3E">
        <w:rPr>
          <w:rFonts w:cs="Times New Roman"/>
        </w:rPr>
        <w:t>schmieriger hetzt als rechte blätter: (zynisch) wir wollen</w:t>
      </w:r>
      <w:r>
        <w:rPr>
          <w:rFonts w:cs="Times New Roman"/>
        </w:rPr>
        <w:t>ʼ</w:t>
      </w:r>
      <w:r w:rsidRPr="005C3A3E">
        <w:rPr>
          <w:rFonts w:cs="Times New Roman"/>
        </w:rPr>
        <w:t>s verzögern. aufhalten können wir es sowieso nicht ...</w:t>
      </w:r>
      <w:r>
        <w:rPr>
          <w:rFonts w:cs="Times New Roman"/>
        </w:rPr>
        <w:br/>
      </w:r>
      <w:r w:rsidRPr="005C3A3E">
        <w:rPr>
          <w:rFonts w:cs="Times New Roman"/>
        </w:rPr>
        <w:t xml:space="preserve">dobesberger wurde wütend, als ein junger graphiker im betrieb, aus </w:t>
      </w:r>
      <w:r w:rsidRPr="005C36EA">
        <w:rPr>
          <w:rStyle w:val="Ort"/>
        </w:rPr>
        <w:t>moskau</w:t>
      </w:r>
      <w:r>
        <w:rPr>
          <w:rStyle w:val="Ort"/>
        </w:rPr>
        <w:t>#G18</w:t>
      </w:r>
      <w:r w:rsidRPr="005C3A3E">
        <w:rPr>
          <w:rFonts w:cs="Times New Roman"/>
        </w:rPr>
        <w:t xml:space="preserve"> zurück, von </w:t>
      </w:r>
      <w:r w:rsidRPr="005C36EA">
        <w:rPr>
          <w:rStyle w:val="Ort"/>
        </w:rPr>
        <w:t>moskau</w:t>
      </w:r>
      <w:r>
        <w:rPr>
          <w:rStyle w:val="Ort"/>
        </w:rPr>
        <w:t>#G18</w:t>
      </w:r>
      <w:r w:rsidRPr="005C3A3E">
        <w:rPr>
          <w:rFonts w:cs="Times New Roman"/>
        </w:rPr>
        <w:t xml:space="preserve"> schwärmte. </w:t>
      </w:r>
      <w:r w:rsidRPr="005C3A3E">
        <w:rPr>
          <w:rFonts w:cs="Times New Roman"/>
          <w:lang w:val="de-AT" w:eastAsia="en-US"/>
        </w:rPr>
        <w:t xml:space="preserve">(red do </w:t>
      </w:r>
      <w:r w:rsidRPr="005C3A3E">
        <w:rPr>
          <w:rFonts w:cs="Times New Roman"/>
        </w:rPr>
        <w:t>kan bledsinn.)</w:t>
      </w:r>
    </w:p>
    <w:p w:rsidR="002C2B46" w:rsidRDefault="002C2B46" w:rsidP="0082327C">
      <w:pPr>
        <w:rPr>
          <w:rFonts w:cs="Times New Roman"/>
        </w:rPr>
      </w:pPr>
    </w:p>
    <w:p w:rsidR="002C2B46" w:rsidRDefault="002C2B46" w:rsidP="0082327C">
      <w:pPr>
        <w:rPr>
          <w:rFonts w:cs="Times New Roman"/>
        </w:rPr>
      </w:pPr>
      <w:r w:rsidRPr="009F7C02">
        <w:rPr>
          <w:rStyle w:val="ThemaZchn"/>
        </w:rPr>
        <w:t xml:space="preserve">deutsche gelehrte wurden in der </w:t>
      </w:r>
      <w:r w:rsidRPr="008D29B7">
        <w:rPr>
          <w:rStyle w:val="Institution"/>
        </w:rPr>
        <w:t>sowjetunion</w:t>
      </w:r>
      <w:r>
        <w:rPr>
          <w:rStyle w:val="Institution"/>
        </w:rPr>
        <w:t>#I11</w:t>
      </w:r>
      <w:r w:rsidRPr="009F7C02">
        <w:rPr>
          <w:rStyle w:val="ThemaZchn"/>
        </w:rPr>
        <w:t xml:space="preserve"> nicht verwendet, wie </w:t>
      </w:r>
      <w:r w:rsidRPr="007E5BAB">
        <w:rPr>
          <w:rStyle w:val="Schlagwort"/>
          <w:i/>
        </w:rPr>
        <w:t>stern#S5</w:t>
      </w:r>
      <w:r w:rsidRPr="009F7C02">
        <w:rPr>
          <w:rStyle w:val="ThemaZchn"/>
        </w:rPr>
        <w:t xml:space="preserve"> schrieb. sie waren in der raketen- und atomforschung zu weit hinten.</w:t>
      </w:r>
      <w:r>
        <w:rPr>
          <w:rStyle w:val="ThemaZchn"/>
        </w:rPr>
        <w:t>#T3</w:t>
      </w:r>
      <w:r>
        <w:rPr>
          <w:rFonts w:cs="Times New Roman"/>
        </w:rPr>
        <w:br/>
      </w:r>
      <w:r w:rsidRPr="005C3A3E">
        <w:rPr>
          <w:rFonts w:cs="Times New Roman"/>
        </w:rPr>
        <w:t>leben auf anderen himmelskö</w:t>
      </w:r>
      <w:r>
        <w:rPr>
          <w:rFonts w:cs="Times New Roman"/>
        </w:rPr>
        <w:t>rp</w:t>
      </w:r>
      <w:r w:rsidRPr="005C3A3E">
        <w:rPr>
          <w:rFonts w:cs="Times New Roman"/>
        </w:rPr>
        <w:t>ern?</w:t>
      </w:r>
      <w:r>
        <w:rPr>
          <w:rFonts w:cs="Times New Roman"/>
        </w:rPr>
        <w:br/>
      </w:r>
      <w:r w:rsidRPr="005C3A3E">
        <w:rPr>
          <w:rFonts w:cs="Times New Roman"/>
        </w:rPr>
        <w:t>in unserem sonnensystem mit 42</w:t>
      </w:r>
      <w:r>
        <w:rPr>
          <w:rFonts w:cs="Times New Roman"/>
        </w:rPr>
        <w:t>0</w:t>
      </w:r>
      <w:r w:rsidRPr="005C3A3E">
        <w:rPr>
          <w:rFonts w:cs="Times New Roman"/>
        </w:rPr>
        <w:t xml:space="preserve"> milliarden sonnen ist es klar, dass irgendwo in der </w:t>
      </w:r>
      <w:r w:rsidRPr="00F304D6">
        <w:rPr>
          <w:rFonts w:cs="Times New Roman"/>
          <w:lang w:val="de-AT" w:eastAsia="fr-FR"/>
        </w:rPr>
        <w:t xml:space="preserve">galaxie </w:t>
      </w:r>
      <w:r w:rsidRPr="005C3A3E">
        <w:rPr>
          <w:rFonts w:cs="Times New Roman"/>
        </w:rPr>
        <w:t>noch leben ist.</w:t>
      </w:r>
      <w:r>
        <w:rPr>
          <w:rFonts w:cs="Times New Roman"/>
        </w:rPr>
        <w:br/>
      </w:r>
      <w:r w:rsidRPr="005C3A3E">
        <w:rPr>
          <w:rFonts w:cs="Times New Roman"/>
        </w:rPr>
        <w:t>wie die menschheit heute lebt, rüstet die eine hälfte, um das zu zerstören, was die andere hälfte aufbaut.</w:t>
      </w:r>
      <w:r>
        <w:rPr>
          <w:rFonts w:cs="Times New Roman"/>
        </w:rPr>
        <w:br/>
      </w:r>
      <w:r w:rsidRPr="005C3A3E">
        <w:rPr>
          <w:rFonts w:cs="Times New Roman"/>
        </w:rPr>
        <w:t xml:space="preserve">die menschheit könnte soviel besser leben, wenn man aufhören würde, hunderte millionen </w:t>
      </w:r>
      <w:r w:rsidRPr="00F304D6">
        <w:rPr>
          <w:rFonts w:cs="Times New Roman"/>
          <w:lang w:val="de-AT" w:eastAsia="fr-FR"/>
        </w:rPr>
        <w:t xml:space="preserve">dollar </w:t>
      </w:r>
      <w:r w:rsidRPr="005C3A3E">
        <w:rPr>
          <w:rFonts w:cs="Times New Roman"/>
        </w:rPr>
        <w:t>für rüstung auszugeben.</w:t>
      </w:r>
      <w:r>
        <w:rPr>
          <w:rFonts w:cs="Times New Roman"/>
        </w:rPr>
        <w:br/>
      </w:r>
      <w:r w:rsidRPr="005C3A3E">
        <w:rPr>
          <w:rFonts w:cs="Times New Roman"/>
        </w:rPr>
        <w:t xml:space="preserve">erforschung des kosmos ist zweifellos eine bereicherung des menschlichen wissens und geht also </w:t>
      </w:r>
      <w:r w:rsidRPr="005C3A3E">
        <w:rPr>
          <w:rFonts w:cs="Times New Roman"/>
          <w:lang w:val="de-AT" w:eastAsia="en-US"/>
        </w:rPr>
        <w:t xml:space="preserve">hand </w:t>
      </w:r>
      <w:r w:rsidRPr="005C3A3E">
        <w:rPr>
          <w:rFonts w:cs="Times New Roman"/>
        </w:rPr>
        <w:t xml:space="preserve">in </w:t>
      </w:r>
      <w:r w:rsidRPr="005C3A3E">
        <w:rPr>
          <w:rFonts w:cs="Times New Roman"/>
          <w:lang w:val="de-AT" w:eastAsia="en-US"/>
        </w:rPr>
        <w:t xml:space="preserve">hand </w:t>
      </w:r>
      <w:r w:rsidRPr="005C3A3E">
        <w:rPr>
          <w:rFonts w:cs="Times New Roman"/>
        </w:rPr>
        <w:t>mit einer bereicherung des lebens.</w:t>
      </w:r>
      <w:r>
        <w:rPr>
          <w:rFonts w:cs="Times New Roman"/>
        </w:rPr>
        <w:br/>
      </w:r>
      <w:r w:rsidRPr="005C3A3E">
        <w:rPr>
          <w:rFonts w:cs="Times New Roman"/>
        </w:rPr>
        <w:t>die erforschung des lichtes z.</w:t>
      </w:r>
      <w:r>
        <w:rPr>
          <w:rFonts w:cs="Times New Roman"/>
        </w:rPr>
        <w:t xml:space="preserve"> </w:t>
      </w:r>
      <w:r w:rsidRPr="005C3A3E">
        <w:rPr>
          <w:rFonts w:cs="Times New Roman"/>
        </w:rPr>
        <w:t xml:space="preserve">b. brachte uns die ermöglichung der künstlichen </w:t>
      </w:r>
      <w:r w:rsidRPr="00F304D6">
        <w:rPr>
          <w:rFonts w:cs="Times New Roman"/>
          <w:lang w:val="de-AT" w:eastAsia="fr-FR"/>
        </w:rPr>
        <w:t xml:space="preserve">photosynthese, </w:t>
      </w:r>
      <w:r w:rsidRPr="005C3A3E">
        <w:rPr>
          <w:rFonts w:cs="Times New Roman"/>
        </w:rPr>
        <w:t xml:space="preserve">kunststoffe verdanken ihre entdeckung ebenfalls der </w:t>
      </w:r>
      <w:r w:rsidRPr="00F304D6">
        <w:rPr>
          <w:rFonts w:cs="Times New Roman"/>
          <w:lang w:val="de-AT" w:eastAsia="fr-FR"/>
        </w:rPr>
        <w:t xml:space="preserve">astronomie </w:t>
      </w:r>
      <w:r w:rsidRPr="005C3A3E">
        <w:rPr>
          <w:rFonts w:cs="Times New Roman"/>
        </w:rPr>
        <w:t xml:space="preserve">durch die erforschung der spektralanalyse. die bremsstrecke </w:t>
      </w:r>
      <w:r w:rsidRPr="00144AAE">
        <w:rPr>
          <w:rStyle w:val="Person"/>
        </w:rPr>
        <w:t>gagarins</w:t>
      </w:r>
      <w:r>
        <w:rPr>
          <w:rStyle w:val="Person"/>
        </w:rPr>
        <w:t>#P100</w:t>
      </w:r>
      <w:r w:rsidRPr="005C3A3E">
        <w:rPr>
          <w:rFonts w:cs="Times New Roman"/>
        </w:rPr>
        <w:t xml:space="preserve"> war 8000 km.</w:t>
      </w:r>
      <w:r>
        <w:rPr>
          <w:rFonts w:cs="Times New Roman"/>
        </w:rPr>
        <w:br/>
      </w:r>
      <w:r w:rsidRPr="005C3A3E">
        <w:rPr>
          <w:rFonts w:cs="Times New Roman"/>
        </w:rPr>
        <w:t xml:space="preserve">wenn man die schwierigkeiten bedenkt, die die bremsung zur landung verursacht, </w:t>
      </w:r>
      <w:r w:rsidRPr="005C3A3E">
        <w:rPr>
          <w:rFonts w:cs="Times New Roman"/>
          <w:lang w:val="de-AT" w:eastAsia="en-US"/>
        </w:rPr>
        <w:t>bek</w:t>
      </w:r>
      <w:r w:rsidRPr="005C3A3E">
        <w:rPr>
          <w:rFonts w:cs="Times New Roman"/>
        </w:rPr>
        <w:t>ommt man graue haare.</w:t>
      </w:r>
      <w:r>
        <w:rPr>
          <w:rFonts w:cs="Times New Roman"/>
        </w:rPr>
        <w:br/>
      </w:r>
      <w:r w:rsidRPr="005C3A3E">
        <w:rPr>
          <w:rFonts w:cs="Times New Roman"/>
        </w:rPr>
        <w:t>sie ist nur zu lösen durch eine reihe kompliziertester automatischer vorgänge, denn ein abweichen um zehntelsekunden oder hundertstelzentime</w:t>
      </w:r>
      <w:r w:rsidRPr="00F304D6">
        <w:rPr>
          <w:rFonts w:cs="Times New Roman"/>
          <w:lang w:val="de-AT" w:eastAsia="fr-FR"/>
        </w:rPr>
        <w:t xml:space="preserve">ter </w:t>
      </w:r>
      <w:r w:rsidRPr="005C3A3E">
        <w:rPr>
          <w:rFonts w:cs="Times New Roman"/>
        </w:rPr>
        <w:t>führt zu fehllandungen.</w:t>
      </w:r>
      <w:r>
        <w:rPr>
          <w:rFonts w:cs="Times New Roman"/>
        </w:rPr>
        <w:br/>
        <w:t>grundlage der raketenforsch</w:t>
      </w:r>
      <w:r w:rsidRPr="005C3A3E">
        <w:rPr>
          <w:rFonts w:cs="Times New Roman"/>
        </w:rPr>
        <w:t xml:space="preserve">ung war die theorie des russischen gelehrten </w:t>
      </w:r>
      <w:r w:rsidRPr="00144AAE">
        <w:rPr>
          <w:rStyle w:val="Person"/>
        </w:rPr>
        <w:t>ziolkowski</w:t>
      </w:r>
      <w:r>
        <w:rPr>
          <w:rStyle w:val="Person"/>
        </w:rPr>
        <w:t>#P123</w:t>
      </w:r>
      <w:r w:rsidRPr="005C3A3E">
        <w:rPr>
          <w:rFonts w:cs="Times New Roman"/>
        </w:rPr>
        <w:t xml:space="preserve"> (1857</w:t>
      </w:r>
      <w:r>
        <w:rPr>
          <w:rFonts w:cs="Times New Roman"/>
        </w:rPr>
        <w:t>–</w:t>
      </w:r>
      <w:r w:rsidRPr="005C3A3E">
        <w:rPr>
          <w:rFonts w:cs="Times New Roman"/>
        </w:rPr>
        <w:t>1935). seine forschungen waren entscheidend.</w:t>
      </w:r>
      <w:r>
        <w:rPr>
          <w:rFonts w:cs="Times New Roman"/>
        </w:rPr>
        <w:br/>
      </w:r>
      <w:r w:rsidRPr="005C3A3E">
        <w:rPr>
          <w:rFonts w:cs="Times New Roman"/>
        </w:rPr>
        <w:t>die ersten raketen wurden 1934</w:t>
      </w:r>
      <w:r>
        <w:rPr>
          <w:rFonts w:cs="Times New Roman"/>
        </w:rPr>
        <w:t>–</w:t>
      </w:r>
      <w:r w:rsidRPr="005C3A3E">
        <w:rPr>
          <w:rFonts w:cs="Times New Roman"/>
        </w:rPr>
        <w:t>36 in russland gebaut.</w:t>
      </w:r>
      <w:r w:rsidRPr="005C3A3E">
        <w:rPr>
          <w:rFonts w:cs="Times New Roman"/>
        </w:rPr>
        <w:br/>
        <w:t>man braucht heute nicht mehr zu beweis</w:t>
      </w:r>
      <w:r w:rsidRPr="00F304D6">
        <w:rPr>
          <w:rFonts w:cs="Times New Roman"/>
          <w:lang w:val="de-AT" w:eastAsia="fr-FR"/>
        </w:rPr>
        <w:t xml:space="preserve">en, </w:t>
      </w:r>
      <w:r w:rsidRPr="005C3A3E">
        <w:rPr>
          <w:rFonts w:cs="Times New Roman"/>
        </w:rPr>
        <w:t xml:space="preserve">dass die v2 keine grundlage für die weltraumfahrt war. denn was </w:t>
      </w:r>
      <w:r w:rsidRPr="00AC40B7">
        <w:rPr>
          <w:rStyle w:val="Person"/>
        </w:rPr>
        <w:t>braun</w:t>
      </w:r>
      <w:r>
        <w:rPr>
          <w:rStyle w:val="Person"/>
        </w:rPr>
        <w:t>#P98</w:t>
      </w:r>
      <w:r w:rsidRPr="005C3A3E">
        <w:rPr>
          <w:rFonts w:cs="Times New Roman"/>
        </w:rPr>
        <w:t xml:space="preserve"> nicht weiss, braucht man ihm nicht zu beweisen. wenn der gleiche weg von der v2 in den weltraum führen würde, wären die </w:t>
      </w:r>
      <w:r w:rsidRPr="00D07273">
        <w:rPr>
          <w:rStyle w:val="Ort"/>
        </w:rPr>
        <w:t>usa</w:t>
      </w:r>
      <w:r>
        <w:rPr>
          <w:rStyle w:val="Ort"/>
        </w:rPr>
        <w:t>#G21</w:t>
      </w:r>
      <w:r w:rsidRPr="00F304D6">
        <w:rPr>
          <w:rFonts w:cs="Times New Roman"/>
          <w:lang w:val="de-AT" w:eastAsia="fr-FR"/>
        </w:rPr>
        <w:t xml:space="preserve"> </w:t>
      </w:r>
      <w:r w:rsidRPr="005C3A3E">
        <w:rPr>
          <w:rFonts w:cs="Times New Roman"/>
        </w:rPr>
        <w:t>nicht so</w:t>
      </w:r>
      <w:r>
        <w:rPr>
          <w:rFonts w:cs="Times New Roman"/>
        </w:rPr>
        <w:t xml:space="preserve"> </w:t>
      </w:r>
      <w:r w:rsidRPr="005C3A3E">
        <w:rPr>
          <w:rFonts w:cs="Times New Roman"/>
        </w:rPr>
        <w:t>weit zurück. die v2 war zweifellos eine einfache, wenn auch wirksame kriegsmaschine, aber nicht entwicklungsfähig.</w:t>
      </w:r>
      <w:r>
        <w:rPr>
          <w:rFonts w:cs="Times New Roman"/>
        </w:rPr>
        <w:br/>
      </w:r>
      <w:r w:rsidRPr="005C3A3E">
        <w:rPr>
          <w:rFonts w:cs="Times New Roman"/>
        </w:rPr>
        <w:t xml:space="preserve">der schwindel mit den fliegenden untertassen. kämen intelligente wesen aus dem weltraum, sie wären sicher intelligenter, als verbindung ausgerechnet mit einem </w:t>
      </w:r>
      <w:r w:rsidRPr="005C3A3E">
        <w:rPr>
          <w:rFonts w:cs="Times New Roman"/>
          <w:lang w:val="de-AT" w:eastAsia="en-US"/>
        </w:rPr>
        <w:t xml:space="preserve">mayor </w:t>
      </w:r>
      <w:r w:rsidRPr="005C3A3E">
        <w:rPr>
          <w:rFonts w:cs="Times New Roman"/>
        </w:rPr>
        <w:t xml:space="preserve">keefer zu suchen. die </w:t>
      </w:r>
      <w:r w:rsidRPr="00F304D6">
        <w:rPr>
          <w:rFonts w:cs="Times New Roman"/>
          <w:lang w:val="de-AT" w:eastAsia="fr-FR"/>
        </w:rPr>
        <w:t>astronomie</w:t>
      </w:r>
      <w:r w:rsidRPr="005C3A3E">
        <w:rPr>
          <w:rFonts w:cs="Times New Roman"/>
        </w:rPr>
        <w:t>, die den weltraum scharf beobachtet und die himmelskörper von hundertstel mm feststellen kann, hat sich an dem unter</w:t>
      </w:r>
      <w:r w:rsidRPr="00F304D6">
        <w:rPr>
          <w:rFonts w:cs="Times New Roman"/>
          <w:lang w:val="de-AT" w:eastAsia="fr-FR"/>
        </w:rPr>
        <w:t>tas</w:t>
      </w:r>
      <w:r w:rsidRPr="005C3A3E">
        <w:rPr>
          <w:rFonts w:cs="Times New Roman"/>
        </w:rPr>
        <w:t>senrummel nicht beteiligt.</w:t>
      </w:r>
      <w:r>
        <w:rPr>
          <w:rFonts w:cs="Times New Roman"/>
        </w:rPr>
        <w:br/>
      </w:r>
      <w:r w:rsidRPr="005C3A3E">
        <w:rPr>
          <w:rFonts w:cs="Times New Roman"/>
        </w:rPr>
        <w:t xml:space="preserve">warum man in </w:t>
      </w:r>
      <w:r w:rsidRPr="008F0261">
        <w:rPr>
          <w:rStyle w:val="Ort"/>
        </w:rPr>
        <w:t>österreich</w:t>
      </w:r>
      <w:r>
        <w:rPr>
          <w:rStyle w:val="Ort"/>
        </w:rPr>
        <w:t>#G213</w:t>
      </w:r>
      <w:r w:rsidRPr="00F304D6">
        <w:rPr>
          <w:rFonts w:cs="Times New Roman"/>
          <w:vertAlign w:val="superscript"/>
          <w:lang w:val="de-AT" w:eastAsia="fr-FR"/>
        </w:rPr>
        <w:t xml:space="preserve"> </w:t>
      </w:r>
      <w:r w:rsidRPr="00F304D6">
        <w:rPr>
          <w:rFonts w:cs="Times New Roman"/>
          <w:lang w:val="de-AT" w:eastAsia="fr-FR"/>
        </w:rPr>
        <w:t>und im westen nichts we</w:t>
      </w:r>
      <w:r w:rsidRPr="005C3A3E">
        <w:rPr>
          <w:rFonts w:cs="Times New Roman"/>
          <w:lang w:val="de-AT" w:eastAsia="en-US"/>
        </w:rPr>
        <w:t>is</w:t>
      </w:r>
      <w:r w:rsidRPr="005C3A3E">
        <w:rPr>
          <w:rFonts w:cs="Times New Roman"/>
        </w:rPr>
        <w:t>s von den russische</w:t>
      </w:r>
      <w:r>
        <w:rPr>
          <w:rFonts w:cs="Times New Roman"/>
        </w:rPr>
        <w:t>n</w:t>
      </w:r>
      <w:r w:rsidRPr="005C3A3E">
        <w:rPr>
          <w:rFonts w:cs="Times New Roman"/>
        </w:rPr>
        <w:t xml:space="preserve"> leistungen? weil man aus </w:t>
      </w:r>
      <w:r w:rsidRPr="00F304D6">
        <w:rPr>
          <w:rFonts w:cs="Times New Roman"/>
          <w:lang w:val="de-AT" w:eastAsia="fr-FR"/>
        </w:rPr>
        <w:t xml:space="preserve">antipathie </w:t>
      </w:r>
      <w:r w:rsidRPr="005C3A3E">
        <w:rPr>
          <w:rFonts w:cs="Times New Roman"/>
        </w:rPr>
        <w:t>nicht zur kenntnis nehmen will. veröffentlichungen gibt es genug. dann ist dafür die überraschung umso grösser.</w:t>
      </w:r>
      <w:r w:rsidRPr="005C3A3E">
        <w:rPr>
          <w:rFonts w:cs="Times New Roman"/>
        </w:rPr>
        <w:br/>
        <w:t xml:space="preserve">am </w:t>
      </w:r>
      <w:r>
        <w:rPr>
          <w:rFonts w:cs="Times New Roman"/>
        </w:rPr>
        <w:t>1</w:t>
      </w:r>
      <w:r w:rsidRPr="005C3A3E">
        <w:rPr>
          <w:rFonts w:cs="Times New Roman"/>
        </w:rPr>
        <w:t>2.</w:t>
      </w:r>
      <w:r>
        <w:rPr>
          <w:rFonts w:cs="Times New Roman"/>
        </w:rPr>
        <w:t>6</w:t>
      </w:r>
      <w:r w:rsidRPr="005C3A3E">
        <w:rPr>
          <w:rFonts w:cs="Times New Roman"/>
        </w:rPr>
        <w:t>. wurde zum erstenmal ein mensch auf die umlaufbahn um die erde gebracht. wenn der mensch die erde verlässt, verlässt er zugleich die bedingungen, denen der mensch wie alle lebewesen angepasst ist.</w:t>
      </w:r>
      <w:r w:rsidRPr="005C3A3E">
        <w:rPr>
          <w:rFonts w:cs="Times New Roman"/>
        </w:rPr>
        <w:br/>
        <w:t xml:space="preserve">l. das gravitationsgesetz. wir sind schwer in bezug auf die erdmasse. je weiter wir uns vom mittelpunkt entfernen, umso leichter werden wir. auf der </w:t>
      </w:r>
      <w:r w:rsidRPr="00F304D6">
        <w:rPr>
          <w:rFonts w:cs="Times New Roman"/>
          <w:lang w:val="de-AT" w:eastAsia="fr-FR"/>
        </w:rPr>
        <w:t xml:space="preserve">venus </w:t>
      </w:r>
      <w:r w:rsidRPr="005C3A3E">
        <w:rPr>
          <w:rFonts w:cs="Times New Roman"/>
        </w:rPr>
        <w:t xml:space="preserve">würde ein </w:t>
      </w:r>
      <w:r w:rsidRPr="00F304D6">
        <w:rPr>
          <w:rFonts w:cs="Times New Roman"/>
          <w:lang w:val="de-AT" w:eastAsia="fr-FR"/>
        </w:rPr>
        <w:t xml:space="preserve">kilo </w:t>
      </w:r>
      <w:r w:rsidRPr="005C3A3E">
        <w:rPr>
          <w:rFonts w:cs="Times New Roman"/>
        </w:rPr>
        <w:t>85</w:t>
      </w:r>
      <w:r>
        <w:rPr>
          <w:rFonts w:cs="Times New Roman"/>
        </w:rPr>
        <w:t>0</w:t>
      </w:r>
      <w:r w:rsidRPr="005C3A3E">
        <w:rPr>
          <w:rFonts w:cs="Times New Roman"/>
        </w:rPr>
        <w:t xml:space="preserve"> gramm haben. auf dem jupiter, in dem die erde 3</w:t>
      </w:r>
      <w:r>
        <w:rPr>
          <w:rFonts w:cs="Times New Roman"/>
        </w:rPr>
        <w:t xml:space="preserve">00 </w:t>
      </w:r>
      <w:r w:rsidRPr="005C3A3E">
        <w:rPr>
          <w:rFonts w:cs="Times New Roman"/>
        </w:rPr>
        <w:t>mal platz hätte, das 2,6fache unse</w:t>
      </w:r>
      <w:r>
        <w:rPr>
          <w:rFonts w:cs="Times New Roman"/>
        </w:rPr>
        <w:t>res erdengewichts</w:t>
      </w:r>
      <w:r w:rsidRPr="005C3A3E">
        <w:rPr>
          <w:rFonts w:cs="Times New Roman"/>
        </w:rPr>
        <w:t xml:space="preserve"> (hät</w:t>
      </w:r>
      <w:r w:rsidRPr="005C3A3E">
        <w:rPr>
          <w:rFonts w:cs="Times New Roman"/>
          <w:lang w:val="de-AT" w:eastAsia="en-US"/>
        </w:rPr>
        <w:t xml:space="preserve">ten </w:t>
      </w:r>
      <w:r w:rsidRPr="005C3A3E">
        <w:rPr>
          <w:rFonts w:cs="Times New Roman"/>
        </w:rPr>
        <w:t>wir). auf der sonne, die 1.400.000 km durchmesser hat, ist die anziehungskraft so ungeheuer, dass wir</w:t>
      </w:r>
      <w:r>
        <w:rPr>
          <w:rFonts w:cs="Times New Roman"/>
        </w:rPr>
        <w:t xml:space="preserve"> </w:t>
      </w:r>
      <w:r w:rsidRPr="005C3A3E">
        <w:rPr>
          <w:rFonts w:cs="Times New Roman"/>
        </w:rPr>
        <w:t>(angenommen, wir könnten auf der sonnenoberfläche landen) wie blei zerfliessen würden.</w:t>
      </w:r>
      <w:r>
        <w:rPr>
          <w:rFonts w:cs="Times New Roman"/>
        </w:rPr>
        <w:br/>
      </w:r>
      <w:r w:rsidRPr="005C3A3E">
        <w:rPr>
          <w:rFonts w:cs="Times New Roman"/>
        </w:rPr>
        <w:t>ausserhalb des anziehungsbereichs eines weltkörpers stellt sich gewichtslosigkeit ein. dynamische gewichtslosigkeit erhalte</w:t>
      </w:r>
      <w:r>
        <w:rPr>
          <w:rFonts w:cs="Times New Roman"/>
        </w:rPr>
        <w:t>n</w:t>
      </w:r>
      <w:r w:rsidRPr="005C3A3E">
        <w:rPr>
          <w:rFonts w:cs="Times New Roman"/>
        </w:rPr>
        <w:t xml:space="preserve"> wir z.</w:t>
      </w:r>
      <w:r>
        <w:rPr>
          <w:rFonts w:cs="Times New Roman"/>
        </w:rPr>
        <w:t xml:space="preserve"> </w:t>
      </w:r>
      <w:r w:rsidRPr="005C3A3E">
        <w:rPr>
          <w:rFonts w:cs="Times New Roman"/>
        </w:rPr>
        <w:t xml:space="preserve">b. bei einem </w:t>
      </w:r>
      <w:r w:rsidRPr="005C3A3E">
        <w:rPr>
          <w:rFonts w:cs="Times New Roman"/>
          <w:lang w:val="de-AT" w:eastAsia="en-US"/>
        </w:rPr>
        <w:t xml:space="preserve">sprung, </w:t>
      </w:r>
      <w:r w:rsidRPr="005C3A3E">
        <w:rPr>
          <w:rFonts w:cs="Times New Roman"/>
        </w:rPr>
        <w:t>wenn fliehkraft und anziehungskraft einander die waage halten.</w:t>
      </w:r>
      <w:r>
        <w:rPr>
          <w:rFonts w:cs="Times New Roman"/>
        </w:rPr>
        <w:br/>
      </w:r>
      <w:r w:rsidRPr="005C3A3E">
        <w:rPr>
          <w:rFonts w:cs="Times New Roman"/>
        </w:rPr>
        <w:t>drei kosmische geschwindigkeiten sind zu erreichen:</w:t>
      </w:r>
      <w:r>
        <w:rPr>
          <w:rFonts w:cs="Times New Roman"/>
        </w:rPr>
        <w:br/>
      </w:r>
      <w:r w:rsidRPr="005C3A3E">
        <w:rPr>
          <w:rFonts w:cs="Times New Roman"/>
        </w:rPr>
        <w:t>die 1. kosmische geschwindigkeit: kreisbahngeschwindigkeit von 8 km/s</w:t>
      </w:r>
      <w:r>
        <w:rPr>
          <w:rFonts w:cs="Times New Roman"/>
        </w:rPr>
        <w:t xml:space="preserve">ec. </w:t>
      </w:r>
      <w:r w:rsidRPr="009F7C02">
        <w:rPr>
          <w:rFonts w:cs="Times New Roman"/>
        </w:rPr>
        <w:t>[28]</w:t>
      </w:r>
      <w:r>
        <w:rPr>
          <w:rFonts w:cs="Times New Roman"/>
        </w:rPr>
        <w:t xml:space="preserve"> </w:t>
      </w:r>
      <w:r w:rsidRPr="005C3A3E">
        <w:rPr>
          <w:rFonts w:cs="Times New Roman"/>
          <w:lang w:val="de-AT" w:eastAsia="en-US"/>
        </w:rPr>
        <w:t xml:space="preserve">die 2. kosm. geschw., die </w:t>
      </w:r>
      <w:r w:rsidRPr="005C3A3E">
        <w:rPr>
          <w:rFonts w:cs="Times New Roman"/>
        </w:rPr>
        <w:t xml:space="preserve">nötig ist, um </w:t>
      </w:r>
      <w:r w:rsidRPr="005C3A3E">
        <w:rPr>
          <w:rFonts w:cs="Times New Roman"/>
          <w:lang w:val="de-AT" w:eastAsia="en-US"/>
        </w:rPr>
        <w:t xml:space="preserve">anziehungskraft </w:t>
      </w:r>
      <w:r w:rsidRPr="005C3A3E">
        <w:rPr>
          <w:rFonts w:cs="Times New Roman"/>
        </w:rPr>
        <w:t>der erde zu verl</w:t>
      </w:r>
      <w:r w:rsidRPr="00F304D6">
        <w:rPr>
          <w:rFonts w:cs="Times New Roman"/>
          <w:lang w:val="de-AT" w:eastAsia="fr-FR"/>
        </w:rPr>
        <w:t xml:space="preserve">assen, muss </w:t>
      </w:r>
      <w:r w:rsidRPr="005C3A3E">
        <w:rPr>
          <w:rFonts w:cs="Times New Roman"/>
        </w:rPr>
        <w:t xml:space="preserve">11,2 </w:t>
      </w:r>
      <w:r w:rsidRPr="00F304D6">
        <w:rPr>
          <w:rFonts w:cs="Times New Roman"/>
          <w:lang w:val="de-AT" w:eastAsia="fr-FR"/>
        </w:rPr>
        <w:t>km</w:t>
      </w:r>
      <w:r w:rsidRPr="005C3A3E">
        <w:rPr>
          <w:rFonts w:cs="Times New Roman"/>
        </w:rPr>
        <w:t xml:space="preserve">/sec </w:t>
      </w:r>
      <w:r w:rsidRPr="005C3A3E">
        <w:rPr>
          <w:rFonts w:cs="Times New Roman"/>
          <w:lang w:val="de-AT" w:eastAsia="en-US"/>
        </w:rPr>
        <w:t>be</w:t>
      </w:r>
      <w:r w:rsidRPr="00F304D6">
        <w:rPr>
          <w:rFonts w:cs="Times New Roman"/>
          <w:lang w:val="de-AT" w:eastAsia="fr-FR"/>
        </w:rPr>
        <w:t>tragen.</w:t>
      </w:r>
      <w:r>
        <w:rPr>
          <w:rFonts w:cs="Times New Roman"/>
        </w:rPr>
        <w:br/>
      </w:r>
      <w:r w:rsidRPr="00F304D6">
        <w:rPr>
          <w:rFonts w:cs="Times New Roman"/>
          <w:lang w:val="de-AT" w:eastAsia="fr-FR"/>
        </w:rPr>
        <w:t xml:space="preserve">die 3. kosm. geschw. von 16 km/sec </w:t>
      </w:r>
      <w:r w:rsidRPr="005C3A3E">
        <w:rPr>
          <w:rFonts w:cs="Times New Roman"/>
        </w:rPr>
        <w:t>ist nötig, um aus dem anziehungsbereich der sonne hinauszukomnen.</w:t>
      </w:r>
      <w:r>
        <w:rPr>
          <w:rFonts w:cs="Times New Roman"/>
        </w:rPr>
        <w:br/>
      </w:r>
      <w:r w:rsidRPr="005C3A3E">
        <w:rPr>
          <w:rFonts w:cs="Times New Roman"/>
        </w:rPr>
        <w:t>seltsame vorstellungen, die da glauben, ein diktator brauche nur auf einen knopf zu drücken ...</w:t>
      </w:r>
      <w:r>
        <w:rPr>
          <w:rFonts w:cs="Times New Roman"/>
        </w:rPr>
        <w:br/>
      </w:r>
      <w:r w:rsidRPr="005C3A3E">
        <w:rPr>
          <w:rFonts w:cs="Times New Roman"/>
        </w:rPr>
        <w:t>allein ein hund braucht ein jahr vorbereitungszeit. nicht die geringste kleinigkeit darf vergessen werden, z.</w:t>
      </w:r>
      <w:r>
        <w:rPr>
          <w:rFonts w:cs="Times New Roman"/>
        </w:rPr>
        <w:t xml:space="preserve"> </w:t>
      </w:r>
      <w:r w:rsidRPr="005C3A3E">
        <w:rPr>
          <w:rFonts w:cs="Times New Roman"/>
        </w:rPr>
        <w:t>b. das schliessen der kabinentüre, mit der der hund vertraut sein muss, da sonst unerklärliche unruhe entsteht. der hund muss temperamentvoll, widerstands- und anpassungsfähig sein. rassehunde haben diese eigenschaften meist nicht.</w:t>
      </w:r>
      <w:r>
        <w:rPr>
          <w:rFonts w:cs="Times New Roman"/>
        </w:rPr>
        <w:br/>
      </w:r>
      <w:r w:rsidRPr="00D07273">
        <w:rPr>
          <w:rStyle w:val="Ort"/>
        </w:rPr>
        <w:t>usa</w:t>
      </w:r>
      <w:r>
        <w:rPr>
          <w:rStyle w:val="Ort"/>
        </w:rPr>
        <w:t>#G21</w:t>
      </w:r>
      <w:r w:rsidRPr="00F304D6">
        <w:rPr>
          <w:rFonts w:cs="Times New Roman"/>
          <w:lang w:val="de-AT" w:eastAsia="fr-FR"/>
        </w:rPr>
        <w:t xml:space="preserve"> </w:t>
      </w:r>
      <w:r w:rsidRPr="005C3A3E">
        <w:rPr>
          <w:rFonts w:cs="Times New Roman"/>
        </w:rPr>
        <w:t xml:space="preserve">tun missgriff, wenn sie sich der affen bedienen, die sind zu emotionell </w:t>
      </w:r>
      <w:r w:rsidRPr="00F304D6">
        <w:rPr>
          <w:rFonts w:cs="Times New Roman"/>
          <w:lang w:val="de-AT" w:eastAsia="fr-FR"/>
        </w:rPr>
        <w:t>un</w:t>
      </w:r>
      <w:r w:rsidRPr="005C3A3E">
        <w:rPr>
          <w:rFonts w:cs="Times New Roman"/>
        </w:rPr>
        <w:t xml:space="preserve">d daher </w:t>
      </w:r>
      <w:r w:rsidRPr="00F304D6">
        <w:rPr>
          <w:rFonts w:cs="Times New Roman"/>
          <w:lang w:val="de-AT" w:eastAsia="fr-FR"/>
        </w:rPr>
        <w:t>un</w:t>
      </w:r>
      <w:r w:rsidRPr="005C3A3E">
        <w:rPr>
          <w:rFonts w:cs="Times New Roman"/>
        </w:rPr>
        <w:t>zuverlä</w:t>
      </w:r>
      <w:r w:rsidRPr="00F304D6">
        <w:rPr>
          <w:rFonts w:cs="Times New Roman"/>
          <w:lang w:val="de-AT" w:eastAsia="fr-FR"/>
        </w:rPr>
        <w:t>s</w:t>
      </w:r>
      <w:r w:rsidRPr="005C3A3E">
        <w:rPr>
          <w:rFonts w:cs="Times New Roman"/>
        </w:rPr>
        <w:t>sig.</w:t>
      </w:r>
      <w:r>
        <w:rPr>
          <w:rFonts w:cs="Times New Roman"/>
        </w:rPr>
        <w:br/>
      </w:r>
      <w:r w:rsidRPr="005C3A3E">
        <w:rPr>
          <w:rFonts w:cs="Times New Roman"/>
        </w:rPr>
        <w:t>gewöhnung an käfig, abschussgeräusche, an kot</w:t>
      </w:r>
      <w:r>
        <w:rPr>
          <w:rFonts w:cs="Times New Roman"/>
        </w:rPr>
        <w:t>-</w:t>
      </w:r>
      <w:r w:rsidRPr="005C3A3E">
        <w:rPr>
          <w:rFonts w:cs="Times New Roman"/>
        </w:rPr>
        <w:t xml:space="preserve"> und urin</w:t>
      </w:r>
      <w:r>
        <w:rPr>
          <w:rFonts w:cs="Times New Roman"/>
        </w:rPr>
        <w:t>-</w:t>
      </w:r>
      <w:r w:rsidRPr="005C3A3E">
        <w:rPr>
          <w:rFonts w:cs="Times New Roman"/>
        </w:rPr>
        <w:t xml:space="preserve">absaugung durch spezialhöschen, trinken und fressen in geleeform, da sonst das </w:t>
      </w:r>
      <w:r w:rsidRPr="005C3A3E">
        <w:rPr>
          <w:rFonts w:cs="Times New Roman"/>
          <w:lang w:val="de-AT" w:eastAsia="en-US"/>
        </w:rPr>
        <w:t xml:space="preserve">tier </w:t>
      </w:r>
      <w:r w:rsidRPr="005C3A3E">
        <w:rPr>
          <w:rFonts w:cs="Times New Roman"/>
        </w:rPr>
        <w:t>durch herumfliegende tropfen oder brösel ersticken kann. wenn nur eine kleinigkeit vergessen wird, war alles umsonst. kostet doch eine rakete ihr eigengewicht in gold. das überwinden der spezifischen instinkte ist sehr schwierig, der lärm des triebwerkes, rütteltische, zentrifugen, beschallungsapparate und dergleichen sind nötig. im luftleeren raum fallen alle körper gleich schnell, unabhängig von ihrem spezifischen gewicht.</w:t>
      </w:r>
      <w:r>
        <w:rPr>
          <w:rFonts w:cs="Times New Roman"/>
        </w:rPr>
        <w:br/>
      </w:r>
      <w:r w:rsidRPr="005C3A3E">
        <w:rPr>
          <w:rFonts w:cs="Times New Roman"/>
        </w:rPr>
        <w:t xml:space="preserve">pflanzen nehmen co auf und geben o ab, aber beim eigenen atmen genau wie </w:t>
      </w:r>
      <w:r w:rsidRPr="00F304D6">
        <w:rPr>
          <w:rFonts w:cs="Times New Roman"/>
          <w:lang w:val="de-AT" w:eastAsia="fr-FR"/>
        </w:rPr>
        <w:t>le</w:t>
      </w:r>
      <w:r w:rsidRPr="005C3A3E">
        <w:rPr>
          <w:rFonts w:cs="Times New Roman"/>
        </w:rPr>
        <w:t>bewesen o auf und co ab.</w:t>
      </w:r>
      <w:r>
        <w:rPr>
          <w:rFonts w:cs="Times New Roman"/>
        </w:rPr>
        <w:br/>
      </w:r>
      <w:r w:rsidRPr="005C3A3E">
        <w:rPr>
          <w:rFonts w:cs="Times New Roman"/>
        </w:rPr>
        <w:t>zum weltraumflug muss mikroerde mitgenommen werden, damit bedingun</w:t>
      </w:r>
      <w:r>
        <w:rPr>
          <w:rFonts w:cs="Times New Roman"/>
        </w:rPr>
        <w:t>g</w:t>
      </w:r>
      <w:r w:rsidRPr="00F304D6">
        <w:rPr>
          <w:rFonts w:cs="Times New Roman"/>
          <w:lang w:val="de-AT" w:eastAsia="fr-FR"/>
        </w:rPr>
        <w:t xml:space="preserve">en </w:t>
      </w:r>
      <w:r w:rsidRPr="005C3A3E">
        <w:rPr>
          <w:rFonts w:cs="Times New Roman"/>
        </w:rPr>
        <w:t>wie auf erden herrschen.</w:t>
      </w:r>
      <w:r>
        <w:rPr>
          <w:rFonts w:cs="Times New Roman"/>
        </w:rPr>
        <w:br/>
      </w:r>
      <w:r w:rsidRPr="005C3A3E">
        <w:rPr>
          <w:rFonts w:cs="Times New Roman"/>
        </w:rPr>
        <w:t>der raum hat keine temperatur. temperatur haben nur die im raum sich befindlichen moleküle. auf erden findet eine wärmeverteilung durch lufthülle statt.</w:t>
      </w:r>
      <w:r>
        <w:rPr>
          <w:rFonts w:cs="Times New Roman"/>
        </w:rPr>
        <w:br/>
      </w:r>
      <w:r w:rsidRPr="005C3A3E">
        <w:rPr>
          <w:rFonts w:cs="Times New Roman"/>
        </w:rPr>
        <w:t>der jupiter ist bedeckt von gefrorenem wasserstoff.</w:t>
      </w:r>
      <w:r>
        <w:rPr>
          <w:rFonts w:cs="Times New Roman"/>
        </w:rPr>
        <w:br/>
      </w:r>
      <w:r w:rsidRPr="005C3A3E">
        <w:rPr>
          <w:rFonts w:cs="Times New Roman"/>
        </w:rPr>
        <w:t>alle monate hat sonne ausbruch von x</w:t>
      </w:r>
      <w:r>
        <w:rPr>
          <w:rFonts w:cs="Times New Roman"/>
        </w:rPr>
        <w:t>-</w:t>
      </w:r>
      <w:r w:rsidRPr="005C3A3E">
        <w:rPr>
          <w:rFonts w:cs="Times New Roman"/>
        </w:rPr>
        <w:t>strahlen, energiereiche kurzwellige schwingungen.</w:t>
      </w:r>
      <w:r>
        <w:rPr>
          <w:rFonts w:cs="Times New Roman"/>
        </w:rPr>
        <w:br/>
      </w:r>
      <w:r w:rsidRPr="005C3A3E">
        <w:rPr>
          <w:rFonts w:cs="Times New Roman"/>
        </w:rPr>
        <w:t xml:space="preserve">1 lichtjahr ungefähr </w:t>
      </w:r>
      <w:r>
        <w:rPr>
          <w:rFonts w:cs="Times New Roman"/>
        </w:rPr>
        <w:t xml:space="preserve">10 </w:t>
      </w:r>
      <w:r w:rsidRPr="005C3A3E">
        <w:rPr>
          <w:rFonts w:cs="Times New Roman"/>
        </w:rPr>
        <w:t xml:space="preserve">millionen </w:t>
      </w:r>
      <w:r w:rsidRPr="005C3A3E">
        <w:rPr>
          <w:rFonts w:cs="Times New Roman"/>
          <w:lang w:val="de-AT" w:eastAsia="en-US"/>
        </w:rPr>
        <w:t>kilometer.</w:t>
      </w:r>
      <w:r>
        <w:rPr>
          <w:rFonts w:cs="Times New Roman"/>
        </w:rPr>
        <w:br/>
      </w:r>
      <w:r w:rsidRPr="005C3A3E">
        <w:rPr>
          <w:rFonts w:cs="Times New Roman"/>
        </w:rPr>
        <w:t>auch sinnesorgane sind auf erdenbedingungen eingestellt. der vestibularapparat im ohr, z</w:t>
      </w:r>
      <w:r>
        <w:rPr>
          <w:rFonts w:cs="Times New Roman"/>
        </w:rPr>
        <w:t xml:space="preserve">. </w:t>
      </w:r>
      <w:r w:rsidRPr="005C3A3E">
        <w:rPr>
          <w:rFonts w:cs="Times New Roman"/>
        </w:rPr>
        <w:t>b. der nackenmuskel, der im luftleeren raum den kopf hochzieht.</w:t>
      </w:r>
      <w:r>
        <w:rPr>
          <w:rFonts w:cs="Times New Roman"/>
        </w:rPr>
        <w:br/>
      </w:r>
      <w:r w:rsidRPr="005C3A3E">
        <w:rPr>
          <w:rFonts w:cs="Times New Roman"/>
        </w:rPr>
        <w:t xml:space="preserve">weltraumschiffe wie das </w:t>
      </w:r>
      <w:r w:rsidRPr="00AC40B7">
        <w:rPr>
          <w:rStyle w:val="Person"/>
        </w:rPr>
        <w:t>gagarins</w:t>
      </w:r>
      <w:r>
        <w:rPr>
          <w:rStyle w:val="Person"/>
        </w:rPr>
        <w:t>#P100</w:t>
      </w:r>
      <w:r w:rsidRPr="005C3A3E">
        <w:rPr>
          <w:rFonts w:cs="Times New Roman"/>
        </w:rPr>
        <w:t xml:space="preserve"> sind etwa 15</w:t>
      </w:r>
      <w:r>
        <w:rPr>
          <w:rFonts w:cs="Times New Roman"/>
        </w:rPr>
        <w:t>0</w:t>
      </w:r>
      <w:r w:rsidRPr="005C3A3E">
        <w:rPr>
          <w:rFonts w:cs="Times New Roman"/>
        </w:rPr>
        <w:t xml:space="preserve"> </w:t>
      </w:r>
      <w:r w:rsidRPr="005C3A3E">
        <w:rPr>
          <w:rFonts w:cs="Times New Roman"/>
          <w:lang w:val="de-AT" w:eastAsia="en-US"/>
        </w:rPr>
        <w:t xml:space="preserve">meter </w:t>
      </w:r>
      <w:r w:rsidRPr="005C3A3E">
        <w:rPr>
          <w:rFonts w:cs="Times New Roman"/>
        </w:rPr>
        <w:t xml:space="preserve">hoch und haben </w:t>
      </w:r>
      <w:r>
        <w:rPr>
          <w:rFonts w:cs="Times New Roman"/>
        </w:rPr>
        <w:t>600–1000</w:t>
      </w:r>
      <w:r w:rsidRPr="005C3A3E">
        <w:rPr>
          <w:rFonts w:cs="Times New Roman"/>
        </w:rPr>
        <w:t xml:space="preserve"> tonnen gesamtgewicht. nutzlast 4,5 tonnen, eventuell 6</w:t>
      </w:r>
      <w:r>
        <w:rPr>
          <w:rFonts w:cs="Times New Roman"/>
        </w:rPr>
        <w:t>–</w:t>
      </w:r>
      <w:r w:rsidRPr="005C3A3E">
        <w:rPr>
          <w:rFonts w:cs="Times New Roman"/>
        </w:rPr>
        <w:t>7 tonnen.</w:t>
      </w:r>
      <w:r>
        <w:rPr>
          <w:rFonts w:cs="Times New Roman"/>
        </w:rPr>
        <w:br/>
      </w:r>
      <w:r w:rsidRPr="005C3A3E">
        <w:rPr>
          <w:rFonts w:cs="Times New Roman"/>
        </w:rPr>
        <w:t xml:space="preserve">dies alles aus einem vortrag des </w:t>
      </w:r>
      <w:r w:rsidRPr="005C3A3E">
        <w:rPr>
          <w:rFonts w:cs="Times New Roman"/>
          <w:lang w:val="de-AT" w:eastAsia="en-US"/>
        </w:rPr>
        <w:t xml:space="preserve">professor </w:t>
      </w:r>
      <w:r w:rsidRPr="00AC40B7">
        <w:rPr>
          <w:rStyle w:val="Person"/>
        </w:rPr>
        <w:t>hollitscher</w:t>
      </w:r>
      <w:r>
        <w:rPr>
          <w:rStyle w:val="Person"/>
        </w:rPr>
        <w:t>#P30</w:t>
      </w:r>
      <w:r w:rsidRPr="005C3A3E">
        <w:rPr>
          <w:rFonts w:cs="Times New Roman"/>
        </w:rPr>
        <w:t>, der ein umwerfendes gedächtnis hat. kaum dass er jemals auf notizen sieht, hat er die meisten und unwahrscheinlichsten zahlen und daten im kopf.</w:t>
      </w:r>
      <w:r>
        <w:rPr>
          <w:rFonts w:cs="Times New Roman"/>
        </w:rPr>
        <w:br/>
      </w:r>
      <w:r>
        <w:rPr>
          <w:rStyle w:val="Person"/>
        </w:rPr>
        <w:t>ki</w:t>
      </w:r>
      <w:r w:rsidRPr="009F7C02">
        <w:rPr>
          <w:rStyle w:val="Person"/>
        </w:rPr>
        <w:t>nzl</w:t>
      </w:r>
      <w:r>
        <w:rPr>
          <w:rStyle w:val="Person"/>
        </w:rPr>
        <w:t>#P79</w:t>
      </w:r>
      <w:r w:rsidRPr="005C3A3E">
        <w:rPr>
          <w:rFonts w:cs="Times New Roman"/>
        </w:rPr>
        <w:t xml:space="preserve"> erinnert, dass </w:t>
      </w:r>
      <w:r w:rsidRPr="009F7C02">
        <w:rPr>
          <w:rStyle w:val="Person"/>
        </w:rPr>
        <w:t>hollitscher</w:t>
      </w:r>
      <w:r>
        <w:rPr>
          <w:rStyle w:val="Person"/>
        </w:rPr>
        <w:t>#P30</w:t>
      </w:r>
      <w:r w:rsidRPr="005C3A3E">
        <w:rPr>
          <w:rFonts w:cs="Times New Roman"/>
        </w:rPr>
        <w:t xml:space="preserve"> schon 1951 die sowj</w:t>
      </w:r>
      <w:r>
        <w:rPr>
          <w:rFonts w:cs="Times New Roman"/>
        </w:rPr>
        <w:t>etischen weltraumerfolge voraus</w:t>
      </w:r>
      <w:r w:rsidRPr="005C3A3E">
        <w:rPr>
          <w:rFonts w:cs="Times New Roman"/>
        </w:rPr>
        <w:t>gesagt hat.</w:t>
      </w:r>
    </w:p>
    <w:p w:rsidR="002C2B46" w:rsidRDefault="002C2B46" w:rsidP="0082327C">
      <w:pPr>
        <w:rPr>
          <w:rFonts w:cs="Times New Roman"/>
        </w:rPr>
      </w:pPr>
    </w:p>
    <w:p w:rsidR="002C2B46" w:rsidRDefault="002C2B46" w:rsidP="0082327C">
      <w:pPr>
        <w:rPr>
          <w:rFonts w:cs="Times New Roman"/>
        </w:rPr>
      </w:pPr>
      <w:r w:rsidRPr="009F7C02">
        <w:rPr>
          <w:rFonts w:cs="Times New Roman"/>
        </w:rPr>
        <w:t>[29]</w:t>
      </w:r>
      <w:r>
        <w:rPr>
          <w:rFonts w:cs="Times New Roman"/>
        </w:rPr>
        <w:t xml:space="preserve"> ###</w:t>
      </w:r>
    </w:p>
    <w:p w:rsidR="002C2B46" w:rsidRDefault="002C2B46" w:rsidP="0082327C">
      <w:pPr>
        <w:rPr>
          <w:rFonts w:cs="Times New Roman"/>
        </w:rPr>
      </w:pPr>
    </w:p>
    <w:p w:rsidR="002C2B46" w:rsidRDefault="002C2B46" w:rsidP="0082327C">
      <w:pPr>
        <w:rPr>
          <w:rFonts w:cs="Times New Roman"/>
        </w:rPr>
      </w:pPr>
      <w:r>
        <w:rPr>
          <w:rStyle w:val="Person"/>
        </w:rPr>
        <w:t>s</w:t>
      </w:r>
      <w:r w:rsidRPr="009F7C02">
        <w:rPr>
          <w:rStyle w:val="Person"/>
        </w:rPr>
        <w:t>tifter</w:t>
      </w:r>
      <w:r>
        <w:rPr>
          <w:rStyle w:val="Person"/>
        </w:rPr>
        <w:t>#P124</w:t>
      </w:r>
      <w:r w:rsidRPr="005C3A3E">
        <w:rPr>
          <w:rFonts w:cs="Times New Roman"/>
        </w:rPr>
        <w:t>: manchmal ist mir, ich könnte meisterhaftes machen, was für alle zeiten dauert und nebe</w:t>
      </w:r>
      <w:r>
        <w:rPr>
          <w:rFonts w:cs="Times New Roman"/>
        </w:rPr>
        <w:t>n</w:t>
      </w:r>
      <w:r w:rsidRPr="005C3A3E">
        <w:rPr>
          <w:rFonts w:cs="Times New Roman"/>
        </w:rPr>
        <w:t xml:space="preserve"> dem grössten bestehen </w:t>
      </w:r>
      <w:r w:rsidRPr="005C3A3E">
        <w:rPr>
          <w:rFonts w:cs="Times New Roman"/>
          <w:lang w:val="de-AT" w:eastAsia="en-US"/>
        </w:rPr>
        <w:t xml:space="preserve">kann. es </w:t>
      </w:r>
      <w:r w:rsidRPr="005C3A3E">
        <w:rPr>
          <w:rFonts w:cs="Times New Roman"/>
        </w:rPr>
        <w:t>ist ein tiefer heiliger drang in mir. ich gebe den schmerz nicht her, weil ich sonst auch das göttliche hergeben müsste.</w:t>
      </w:r>
      <w:r w:rsidRPr="005C3A3E">
        <w:rPr>
          <w:rFonts w:cs="Times New Roman"/>
        </w:rPr>
        <w:br/>
        <w:t xml:space="preserve">aus einem </w:t>
      </w:r>
      <w:r w:rsidRPr="005C3A3E">
        <w:rPr>
          <w:rFonts w:cs="Times New Roman"/>
          <w:lang w:val="de-AT" w:eastAsia="en-US"/>
        </w:rPr>
        <w:t>brief.</w:t>
      </w:r>
      <w:r>
        <w:rPr>
          <w:rFonts w:cs="Times New Roman"/>
        </w:rPr>
        <w:br/>
      </w:r>
      <w:r w:rsidRPr="005C3A3E">
        <w:rPr>
          <w:rFonts w:cs="Times New Roman"/>
        </w:rPr>
        <w:t>warum aber das göttliche? war ihnen denn, dichtern, künstlern und phantast</w:t>
      </w:r>
      <w:r w:rsidRPr="00F304D6">
        <w:rPr>
          <w:rFonts w:cs="Times New Roman"/>
          <w:lang w:val="de-AT" w:eastAsia="fr-FR"/>
        </w:rPr>
        <w:t xml:space="preserve">en, </w:t>
      </w:r>
      <w:r w:rsidRPr="005C3A3E">
        <w:rPr>
          <w:rFonts w:cs="Times New Roman"/>
        </w:rPr>
        <w:t>wirklich das menschliche immer zu minder? was kann es denn höheres geben, das noch dazu vollendbar ist, als den menschen.</w:t>
      </w:r>
    </w:p>
    <w:p w:rsidR="002C2B46" w:rsidRDefault="002C2B46" w:rsidP="0082327C">
      <w:pPr>
        <w:rPr>
          <w:rFonts w:cs="Times New Roman"/>
        </w:rPr>
      </w:pPr>
    </w:p>
    <w:p w:rsidR="002C2B46" w:rsidRDefault="002C2B46" w:rsidP="0018342D">
      <w:pPr>
        <w:pStyle w:val="Thema"/>
      </w:pPr>
      <w:r w:rsidRPr="005C3A3E">
        <w:t>dr.</w:t>
      </w:r>
      <w:r>
        <w:t xml:space="preserve"> </w:t>
      </w:r>
      <w:r w:rsidRPr="005C3A3E">
        <w:t xml:space="preserve">dox, berufsmässiger antikommunist, ist als </w:t>
      </w:r>
      <w:r w:rsidRPr="00F304D6">
        <w:rPr>
          <w:lang w:val="de-AT" w:eastAsia="fr-FR"/>
        </w:rPr>
        <w:t xml:space="preserve">russe </w:t>
      </w:r>
      <w:r w:rsidRPr="005C3A3E">
        <w:t>stolz auf jede errungenschaft seiner landsleute. er hielt einen vortrag vor der ostgesellschaft, in dem er den hohen bildungsgrad, das hohe bildungs</w:t>
      </w:r>
      <w:r w:rsidRPr="00F304D6">
        <w:rPr>
          <w:lang w:val="de-AT" w:eastAsia="fr-FR"/>
        </w:rPr>
        <w:t xml:space="preserve">niveau </w:t>
      </w:r>
      <w:r w:rsidRPr="005C3A3E">
        <w:t>der russen betonte, er sprach von ihren leistungen seit der revoluti</w:t>
      </w:r>
      <w:r w:rsidRPr="005C3A3E">
        <w:rPr>
          <w:lang w:val="de-AT" w:eastAsia="en-US"/>
        </w:rPr>
        <w:t>on.</w:t>
      </w:r>
      <w:r>
        <w:br/>
      </w:r>
      <w:r w:rsidRPr="005C3A3E">
        <w:t xml:space="preserve">aufruhr im damenstift. einige weiber sprangen auf: er mache </w:t>
      </w:r>
      <w:r w:rsidRPr="005C3A3E">
        <w:rPr>
          <w:lang w:val="de-AT" w:eastAsia="en-US"/>
        </w:rPr>
        <w:t xml:space="preserve">propaganda </w:t>
      </w:r>
      <w:r w:rsidRPr="005C3A3E">
        <w:t>für die kommunis</w:t>
      </w:r>
      <w:r w:rsidRPr="005C3A3E">
        <w:rPr>
          <w:lang w:val="de-AT" w:eastAsia="en-US"/>
        </w:rPr>
        <w:t>ten</w:t>
      </w:r>
      <w:r w:rsidRPr="005C3A3E">
        <w:t xml:space="preserve">. man liesse sich das nicht gefallen, man würde bis zu </w:t>
      </w:r>
      <w:r w:rsidRPr="00516821">
        <w:rPr>
          <w:rStyle w:val="Person"/>
        </w:rPr>
        <w:t>koref</w:t>
      </w:r>
      <w:r>
        <w:rPr>
          <w:rStyle w:val="Person"/>
        </w:rPr>
        <w:t>#P125</w:t>
      </w:r>
      <w:r w:rsidRPr="005C3A3E">
        <w:t xml:space="preserve"> gehen. die dicke frau adelsburg tat sich besonders hervor, </w:t>
      </w:r>
      <w:r w:rsidRPr="00F304D6">
        <w:rPr>
          <w:lang w:val="de-AT" w:eastAsia="fr-FR"/>
        </w:rPr>
        <w:t>marie</w:t>
      </w:r>
      <w:r w:rsidRPr="005C3A3E">
        <w:t>nstrasse, wirkwarengrosshandlung.</w:t>
      </w:r>
      <w:r>
        <w:br/>
      </w:r>
      <w:r w:rsidRPr="005C3A3E">
        <w:t xml:space="preserve">wenn man bedenkt, dass man auch einmal so ein verrückter </w:t>
      </w:r>
      <w:r>
        <w:t>‚glühender‘</w:t>
      </w:r>
      <w:r w:rsidRPr="005C3A3E">
        <w:t xml:space="preserve"> antikommunist war?</w:t>
      </w:r>
      <w:r>
        <w:t>#T3</w:t>
      </w:r>
    </w:p>
    <w:p w:rsidR="002C2B46" w:rsidRDefault="002C2B46" w:rsidP="0082327C">
      <w:pPr>
        <w:rPr>
          <w:rFonts w:cs="Times New Roman"/>
        </w:rPr>
      </w:pPr>
    </w:p>
    <w:p w:rsidR="002C2B46" w:rsidRDefault="002C2B46" w:rsidP="0082327C">
      <w:pPr>
        <w:rPr>
          <w:rFonts w:cs="Times New Roman"/>
        </w:rPr>
      </w:pPr>
      <w:r w:rsidRPr="005C3A3E">
        <w:rPr>
          <w:rFonts w:cs="Times New Roman"/>
        </w:rPr>
        <w:t xml:space="preserve">wirbel in </w:t>
      </w:r>
      <w:r w:rsidRPr="00AC2DBA">
        <w:rPr>
          <w:rStyle w:val="Ort"/>
        </w:rPr>
        <w:t>südtirol</w:t>
      </w:r>
      <w:r>
        <w:rPr>
          <w:rStyle w:val="Ort"/>
        </w:rPr>
        <w:t>#G6</w:t>
      </w:r>
      <w:r w:rsidRPr="005C3A3E">
        <w:rPr>
          <w:rFonts w:cs="Times New Roman"/>
        </w:rPr>
        <w:t>. unsere regierung distanziert sich nicht scharf genug von den restfaschisten.</w:t>
      </w:r>
    </w:p>
    <w:p w:rsidR="002C2B46" w:rsidRDefault="002C2B46" w:rsidP="0082327C">
      <w:pPr>
        <w:rPr>
          <w:rFonts w:cs="Times New Roman"/>
        </w:rPr>
      </w:pPr>
    </w:p>
    <w:p w:rsidR="002C2B46" w:rsidRDefault="002C2B46" w:rsidP="00045D0F">
      <w:pPr>
        <w:pStyle w:val="Thema"/>
      </w:pPr>
      <w:r w:rsidRPr="005C3A3E">
        <w:t xml:space="preserve">das sogenannte </w:t>
      </w:r>
      <w:r>
        <w:t>‚</w:t>
      </w:r>
      <w:r w:rsidRPr="005C3A3E">
        <w:t>sozial</w:t>
      </w:r>
      <w:r>
        <w:t>istische‘</w:t>
      </w:r>
      <w:r w:rsidRPr="005C3A3E">
        <w:t xml:space="preserve"> </w:t>
      </w:r>
      <w:r w:rsidRPr="00045D0F">
        <w:rPr>
          <w:rStyle w:val="Schlagwort"/>
          <w:i/>
          <w:iCs/>
        </w:rPr>
        <w:t>tagblatt</w:t>
      </w:r>
      <w:r>
        <w:rPr>
          <w:rStyle w:val="Schlagwort"/>
          <w:i/>
          <w:iCs/>
        </w:rPr>
        <w:t>#S37</w:t>
      </w:r>
      <w:r w:rsidRPr="005C3A3E">
        <w:t xml:space="preserve"> verbreitet den neuesten unsinn: dass nämlich in </w:t>
      </w:r>
      <w:r w:rsidRPr="00AC2DBA">
        <w:rPr>
          <w:rStyle w:val="Ort"/>
        </w:rPr>
        <w:t>südtirol</w:t>
      </w:r>
      <w:r>
        <w:rPr>
          <w:rStyle w:val="Ort"/>
        </w:rPr>
        <w:t>#G6</w:t>
      </w:r>
      <w:r w:rsidRPr="005C3A3E">
        <w:t xml:space="preserve"> von den kommunis</w:t>
      </w:r>
      <w:r w:rsidRPr="005C3A3E">
        <w:rPr>
          <w:lang w:val="de-AT" w:eastAsia="en-US"/>
        </w:rPr>
        <w:t xml:space="preserve">ten </w:t>
      </w:r>
      <w:r w:rsidRPr="005C3A3E">
        <w:t>unruhe geschürt wird. welche böcke hat man da den arbei</w:t>
      </w:r>
      <w:r w:rsidRPr="005C3A3E">
        <w:rPr>
          <w:lang w:val="de-AT" w:eastAsia="en-US"/>
        </w:rPr>
        <w:t xml:space="preserve">tern </w:t>
      </w:r>
      <w:r w:rsidRPr="005C3A3E">
        <w:t xml:space="preserve">als gärtner vorgesetzt? hinterlassene </w:t>
      </w:r>
      <w:r w:rsidRPr="00045D0F">
        <w:rPr>
          <w:rStyle w:val="Institution"/>
        </w:rPr>
        <w:t>cia</w:t>
      </w:r>
      <w:r>
        <w:rPr>
          <w:rStyle w:val="Institution"/>
        </w:rPr>
        <w:t>#I31</w:t>
      </w:r>
      <w:r w:rsidRPr="005C3A3E">
        <w:t xml:space="preserve">-agenten, die die </w:t>
      </w:r>
      <w:r w:rsidRPr="00045D0F">
        <w:rPr>
          <w:rStyle w:val="Institution"/>
        </w:rPr>
        <w:t>spö</w:t>
      </w:r>
      <w:r>
        <w:rPr>
          <w:rStyle w:val="Institution"/>
        </w:rPr>
        <w:t>#I2</w:t>
      </w:r>
      <w:r w:rsidRPr="005C3A3E">
        <w:t xml:space="preserve"> von innen her zersetzen sollen.</w:t>
      </w:r>
      <w:r>
        <w:t>#T3</w:t>
      </w:r>
    </w:p>
    <w:p w:rsidR="002C2B46" w:rsidRDefault="002C2B46" w:rsidP="0082327C">
      <w:pPr>
        <w:rPr>
          <w:rFonts w:cs="Times New Roman"/>
        </w:rPr>
      </w:pPr>
    </w:p>
    <w:p w:rsidR="002C2B46" w:rsidRDefault="002C2B46" w:rsidP="0082327C">
      <w:pPr>
        <w:rPr>
          <w:rFonts w:cs="Times New Roman"/>
        </w:rPr>
      </w:pPr>
      <w:r>
        <w:rPr>
          <w:rFonts w:cs="Times New Roman"/>
        </w:rPr>
        <w:t>‚</w:t>
      </w:r>
      <w:r w:rsidRPr="005C3A3E">
        <w:rPr>
          <w:rFonts w:cs="Times New Roman"/>
        </w:rPr>
        <w:t>die spartaner sind die dümmsten menschen, die je auf erden von frauen geboren wurden und gelebt haben, aber sogar sie haben begriff</w:t>
      </w:r>
      <w:r w:rsidRPr="00F304D6">
        <w:rPr>
          <w:rFonts w:cs="Times New Roman"/>
          <w:lang w:val="de-AT" w:eastAsia="fr-FR"/>
        </w:rPr>
        <w:t xml:space="preserve">en, </w:t>
      </w:r>
      <w:r w:rsidRPr="005C3A3E">
        <w:rPr>
          <w:rFonts w:cs="Times New Roman"/>
        </w:rPr>
        <w:t xml:space="preserve">dass man sich stets im freien aufhalten soll </w:t>
      </w:r>
      <w:r>
        <w:rPr>
          <w:rFonts w:cs="Times New Roman"/>
        </w:rPr>
        <w:t>und nicht hinter befestigungen‘,</w:t>
      </w:r>
      <w:r w:rsidRPr="005C3A3E">
        <w:rPr>
          <w:rFonts w:cs="Times New Roman"/>
        </w:rPr>
        <w:t xml:space="preserve"> so sagte philipp, vater des alexander, in dem </w:t>
      </w:r>
      <w:r w:rsidRPr="00F304D6">
        <w:rPr>
          <w:rFonts w:cs="Times New Roman"/>
          <w:lang w:val="de-AT" w:eastAsia="fr-FR"/>
        </w:rPr>
        <w:t xml:space="preserve">roman </w:t>
      </w:r>
      <w:r w:rsidRPr="005C3A3E">
        <w:rPr>
          <w:rFonts w:cs="Times New Roman"/>
        </w:rPr>
        <w:t xml:space="preserve">von </w:t>
      </w:r>
      <w:r w:rsidRPr="005C3A3E">
        <w:rPr>
          <w:rFonts w:cs="Times New Roman"/>
          <w:lang w:val="de-AT" w:eastAsia="en-US"/>
        </w:rPr>
        <w:t xml:space="preserve">lamb </w:t>
      </w:r>
      <w:r w:rsidRPr="005C3A3E">
        <w:rPr>
          <w:rFonts w:cs="Times New Roman"/>
        </w:rPr>
        <w:t>auf seite 27</w:t>
      </w:r>
      <w:r>
        <w:rPr>
          <w:rFonts w:cs="Times New Roman"/>
        </w:rPr>
        <w:t>.</w:t>
      </w:r>
      <w:r>
        <w:rPr>
          <w:rFonts w:cs="Times New Roman"/>
        </w:rPr>
        <w:br/>
      </w:r>
      <w:r w:rsidRPr="005C3A3E">
        <w:rPr>
          <w:rFonts w:cs="Times New Roman"/>
        </w:rPr>
        <w:t xml:space="preserve">sicher dachte er dabei an den atlantikwall, den westwall, die maginotlinie, die bunkerlinie im heutigen </w:t>
      </w:r>
      <w:r w:rsidRPr="008F0261">
        <w:rPr>
          <w:rStyle w:val="Ort"/>
        </w:rPr>
        <w:t>österreich</w:t>
      </w:r>
      <w:r>
        <w:rPr>
          <w:rStyle w:val="Ort"/>
        </w:rPr>
        <w:t>#G213</w:t>
      </w:r>
      <w:r w:rsidRPr="005C3A3E">
        <w:rPr>
          <w:rFonts w:cs="Times New Roman"/>
        </w:rPr>
        <w:t xml:space="preserve"> und ähnliche scheinbar per</w:t>
      </w:r>
      <w:r w:rsidRPr="00F304D6">
        <w:rPr>
          <w:rFonts w:cs="Times New Roman"/>
          <w:lang w:val="de-AT" w:eastAsia="fr-FR"/>
        </w:rPr>
        <w:t>manent</w:t>
      </w:r>
      <w:r w:rsidRPr="005C3A3E">
        <w:rPr>
          <w:rFonts w:cs="Times New Roman"/>
        </w:rPr>
        <w:t>e menschliche dummheiten.</w:t>
      </w:r>
    </w:p>
    <w:p w:rsidR="002C2B46" w:rsidRDefault="002C2B46" w:rsidP="0082327C">
      <w:pPr>
        <w:rPr>
          <w:rFonts w:cs="Times New Roman"/>
        </w:rPr>
      </w:pPr>
    </w:p>
    <w:p w:rsidR="002C2B46" w:rsidRPr="00045D0F" w:rsidRDefault="002C2B46" w:rsidP="0082327C">
      <w:pPr>
        <w:rPr>
          <w:rStyle w:val="Datumsangabe"/>
        </w:rPr>
      </w:pPr>
      <w:r w:rsidRPr="00045D0F">
        <w:rPr>
          <w:rStyle w:val="Datumsangabe"/>
        </w:rPr>
        <w:t>18.7.</w:t>
      </w:r>
    </w:p>
    <w:p w:rsidR="002C2B46" w:rsidRDefault="002C2B46" w:rsidP="0082327C">
      <w:pPr>
        <w:rPr>
          <w:rFonts w:cs="Times New Roman"/>
        </w:rPr>
      </w:pPr>
    </w:p>
    <w:p w:rsidR="002C2B46" w:rsidRDefault="002C2B46" w:rsidP="00045D0F">
      <w:pPr>
        <w:pStyle w:val="Thema"/>
      </w:pPr>
      <w:r w:rsidRPr="0013747A">
        <w:rPr>
          <w:rStyle w:val="Person"/>
        </w:rPr>
        <w:t>hugo schanovsky</w:t>
      </w:r>
      <w:r>
        <w:rPr>
          <w:rStyle w:val="Person"/>
        </w:rPr>
        <w:t>#P11</w:t>
      </w:r>
      <w:r>
        <w:t xml:space="preserve"> hat </w:t>
      </w:r>
      <w:r w:rsidRPr="0013747A">
        <w:rPr>
          <w:rStyle w:val="Person"/>
        </w:rPr>
        <w:t>koller</w:t>
      </w:r>
      <w:r>
        <w:rPr>
          <w:rStyle w:val="Person"/>
        </w:rPr>
        <w:t>#P10</w:t>
      </w:r>
      <w:r>
        <w:t xml:space="preserve"> heran</w:t>
      </w:r>
      <w:r w:rsidRPr="005C3A3E">
        <w:t xml:space="preserve">gezogen, die </w:t>
      </w:r>
      <w:r w:rsidRPr="005C3A3E">
        <w:rPr>
          <w:lang w:val="de-AT" w:eastAsia="en-US"/>
        </w:rPr>
        <w:t xml:space="preserve">regie </w:t>
      </w:r>
      <w:r w:rsidRPr="005C3A3E">
        <w:t>und organisation eines politischen kabaretts zu übernehmen. 5</w:t>
      </w:r>
      <w:r>
        <w:t xml:space="preserve">0.000 </w:t>
      </w:r>
      <w:r w:rsidRPr="005C3A3E">
        <w:t xml:space="preserve">will die </w:t>
      </w:r>
      <w:r w:rsidRPr="0013747A">
        <w:rPr>
          <w:rStyle w:val="Institution"/>
        </w:rPr>
        <w:t>spö</w:t>
      </w:r>
      <w:r>
        <w:rPr>
          <w:rStyle w:val="Institution"/>
        </w:rPr>
        <w:t>#I2</w:t>
      </w:r>
      <w:r w:rsidRPr="005C3A3E">
        <w:t xml:space="preserve"> ausgeben.</w:t>
      </w:r>
      <w:r>
        <w:t>#T2</w:t>
      </w:r>
    </w:p>
    <w:p w:rsidR="002C2B46" w:rsidRDefault="002C2B46" w:rsidP="0082327C">
      <w:pPr>
        <w:rPr>
          <w:rFonts w:cs="Times New Roman"/>
        </w:rPr>
      </w:pPr>
    </w:p>
    <w:p w:rsidR="002C2B46" w:rsidRDefault="002C2B46" w:rsidP="00045D0F">
      <w:pPr>
        <w:pStyle w:val="Thema"/>
      </w:pPr>
      <w:r w:rsidRPr="005C3A3E">
        <w:t xml:space="preserve">in </w:t>
      </w:r>
      <w:r w:rsidRPr="005C3A3E">
        <w:rPr>
          <w:lang w:val="de-AT" w:eastAsia="en-US"/>
        </w:rPr>
        <w:t xml:space="preserve">wales </w:t>
      </w:r>
      <w:r w:rsidRPr="005C3A3E">
        <w:t xml:space="preserve">müssen englische staatsbürger gegen die stationierung deutscher truppen protestieren. was </w:t>
      </w:r>
      <w:r w:rsidRPr="00045D0F">
        <w:rPr>
          <w:rStyle w:val="Person"/>
        </w:rPr>
        <w:t>hitler</w:t>
      </w:r>
      <w:r>
        <w:rPr>
          <w:rStyle w:val="Person"/>
        </w:rPr>
        <w:t>#P128</w:t>
      </w:r>
      <w:r w:rsidRPr="005C3A3E">
        <w:rPr>
          <w:lang w:val="de-AT" w:eastAsia="en-US"/>
        </w:rPr>
        <w:t xml:space="preserve"> </w:t>
      </w:r>
      <w:r w:rsidRPr="005C3A3E">
        <w:t xml:space="preserve">nicht gelang, gelingt nun </w:t>
      </w:r>
      <w:r w:rsidRPr="00045D0F">
        <w:rPr>
          <w:rStyle w:val="Person"/>
        </w:rPr>
        <w:t>adenauer</w:t>
      </w:r>
      <w:r>
        <w:rPr>
          <w:rStyle w:val="Person"/>
        </w:rPr>
        <w:t>#P129</w:t>
      </w:r>
      <w:r w:rsidRPr="005C3A3E">
        <w:t>. landräuber in england, faschistische soldateska auf der insel.</w:t>
      </w:r>
      <w:r>
        <w:t>#T3</w:t>
      </w:r>
    </w:p>
    <w:p w:rsidR="002C2B46" w:rsidRDefault="002C2B46" w:rsidP="0082327C">
      <w:pPr>
        <w:rPr>
          <w:rFonts w:cs="Times New Roman"/>
        </w:rPr>
      </w:pPr>
    </w:p>
    <w:p w:rsidR="002C2B46" w:rsidRPr="00045D0F" w:rsidRDefault="002C2B46" w:rsidP="0082327C">
      <w:pPr>
        <w:rPr>
          <w:rStyle w:val="Datumsangabe"/>
        </w:rPr>
      </w:pPr>
      <w:r w:rsidRPr="00045D0F">
        <w:rPr>
          <w:rStyle w:val="Datumsangabe"/>
        </w:rPr>
        <w:t>20.7.</w:t>
      </w:r>
    </w:p>
    <w:p w:rsidR="002C2B46" w:rsidRDefault="002C2B46" w:rsidP="0082327C">
      <w:pPr>
        <w:rPr>
          <w:rFonts w:cs="Times New Roman"/>
        </w:rPr>
      </w:pPr>
    </w:p>
    <w:p w:rsidR="002C2B46" w:rsidRDefault="002C2B46" w:rsidP="00045D0F">
      <w:pPr>
        <w:pStyle w:val="Thema"/>
      </w:pPr>
      <w:r>
        <w:rPr>
          <w:rStyle w:val="Person"/>
        </w:rPr>
        <w:t>k</w:t>
      </w:r>
      <w:r w:rsidRPr="00045D0F">
        <w:rPr>
          <w:rStyle w:val="Person"/>
        </w:rPr>
        <w:t>leinschmidt</w:t>
      </w:r>
      <w:r>
        <w:rPr>
          <w:rStyle w:val="Person"/>
        </w:rPr>
        <w:t>#P63</w:t>
      </w:r>
      <w:r w:rsidRPr="005C3A3E">
        <w:t xml:space="preserve"> rief an. die herren der </w:t>
      </w:r>
      <w:r w:rsidRPr="0013747A">
        <w:rPr>
          <w:rStyle w:val="Schlagwort"/>
        </w:rPr>
        <w:t>stilleren jury</w:t>
      </w:r>
      <w:r>
        <w:rPr>
          <w:rStyle w:val="Schlagwort"/>
        </w:rPr>
        <w:t>#S38</w:t>
      </w:r>
      <w:r w:rsidRPr="005C3A3E">
        <w:rPr>
          <w:lang w:val="de-AT" w:eastAsia="en-US"/>
        </w:rPr>
        <w:t xml:space="preserve"> </w:t>
      </w:r>
      <w:r w:rsidRPr="005C3A3E">
        <w:t xml:space="preserve">lehnen meinen beitrag ab. </w:t>
      </w:r>
      <w:r w:rsidRPr="00C46763">
        <w:rPr>
          <w:i/>
        </w:rPr>
        <w:t>freiheit der wildnis</w:t>
      </w:r>
      <w:r w:rsidRPr="005C3A3E">
        <w:t xml:space="preserve"> </w:t>
      </w:r>
      <w:r>
        <w:t>–</w:t>
      </w:r>
      <w:r w:rsidRPr="005C3A3E">
        <w:t xml:space="preserve"> das geht nicht. </w:t>
      </w:r>
      <w:r w:rsidRPr="00516821">
        <w:rPr>
          <w:rStyle w:val="Person"/>
        </w:rPr>
        <w:t>kleinschmidt#P63</w:t>
      </w:r>
      <w:r w:rsidRPr="005C3A3E">
        <w:t xml:space="preserve"> tut, als wäre es ihm peinlich. wie lächerlich. welch kleine spiesser. </w:t>
      </w:r>
      <w:r>
        <w:rPr>
          <w:rStyle w:val="Person"/>
        </w:rPr>
        <w:t>p</w:t>
      </w:r>
      <w:r w:rsidRPr="00045D0F">
        <w:rPr>
          <w:rStyle w:val="Person"/>
        </w:rPr>
        <w:t>ühringer</w:t>
      </w:r>
      <w:r>
        <w:rPr>
          <w:rStyle w:val="Person"/>
        </w:rPr>
        <w:t>#P130</w:t>
      </w:r>
      <w:r w:rsidRPr="005C3A3E">
        <w:t xml:space="preserve">, </w:t>
      </w:r>
      <w:r w:rsidRPr="00045D0F">
        <w:rPr>
          <w:rStyle w:val="Person"/>
        </w:rPr>
        <w:t>lange</w:t>
      </w:r>
      <w:r>
        <w:rPr>
          <w:rStyle w:val="Person"/>
        </w:rPr>
        <w:t>#P35</w:t>
      </w:r>
      <w:r w:rsidRPr="005C3A3E">
        <w:t xml:space="preserve">, </w:t>
      </w:r>
      <w:r w:rsidRPr="00045D0F">
        <w:rPr>
          <w:rStyle w:val="Person"/>
        </w:rPr>
        <w:t>friedl</w:t>
      </w:r>
      <w:r>
        <w:rPr>
          <w:rStyle w:val="Person"/>
        </w:rPr>
        <w:t>#P72</w:t>
      </w:r>
      <w:r w:rsidRPr="005C3A3E">
        <w:t>.</w:t>
      </w:r>
      <w:r>
        <w:t>#T2</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Pr="00045D0F" w:rsidRDefault="002C2B46" w:rsidP="0082327C">
      <w:pPr>
        <w:rPr>
          <w:rStyle w:val="Datumsangabe"/>
        </w:rPr>
      </w:pPr>
      <w:r w:rsidRPr="00045D0F">
        <w:rPr>
          <w:rStyle w:val="Datumsangabe"/>
        </w:rPr>
        <w:t xml:space="preserve">20.7. </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B26224">
      <w:pPr>
        <w:pStyle w:val="Thema"/>
      </w:pPr>
      <w:r w:rsidRPr="00767988">
        <w:rPr>
          <w:rStyle w:val="Institution"/>
        </w:rPr>
        <w:t>stiasny</w:t>
      </w:r>
      <w:r>
        <w:rPr>
          <w:rStyle w:val="Institution"/>
        </w:rPr>
        <w:t>#I1</w:t>
      </w:r>
      <w:r w:rsidRPr="005C3A3E">
        <w:t xml:space="preserve"> </w:t>
      </w:r>
      <w:r>
        <w:t>–</w:t>
      </w:r>
      <w:r w:rsidRPr="005C3A3E">
        <w:t xml:space="preserve"> keine antwort.</w:t>
      </w:r>
      <w:r>
        <w:t>#T7</w:t>
      </w:r>
    </w:p>
    <w:p w:rsidR="002C2B46" w:rsidRDefault="002C2B46" w:rsidP="0082327C">
      <w:pPr>
        <w:rPr>
          <w:rFonts w:cs="Times New Roman"/>
        </w:rPr>
      </w:pPr>
    </w:p>
    <w:p w:rsidR="002C2B46" w:rsidRPr="008102F7" w:rsidRDefault="002C2B46" w:rsidP="008102F7">
      <w:pPr>
        <w:rPr>
          <w:rStyle w:val="ThemaZchn"/>
        </w:rPr>
      </w:pPr>
      <w:r w:rsidRPr="00B26224">
        <w:rPr>
          <w:rFonts w:cs="Times New Roman"/>
        </w:rPr>
        <w:t>[30]</w:t>
      </w:r>
      <w:r>
        <w:rPr>
          <w:rFonts w:cs="Times New Roman"/>
        </w:rPr>
        <w:t xml:space="preserve"> </w:t>
      </w:r>
      <w:r w:rsidRPr="008102F7">
        <w:rPr>
          <w:rStyle w:val="ThemaZchn"/>
        </w:rPr>
        <w:t>frauen bei der handarbeit. sie starren verzückt auf einen punkt, auf den punkt, aus dem die nadel schiesst. flinke hände, beweglich, alles wird mächtig und stark unter zarten frauenhänden. sie berühren ihre arbeit kaum, aber schon erhebt sie sich, wächst, wird steif und gross, fertig, dann schiesst der faden.#T8</w:t>
      </w:r>
    </w:p>
    <w:p w:rsidR="002C2B46" w:rsidRDefault="002C2B46" w:rsidP="0082327C">
      <w:pPr>
        <w:rPr>
          <w:rFonts w:cs="Times New Roman"/>
        </w:rPr>
      </w:pPr>
    </w:p>
    <w:p w:rsidR="002C2B46" w:rsidRDefault="002C2B46" w:rsidP="0013747A">
      <w:pPr>
        <w:pStyle w:val="Thema"/>
      </w:pPr>
      <w:r w:rsidRPr="0013747A">
        <w:rPr>
          <w:rStyle w:val="Schlagwort"/>
          <w:i/>
          <w:iCs/>
        </w:rPr>
        <w:t>die perser</w:t>
      </w:r>
      <w:r>
        <w:rPr>
          <w:rStyle w:val="Schlagwort"/>
          <w:i/>
          <w:iCs/>
        </w:rPr>
        <w:t>#S39</w:t>
      </w:r>
      <w:r w:rsidRPr="005C3A3E">
        <w:t xml:space="preserve"> von </w:t>
      </w:r>
      <w:r w:rsidRPr="0013747A">
        <w:rPr>
          <w:rStyle w:val="Person"/>
        </w:rPr>
        <w:t>mattias braun</w:t>
      </w:r>
      <w:r>
        <w:rPr>
          <w:rStyle w:val="Person"/>
        </w:rPr>
        <w:t>#P68</w:t>
      </w:r>
      <w:r w:rsidRPr="005C3A3E">
        <w:t>, welch ein sprachgewal</w:t>
      </w:r>
      <w:r w:rsidRPr="00F304D6">
        <w:rPr>
          <w:lang w:val="de-AT" w:eastAsia="fr-FR"/>
        </w:rPr>
        <w:t xml:space="preserve">tiges </w:t>
      </w:r>
      <w:r w:rsidRPr="005C3A3E">
        <w:t xml:space="preserve">stück. hier in </w:t>
      </w:r>
      <w:r w:rsidRPr="00AC04C1">
        <w:rPr>
          <w:rStyle w:val="Ort"/>
        </w:rPr>
        <w:t>linz</w:t>
      </w:r>
      <w:r>
        <w:rPr>
          <w:rStyle w:val="Ort"/>
        </w:rPr>
        <w:t>#G23</w:t>
      </w:r>
      <w:r w:rsidRPr="005C3A3E">
        <w:t xml:space="preserve"> ist man der meinung, es verbreite kommunistisches gedankengut, weil es für den frieden eintritt.</w:t>
      </w:r>
      <w:r>
        <w:t>#T2</w:t>
      </w:r>
    </w:p>
    <w:p w:rsidR="002C2B46" w:rsidRDefault="002C2B46" w:rsidP="0082327C">
      <w:pPr>
        <w:rPr>
          <w:rFonts w:cs="Times New Roman"/>
        </w:rPr>
      </w:pPr>
    </w:p>
    <w:p w:rsidR="002C2B46" w:rsidRDefault="002C2B46" w:rsidP="0082327C">
      <w:pPr>
        <w:rPr>
          <w:rFonts w:cs="Times New Roman"/>
        </w:rPr>
      </w:pPr>
      <w:r>
        <w:rPr>
          <w:rFonts w:cs="Times New Roman"/>
        </w:rPr>
        <w:t>25.7</w:t>
      </w:r>
      <w:r w:rsidRPr="005C3A3E">
        <w:rPr>
          <w:rFonts w:cs="Times New Roman"/>
        </w:rPr>
        <w:t>.</w:t>
      </w:r>
    </w:p>
    <w:p w:rsidR="002C2B46" w:rsidRDefault="002C2B46" w:rsidP="0082327C">
      <w:pPr>
        <w:rPr>
          <w:rFonts w:cs="Times New Roman"/>
        </w:rPr>
      </w:pPr>
    </w:p>
    <w:p w:rsidR="002C2B46" w:rsidRDefault="002C2B46" w:rsidP="0082327C">
      <w:pPr>
        <w:rPr>
          <w:rFonts w:cs="Times New Roman"/>
        </w:rPr>
      </w:pPr>
      <w:r w:rsidRPr="00516821">
        <w:rPr>
          <w:rStyle w:val="Schlagwort"/>
          <w:i/>
        </w:rPr>
        <w:t>dschingl</w:t>
      </w:r>
      <w:r w:rsidRPr="00516821">
        <w:rPr>
          <w:rStyle w:val="Schlagwort"/>
          <w:i/>
          <w:iCs/>
        </w:rPr>
        <w:t>#S34</w:t>
      </w:r>
      <w:r w:rsidRPr="00516821">
        <w:t xml:space="preserve"> </w:t>
      </w:r>
      <w:r w:rsidRPr="005C3A3E">
        <w:rPr>
          <w:rFonts w:cs="Times New Roman"/>
        </w:rPr>
        <w:t>von rtf angenommen. fran</w:t>
      </w:r>
      <w:r w:rsidRPr="00F304D6">
        <w:rPr>
          <w:rFonts w:cs="Times New Roman"/>
          <w:lang w:val="de-AT" w:eastAsia="fr-FR"/>
        </w:rPr>
        <w:t xml:space="preserve">ce </w:t>
      </w:r>
      <w:r w:rsidRPr="005C3A3E">
        <w:rPr>
          <w:rFonts w:cs="Times New Roman"/>
        </w:rPr>
        <w:t>II.</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82327C">
      <w:pPr>
        <w:rPr>
          <w:rFonts w:cs="Times New Roman"/>
        </w:rPr>
      </w:pPr>
      <w:r w:rsidRPr="005C3A3E">
        <w:rPr>
          <w:rFonts w:cs="Times New Roman"/>
        </w:rPr>
        <w:t>kühle h</w:t>
      </w:r>
      <w:r>
        <w:rPr>
          <w:rFonts w:cs="Times New Roman"/>
        </w:rPr>
        <w:t>erbstliche tage, obwohl erst jul</w:t>
      </w:r>
      <w:r w:rsidRPr="005C3A3E">
        <w:rPr>
          <w:rFonts w:cs="Times New Roman"/>
        </w:rPr>
        <w:t>i ist. man riecht erde und kar</w:t>
      </w:r>
      <w:r w:rsidRPr="005C3A3E">
        <w:rPr>
          <w:rFonts w:cs="Times New Roman"/>
          <w:lang w:val="de-AT" w:eastAsia="en-US"/>
        </w:rPr>
        <w:t>to</w:t>
      </w:r>
      <w:r w:rsidRPr="005C3A3E">
        <w:rPr>
          <w:rFonts w:cs="Times New Roman"/>
        </w:rPr>
        <w:t>ff</w:t>
      </w:r>
      <w:r>
        <w:rPr>
          <w:rFonts w:cs="Times New Roman"/>
        </w:rPr>
        <w:t>eln, nebelschwaden und zyklamen.</w:t>
      </w:r>
      <w:r w:rsidRPr="005C3A3E">
        <w:rPr>
          <w:rFonts w:cs="Times New Roman"/>
        </w:rPr>
        <w:t xml:space="preserve"> </w:t>
      </w:r>
      <w:r w:rsidRPr="0013747A">
        <w:rPr>
          <w:rStyle w:val="ThemaZchn"/>
        </w:rPr>
        <w:t xml:space="preserve">(gerüche aus </w:t>
      </w:r>
      <w:r w:rsidRPr="002B620A">
        <w:rPr>
          <w:rStyle w:val="Ort"/>
        </w:rPr>
        <w:t>traunkirchen</w:t>
      </w:r>
      <w:r>
        <w:rPr>
          <w:rStyle w:val="Ort"/>
        </w:rPr>
        <w:t>#G7</w:t>
      </w:r>
      <w:r w:rsidRPr="0013747A">
        <w:rPr>
          <w:rStyle w:val="ThemaZchn"/>
        </w:rPr>
        <w:t>, herbst 1944, vor meiner letzten verhaftung.)</w:t>
      </w:r>
      <w:r>
        <w:rPr>
          <w:rStyle w:val="ThemaZchn"/>
        </w:rPr>
        <w:t>#T5</w:t>
      </w:r>
    </w:p>
    <w:p w:rsidR="002C2B46" w:rsidRDefault="002C2B46" w:rsidP="0082327C">
      <w:pPr>
        <w:rPr>
          <w:rFonts w:cs="Times New Roman"/>
        </w:rPr>
      </w:pPr>
    </w:p>
    <w:p w:rsidR="002C2B46" w:rsidRDefault="002C2B46" w:rsidP="0082327C">
      <w:pPr>
        <w:rPr>
          <w:rFonts w:cs="Times New Roman"/>
        </w:rPr>
      </w:pPr>
      <w:r w:rsidRPr="005C3A3E">
        <w:rPr>
          <w:rFonts w:cs="Times New Roman"/>
        </w:rPr>
        <w:t xml:space="preserve">urlaub zu ende. eine herrliche donaureise mit der zille. wir hatten heisses wetter, hitzewelle über 14 tage hinweg. baden im strom, mit dem </w:t>
      </w:r>
      <w:r w:rsidRPr="005C3A3E">
        <w:rPr>
          <w:rFonts w:cs="Times New Roman"/>
          <w:lang w:val="de-AT" w:eastAsia="en-US"/>
        </w:rPr>
        <w:t xml:space="preserve">boot </w:t>
      </w:r>
      <w:r w:rsidRPr="005C3A3E">
        <w:rPr>
          <w:rFonts w:cs="Times New Roman"/>
        </w:rPr>
        <w:t>mitgleiten durch die wellen, wir hat</w:t>
      </w:r>
      <w:r w:rsidRPr="005C3A3E">
        <w:rPr>
          <w:rFonts w:cs="Times New Roman"/>
          <w:lang w:val="de-AT" w:eastAsia="en-US"/>
        </w:rPr>
        <w:t xml:space="preserve">ten </w:t>
      </w:r>
      <w:r w:rsidRPr="005C3A3E">
        <w:rPr>
          <w:rFonts w:cs="Times New Roman"/>
        </w:rPr>
        <w:t>viele kontakte mit netten und originellen menschen. man müsste alleine fahren und hätte dann echte chancen einer verjüngungskur. manches mondnachthändchenhalten und mehr.</w:t>
      </w:r>
      <w:r>
        <w:rPr>
          <w:rFonts w:cs="Times New Roman"/>
        </w:rPr>
        <w:br/>
      </w:r>
      <w:r w:rsidRPr="005C3A3E">
        <w:rPr>
          <w:rFonts w:cs="Times New Roman"/>
        </w:rPr>
        <w:t xml:space="preserve">harte wanderung von arnsdorf nach </w:t>
      </w:r>
      <w:r w:rsidRPr="002B620A">
        <w:rPr>
          <w:rStyle w:val="Ort"/>
        </w:rPr>
        <w:t>dürnstein</w:t>
      </w:r>
      <w:r>
        <w:rPr>
          <w:rStyle w:val="Ort"/>
        </w:rPr>
        <w:t>#G8</w:t>
      </w:r>
      <w:r w:rsidRPr="005C3A3E">
        <w:rPr>
          <w:rFonts w:cs="Times New Roman"/>
        </w:rPr>
        <w:t>, mit donaubus zurück.</w:t>
      </w:r>
      <w:r w:rsidRPr="005C3A3E">
        <w:rPr>
          <w:rFonts w:cs="Times New Roman"/>
        </w:rPr>
        <w:br/>
        <w:t>bei dürnstein in 38 grad im schatten durch wuchernde obstplantagen.</w:t>
      </w:r>
      <w:r w:rsidRPr="005C3A3E">
        <w:rPr>
          <w:rFonts w:cs="Times New Roman"/>
        </w:rPr>
        <w:br/>
        <w:t xml:space="preserve">unterhalb </w:t>
      </w:r>
      <w:r w:rsidRPr="002B620A">
        <w:rPr>
          <w:rStyle w:val="Ort"/>
        </w:rPr>
        <w:t>melk</w:t>
      </w:r>
      <w:r>
        <w:rPr>
          <w:rStyle w:val="Ort"/>
        </w:rPr>
        <w:t>#G9</w:t>
      </w:r>
      <w:r w:rsidRPr="005C3A3E">
        <w:rPr>
          <w:rFonts w:cs="Times New Roman"/>
        </w:rPr>
        <w:t xml:space="preserve"> kam ein mann mit hirtenstab und aufmachung eines wilderers. </w:t>
      </w:r>
      <w:r w:rsidRPr="00F304D6">
        <w:rPr>
          <w:rFonts w:cs="Times New Roman"/>
          <w:lang w:val="de-AT" w:eastAsia="fr-FR"/>
        </w:rPr>
        <w:t xml:space="preserve">baron </w:t>
      </w:r>
      <w:r w:rsidRPr="005C3A3E">
        <w:rPr>
          <w:rFonts w:cs="Times New Roman"/>
        </w:rPr>
        <w:t xml:space="preserve">einer privatbesitzung. er war besorgt um die ruhe dieser jagd, sein wild würde nervös. wir zelteten nämlich </w:t>
      </w:r>
      <w:r>
        <w:rPr>
          <w:rFonts w:cs="Times New Roman"/>
        </w:rPr>
        <w:t>–</w:t>
      </w:r>
      <w:r w:rsidRPr="005C3A3E">
        <w:rPr>
          <w:rFonts w:cs="Times New Roman"/>
        </w:rPr>
        <w:t xml:space="preserve"> still und leise </w:t>
      </w:r>
      <w:r>
        <w:rPr>
          <w:rFonts w:cs="Times New Roman"/>
        </w:rPr>
        <w:t>–</w:t>
      </w:r>
      <w:r w:rsidRPr="005C3A3E">
        <w:rPr>
          <w:rFonts w:cs="Times New Roman"/>
        </w:rPr>
        <w:t xml:space="preserve"> am damm, der dem </w:t>
      </w:r>
      <w:r w:rsidRPr="005C3A3E">
        <w:rPr>
          <w:rFonts w:cs="Times New Roman"/>
          <w:lang w:val="de-AT" w:eastAsia="en-US"/>
        </w:rPr>
        <w:t xml:space="preserve">bund </w:t>
      </w:r>
      <w:r w:rsidRPr="005C3A3E">
        <w:rPr>
          <w:rFonts w:cs="Times New Roman"/>
        </w:rPr>
        <w:t>gehört, liessen uns nicht vertreiben. zu diesem her</w:t>
      </w:r>
      <w:r>
        <w:rPr>
          <w:rFonts w:cs="Times New Roman"/>
        </w:rPr>
        <w:t>rschaftlichen besitz gehören 300 joch</w:t>
      </w:r>
      <w:r w:rsidRPr="005C3A3E">
        <w:rPr>
          <w:rFonts w:cs="Times New Roman"/>
        </w:rPr>
        <w:t xml:space="preserve"> (3</w:t>
      </w:r>
      <w:r>
        <w:rPr>
          <w:rFonts w:cs="Times New Roman"/>
        </w:rPr>
        <w:t>000</w:t>
      </w:r>
      <w:r w:rsidRPr="005C3A3E">
        <w:rPr>
          <w:rFonts w:cs="Times New Roman"/>
        </w:rPr>
        <w:t xml:space="preserve"> ha)</w:t>
      </w:r>
      <w:r>
        <w:rPr>
          <w:rFonts w:cs="Times New Roman"/>
        </w:rPr>
        <w:t>.</w:t>
      </w:r>
      <w:r w:rsidRPr="005C3A3E">
        <w:rPr>
          <w:rFonts w:cs="Times New Roman"/>
        </w:rPr>
        <w:t xml:space="preserve"> die herrschaft von </w:t>
      </w:r>
      <w:r w:rsidRPr="00D35B93">
        <w:rPr>
          <w:rStyle w:val="Ort"/>
        </w:rPr>
        <w:t>rappottenstein</w:t>
      </w:r>
      <w:r>
        <w:rPr>
          <w:rStyle w:val="Ort"/>
        </w:rPr>
        <w:t>#G39</w:t>
      </w:r>
      <w:r>
        <w:rPr>
          <w:rFonts w:cs="Times New Roman"/>
        </w:rPr>
        <w:t>, die ganz wo</w:t>
      </w:r>
      <w:r w:rsidRPr="005C3A3E">
        <w:rPr>
          <w:rFonts w:cs="Times New Roman"/>
        </w:rPr>
        <w:t>anders ihren sitz hat, besitzt 35</w:t>
      </w:r>
      <w:r>
        <w:rPr>
          <w:rFonts w:cs="Times New Roman"/>
        </w:rPr>
        <w:t xml:space="preserve">00 </w:t>
      </w:r>
      <w:r w:rsidRPr="005C3A3E">
        <w:rPr>
          <w:rFonts w:cs="Times New Roman"/>
        </w:rPr>
        <w:t>ha. da wird es viel zu enteignen geben.</w:t>
      </w:r>
      <w:r>
        <w:rPr>
          <w:rFonts w:cs="Times New Roman"/>
        </w:rPr>
        <w:br/>
      </w:r>
      <w:r w:rsidRPr="005C3A3E">
        <w:rPr>
          <w:rFonts w:cs="Times New Roman"/>
        </w:rPr>
        <w:t xml:space="preserve">die wirtin von </w:t>
      </w:r>
      <w:r w:rsidRPr="00767988">
        <w:rPr>
          <w:rStyle w:val="Ort"/>
        </w:rPr>
        <w:t>sarmingstein</w:t>
      </w:r>
      <w:r>
        <w:rPr>
          <w:rStyle w:val="Ort"/>
        </w:rPr>
        <w:t>#G10</w:t>
      </w:r>
      <w:r w:rsidRPr="005C3A3E">
        <w:rPr>
          <w:rFonts w:cs="Times New Roman"/>
        </w:rPr>
        <w:t>, die jammert, wenn leute kommen.</w:t>
      </w:r>
      <w:r>
        <w:rPr>
          <w:rFonts w:cs="Times New Roman"/>
        </w:rPr>
        <w:br/>
      </w:r>
      <w:r w:rsidRPr="005C3A3E">
        <w:rPr>
          <w:rFonts w:cs="Times New Roman"/>
        </w:rPr>
        <w:t>die wirtin von arnsdorf mit karli und ihren prachtvollen brüsten.</w:t>
      </w:r>
      <w:r>
        <w:rPr>
          <w:rFonts w:cs="Times New Roman"/>
        </w:rPr>
        <w:br/>
      </w:r>
      <w:r w:rsidRPr="005C3A3E">
        <w:rPr>
          <w:rFonts w:cs="Times New Roman"/>
        </w:rPr>
        <w:t xml:space="preserve">die herrliche schenke von </w:t>
      </w:r>
      <w:r w:rsidRPr="007C1385">
        <w:rPr>
          <w:rStyle w:val="Ort"/>
        </w:rPr>
        <w:t>dürnstein</w:t>
      </w:r>
      <w:r>
        <w:rPr>
          <w:rStyle w:val="Ort"/>
        </w:rPr>
        <w:t>#G8</w:t>
      </w:r>
      <w:r w:rsidRPr="005C3A3E">
        <w:rPr>
          <w:rFonts w:cs="Times New Roman"/>
        </w:rPr>
        <w:t>.</w:t>
      </w:r>
      <w:r>
        <w:rPr>
          <w:rFonts w:cs="Times New Roman"/>
        </w:rPr>
        <w:br/>
      </w:r>
      <w:r w:rsidRPr="005C3A3E">
        <w:rPr>
          <w:rFonts w:cs="Times New Roman"/>
        </w:rPr>
        <w:t>die erregende begegnung mit der krons</w:t>
      </w:r>
      <w:r>
        <w:rPr>
          <w:rFonts w:cs="Times New Roman"/>
        </w:rPr>
        <w:t>tadt, dem russischen zugschiff</w:t>
      </w:r>
      <w:r w:rsidRPr="005C3A3E">
        <w:rPr>
          <w:rFonts w:cs="Times New Roman"/>
        </w:rPr>
        <w:t>giganten.</w:t>
      </w:r>
      <w:r>
        <w:rPr>
          <w:rFonts w:cs="Times New Roman"/>
        </w:rPr>
        <w:br/>
      </w:r>
      <w:r w:rsidRPr="005C3A3E">
        <w:rPr>
          <w:rFonts w:cs="Times New Roman"/>
        </w:rPr>
        <w:t xml:space="preserve">das übersehen der querdämme nach </w:t>
      </w:r>
      <w:r w:rsidRPr="00767988">
        <w:rPr>
          <w:rStyle w:val="Ort"/>
        </w:rPr>
        <w:t>krems</w:t>
      </w:r>
      <w:r>
        <w:rPr>
          <w:rStyle w:val="Ort"/>
        </w:rPr>
        <w:t>#G11</w:t>
      </w:r>
      <w:r w:rsidRPr="005C3A3E">
        <w:rPr>
          <w:rFonts w:cs="Times New Roman"/>
        </w:rPr>
        <w:t>. (warum auch sind die roten bojen so weit rechts, dass man sie nicht mehr links lassen kann, wenn man sie einmal sieht.)</w:t>
      </w:r>
      <w:r>
        <w:rPr>
          <w:rFonts w:cs="Times New Roman"/>
        </w:rPr>
        <w:br/>
        <w:t>die ‚strafkolonie‘</w:t>
      </w:r>
      <w:r w:rsidRPr="005C3A3E">
        <w:rPr>
          <w:rFonts w:cs="Times New Roman"/>
        </w:rPr>
        <w:t xml:space="preserve"> </w:t>
      </w:r>
      <w:r w:rsidRPr="00767988">
        <w:rPr>
          <w:rStyle w:val="Ort"/>
        </w:rPr>
        <w:t>muckendorf</w:t>
      </w:r>
      <w:r>
        <w:rPr>
          <w:rStyle w:val="Ort"/>
        </w:rPr>
        <w:t>#G12</w:t>
      </w:r>
      <w:r w:rsidRPr="005C3A3E">
        <w:rPr>
          <w:rFonts w:cs="Times New Roman"/>
        </w:rPr>
        <w:t xml:space="preserve">. ein treffender </w:t>
      </w:r>
      <w:r w:rsidRPr="005C3A3E">
        <w:rPr>
          <w:rFonts w:cs="Times New Roman"/>
          <w:lang w:val="de-AT" w:eastAsia="en-US"/>
        </w:rPr>
        <w:t>name.</w:t>
      </w:r>
      <w:r>
        <w:rPr>
          <w:rFonts w:cs="Times New Roman"/>
        </w:rPr>
        <w:br/>
      </w:r>
      <w:r w:rsidRPr="005C3A3E">
        <w:rPr>
          <w:rFonts w:cs="Times New Roman"/>
        </w:rPr>
        <w:t xml:space="preserve">braungebrannt, abgezehrt, glücklich kommen wir in </w:t>
      </w:r>
      <w:r w:rsidRPr="00AC04C1">
        <w:rPr>
          <w:rStyle w:val="Ort"/>
        </w:rPr>
        <w:t>wien</w:t>
      </w:r>
      <w:r>
        <w:rPr>
          <w:rStyle w:val="Ort"/>
        </w:rPr>
        <w:t>#G141</w:t>
      </w:r>
      <w:r w:rsidRPr="005C3A3E">
        <w:rPr>
          <w:rFonts w:cs="Times New Roman"/>
        </w:rPr>
        <w:t xml:space="preserve"> an und fahren heim, der hund ist tagelang krank, vor sehnsucht nach dem freien </w:t>
      </w:r>
      <w:r w:rsidRPr="00F304D6">
        <w:rPr>
          <w:rFonts w:cs="Times New Roman"/>
          <w:lang w:val="de-AT" w:eastAsia="fr-FR"/>
        </w:rPr>
        <w:t>le</w:t>
      </w:r>
      <w:r w:rsidRPr="005C3A3E">
        <w:rPr>
          <w:rFonts w:cs="Times New Roman"/>
        </w:rPr>
        <w:t>ben.</w:t>
      </w:r>
    </w:p>
    <w:p w:rsidR="002C2B46" w:rsidRDefault="002C2B46" w:rsidP="0082327C">
      <w:pPr>
        <w:rPr>
          <w:rFonts w:cs="Times New Roman"/>
        </w:rPr>
      </w:pPr>
    </w:p>
    <w:p w:rsidR="002C2B46" w:rsidRDefault="002C2B46" w:rsidP="007545B2">
      <w:pPr>
        <w:pStyle w:val="Thema"/>
      </w:pPr>
      <w:r w:rsidRPr="005C3A3E">
        <w:t xml:space="preserve">bei </w:t>
      </w:r>
      <w:r w:rsidRPr="007C1385">
        <w:rPr>
          <w:rStyle w:val="SchwrzungAnonymisierung"/>
        </w:rPr>
        <w:t>van den eede#A15</w:t>
      </w:r>
      <w:r w:rsidRPr="007C1385">
        <w:t xml:space="preserve"> </w:t>
      </w:r>
      <w:r w:rsidRPr="005C3A3E">
        <w:t xml:space="preserve">plötzlich explodiert sie, weil ich einige worte über die fortschritte des </w:t>
      </w:r>
      <w:r w:rsidRPr="00AC2DBA">
        <w:rPr>
          <w:rStyle w:val="Schlagwort"/>
        </w:rPr>
        <w:t>kommunismus</w:t>
      </w:r>
      <w:r>
        <w:rPr>
          <w:rStyle w:val="Schlagwort"/>
        </w:rPr>
        <w:t>#S6</w:t>
      </w:r>
      <w:r w:rsidRPr="005C3A3E">
        <w:t xml:space="preserve"> sage. schreit, zittert, wird bleich, seltsam. vor wenigen jahren noch hätten solche menschen nur lässig von oben herab darüber gelächelt. jetzt scheint ihnen der </w:t>
      </w:r>
      <w:r w:rsidRPr="00AC2DBA">
        <w:rPr>
          <w:rStyle w:val="Schlagwort"/>
        </w:rPr>
        <w:t>kommunismus</w:t>
      </w:r>
      <w:r>
        <w:rPr>
          <w:rStyle w:val="Schlagwort"/>
        </w:rPr>
        <w:t>#S6</w:t>
      </w:r>
      <w:r w:rsidRPr="005C3A3E">
        <w:t xml:space="preserve"> drohend ins haus zu stehen.</w:t>
      </w:r>
      <w:r>
        <w:br/>
      </w:r>
      <w:r w:rsidRPr="005C3A3E">
        <w:t>sie hat nich</w:t>
      </w:r>
      <w:r>
        <w:t>t viel, sagt sie, aber sie ist ‚frei‘</w:t>
      </w:r>
      <w:r w:rsidRPr="005C3A3E">
        <w:t>.</w:t>
      </w:r>
      <w:r>
        <w:br/>
      </w:r>
      <w:r w:rsidRPr="005C3A3E">
        <w:t>was mit diesem wort schindluder getrieben wird. die freiheit von strassenkötern,</w:t>
      </w:r>
      <w:r>
        <w:t xml:space="preserve"> </w:t>
      </w:r>
      <w:r w:rsidRPr="005C3A3E">
        <w:t>die nicht viel mit ihrer freiheit anfangen können.</w:t>
      </w:r>
      <w:r>
        <w:br/>
      </w:r>
      <w:r w:rsidRPr="005C3A3E">
        <w:t xml:space="preserve">und so frei ist er zum beispiel nicht, der jules, im </w:t>
      </w:r>
      <w:r w:rsidRPr="002B620A">
        <w:rPr>
          <w:rStyle w:val="Institution"/>
        </w:rPr>
        <w:t>stickstoffwerk</w:t>
      </w:r>
      <w:r>
        <w:rPr>
          <w:rStyle w:val="Institution"/>
        </w:rPr>
        <w:t>#I14</w:t>
      </w:r>
      <w:r>
        <w:t xml:space="preserve"> zu sagen, dass der </w:t>
      </w:r>
      <w:r w:rsidRPr="00AC2DBA">
        <w:rPr>
          <w:rStyle w:val="Schlagwort"/>
        </w:rPr>
        <w:t>kommunismus</w:t>
      </w:r>
      <w:r>
        <w:rPr>
          <w:rStyle w:val="Schlagwort"/>
        </w:rPr>
        <w:t>#S6</w:t>
      </w:r>
      <w:r w:rsidRPr="005C3A3E">
        <w:t xml:space="preserve"> eine gute </w:t>
      </w:r>
      <w:r w:rsidRPr="00F304D6">
        <w:rPr>
          <w:lang w:val="de-AT" w:eastAsia="fr-FR"/>
        </w:rPr>
        <w:t xml:space="preserve">sache </w:t>
      </w:r>
      <w:r w:rsidRPr="005C3A3E">
        <w:t>ist. er flöge sofort.</w:t>
      </w:r>
      <w:r>
        <w:br/>
        <w:t xml:space="preserve">so frei ist nicht mal </w:t>
      </w:r>
      <w:r w:rsidRPr="00F5729C">
        <w:rPr>
          <w:rStyle w:val="SchwrzungAnonymisierung"/>
        </w:rPr>
        <w:t>urman#A19</w:t>
      </w:r>
      <w:r w:rsidRPr="005C3A3E">
        <w:t>, der schon schwierigkeiten hat, weil er sich</w:t>
      </w:r>
      <w:r>
        <w:t xml:space="preserve"> </w:t>
      </w:r>
      <w:r w:rsidRPr="007545B2">
        <w:t>[31]</w:t>
      </w:r>
      <w:r>
        <w:t xml:space="preserve"> </w:t>
      </w:r>
      <w:r w:rsidRPr="005C3A3E">
        <w:t>einen backenbart stehen liess.</w:t>
      </w:r>
      <w:r>
        <w:t>#T3</w:t>
      </w:r>
    </w:p>
    <w:p w:rsidR="002C2B46" w:rsidRDefault="002C2B46" w:rsidP="0082327C">
      <w:pPr>
        <w:rPr>
          <w:rFonts w:cs="Times New Roman"/>
        </w:rPr>
      </w:pPr>
    </w:p>
    <w:p w:rsidR="002C2B46" w:rsidRDefault="002C2B46" w:rsidP="0082327C">
      <w:pPr>
        <w:rPr>
          <w:rFonts w:cs="Times New Roman"/>
        </w:rPr>
      </w:pPr>
      <w:r w:rsidRPr="005C3A3E">
        <w:rPr>
          <w:rFonts w:cs="Times New Roman"/>
        </w:rPr>
        <w:t xml:space="preserve">was ist mit </w:t>
      </w:r>
      <w:r w:rsidRPr="007545B2">
        <w:rPr>
          <w:rStyle w:val="Person"/>
        </w:rPr>
        <w:t>humbert fink</w:t>
      </w:r>
      <w:r>
        <w:rPr>
          <w:rStyle w:val="Person"/>
        </w:rPr>
        <w:t>#P131</w:t>
      </w:r>
      <w:r w:rsidRPr="005C3A3E">
        <w:rPr>
          <w:rFonts w:cs="Times New Roman"/>
        </w:rPr>
        <w:t xml:space="preserve">? er schreibt im </w:t>
      </w:r>
      <w:r w:rsidRPr="007545B2">
        <w:rPr>
          <w:rStyle w:val="Schlagwort"/>
          <w:i/>
          <w:iCs/>
        </w:rPr>
        <w:t>kurier</w:t>
      </w:r>
      <w:r>
        <w:rPr>
          <w:rStyle w:val="Schlagwort"/>
          <w:i/>
          <w:iCs/>
        </w:rPr>
        <w:t>#S36</w:t>
      </w:r>
      <w:r w:rsidRPr="005C3A3E">
        <w:rPr>
          <w:rFonts w:cs="Times New Roman"/>
        </w:rPr>
        <w:t xml:space="preserve"> romanbesprechungen. und ist auffallend </w:t>
      </w:r>
      <w:r w:rsidRPr="00F304D6">
        <w:rPr>
          <w:rFonts w:cs="Times New Roman"/>
          <w:lang w:val="de-AT" w:eastAsia="fr-FR"/>
        </w:rPr>
        <w:t xml:space="preserve">ausfallend </w:t>
      </w:r>
      <w:r w:rsidRPr="005C3A3E">
        <w:rPr>
          <w:rFonts w:cs="Times New Roman"/>
        </w:rPr>
        <w:t>gegen österreichische gedruckte.</w:t>
      </w:r>
    </w:p>
    <w:p w:rsidR="002C2B46" w:rsidRDefault="002C2B46" w:rsidP="0082327C">
      <w:pPr>
        <w:rPr>
          <w:rFonts w:cs="Times New Roman"/>
        </w:rPr>
      </w:pPr>
    </w:p>
    <w:p w:rsidR="002C2B46" w:rsidRDefault="002C2B46" w:rsidP="0082327C">
      <w:pPr>
        <w:rPr>
          <w:rFonts w:cs="Times New Roman"/>
        </w:rPr>
      </w:pPr>
      <w:r w:rsidRPr="00F5729C">
        <w:rPr>
          <w:rStyle w:val="ThemaZchn"/>
        </w:rPr>
        <w:t>m. v. empfängt in kurzem hemdchen mit höschen. die warzenhöfe leuchten dunkelbraun durchs rosa filet.</w:t>
      </w:r>
      <w:r>
        <w:rPr>
          <w:rStyle w:val="ThemaZchn"/>
        </w:rPr>
        <w:t>#T8</w:t>
      </w:r>
      <w:r>
        <w:rPr>
          <w:rFonts w:cs="Times New Roman"/>
        </w:rPr>
        <w:br/>
      </w:r>
      <w:r w:rsidRPr="005C3A3E">
        <w:rPr>
          <w:rFonts w:cs="Times New Roman"/>
        </w:rPr>
        <w:t>vor der ddsg-</w:t>
      </w:r>
      <w:r w:rsidRPr="00F304D6">
        <w:rPr>
          <w:rFonts w:cs="Times New Roman"/>
          <w:lang w:val="de-AT" w:eastAsia="fr-FR"/>
        </w:rPr>
        <w:t xml:space="preserve">station </w:t>
      </w:r>
      <w:r w:rsidRPr="005C3A3E">
        <w:rPr>
          <w:rFonts w:cs="Times New Roman"/>
        </w:rPr>
        <w:t xml:space="preserve">in </w:t>
      </w:r>
      <w:r w:rsidRPr="00AC04C1">
        <w:rPr>
          <w:rStyle w:val="Ort"/>
        </w:rPr>
        <w:t>wien</w:t>
      </w:r>
      <w:r>
        <w:rPr>
          <w:rStyle w:val="Ort"/>
        </w:rPr>
        <w:t>#G141</w:t>
      </w:r>
      <w:r w:rsidRPr="005C3A3E">
        <w:rPr>
          <w:rFonts w:cs="Times New Roman"/>
        </w:rPr>
        <w:t xml:space="preserve"> hob der wind einer schönen jungen russin von der dunaj den rock. das höschen ist weiss, klein und sitzt prall auf einem prächtigen arsch. rasch streift sie den rock nieder und sieht sich verlegen lächelnd um. aber nur sympathisierende blicke begegnen ihr.</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7545B2">
      <w:pPr>
        <w:pStyle w:val="Thema"/>
      </w:pPr>
      <w:r>
        <w:rPr>
          <w:rStyle w:val="Person"/>
        </w:rPr>
        <w:t>k</w:t>
      </w:r>
      <w:r w:rsidRPr="007545B2">
        <w:rPr>
          <w:rStyle w:val="Person"/>
        </w:rPr>
        <w:t>ennedy</w:t>
      </w:r>
      <w:r>
        <w:rPr>
          <w:rStyle w:val="Person"/>
        </w:rPr>
        <w:t>#P2</w:t>
      </w:r>
      <w:r w:rsidRPr="005C3A3E">
        <w:rPr>
          <w:lang w:val="de-AT" w:eastAsia="en-US"/>
        </w:rPr>
        <w:t xml:space="preserve"> will sein sc</w:t>
      </w:r>
      <w:r w:rsidRPr="005C3A3E">
        <w:t xml:space="preserve">hulprogramm durchdrücken, aber die konservativen sind dagegen. sie fürchten den einfluss washingtons. und die kirche ist dagegen, denn sie fürchtet, man nähere sich </w:t>
      </w:r>
      <w:r>
        <w:t>‚</w:t>
      </w:r>
      <w:r w:rsidRPr="005C3A3E">
        <w:t>der gedank</w:t>
      </w:r>
      <w:r>
        <w:t>enkontrolle totalitärer staaten‘</w:t>
      </w:r>
      <w:r w:rsidRPr="005C3A3E">
        <w:t xml:space="preserve">, wenn ein </w:t>
      </w:r>
      <w:r w:rsidRPr="005C3A3E">
        <w:rPr>
          <w:lang w:val="de-AT" w:eastAsia="en-US"/>
        </w:rPr>
        <w:t xml:space="preserve">kind </w:t>
      </w:r>
      <w:r w:rsidRPr="005C3A3E">
        <w:t>nur dann in den genuss von bundeszuschüssen kommt, wenn es eine öffentliche schule besucht.</w:t>
      </w:r>
      <w:r w:rsidRPr="005C3A3E">
        <w:br/>
        <w:t>und unter solchen voraussetzungen wollen sie den vorsprung der sow</w:t>
      </w:r>
      <w:r w:rsidRPr="00F304D6">
        <w:rPr>
          <w:lang w:val="de-AT" w:eastAsia="fr-FR"/>
        </w:rPr>
        <w:t xml:space="preserve">jets </w:t>
      </w:r>
      <w:r w:rsidRPr="005C3A3E">
        <w:t>einholen?</w:t>
      </w:r>
      <w:r>
        <w:t>#T3</w:t>
      </w:r>
    </w:p>
    <w:p w:rsidR="002C2B46" w:rsidRDefault="002C2B46" w:rsidP="0082327C">
      <w:pPr>
        <w:rPr>
          <w:rFonts w:cs="Times New Roman"/>
        </w:rPr>
      </w:pPr>
    </w:p>
    <w:p w:rsidR="002C2B46" w:rsidRDefault="002C2B46" w:rsidP="007545B2">
      <w:pPr>
        <w:pStyle w:val="Thema"/>
      </w:pPr>
      <w:r w:rsidRPr="00F5729C">
        <w:rPr>
          <w:rStyle w:val="SchwrzungAnonymisierung"/>
        </w:rPr>
        <w:t>kuty#A16</w:t>
      </w:r>
      <w:r w:rsidRPr="005C3A3E">
        <w:t xml:space="preserve">, als er hörte, wir fahren nach </w:t>
      </w:r>
      <w:r w:rsidRPr="005C36EA">
        <w:rPr>
          <w:rStyle w:val="Ort"/>
        </w:rPr>
        <w:t>moskau</w:t>
      </w:r>
      <w:r>
        <w:rPr>
          <w:rStyle w:val="Ort"/>
        </w:rPr>
        <w:t>#G18</w:t>
      </w:r>
      <w:r w:rsidRPr="005C3A3E">
        <w:t xml:space="preserve">: ihr seids unverbesserlich. und in </w:t>
      </w:r>
      <w:r w:rsidRPr="007545B2">
        <w:rPr>
          <w:rStyle w:val="Schlagwort"/>
        </w:rPr>
        <w:t>berlin</w:t>
      </w:r>
      <w:r>
        <w:rPr>
          <w:rStyle w:val="Schlagwort"/>
        </w:rPr>
        <w:t>#S40</w:t>
      </w:r>
      <w:r w:rsidRPr="005C3A3E">
        <w:t xml:space="preserve"> wäre jetzt die bankrotterklärung des kommunistischen </w:t>
      </w:r>
      <w:r w:rsidRPr="005C3A3E">
        <w:rPr>
          <w:lang w:val="de-AT" w:eastAsia="en-US"/>
        </w:rPr>
        <w:t>regimes</w:t>
      </w:r>
      <w:r w:rsidRPr="005C3A3E">
        <w:t>.</w:t>
      </w:r>
      <w:r>
        <w:t>#T3</w:t>
      </w:r>
    </w:p>
    <w:p w:rsidR="002C2B46" w:rsidRDefault="002C2B46" w:rsidP="0082327C">
      <w:pPr>
        <w:rPr>
          <w:rFonts w:cs="Times New Roman"/>
        </w:rPr>
      </w:pPr>
    </w:p>
    <w:p w:rsidR="002C2B46" w:rsidRDefault="002C2B46" w:rsidP="0082327C">
      <w:pPr>
        <w:rPr>
          <w:rFonts w:cs="Times New Roman"/>
        </w:rPr>
      </w:pPr>
      <w:r w:rsidRPr="007545B2">
        <w:rPr>
          <w:rStyle w:val="Person"/>
        </w:rPr>
        <w:t>fritz hochwälder</w:t>
      </w:r>
      <w:r>
        <w:rPr>
          <w:rStyle w:val="Person"/>
        </w:rPr>
        <w:t>#P133</w:t>
      </w:r>
      <w:r w:rsidRPr="005C3A3E">
        <w:rPr>
          <w:rFonts w:cs="Times New Roman"/>
        </w:rPr>
        <w:t xml:space="preserve"> sprach in </w:t>
      </w:r>
      <w:r w:rsidRPr="007545B2">
        <w:rPr>
          <w:rStyle w:val="Schlagwort"/>
        </w:rPr>
        <w:t>bregenz</w:t>
      </w:r>
      <w:r>
        <w:rPr>
          <w:rStyle w:val="Schlagwort"/>
        </w:rPr>
        <w:t>#S41</w:t>
      </w:r>
      <w:r w:rsidRPr="005C3A3E">
        <w:rPr>
          <w:rFonts w:cs="Times New Roman"/>
        </w:rPr>
        <w:t xml:space="preserve">. er führte das versagen des theaters in unserer zeit auf drei faktoren zurück: auf den verlust und die verhunzung der sprache und den </w:t>
      </w:r>
      <w:r w:rsidRPr="005C3A3E">
        <w:rPr>
          <w:rFonts w:cs="Times New Roman"/>
          <w:lang w:val="de-AT" w:eastAsia="en-US"/>
        </w:rPr>
        <w:t xml:space="preserve">triumph </w:t>
      </w:r>
      <w:r w:rsidRPr="005C3A3E">
        <w:rPr>
          <w:rFonts w:cs="Times New Roman"/>
        </w:rPr>
        <w:t xml:space="preserve">des unverständlichen. </w:t>
      </w:r>
      <w:r>
        <w:rPr>
          <w:rFonts w:cs="Times New Roman"/>
        </w:rPr>
        <w:br/>
      </w:r>
      <w:r w:rsidRPr="005C3A3E">
        <w:rPr>
          <w:rFonts w:cs="Times New Roman"/>
        </w:rPr>
        <w:t xml:space="preserve">es ist zuviel persönlichkeitskunst in uns, nichts klassisches, allgemeingültiges mehr. und drittens der verlust der naivität. daraus resultiert das </w:t>
      </w:r>
      <w:r w:rsidRPr="00F304D6">
        <w:rPr>
          <w:rFonts w:cs="Times New Roman"/>
          <w:lang w:val="de-AT" w:eastAsia="fr-FR"/>
        </w:rPr>
        <w:t>hyper</w:t>
      </w:r>
      <w:r w:rsidRPr="005C3A3E">
        <w:rPr>
          <w:rFonts w:cs="Times New Roman"/>
        </w:rPr>
        <w:t>technische des t</w:t>
      </w:r>
      <w:r w:rsidRPr="005C3A3E">
        <w:rPr>
          <w:rFonts w:cs="Times New Roman"/>
          <w:lang w:val="de-AT" w:eastAsia="en-US"/>
        </w:rPr>
        <w:t xml:space="preserve">heaters. </w:t>
      </w:r>
      <w:r w:rsidRPr="005C3A3E">
        <w:rPr>
          <w:rFonts w:cs="Times New Roman"/>
        </w:rPr>
        <w:t xml:space="preserve">das deutsche </w:t>
      </w:r>
      <w:r w:rsidRPr="005C3A3E">
        <w:rPr>
          <w:rFonts w:cs="Times New Roman"/>
          <w:lang w:val="de-AT" w:eastAsia="en-US"/>
        </w:rPr>
        <w:t xml:space="preserve">theater </w:t>
      </w:r>
      <w:r w:rsidRPr="005C3A3E">
        <w:rPr>
          <w:rFonts w:cs="Times New Roman"/>
        </w:rPr>
        <w:t xml:space="preserve">ist mit seinem ungeheuren aufwand ein spiegel des wirtschaftswunders. ein irrsinniger aufwand von schnüren, motoren, scheinwerfern, menschen, </w:t>
      </w:r>
      <w:r w:rsidRPr="00F304D6">
        <w:rPr>
          <w:rFonts w:cs="Times New Roman"/>
          <w:lang w:val="de-AT" w:eastAsia="fr-FR"/>
        </w:rPr>
        <w:t>ver</w:t>
      </w:r>
      <w:r w:rsidRPr="005C3A3E">
        <w:rPr>
          <w:rFonts w:cs="Times New Roman"/>
        </w:rPr>
        <w:t>senkbühnen, vorbühnen, akust</w:t>
      </w:r>
      <w:r w:rsidRPr="005C3A3E">
        <w:rPr>
          <w:rFonts w:cs="Times New Roman"/>
          <w:lang w:val="de-AT" w:eastAsia="en-US"/>
        </w:rPr>
        <w:t>is</w:t>
      </w:r>
      <w:r w:rsidRPr="005C3A3E">
        <w:rPr>
          <w:rFonts w:cs="Times New Roman"/>
        </w:rPr>
        <w:t>chen gerät</w:t>
      </w:r>
      <w:r w:rsidRPr="00F304D6">
        <w:rPr>
          <w:rFonts w:cs="Times New Roman"/>
          <w:lang w:val="de-AT" w:eastAsia="fr-FR"/>
        </w:rPr>
        <w:t>en</w:t>
      </w:r>
      <w:r w:rsidRPr="005C3A3E">
        <w:rPr>
          <w:rFonts w:cs="Times New Roman"/>
        </w:rPr>
        <w:t>. damit wird keiner mehr fertig. das blosse dichterische wort verkümmert dazwischen</w:t>
      </w:r>
      <w:r>
        <w:rPr>
          <w:rFonts w:cs="Times New Roman"/>
        </w:rPr>
        <w:t>.</w:t>
      </w:r>
      <w:r w:rsidRPr="005C3A3E">
        <w:rPr>
          <w:rFonts w:cs="Times New Roman"/>
        </w:rPr>
        <w:t xml:space="preserve"> für den zeitgenossen soll doch das </w:t>
      </w:r>
      <w:r w:rsidRPr="005C3A3E">
        <w:rPr>
          <w:rFonts w:cs="Times New Roman"/>
          <w:lang w:val="de-AT" w:eastAsia="en-US"/>
        </w:rPr>
        <w:t xml:space="preserve">theater </w:t>
      </w:r>
      <w:r w:rsidRPr="005C3A3E">
        <w:rPr>
          <w:rFonts w:cs="Times New Roman"/>
        </w:rPr>
        <w:t>ohnehin nur noch bilderbuch der vergangenheit sein. von gegenwartsproblemen will unser gegenwartsmensch nichts mehr wissen.</w:t>
      </w:r>
    </w:p>
    <w:p w:rsidR="002C2B46" w:rsidRDefault="002C2B46" w:rsidP="0082327C">
      <w:pPr>
        <w:rPr>
          <w:rFonts w:cs="Times New Roman"/>
        </w:rPr>
      </w:pPr>
    </w:p>
    <w:p w:rsidR="002C2B46" w:rsidRPr="007545B2" w:rsidRDefault="002C2B46" w:rsidP="0082327C">
      <w:pPr>
        <w:rPr>
          <w:rStyle w:val="ThemaZchn"/>
        </w:rPr>
      </w:pPr>
      <w:r w:rsidRPr="005C3A3E">
        <w:rPr>
          <w:rFonts w:cs="Times New Roman"/>
        </w:rPr>
        <w:t>kurz nach dem krieg schafften die deutschen die todesstrafe ab. und nun wollen sie sie wieder einführen. wie ist so ein wandel möglich in einem knappen dutzend jahren? ja, weil man sie abschaffte, damit kein unschuldiger massenmörder eventuell damit zu tode käme. und weil man sie wieder anschaffen möchte, um sich gegen die bösen feinde der massenmörder zu schützen.</w:t>
      </w:r>
      <w:r>
        <w:rPr>
          <w:rFonts w:cs="Times New Roman"/>
        </w:rPr>
        <w:br/>
      </w:r>
      <w:r w:rsidRPr="005C3A3E">
        <w:rPr>
          <w:rFonts w:cs="Times New Roman"/>
        </w:rPr>
        <w:t xml:space="preserve">wenn </w:t>
      </w:r>
      <w:r w:rsidRPr="007545B2">
        <w:rPr>
          <w:rStyle w:val="Person"/>
        </w:rPr>
        <w:t>eichmann</w:t>
      </w:r>
      <w:r>
        <w:rPr>
          <w:rStyle w:val="Person"/>
        </w:rPr>
        <w:t>#P60</w:t>
      </w:r>
      <w:r w:rsidRPr="005C3A3E">
        <w:rPr>
          <w:rFonts w:cs="Times New Roman"/>
        </w:rPr>
        <w:t xml:space="preserve"> in </w:t>
      </w:r>
      <w:r w:rsidRPr="002B620A">
        <w:rPr>
          <w:rStyle w:val="Institution"/>
        </w:rPr>
        <w:t>westdeutschland</w:t>
      </w:r>
      <w:r>
        <w:rPr>
          <w:rStyle w:val="Institution"/>
        </w:rPr>
        <w:t>#I46</w:t>
      </w:r>
      <w:r w:rsidRPr="005C3A3E">
        <w:rPr>
          <w:rFonts w:cs="Times New Roman"/>
        </w:rPr>
        <w:t xml:space="preserve"> verurteilt würde, dann könnte man sehen, wie einhellig man gegen die todesstrafe wäre.</w:t>
      </w:r>
      <w:r w:rsidRPr="005C3A3E">
        <w:rPr>
          <w:rFonts w:cs="Times New Roman"/>
        </w:rPr>
        <w:br/>
        <w:t xml:space="preserve">die bürgerliche welt ist eine welt des </w:t>
      </w:r>
      <w:r w:rsidRPr="00F304D6">
        <w:rPr>
          <w:rFonts w:cs="Times New Roman"/>
          <w:lang w:val="de-AT" w:eastAsia="fr-FR"/>
        </w:rPr>
        <w:t xml:space="preserve">mordes, </w:t>
      </w:r>
      <w:r w:rsidRPr="005C3A3E">
        <w:rPr>
          <w:rFonts w:cs="Times New Roman"/>
        </w:rPr>
        <w:t>des betruges, ekelhaft und zum …</w:t>
      </w:r>
      <w:r>
        <w:rPr>
          <w:rFonts w:cs="Times New Roman"/>
        </w:rPr>
        <w:br/>
      </w:r>
      <w:r w:rsidRPr="00296DE8">
        <w:rPr>
          <w:rStyle w:val="Person"/>
        </w:rPr>
        <w:t>hochwälder</w:t>
      </w:r>
      <w:r>
        <w:rPr>
          <w:rStyle w:val="Person"/>
        </w:rPr>
        <w:t>#P133</w:t>
      </w:r>
      <w:r w:rsidRPr="007545B2">
        <w:rPr>
          <w:rStyle w:val="ThemaZchn"/>
        </w:rPr>
        <w:t xml:space="preserve"> schreibt drauf los, denkt weder an verleger noch an eine story, aus den situationen entstehen die figuren. UND DIE AUTOREN FLÜCHTEN INS WORT, WO SIE NIMMERMÜDE NACH DEM STOFF SUCHEN SOLLTEN. [32] mit worten kocht man keinen reis.</w:t>
      </w:r>
      <w:r>
        <w:rPr>
          <w:rStyle w:val="ThemaZchn"/>
        </w:rPr>
        <w:t>#T6</w:t>
      </w:r>
    </w:p>
    <w:p w:rsidR="002C2B46" w:rsidRDefault="002C2B46" w:rsidP="0082327C">
      <w:pPr>
        <w:rPr>
          <w:rFonts w:cs="Times New Roman"/>
        </w:rPr>
      </w:pPr>
    </w:p>
    <w:p w:rsidR="002C2B46" w:rsidRDefault="002C2B46" w:rsidP="0082327C">
      <w:pPr>
        <w:rPr>
          <w:rFonts w:cs="Times New Roman"/>
        </w:rPr>
      </w:pPr>
      <w:r w:rsidRPr="005C3A3E">
        <w:rPr>
          <w:rFonts w:cs="Times New Roman"/>
        </w:rPr>
        <w:t>jede kunst, die ihr ziel erreichen will, nämlich die erschütterung des ander</w:t>
      </w:r>
      <w:r w:rsidRPr="00F304D6">
        <w:rPr>
          <w:rFonts w:cs="Times New Roman"/>
          <w:lang w:val="de-AT" w:eastAsia="fr-FR"/>
        </w:rPr>
        <w:t xml:space="preserve">en, </w:t>
      </w:r>
      <w:r w:rsidRPr="005C3A3E">
        <w:rPr>
          <w:rFonts w:cs="Times New Roman"/>
        </w:rPr>
        <w:t>muss eine herausforderung des gefühls sein (</w:t>
      </w:r>
      <w:r w:rsidRPr="007545B2">
        <w:rPr>
          <w:rStyle w:val="Person"/>
        </w:rPr>
        <w:t>h. clouzot#P134</w:t>
      </w:r>
      <w:r>
        <w:rPr>
          <w:rFonts w:cs="Times New Roman"/>
        </w:rPr>
        <w:t>).</w:t>
      </w:r>
    </w:p>
    <w:p w:rsidR="002C2B46" w:rsidRDefault="002C2B46" w:rsidP="0082327C">
      <w:pPr>
        <w:rPr>
          <w:rFonts w:cs="Times New Roman"/>
        </w:rPr>
      </w:pPr>
    </w:p>
    <w:p w:rsidR="002C2B46" w:rsidRDefault="002C2B46" w:rsidP="0082327C">
      <w:pPr>
        <w:rPr>
          <w:rFonts w:cs="Times New Roman"/>
        </w:rPr>
      </w:pPr>
      <w:r w:rsidRPr="00296DE8">
        <w:rPr>
          <w:rStyle w:val="Schlagwort"/>
          <w:i/>
        </w:rPr>
        <w:t>kurier#S36</w:t>
      </w:r>
      <w:r w:rsidRPr="005C3A3E">
        <w:rPr>
          <w:rFonts w:cs="Times New Roman"/>
        </w:rPr>
        <w:t>,</w:t>
      </w:r>
      <w:r>
        <w:rPr>
          <w:rFonts w:cs="Times New Roman"/>
        </w:rPr>
        <w:t xml:space="preserve"> 18.8.61 – aus den aussenämtern </w:t>
      </w:r>
      <w:r w:rsidRPr="005C3A3E">
        <w:rPr>
          <w:rFonts w:cs="Times New Roman"/>
        </w:rPr>
        <w:t xml:space="preserve">der westlichen alliierten wird festgestellt, dass man letztlich die anerkennung des kommunistischen </w:t>
      </w:r>
      <w:r w:rsidRPr="005C3A3E">
        <w:rPr>
          <w:rFonts w:cs="Times New Roman"/>
          <w:lang w:val="de-AT" w:eastAsia="en-US"/>
        </w:rPr>
        <w:t>regimes (</w:t>
      </w:r>
      <w:r w:rsidRPr="005C3A3E">
        <w:rPr>
          <w:rFonts w:cs="Times New Roman"/>
        </w:rPr>
        <w:t xml:space="preserve">also der </w:t>
      </w:r>
      <w:r w:rsidRPr="004B2366">
        <w:rPr>
          <w:rStyle w:val="Institution"/>
        </w:rPr>
        <w:t>ddr</w:t>
      </w:r>
      <w:r>
        <w:rPr>
          <w:rStyle w:val="Institution"/>
        </w:rPr>
        <w:t>#I9</w:t>
      </w:r>
      <w:r w:rsidRPr="005C3A3E">
        <w:rPr>
          <w:rFonts w:cs="Times New Roman"/>
        </w:rPr>
        <w:t xml:space="preserve">) vollziehen müsse, um den freien zugang von und nach </w:t>
      </w:r>
      <w:r w:rsidRPr="004C0E91">
        <w:rPr>
          <w:rStyle w:val="Ort"/>
        </w:rPr>
        <w:t>berlin#G92</w:t>
      </w:r>
      <w:r w:rsidRPr="005C3A3E">
        <w:rPr>
          <w:rFonts w:cs="Times New Roman"/>
        </w:rPr>
        <w:t xml:space="preserve"> garantiert zu bekommen. das ist die grosse politik, aber die kleine politik der eintagsflieg</w:t>
      </w:r>
      <w:r w:rsidRPr="00F304D6">
        <w:rPr>
          <w:rFonts w:cs="Times New Roman"/>
          <w:lang w:val="de-AT" w:eastAsia="fr-FR"/>
        </w:rPr>
        <w:t>en</w:t>
      </w:r>
      <w:r w:rsidRPr="005C3A3E">
        <w:rPr>
          <w:rFonts w:cs="Times New Roman"/>
        </w:rPr>
        <w:t>, der kümmer</w:t>
      </w:r>
      <w:r w:rsidRPr="00F304D6">
        <w:rPr>
          <w:rFonts w:cs="Times New Roman"/>
          <w:lang w:val="de-AT" w:eastAsia="fr-FR"/>
        </w:rPr>
        <w:t xml:space="preserve">linge </w:t>
      </w:r>
      <w:r w:rsidRPr="005C3A3E">
        <w:rPr>
          <w:rFonts w:cs="Times New Roman"/>
        </w:rPr>
        <w:t>geht nach einem neuerlichen schulter an schulter mit deutschland.</w:t>
      </w:r>
      <w:r w:rsidRPr="005C3A3E">
        <w:rPr>
          <w:rFonts w:cs="Times New Roman"/>
        </w:rPr>
        <w:br/>
        <w:t xml:space="preserve">und </w:t>
      </w:r>
      <w:r w:rsidRPr="002B620A">
        <w:rPr>
          <w:rStyle w:val="Person"/>
        </w:rPr>
        <w:t>drimmel</w:t>
      </w:r>
      <w:r>
        <w:rPr>
          <w:rStyle w:val="Person"/>
        </w:rPr>
        <w:t>#P25</w:t>
      </w:r>
      <w:r w:rsidRPr="005C3A3E">
        <w:rPr>
          <w:rFonts w:cs="Times New Roman"/>
        </w:rPr>
        <w:t xml:space="preserve">, der schwarze unterrichtsminister, verbot den sportverbänden das hissen der fahne der </w:t>
      </w:r>
      <w:r w:rsidRPr="004B2366">
        <w:rPr>
          <w:rStyle w:val="Institution"/>
        </w:rPr>
        <w:t>ddr</w:t>
      </w:r>
      <w:r>
        <w:rPr>
          <w:rStyle w:val="Institution"/>
        </w:rPr>
        <w:t>#I9</w:t>
      </w:r>
      <w:r w:rsidRPr="005C3A3E">
        <w:rPr>
          <w:rFonts w:cs="Times New Roman"/>
        </w:rPr>
        <w:t>.</w:t>
      </w:r>
    </w:p>
    <w:p w:rsidR="002C2B46" w:rsidRDefault="002C2B46" w:rsidP="0082327C">
      <w:pPr>
        <w:rPr>
          <w:rFonts w:cs="Times New Roman"/>
        </w:rPr>
      </w:pPr>
    </w:p>
    <w:p w:rsidR="002C2B46" w:rsidRDefault="002C2B46" w:rsidP="0082327C">
      <w:pPr>
        <w:rPr>
          <w:rFonts w:cs="Times New Roman"/>
        </w:rPr>
      </w:pPr>
      <w:r w:rsidRPr="005C3A3E">
        <w:rPr>
          <w:rFonts w:cs="Times New Roman"/>
        </w:rPr>
        <w:t xml:space="preserve">der berliner lärm ist vorüber. geschäfte gehen eben vor, sagt </w:t>
      </w:r>
      <w:r w:rsidRPr="00DE2682">
        <w:rPr>
          <w:rStyle w:val="Person"/>
        </w:rPr>
        <w:t>hallstein</w:t>
      </w:r>
      <w:r>
        <w:rPr>
          <w:rStyle w:val="Person"/>
        </w:rPr>
        <w:t>#P135</w:t>
      </w:r>
      <w:r w:rsidRPr="005C3A3E">
        <w:rPr>
          <w:rFonts w:cs="Times New Roman"/>
        </w:rPr>
        <w:t xml:space="preserve"> durch die blume. </w:t>
      </w:r>
      <w:r>
        <w:rPr>
          <w:rStyle w:val="Person"/>
        </w:rPr>
        <w:t>a</w:t>
      </w:r>
      <w:r w:rsidRPr="00CA6C74">
        <w:rPr>
          <w:rStyle w:val="Person"/>
        </w:rPr>
        <w:t>denauer</w:t>
      </w:r>
      <w:r>
        <w:rPr>
          <w:rStyle w:val="Person"/>
        </w:rPr>
        <w:t>#P129</w:t>
      </w:r>
      <w:r w:rsidRPr="005C3A3E">
        <w:rPr>
          <w:rFonts w:cs="Times New Roman"/>
        </w:rPr>
        <w:t xml:space="preserve"> und </w:t>
      </w:r>
      <w:r w:rsidRPr="00CA6C74">
        <w:rPr>
          <w:rStyle w:val="Person"/>
        </w:rPr>
        <w:t>strauss</w:t>
      </w:r>
      <w:r>
        <w:rPr>
          <w:rStyle w:val="Person"/>
        </w:rPr>
        <w:t>#P136</w:t>
      </w:r>
      <w:r w:rsidRPr="005C3A3E">
        <w:rPr>
          <w:rFonts w:cs="Times New Roman"/>
        </w:rPr>
        <w:t xml:space="preserve"> stehen wie begossene </w:t>
      </w:r>
      <w:r w:rsidRPr="00F304D6">
        <w:rPr>
          <w:rFonts w:cs="Times New Roman"/>
          <w:lang w:val="de-AT" w:eastAsia="fr-FR"/>
        </w:rPr>
        <w:t xml:space="preserve">pudel </w:t>
      </w:r>
      <w:r w:rsidRPr="005C3A3E">
        <w:rPr>
          <w:rFonts w:cs="Times New Roman"/>
        </w:rPr>
        <w:t xml:space="preserve">da. </w:t>
      </w:r>
      <w:r w:rsidRPr="004B2366">
        <w:rPr>
          <w:rStyle w:val="Schlagwort"/>
        </w:rPr>
        <w:t>die mauer steht</w:t>
      </w:r>
      <w:r>
        <w:rPr>
          <w:rStyle w:val="Schlagwort"/>
        </w:rPr>
        <w:t>#S40</w:t>
      </w:r>
      <w:r w:rsidRPr="005C3A3E">
        <w:rPr>
          <w:rFonts w:cs="Times New Roman"/>
        </w:rPr>
        <w:t>.</w:t>
      </w:r>
    </w:p>
    <w:p w:rsidR="002C2B46" w:rsidRDefault="002C2B46" w:rsidP="0082327C">
      <w:pPr>
        <w:rPr>
          <w:rFonts w:cs="Times New Roman"/>
        </w:rPr>
      </w:pPr>
    </w:p>
    <w:p w:rsidR="002C2B46" w:rsidRDefault="002C2B46" w:rsidP="004B2366">
      <w:pPr>
        <w:pStyle w:val="Thema"/>
      </w:pPr>
      <w:r w:rsidRPr="005C3A3E">
        <w:t xml:space="preserve">versuche, als </w:t>
      </w:r>
      <w:r w:rsidRPr="000E13CC">
        <w:rPr>
          <w:rStyle w:val="Person"/>
        </w:rPr>
        <w:t>claus ritsch</w:t>
      </w:r>
      <w:r>
        <w:rPr>
          <w:rStyle w:val="Person"/>
        </w:rPr>
        <w:t>#P112</w:t>
      </w:r>
      <w:r w:rsidRPr="005C3A3E">
        <w:t xml:space="preserve"> kurzgeschichten zu verfassen.</w:t>
      </w:r>
      <w:r>
        <w:t>#T7</w:t>
      </w:r>
    </w:p>
    <w:p w:rsidR="002C2B46" w:rsidRDefault="002C2B46" w:rsidP="0082327C">
      <w:pPr>
        <w:rPr>
          <w:rFonts w:cs="Times New Roman"/>
        </w:rPr>
      </w:pPr>
    </w:p>
    <w:p w:rsidR="002C2B46" w:rsidRDefault="002C2B46" w:rsidP="004B2366">
      <w:pPr>
        <w:pStyle w:val="Thema"/>
      </w:pPr>
      <w:r>
        <w:t>die hoffnung auf einen ‚aufstand im osten‘</w:t>
      </w:r>
      <w:r w:rsidRPr="005C3A3E">
        <w:t>. oder die angst davor.</w:t>
      </w:r>
      <w:r w:rsidRPr="005C3A3E">
        <w:br/>
        <w:t>denn man müsste dann, um das gesicht zu wahren, eingreif</w:t>
      </w:r>
      <w:r w:rsidRPr="00F304D6">
        <w:rPr>
          <w:lang w:val="de-AT" w:eastAsia="fr-FR"/>
        </w:rPr>
        <w:t xml:space="preserve">en. </w:t>
      </w:r>
      <w:r w:rsidRPr="005C3A3E">
        <w:t>da fühlen die sich ja wahrhaftig nicht stark genug.</w:t>
      </w:r>
      <w:r>
        <w:t>#T3</w:t>
      </w:r>
    </w:p>
    <w:p w:rsidR="002C2B46" w:rsidRDefault="002C2B46" w:rsidP="0082327C">
      <w:pPr>
        <w:rPr>
          <w:rFonts w:cs="Times New Roman"/>
        </w:rPr>
      </w:pPr>
    </w:p>
    <w:p w:rsidR="002C2B46" w:rsidRPr="004B2366" w:rsidRDefault="002C2B46" w:rsidP="0082327C">
      <w:pPr>
        <w:rPr>
          <w:rStyle w:val="Datumsangabe"/>
        </w:rPr>
      </w:pPr>
      <w:r>
        <w:rPr>
          <w:rStyle w:val="Datumsangabe"/>
        </w:rPr>
        <w:t>22.8</w:t>
      </w:r>
      <w:r w:rsidRPr="004B2366">
        <w:rPr>
          <w:rStyle w:val="Datumsangabe"/>
        </w:rPr>
        <w:t>.</w:t>
      </w:r>
    </w:p>
    <w:p w:rsidR="002C2B46" w:rsidRDefault="002C2B46" w:rsidP="0082327C">
      <w:pPr>
        <w:rPr>
          <w:rFonts w:cs="Times New Roman"/>
        </w:rPr>
      </w:pPr>
    </w:p>
    <w:p w:rsidR="002C2B46" w:rsidRDefault="002C2B46" w:rsidP="004B2366">
      <w:pPr>
        <w:pStyle w:val="Thema"/>
      </w:pPr>
      <w:r w:rsidRPr="005C3A3E">
        <w:t>alle wollen etwas von mir und ich habe nichts …</w:t>
      </w:r>
      <w:r>
        <w:br/>
      </w:r>
      <w:r w:rsidRPr="005C3A3E">
        <w:t>da schneit mir eine aufforderung von haslinger ins haus, binnen 14 tagen 15.</w:t>
      </w:r>
      <w:r>
        <w:t>000</w:t>
      </w:r>
      <w:r w:rsidRPr="005C3A3E">
        <w:t xml:space="preserve"> schilling zu bez</w:t>
      </w:r>
      <w:r w:rsidRPr="00F304D6">
        <w:rPr>
          <w:lang w:val="de-AT" w:eastAsia="fr-FR"/>
        </w:rPr>
        <w:t>ahle</w:t>
      </w:r>
      <w:r w:rsidRPr="005C3A3E">
        <w:t xml:space="preserve">n. frau </w:t>
      </w:r>
      <w:r w:rsidRPr="00DD45CC">
        <w:rPr>
          <w:rStyle w:val="SchwrzungAnonymisierung"/>
        </w:rPr>
        <w:t>gresak</w:t>
      </w:r>
      <w:r>
        <w:rPr>
          <w:rStyle w:val="SchwrzungAnonymisierung"/>
        </w:rPr>
        <w:t>#A23</w:t>
      </w:r>
      <w:r w:rsidRPr="005C3A3E">
        <w:t xml:space="preserve"> hat herausgefunden, dass ich die wohnung verkauft habe. nun fiebert sie, von geldgier gepeinigt. nun werde ich wohl anrechnen müssen, dass </w:t>
      </w:r>
      <w:r w:rsidRPr="00F53857">
        <w:rPr>
          <w:rStyle w:val="Person"/>
        </w:rPr>
        <w:t>hans gresak</w:t>
      </w:r>
      <w:r>
        <w:rPr>
          <w:rStyle w:val="Person"/>
        </w:rPr>
        <w:t>#P155</w:t>
      </w:r>
      <w:r w:rsidRPr="00F53857">
        <w:t xml:space="preserve"> </w:t>
      </w:r>
      <w:r w:rsidRPr="005C3A3E">
        <w:t xml:space="preserve">noch aus der kaum erkalteten leiche den schuldschein über </w:t>
      </w:r>
      <w:r>
        <w:t>10.000 ö</w:t>
      </w:r>
      <w:r w:rsidRPr="005C3A3E">
        <w:t>s gesucht, gefunden und dann vernichtet hat.</w:t>
      </w:r>
      <w:r>
        <w:t>#T5</w:t>
      </w:r>
    </w:p>
    <w:p w:rsidR="002C2B46" w:rsidRDefault="002C2B46" w:rsidP="0082327C">
      <w:pPr>
        <w:rPr>
          <w:rFonts w:cs="Times New Roman"/>
        </w:rPr>
      </w:pPr>
    </w:p>
    <w:p w:rsidR="002C2B46" w:rsidRDefault="002C2B46" w:rsidP="004B2366">
      <w:pPr>
        <w:pStyle w:val="Thema"/>
      </w:pPr>
      <w:r w:rsidRPr="005C3A3E">
        <w:t>und berlanda will für die vor zwei jahren gemachte arbeit, eine brücke, 1</w:t>
      </w:r>
      <w:r>
        <w:t>.</w:t>
      </w:r>
      <w:r w:rsidRPr="005C3A3E">
        <w:t xml:space="preserve">500 </w:t>
      </w:r>
      <w:r>
        <w:t>ös</w:t>
      </w:r>
      <w:r w:rsidRPr="005C3A3E">
        <w:t xml:space="preserve"> ersetzt haben.</w:t>
      </w:r>
      <w:r>
        <w:br/>
      </w:r>
      <w:r w:rsidRPr="005C3A3E">
        <w:t>6</w:t>
      </w:r>
      <w:r>
        <w:t>.</w:t>
      </w:r>
      <w:r w:rsidRPr="005C3A3E">
        <w:t xml:space="preserve">000 </w:t>
      </w:r>
      <w:r>
        <w:t>ö</w:t>
      </w:r>
      <w:r w:rsidRPr="005C3A3E">
        <w:t>s wären für den grabstein zu bezahlen.</w:t>
      </w:r>
      <w:r>
        <w:br/>
      </w:r>
      <w:r w:rsidRPr="005C3A3E">
        <w:t>6</w:t>
      </w:r>
      <w:r>
        <w:t xml:space="preserve">.000 ös </w:t>
      </w:r>
      <w:r w:rsidRPr="005C36EA">
        <w:rPr>
          <w:rStyle w:val="Ort"/>
        </w:rPr>
        <w:t>moskau</w:t>
      </w:r>
      <w:r>
        <w:rPr>
          <w:rStyle w:val="Ort"/>
        </w:rPr>
        <w:t>#G18</w:t>
      </w:r>
      <w:r>
        <w:t xml:space="preserve"> und 2.000 ö</w:t>
      </w:r>
      <w:r w:rsidRPr="005C3A3E">
        <w:t>s</w:t>
      </w:r>
      <w:r>
        <w:t xml:space="preserve"> </w:t>
      </w:r>
      <w:r w:rsidRPr="005C3A3E">
        <w:t>jutta. und keine aussichten auf geld.</w:t>
      </w:r>
      <w:r>
        <w:t>#T5</w:t>
      </w:r>
    </w:p>
    <w:p w:rsidR="002C2B46" w:rsidRDefault="002C2B46" w:rsidP="0082327C">
      <w:pPr>
        <w:rPr>
          <w:rFonts w:cs="Times New Roman"/>
        </w:rPr>
      </w:pPr>
    </w:p>
    <w:p w:rsidR="002C2B46" w:rsidRDefault="002C2B46" w:rsidP="004B2366">
      <w:pPr>
        <w:pStyle w:val="Thema"/>
      </w:pPr>
      <w:r w:rsidRPr="005C3A3E">
        <w:t xml:space="preserve">mit </w:t>
      </w:r>
      <w:r w:rsidRPr="005C3A3E">
        <w:rPr>
          <w:lang w:val="de-AT" w:eastAsia="en-US"/>
        </w:rPr>
        <w:t xml:space="preserve">walter </w:t>
      </w:r>
      <w:r>
        <w:t>bei vorführung des fern</w:t>
      </w:r>
      <w:r w:rsidRPr="005C3A3E">
        <w:t>seh-werbe</w:t>
      </w:r>
      <w:r w:rsidRPr="005C3A3E">
        <w:rPr>
          <w:lang w:val="de-AT" w:eastAsia="en-US"/>
        </w:rPr>
        <w:t>films</w:t>
      </w:r>
      <w:r w:rsidRPr="005C3A3E">
        <w:t xml:space="preserve">. es sind ganz nette arbeiten geworden, aber halt doch provinz. aber dieser kleine geist, der schon lange nicht mehr mit der firmengrösse mitkommt, dieser könig, klebt wie eine klette an ihm. vorher hielt mir </w:t>
      </w:r>
      <w:r w:rsidRPr="005C3A3E">
        <w:rPr>
          <w:lang w:val="de-AT" w:eastAsia="en-US"/>
        </w:rPr>
        <w:t xml:space="preserve">walter </w:t>
      </w:r>
      <w:r w:rsidRPr="005C3A3E">
        <w:t>einen vortrag über die freiheit im westen (besonders für schnapsgrossfabrikanten) und die sklaverei im osten (besonders für smarte grosshändler und kaufleute)</w:t>
      </w:r>
      <w:r>
        <w:t>.#T3</w:t>
      </w:r>
    </w:p>
    <w:p w:rsidR="002C2B46" w:rsidRDefault="002C2B46" w:rsidP="0082327C">
      <w:pPr>
        <w:rPr>
          <w:rFonts w:cs="Times New Roman"/>
        </w:rPr>
      </w:pPr>
    </w:p>
    <w:p w:rsidR="002C2B46" w:rsidRDefault="002C2B46" w:rsidP="004B2366">
      <w:pPr>
        <w:pStyle w:val="Thema"/>
      </w:pPr>
      <w:r>
        <w:t xml:space="preserve">bei </w:t>
      </w:r>
      <w:r w:rsidRPr="004B2366">
        <w:rPr>
          <w:rStyle w:val="Person"/>
        </w:rPr>
        <w:t>eva</w:t>
      </w:r>
      <w:r>
        <w:rPr>
          <w:rStyle w:val="Person"/>
        </w:rPr>
        <w:t>#P224</w:t>
      </w:r>
      <w:r w:rsidRPr="005C3A3E">
        <w:t xml:space="preserve"> im geschäft stemmen sich die armen hutmacher, die weniger gehalt haben als ich </w:t>
      </w:r>
      <w:r w:rsidRPr="005C3A3E">
        <w:rPr>
          <w:lang w:val="de-AT" w:eastAsia="en-US"/>
        </w:rPr>
        <w:t xml:space="preserve">rente, </w:t>
      </w:r>
      <w:r w:rsidRPr="005C3A3E">
        <w:t>gegen die zukunft. sie sind glückliche sklaven, die sich gegen ihren ausbeuter niemals wehren würden.</w:t>
      </w:r>
      <w:r>
        <w:br/>
        <w:t>‚</w:t>
      </w:r>
      <w:r w:rsidRPr="005C3A3E">
        <w:t>die haxen gehören ihnen ausgeris</w:t>
      </w:r>
      <w:r w:rsidRPr="005C3A3E">
        <w:rPr>
          <w:lang w:val="de-AT" w:eastAsia="en-US"/>
        </w:rPr>
        <w:t>sen</w:t>
      </w:r>
      <w:r w:rsidRPr="005C3A3E">
        <w:t>, den kummerln</w:t>
      </w:r>
      <w:r>
        <w:t>‘</w:t>
      </w:r>
      <w:r w:rsidRPr="005C3A3E">
        <w:t xml:space="preserve"> und dergleichen. die kapitalisten sind da klüger. sie sind lieber frei(!)</w:t>
      </w:r>
      <w:r>
        <w:t>.</w:t>
      </w:r>
      <w:r w:rsidRPr="005C3A3E">
        <w:t xml:space="preserve"> ordnung und planung wollen sie auch haben, genau sogar, aber nur im eigenen betrieb. nicht im osten, dort </w:t>
      </w:r>
      <w:r w:rsidRPr="005C3A3E">
        <w:rPr>
          <w:lang w:val="de-AT" w:eastAsia="en-US"/>
        </w:rPr>
        <w:t xml:space="preserve">heisst </w:t>
      </w:r>
      <w:r>
        <w:t>das ‚termitenstaat‘</w:t>
      </w:r>
      <w:r w:rsidRPr="005C3A3E">
        <w:t>.</w:t>
      </w:r>
      <w:r>
        <w:t>#T3</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82327C">
      <w:pPr>
        <w:rPr>
          <w:rFonts w:cs="Times New Roman"/>
        </w:rPr>
      </w:pPr>
      <w:r>
        <w:rPr>
          <w:rStyle w:val="Person"/>
        </w:rPr>
        <w:t>e</w:t>
      </w:r>
      <w:r w:rsidRPr="004B2366">
        <w:rPr>
          <w:rStyle w:val="Person"/>
        </w:rPr>
        <w:t>va</w:t>
      </w:r>
      <w:r>
        <w:rPr>
          <w:rStyle w:val="Person"/>
        </w:rPr>
        <w:t>#P224</w:t>
      </w:r>
      <w:r w:rsidRPr="005C3A3E">
        <w:rPr>
          <w:rFonts w:cs="Times New Roman"/>
        </w:rPr>
        <w:t xml:space="preserve"> hat noch immer eine abneigung gegen </w:t>
      </w:r>
      <w:r w:rsidRPr="005C3A3E">
        <w:rPr>
          <w:rFonts w:cs="Times New Roman"/>
          <w:lang w:val="de-AT" w:eastAsia="en-US"/>
        </w:rPr>
        <w:t xml:space="preserve">proleten. </w:t>
      </w:r>
      <w:r w:rsidRPr="005C3A3E">
        <w:rPr>
          <w:rFonts w:cs="Times New Roman"/>
        </w:rPr>
        <w:t xml:space="preserve">(gegen sich selber?) </w:t>
      </w:r>
      <w:r>
        <w:rPr>
          <w:rFonts w:cs="Times New Roman"/>
        </w:rPr>
        <w:br/>
      </w:r>
      <w:r w:rsidRPr="004B2366">
        <w:rPr>
          <w:rStyle w:val="Person"/>
        </w:rPr>
        <w:t>oles hontschar</w:t>
      </w:r>
      <w:r>
        <w:rPr>
          <w:rStyle w:val="Person"/>
        </w:rPr>
        <w:t>#P138</w:t>
      </w:r>
      <w:r>
        <w:rPr>
          <w:rFonts w:cs="Times New Roman"/>
        </w:rPr>
        <w:t xml:space="preserve">: </w:t>
      </w:r>
      <w:r w:rsidRPr="00514BE0">
        <w:rPr>
          <w:rFonts w:cs="Times New Roman"/>
          <w:i/>
        </w:rPr>
        <w:t>mensch und waffen</w:t>
      </w:r>
      <w:r w:rsidRPr="005C3A3E">
        <w:rPr>
          <w:rFonts w:cs="Times New Roman"/>
        </w:rPr>
        <w:t xml:space="preserve"> gelesen.</w:t>
      </w:r>
    </w:p>
    <w:p w:rsidR="002C2B46" w:rsidRDefault="002C2B46" w:rsidP="0082327C">
      <w:pPr>
        <w:rPr>
          <w:rFonts w:cs="Times New Roman"/>
        </w:rPr>
      </w:pPr>
    </w:p>
    <w:p w:rsidR="002C2B46" w:rsidRPr="004B2366" w:rsidRDefault="002C2B46" w:rsidP="0082327C">
      <w:pPr>
        <w:rPr>
          <w:rStyle w:val="Datumsangabe"/>
        </w:rPr>
      </w:pPr>
      <w:r w:rsidRPr="004B2366">
        <w:rPr>
          <w:rStyle w:val="Datumsangabe"/>
        </w:rPr>
        <w:t>24.8.</w:t>
      </w:r>
    </w:p>
    <w:p w:rsidR="002C2B46" w:rsidRDefault="002C2B46" w:rsidP="0082327C">
      <w:pPr>
        <w:rPr>
          <w:rFonts w:cs="Times New Roman"/>
        </w:rPr>
      </w:pPr>
    </w:p>
    <w:p w:rsidR="002C2B46" w:rsidRDefault="002C2B46" w:rsidP="004B2366">
      <w:pPr>
        <w:pStyle w:val="Thema"/>
      </w:pPr>
      <w:r w:rsidRPr="005C3A3E">
        <w:t xml:space="preserve">in </w:t>
      </w:r>
      <w:r w:rsidRPr="00F5729C">
        <w:rPr>
          <w:rStyle w:val="Ort"/>
        </w:rPr>
        <w:t>laos</w:t>
      </w:r>
      <w:r>
        <w:rPr>
          <w:rStyle w:val="Ort"/>
        </w:rPr>
        <w:t>#G13</w:t>
      </w:r>
      <w:r w:rsidRPr="005C3A3E">
        <w:t xml:space="preserve"> haben sich komm. und neutrale geeinigt. nun steht </w:t>
      </w:r>
      <w:r w:rsidRPr="004B2366">
        <w:rPr>
          <w:rStyle w:val="Person"/>
        </w:rPr>
        <w:t>ho tschi minh</w:t>
      </w:r>
      <w:r>
        <w:rPr>
          <w:rStyle w:val="Person"/>
        </w:rPr>
        <w:t>#P139</w:t>
      </w:r>
      <w:r w:rsidRPr="005C3A3E">
        <w:t xml:space="preserve"> an der schwelle, um den druck auf südvietnam zu verstärken.</w:t>
      </w:r>
      <w:r>
        <w:t>#T3</w:t>
      </w:r>
    </w:p>
    <w:p w:rsidR="002C2B46" w:rsidRDefault="002C2B46" w:rsidP="0082327C">
      <w:pPr>
        <w:rPr>
          <w:rFonts w:cs="Times New Roman"/>
        </w:rPr>
      </w:pPr>
    </w:p>
    <w:p w:rsidR="002C2B46" w:rsidRDefault="002C2B46" w:rsidP="0082327C">
      <w:pPr>
        <w:rPr>
          <w:rFonts w:cs="Times New Roman"/>
        </w:rPr>
      </w:pPr>
      <w:r w:rsidRPr="004B2366">
        <w:rPr>
          <w:rStyle w:val="ThemaZchn"/>
        </w:rPr>
        <w:t xml:space="preserve">das </w:t>
      </w:r>
      <w:r w:rsidRPr="004B2366">
        <w:rPr>
          <w:rStyle w:val="Institution"/>
        </w:rPr>
        <w:t>fbi</w:t>
      </w:r>
      <w:r>
        <w:rPr>
          <w:rStyle w:val="Institution"/>
        </w:rPr>
        <w:t>#I10</w:t>
      </w:r>
      <w:r w:rsidRPr="004B2366">
        <w:rPr>
          <w:rStyle w:val="ThemaZchn"/>
        </w:rPr>
        <w:t xml:space="preserve"> sorgte in brasilien für des fortschrittlichen </w:t>
      </w:r>
      <w:r w:rsidRPr="004B2366">
        <w:rPr>
          <w:rStyle w:val="Person"/>
        </w:rPr>
        <w:t>quadros</w:t>
      </w:r>
      <w:r>
        <w:rPr>
          <w:rStyle w:val="Person"/>
        </w:rPr>
        <w:t>#P140</w:t>
      </w:r>
      <w:r w:rsidRPr="004B2366">
        <w:rPr>
          <w:rStyle w:val="ThemaZchn"/>
        </w:rPr>
        <w:t xml:space="preserve"> sturz.</w:t>
      </w:r>
      <w:r>
        <w:rPr>
          <w:rStyle w:val="ThemaZchn"/>
        </w:rPr>
        <w:t>#T3</w:t>
      </w:r>
    </w:p>
    <w:p w:rsidR="002C2B46" w:rsidRDefault="002C2B46" w:rsidP="0082327C">
      <w:pPr>
        <w:rPr>
          <w:rFonts w:cs="Times New Roman"/>
        </w:rPr>
      </w:pPr>
    </w:p>
    <w:p w:rsidR="002C2B46" w:rsidRPr="008102F7" w:rsidRDefault="002C2B46" w:rsidP="0082327C">
      <w:pPr>
        <w:rPr>
          <w:rStyle w:val="Datumsangabe"/>
          <w:rFonts w:cs="Times New Roman"/>
          <w:shd w:val="clear" w:color="auto" w:fill="auto"/>
          <w:lang w:val="fr-FR"/>
        </w:rPr>
      </w:pPr>
      <w:r w:rsidRPr="00F304D6">
        <w:rPr>
          <w:rFonts w:cs="Times New Roman"/>
          <w:lang w:val="fr-FR"/>
        </w:rPr>
        <w:t>[33]</w:t>
      </w:r>
      <w:r>
        <w:rPr>
          <w:rFonts w:cs="Times New Roman"/>
          <w:lang w:val="fr-FR"/>
        </w:rPr>
        <w:t xml:space="preserve"> </w:t>
      </w:r>
      <w:r w:rsidRPr="00F304D6">
        <w:rPr>
          <w:rStyle w:val="Datumsangabe"/>
          <w:lang w:val="fr-FR"/>
        </w:rPr>
        <w:t>27.8.</w:t>
      </w:r>
    </w:p>
    <w:p w:rsidR="002C2B46" w:rsidRPr="00F304D6" w:rsidRDefault="002C2B46" w:rsidP="0082327C">
      <w:pPr>
        <w:rPr>
          <w:rFonts w:cs="Times New Roman"/>
          <w:lang w:val="fr-FR" w:eastAsia="en-US"/>
        </w:rPr>
      </w:pPr>
    </w:p>
    <w:p w:rsidR="002C2B46" w:rsidRDefault="002C2B46" w:rsidP="0082327C">
      <w:pPr>
        <w:rPr>
          <w:rFonts w:cs="Times New Roman"/>
        </w:rPr>
      </w:pPr>
      <w:r w:rsidRPr="00F304D6">
        <w:rPr>
          <w:rStyle w:val="Schlagwort"/>
          <w:lang w:val="fr-FR"/>
        </w:rPr>
        <w:t>im kz-friedhof in ebensee#S42</w:t>
      </w:r>
      <w:r w:rsidRPr="00F304D6">
        <w:rPr>
          <w:rFonts w:cs="Times New Roman"/>
          <w:lang w:val="fr-FR"/>
        </w:rPr>
        <w:t xml:space="preserve">. grosses </w:t>
      </w:r>
      <w:r w:rsidRPr="00F304D6">
        <w:rPr>
          <w:rFonts w:cs="Times New Roman"/>
          <w:lang w:val="fr-FR" w:eastAsia="en-US"/>
        </w:rPr>
        <w:t xml:space="preserve">monument </w:t>
      </w:r>
      <w:r w:rsidRPr="00F304D6">
        <w:rPr>
          <w:rFonts w:cs="Times New Roman"/>
          <w:lang w:val="fr-FR"/>
        </w:rPr>
        <w:t xml:space="preserve">einer </w:t>
      </w:r>
      <w:r w:rsidRPr="005C3A3E">
        <w:rPr>
          <w:rFonts w:cs="Times New Roman"/>
          <w:lang w:val="fr-FR" w:eastAsia="fr-FR"/>
        </w:rPr>
        <w:t>femme italienne:</w:t>
      </w:r>
      <w:r>
        <w:rPr>
          <w:rFonts w:cs="Times New Roman"/>
          <w:lang w:val="fr-FR" w:eastAsia="fr-FR"/>
        </w:rPr>
        <w:t xml:space="preserve"> ‚</w:t>
      </w:r>
      <w:r w:rsidRPr="00F304D6">
        <w:rPr>
          <w:rFonts w:cs="Times New Roman"/>
          <w:lang w:val="fr-FR"/>
        </w:rPr>
        <w:t xml:space="preserve">à </w:t>
      </w:r>
      <w:r w:rsidRPr="005C3A3E">
        <w:rPr>
          <w:rFonts w:cs="Times New Roman"/>
          <w:lang w:val="fr-FR" w:eastAsia="fr-FR"/>
        </w:rPr>
        <w:t xml:space="preserve">mon epoux, camerade, </w:t>
      </w:r>
      <w:r w:rsidRPr="00F304D6">
        <w:rPr>
          <w:rFonts w:cs="Times New Roman"/>
          <w:lang w:val="fr-FR"/>
        </w:rPr>
        <w:t xml:space="preserve">heroique </w:t>
      </w:r>
      <w:r w:rsidRPr="005C3A3E">
        <w:rPr>
          <w:rFonts w:cs="Times New Roman"/>
          <w:lang w:val="fr-FR" w:eastAsia="fr-FR"/>
        </w:rPr>
        <w:t>des milles mort qui ensemble reposent et des millions d</w:t>
      </w:r>
      <w:r>
        <w:rPr>
          <w:rFonts w:cs="Times New Roman"/>
          <w:lang w:val="fr-FR" w:eastAsia="fr-FR"/>
        </w:rPr>
        <w:t>’</w:t>
      </w:r>
      <w:r w:rsidRPr="005C3A3E">
        <w:rPr>
          <w:rFonts w:cs="Times New Roman"/>
          <w:lang w:val="fr-FR" w:eastAsia="fr-FR"/>
        </w:rPr>
        <w:t xml:space="preserve">autres martyres des tous pays et des tout croyances rendus frères par un meme tragique destin </w:t>
      </w:r>
      <w:r>
        <w:rPr>
          <w:rFonts w:cs="Times New Roman"/>
          <w:lang w:val="fr-FR" w:eastAsia="fr-FR"/>
        </w:rPr>
        <w:t>–</w:t>
      </w:r>
      <w:r w:rsidRPr="005C3A3E">
        <w:rPr>
          <w:rFonts w:cs="Times New Roman"/>
          <w:lang w:val="fr-FR" w:eastAsia="fr-FR"/>
        </w:rPr>
        <w:t xml:space="preserve"> uné femme italienne dedié priant que l</w:t>
      </w:r>
      <w:r>
        <w:rPr>
          <w:rFonts w:cs="Times New Roman"/>
          <w:lang w:val="fr-FR" w:eastAsia="fr-FR"/>
        </w:rPr>
        <w:t>’</w:t>
      </w:r>
      <w:r w:rsidRPr="005C3A3E">
        <w:rPr>
          <w:rFonts w:cs="Times New Roman"/>
          <w:lang w:val="fr-FR" w:eastAsia="fr-FR"/>
        </w:rPr>
        <w:t>immense sacrifice apport</w:t>
      </w:r>
      <w:r>
        <w:rPr>
          <w:rFonts w:cs="Times New Roman"/>
          <w:lang w:val="fr-FR" w:eastAsia="fr-FR"/>
        </w:rPr>
        <w:t>e la boute au coeur des hommes‘</w:t>
      </w:r>
      <w:r w:rsidRPr="005C3A3E">
        <w:rPr>
          <w:rFonts w:cs="Times New Roman"/>
          <w:lang w:val="fr-FR" w:eastAsia="fr-FR"/>
        </w:rPr>
        <w:t xml:space="preserve"> </w:t>
      </w:r>
      <w:r w:rsidRPr="005C3A3E">
        <w:rPr>
          <w:rFonts w:cs="Times New Roman"/>
        </w:rPr>
        <w:t>(in drei sprachen)</w:t>
      </w:r>
      <w:r>
        <w:rPr>
          <w:rFonts w:cs="Times New Roman"/>
        </w:rPr>
        <w:t>.</w:t>
      </w:r>
      <w:r>
        <w:rPr>
          <w:rFonts w:cs="Times New Roman"/>
        </w:rPr>
        <w:br/>
      </w:r>
      <w:r w:rsidRPr="005C3A3E">
        <w:rPr>
          <w:rFonts w:cs="Times New Roman"/>
        </w:rPr>
        <w:t xml:space="preserve">der </w:t>
      </w:r>
      <w:r w:rsidRPr="00F304D6">
        <w:rPr>
          <w:rFonts w:cs="Times New Roman"/>
          <w:lang w:val="de-AT" w:eastAsia="fr-FR"/>
        </w:rPr>
        <w:t xml:space="preserve">friedhof </w:t>
      </w:r>
      <w:r w:rsidRPr="005C3A3E">
        <w:rPr>
          <w:rFonts w:cs="Times New Roman"/>
        </w:rPr>
        <w:t>liegt wunderschön in dieser zauberhaften natur, in der faschistische mörder tätig waren, unbeschrien, von einer braven deutschen bevölkerung geduldet und – bewundert. es ist heiss heute, sonnenlos kalt im blau die grau-weissen berge.</w:t>
      </w:r>
      <w:r>
        <w:rPr>
          <w:rFonts w:cs="Times New Roman"/>
        </w:rPr>
        <w:br/>
      </w:r>
      <w:r w:rsidRPr="005C3A3E">
        <w:rPr>
          <w:rFonts w:cs="Times New Roman"/>
        </w:rPr>
        <w:t xml:space="preserve">an einem ebenso schönen frühlingstag kam ein treck verhungerter, zerlumpter elendsgestalten durchs salzkammergut, die strasse hinterher übersät von leichen, und von weggeworfenen </w:t>
      </w:r>
      <w:r w:rsidRPr="005C3A3E">
        <w:rPr>
          <w:rFonts w:cs="Times New Roman"/>
          <w:lang w:val="de-AT" w:eastAsia="en-US"/>
        </w:rPr>
        <w:t xml:space="preserve">letzten </w:t>
      </w:r>
      <w:r w:rsidRPr="005C3A3E">
        <w:rPr>
          <w:rFonts w:cs="Times New Roman"/>
        </w:rPr>
        <w:t>habseligkeiten. einer decke, kochgeschirr zerbeult, schuhe, zerfetzt. und das ging stundenlang. gespenstisch schweigend.</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82327C">
      <w:pPr>
        <w:rPr>
          <w:rFonts w:cs="Times New Roman"/>
        </w:rPr>
      </w:pPr>
      <w:r w:rsidRPr="005C3A3E">
        <w:rPr>
          <w:rFonts w:cs="Times New Roman"/>
        </w:rPr>
        <w:t>mit viel geschrei verkündet, dass linzer stadtrat mir förderungspreis gibt.</w:t>
      </w:r>
      <w:r>
        <w:rPr>
          <w:rFonts w:cs="Times New Roman"/>
        </w:rPr>
        <w:br/>
        <w:t>und es waren 500</w:t>
      </w:r>
      <w:r w:rsidRPr="005C3A3E">
        <w:rPr>
          <w:rFonts w:cs="Times New Roman"/>
        </w:rPr>
        <w:t xml:space="preserve"> läppische schilling.</w:t>
      </w:r>
    </w:p>
    <w:p w:rsidR="002C2B46" w:rsidRDefault="002C2B46" w:rsidP="0082327C">
      <w:pPr>
        <w:rPr>
          <w:rFonts w:cs="Times New Roman"/>
        </w:rPr>
      </w:pPr>
    </w:p>
    <w:p w:rsidR="002C2B46" w:rsidRDefault="002C2B46" w:rsidP="00B002E9">
      <w:pPr>
        <w:pStyle w:val="Thema"/>
      </w:pPr>
      <w:r w:rsidRPr="005C3A3E">
        <w:t xml:space="preserve">gibt es in </w:t>
      </w:r>
      <w:r w:rsidRPr="00AC04C1">
        <w:rPr>
          <w:rStyle w:val="Ort"/>
        </w:rPr>
        <w:t>linz</w:t>
      </w:r>
      <w:r>
        <w:rPr>
          <w:rStyle w:val="Ort"/>
        </w:rPr>
        <w:t>#G23</w:t>
      </w:r>
      <w:r w:rsidRPr="005C3A3E">
        <w:t xml:space="preserve"> intellektuelle? das heisst soviel wie klug, überragend, denkerisch sein.</w:t>
      </w:r>
      <w:r>
        <w:t>#T2</w:t>
      </w:r>
    </w:p>
    <w:p w:rsidR="002C2B46" w:rsidRDefault="002C2B46" w:rsidP="0082327C">
      <w:pPr>
        <w:rPr>
          <w:rFonts w:cs="Times New Roman"/>
        </w:rPr>
      </w:pPr>
    </w:p>
    <w:p w:rsidR="002C2B46" w:rsidRDefault="002C2B46" w:rsidP="0082327C">
      <w:pPr>
        <w:rPr>
          <w:rFonts w:cs="Times New Roman"/>
        </w:rPr>
      </w:pPr>
      <w:r w:rsidRPr="005C3A3E">
        <w:rPr>
          <w:rFonts w:cs="Times New Roman"/>
        </w:rPr>
        <w:t xml:space="preserve">hühnerbeispiel: einer sagt den bauern, sie sollen ihm seine hühner für eine farm geben. er bekommt sie, die bauern bekommen dafür jeden monat einige eier. als </w:t>
      </w:r>
      <w:r w:rsidRPr="00F304D6">
        <w:rPr>
          <w:rFonts w:cs="Times New Roman"/>
          <w:lang w:val="de-AT" w:eastAsia="fr-FR"/>
        </w:rPr>
        <w:t xml:space="preserve">sie </w:t>
      </w:r>
      <w:r w:rsidRPr="005C3A3E">
        <w:rPr>
          <w:rFonts w:cs="Times New Roman"/>
        </w:rPr>
        <w:t xml:space="preserve">die hühner nach einem jahr zurückwollen, sagt der </w:t>
      </w:r>
      <w:r w:rsidRPr="005C3A3E">
        <w:rPr>
          <w:rFonts w:cs="Times New Roman"/>
          <w:lang w:val="de-AT" w:eastAsia="en-US"/>
        </w:rPr>
        <w:t xml:space="preserve">farmer: </w:t>
      </w:r>
      <w:r w:rsidRPr="005C3A3E">
        <w:rPr>
          <w:rFonts w:cs="Times New Roman"/>
        </w:rPr>
        <w:t>ihr habt ja dafür eier bekommen, die hühner gehören mir. ich habe schliesslich die farm gebaut …</w:t>
      </w:r>
    </w:p>
    <w:p w:rsidR="002C2B46" w:rsidRDefault="002C2B46" w:rsidP="0082327C">
      <w:pPr>
        <w:rPr>
          <w:rFonts w:cs="Times New Roman"/>
        </w:rPr>
      </w:pPr>
    </w:p>
    <w:p w:rsidR="002C2B46" w:rsidRDefault="002C2B46" w:rsidP="0082327C">
      <w:pPr>
        <w:rPr>
          <w:rFonts w:cs="Times New Roman"/>
        </w:rPr>
      </w:pPr>
      <w:r>
        <w:rPr>
          <w:rFonts w:cs="Times New Roman"/>
        </w:rPr>
        <w:t>###</w:t>
      </w:r>
    </w:p>
    <w:p w:rsidR="002C2B46" w:rsidRDefault="002C2B46" w:rsidP="0082327C">
      <w:pPr>
        <w:rPr>
          <w:rFonts w:cs="Times New Roman"/>
        </w:rPr>
      </w:pPr>
    </w:p>
    <w:p w:rsidR="002C2B46" w:rsidRDefault="002C2B46" w:rsidP="0082327C">
      <w:pPr>
        <w:rPr>
          <w:rFonts w:cs="Times New Roman"/>
        </w:rPr>
      </w:pPr>
      <w:r w:rsidRPr="005C3A3E">
        <w:rPr>
          <w:rFonts w:cs="Times New Roman"/>
        </w:rPr>
        <w:t xml:space="preserve">sprachliche kunsttricks </w:t>
      </w:r>
      <w:r>
        <w:rPr>
          <w:rFonts w:cs="Times New Roman"/>
        </w:rPr>
        <w:t>–</w:t>
      </w:r>
      <w:r w:rsidRPr="005C3A3E">
        <w:rPr>
          <w:rFonts w:cs="Times New Roman"/>
        </w:rPr>
        <w:t xml:space="preserve"> prunk der armen </w:t>
      </w:r>
      <w:r>
        <w:rPr>
          <w:rFonts w:cs="Times New Roman"/>
        </w:rPr>
        <w:t>–</w:t>
      </w:r>
      <w:r w:rsidRPr="005C3A3E">
        <w:rPr>
          <w:rFonts w:cs="Times New Roman"/>
        </w:rPr>
        <w:t xml:space="preserve"> (</w:t>
      </w:r>
      <w:r w:rsidRPr="00B002E9">
        <w:rPr>
          <w:rStyle w:val="Person"/>
        </w:rPr>
        <w:t>gorki</w:t>
      </w:r>
      <w:r>
        <w:rPr>
          <w:rStyle w:val="Person"/>
        </w:rPr>
        <w:t>#P43</w:t>
      </w:r>
      <w:r w:rsidRPr="005C3A3E">
        <w:rPr>
          <w:rFonts w:cs="Times New Roman"/>
        </w:rPr>
        <w:t>)</w:t>
      </w:r>
      <w:r>
        <w:rPr>
          <w:rFonts w:cs="Times New Roman"/>
        </w:rPr>
        <w:t>.</w:t>
      </w:r>
      <w:r w:rsidRPr="005C3A3E">
        <w:rPr>
          <w:rFonts w:cs="Times New Roman"/>
        </w:rPr>
        <w:br/>
      </w:r>
      <w:r w:rsidRPr="00B002E9">
        <w:rPr>
          <w:rStyle w:val="ThemaZchn"/>
        </w:rPr>
        <w:t>je einfacher das wort, umso stärker, genauer ist es.</w:t>
      </w:r>
      <w:r>
        <w:rPr>
          <w:rStyle w:val="ThemaZchn"/>
        </w:rPr>
        <w:t>#T6</w:t>
      </w:r>
    </w:p>
    <w:p w:rsidR="002C2B46" w:rsidRDefault="002C2B46" w:rsidP="0082327C">
      <w:pPr>
        <w:rPr>
          <w:rFonts w:cs="Times New Roman"/>
        </w:rPr>
      </w:pPr>
    </w:p>
    <w:p w:rsidR="002C2B46" w:rsidRPr="00B002E9" w:rsidRDefault="002C2B46" w:rsidP="0082327C">
      <w:pPr>
        <w:rPr>
          <w:rStyle w:val="Datumsangabe"/>
        </w:rPr>
      </w:pPr>
      <w:r w:rsidRPr="00B002E9">
        <w:rPr>
          <w:rStyle w:val="Datumsangabe"/>
        </w:rPr>
        <w:t>29.8.</w:t>
      </w:r>
    </w:p>
    <w:p w:rsidR="002C2B46" w:rsidRDefault="002C2B46" w:rsidP="0082327C">
      <w:pPr>
        <w:rPr>
          <w:rFonts w:cs="Times New Roman"/>
        </w:rPr>
      </w:pPr>
    </w:p>
    <w:p w:rsidR="002C2B46" w:rsidRDefault="002C2B46" w:rsidP="0082327C">
      <w:pPr>
        <w:rPr>
          <w:rFonts w:cs="Times New Roman"/>
        </w:rPr>
      </w:pPr>
      <w:r w:rsidRPr="005C3A3E">
        <w:rPr>
          <w:rFonts w:cs="Times New Roman"/>
        </w:rPr>
        <w:t xml:space="preserve">alte </w:t>
      </w:r>
      <w:r w:rsidRPr="00115D8C">
        <w:rPr>
          <w:rFonts w:cs="Times New Roman"/>
          <w:i/>
        </w:rPr>
        <w:t xml:space="preserve">pat und </w:t>
      </w:r>
      <w:r w:rsidRPr="00F304D6">
        <w:rPr>
          <w:rFonts w:cs="Times New Roman"/>
          <w:i/>
          <w:lang w:val="de-AT" w:eastAsia="fr-FR"/>
        </w:rPr>
        <w:t>patachon</w:t>
      </w:r>
      <w:r w:rsidRPr="00F304D6">
        <w:rPr>
          <w:rFonts w:cs="Times New Roman"/>
          <w:lang w:val="de-AT" w:eastAsia="fr-FR"/>
        </w:rPr>
        <w:t>-</w:t>
      </w:r>
      <w:r w:rsidRPr="005C3A3E">
        <w:rPr>
          <w:rFonts w:cs="Times New Roman"/>
        </w:rPr>
        <w:t>filme gesehen. erinnerung an das alte kolping-kino in einer bretterhütte im hof, oder das alte phönix in einer kleinen keusche, der bahnhofvorplatz eine wildnis.</w:t>
      </w:r>
      <w:r>
        <w:rPr>
          <w:rFonts w:cs="Times New Roman"/>
        </w:rPr>
        <w:br/>
      </w:r>
      <w:r w:rsidRPr="005C3A3E">
        <w:rPr>
          <w:rFonts w:cs="Times New Roman"/>
        </w:rPr>
        <w:t>ihre humoristische wirkung beruht auf dem stereotypen geschau. einer immer todtraurig, der andere immer pfiffig-lustig. und diese masken behalten sie in allen situationen bei. lebender kontrapunkt.</w:t>
      </w:r>
    </w:p>
    <w:p w:rsidR="002C2B46" w:rsidRDefault="002C2B46" w:rsidP="0082327C">
      <w:pPr>
        <w:rPr>
          <w:rFonts w:cs="Times New Roman"/>
        </w:rPr>
      </w:pPr>
    </w:p>
    <w:p w:rsidR="002C2B46" w:rsidRDefault="002C2B46" w:rsidP="0082327C">
      <w:pPr>
        <w:rPr>
          <w:rFonts w:cs="Times New Roman"/>
        </w:rPr>
      </w:pPr>
      <w:r w:rsidRPr="005C3A3E">
        <w:rPr>
          <w:rFonts w:cs="Times New Roman"/>
        </w:rPr>
        <w:t>auf dem tennisplatz ida zugesehen, die mit ihren wuchtigen</w:t>
      </w:r>
      <w:r>
        <w:rPr>
          <w:rFonts w:cs="Times New Roman"/>
        </w:rPr>
        <w:t xml:space="preserve"> brüsten so charmant und leicht</w:t>
      </w:r>
      <w:r w:rsidRPr="005C3A3E">
        <w:rPr>
          <w:rFonts w:cs="Times New Roman"/>
        </w:rPr>
        <w:t>f</w:t>
      </w:r>
      <w:r>
        <w:rPr>
          <w:rFonts w:cs="Times New Roman"/>
        </w:rPr>
        <w:t>üs</w:t>
      </w:r>
      <w:r w:rsidRPr="005C3A3E">
        <w:rPr>
          <w:rFonts w:cs="Times New Roman"/>
        </w:rPr>
        <w:t xml:space="preserve">sig spielt. bei jedem </w:t>
      </w:r>
      <w:r w:rsidRPr="005C3A3E">
        <w:rPr>
          <w:rFonts w:cs="Times New Roman"/>
          <w:lang w:val="de-AT" w:eastAsia="en-US"/>
        </w:rPr>
        <w:t xml:space="preserve">sprung </w:t>
      </w:r>
      <w:r w:rsidRPr="005C3A3E">
        <w:rPr>
          <w:rFonts w:cs="Times New Roman"/>
        </w:rPr>
        <w:t>hüpften die beiden kugeln mit, nie in haltern befestigt, bleiben stets länger in der luft als sie und schaffen bei allen männlichen zuschauern assoziationen. aller augen hafteten auf ihren brüsten. sie verlor das spiel, aber gewann die zuschauer.</w:t>
      </w:r>
    </w:p>
    <w:p w:rsidR="002C2B46" w:rsidRDefault="002C2B46" w:rsidP="0082327C">
      <w:pPr>
        <w:rPr>
          <w:rFonts w:cs="Times New Roman"/>
        </w:rPr>
      </w:pPr>
    </w:p>
    <w:p w:rsidR="002C2B46" w:rsidRDefault="002C2B46" w:rsidP="0082327C">
      <w:pPr>
        <w:rPr>
          <w:rFonts w:cs="Times New Roman"/>
        </w:rPr>
      </w:pPr>
      <w:r w:rsidRPr="00DE2682">
        <w:rPr>
          <w:rStyle w:val="Person"/>
        </w:rPr>
        <w:t>fritz</w:t>
      </w:r>
      <w:r w:rsidRPr="00C22720">
        <w:rPr>
          <w:rStyle w:val="Person"/>
        </w:rPr>
        <w:t xml:space="preserve"> aigner</w:t>
      </w:r>
      <w:r>
        <w:rPr>
          <w:rStyle w:val="Person"/>
        </w:rPr>
        <w:t>#P141</w:t>
      </w:r>
      <w:r w:rsidRPr="005C3A3E">
        <w:rPr>
          <w:rFonts w:cs="Times New Roman"/>
        </w:rPr>
        <w:t xml:space="preserve"> lacht wie ein mensch, der wenig zum lachen hat.</w:t>
      </w:r>
    </w:p>
    <w:p w:rsidR="002C2B46" w:rsidRDefault="002C2B46" w:rsidP="0082327C">
      <w:pPr>
        <w:rPr>
          <w:rFonts w:cs="Times New Roman"/>
        </w:rPr>
      </w:pPr>
    </w:p>
    <w:p w:rsidR="002C2B46" w:rsidRPr="00B002E9" w:rsidRDefault="002C2B46" w:rsidP="0082327C">
      <w:pPr>
        <w:rPr>
          <w:rStyle w:val="Datumsangabe"/>
        </w:rPr>
      </w:pPr>
      <w:r w:rsidRPr="00B002E9">
        <w:rPr>
          <w:rStyle w:val="Datumsangabe"/>
        </w:rPr>
        <w:t>1.9.</w:t>
      </w:r>
    </w:p>
    <w:p w:rsidR="002C2B46" w:rsidRDefault="002C2B46" w:rsidP="0082327C">
      <w:pPr>
        <w:rPr>
          <w:rFonts w:cs="Times New Roman"/>
        </w:rPr>
      </w:pPr>
    </w:p>
    <w:p w:rsidR="002C2B46" w:rsidRDefault="002C2B46" w:rsidP="0082327C">
      <w:pPr>
        <w:rPr>
          <w:rFonts w:cs="Times New Roman"/>
        </w:rPr>
      </w:pPr>
      <w:r w:rsidRPr="00B002E9">
        <w:rPr>
          <w:rFonts w:cs="Times New Roman"/>
        </w:rPr>
        <w:t>[34]</w:t>
      </w:r>
      <w:r>
        <w:rPr>
          <w:rFonts w:cs="Times New Roman"/>
        </w:rPr>
        <w:t xml:space="preserve"> ###</w:t>
      </w:r>
    </w:p>
    <w:p w:rsidR="002C2B46" w:rsidRDefault="002C2B46" w:rsidP="0082327C">
      <w:pPr>
        <w:rPr>
          <w:rFonts w:cs="Times New Roman"/>
        </w:rPr>
      </w:pPr>
    </w:p>
    <w:p w:rsidR="002C2B46" w:rsidRDefault="002C2B46" w:rsidP="0082327C">
      <w:pPr>
        <w:rPr>
          <w:rFonts w:cs="Times New Roman"/>
        </w:rPr>
      </w:pPr>
      <w:r w:rsidRPr="007B4326">
        <w:rPr>
          <w:rStyle w:val="Person"/>
        </w:rPr>
        <w:t>hauser</w:t>
      </w:r>
      <w:r>
        <w:rPr>
          <w:rStyle w:val="Person"/>
        </w:rPr>
        <w:t>#971</w:t>
      </w:r>
      <w:r w:rsidRPr="005C3A3E">
        <w:rPr>
          <w:rFonts w:cs="Times New Roman"/>
        </w:rPr>
        <w:t xml:space="preserve"> von seinem </w:t>
      </w:r>
      <w:r w:rsidRPr="005C3A3E">
        <w:rPr>
          <w:rFonts w:cs="Times New Roman"/>
          <w:lang w:val="de-AT" w:eastAsia="en-US"/>
        </w:rPr>
        <w:t xml:space="preserve">fund </w:t>
      </w:r>
      <w:r>
        <w:rPr>
          <w:rFonts w:cs="Times New Roman"/>
        </w:rPr>
        <w:t>–</w:t>
      </w:r>
      <w:r w:rsidRPr="005C3A3E">
        <w:rPr>
          <w:rFonts w:cs="Times New Roman"/>
        </w:rPr>
        <w:t xml:space="preserve"> </w:t>
      </w:r>
      <w:r w:rsidRPr="005C3A3E">
        <w:rPr>
          <w:rFonts w:cs="Times New Roman"/>
          <w:lang w:val="de-AT" w:eastAsia="en-US"/>
        </w:rPr>
        <w:t xml:space="preserve">homo </w:t>
      </w:r>
      <w:r w:rsidRPr="005C3A3E">
        <w:rPr>
          <w:rFonts w:cs="Times New Roman"/>
        </w:rPr>
        <w:t xml:space="preserve">mousteriensis hauseri </w:t>
      </w:r>
      <w:r>
        <w:rPr>
          <w:rFonts w:cs="Times New Roman"/>
        </w:rPr>
        <w:t>–</w:t>
      </w:r>
      <w:r w:rsidRPr="005C3A3E">
        <w:rPr>
          <w:rFonts w:cs="Times New Roman"/>
        </w:rPr>
        <w:t xml:space="preserve"> 140.000 jahre v.</w:t>
      </w:r>
      <w:r>
        <w:rPr>
          <w:rFonts w:cs="Times New Roman"/>
        </w:rPr>
        <w:t xml:space="preserve"> </w:t>
      </w:r>
      <w:r w:rsidRPr="005C3A3E">
        <w:rPr>
          <w:rFonts w:cs="Times New Roman"/>
        </w:rPr>
        <w:t>u.</w:t>
      </w:r>
      <w:r>
        <w:rPr>
          <w:rFonts w:cs="Times New Roman"/>
        </w:rPr>
        <w:t xml:space="preserve"> </w:t>
      </w:r>
      <w:r w:rsidRPr="005C3A3E">
        <w:rPr>
          <w:rFonts w:cs="Times New Roman"/>
        </w:rPr>
        <w:t>z.: ganz einfache steinwerkzeuge, doch bereits kult und unsterb</w:t>
      </w:r>
      <w:r w:rsidRPr="005C3A3E">
        <w:rPr>
          <w:rFonts w:cs="Times New Roman"/>
          <w:lang w:val="de-AT"/>
        </w:rPr>
        <w:t>lic</w:t>
      </w:r>
      <w:r w:rsidRPr="005C3A3E">
        <w:rPr>
          <w:rFonts w:cs="Times New Roman"/>
          <w:lang w:val="de-AT" w:eastAsia="en-US"/>
        </w:rPr>
        <w:t>hke</w:t>
      </w:r>
      <w:r w:rsidRPr="005C3A3E">
        <w:rPr>
          <w:rFonts w:cs="Times New Roman"/>
          <w:lang w:val="de-AT"/>
        </w:rPr>
        <w:t>itsahnen.</w:t>
      </w:r>
      <w:r>
        <w:rPr>
          <w:rFonts w:cs="Times New Roman"/>
        </w:rPr>
        <w:br/>
      </w:r>
      <w:r w:rsidRPr="005C3A3E">
        <w:rPr>
          <w:rFonts w:cs="Times New Roman"/>
        </w:rPr>
        <w:t xml:space="preserve">schon das weist auf höhere </w:t>
      </w:r>
      <w:r w:rsidRPr="005C3A3E">
        <w:rPr>
          <w:rFonts w:cs="Times New Roman"/>
          <w:lang w:val="de-AT" w:eastAsia="en-US"/>
        </w:rPr>
        <w:t xml:space="preserve">organisation </w:t>
      </w:r>
      <w:r w:rsidRPr="005C3A3E">
        <w:rPr>
          <w:rFonts w:cs="Times New Roman"/>
        </w:rPr>
        <w:t>hin. der primitive kann sich ein völliges tot-sein nicht vorstellen. erst der ganz hoch entwickelte mensch nimmt das sterben und den tod wieder als selbstverständlich. erst der aufgeklärte mensch wird sich damit abfind</w:t>
      </w:r>
      <w:r w:rsidRPr="00F304D6">
        <w:rPr>
          <w:rFonts w:cs="Times New Roman"/>
          <w:lang w:val="de-AT" w:eastAsia="fr-FR"/>
        </w:rPr>
        <w:t xml:space="preserve">en, </w:t>
      </w:r>
      <w:r w:rsidRPr="005C3A3E">
        <w:rPr>
          <w:rFonts w:cs="Times New Roman"/>
        </w:rPr>
        <w:t>dass mit dem tod das leben zu ende ist.</w:t>
      </w:r>
    </w:p>
    <w:p w:rsidR="002C2B46" w:rsidRDefault="002C2B46" w:rsidP="0082327C">
      <w:pPr>
        <w:rPr>
          <w:rFonts w:cs="Times New Roman"/>
        </w:rPr>
      </w:pPr>
    </w:p>
    <w:p w:rsidR="002C2B46" w:rsidRDefault="002C2B46" w:rsidP="00B002E9">
      <w:pPr>
        <w:pStyle w:val="Thema"/>
      </w:pPr>
      <w:r w:rsidRPr="005C3A3E">
        <w:t>kunst erfüllt entweder</w:t>
      </w:r>
      <w:r>
        <w:t xml:space="preserve"> dekorative oder lehr- oder äst</w:t>
      </w:r>
      <w:r w:rsidRPr="005C3A3E">
        <w:t>h</w:t>
      </w:r>
      <w:r>
        <w:t>e</w:t>
      </w:r>
      <w:r w:rsidRPr="005C3A3E">
        <w:t>tische oder kampfaufgaben. mit einem wort, die aufgaben der kunst sind so umfassend wie das leben selber.</w:t>
      </w:r>
      <w:r>
        <w:t>#T6</w:t>
      </w:r>
    </w:p>
    <w:p w:rsidR="002C2B46" w:rsidRDefault="002C2B46" w:rsidP="0082327C">
      <w:pPr>
        <w:rPr>
          <w:rFonts w:cs="Times New Roman"/>
        </w:rPr>
      </w:pPr>
    </w:p>
    <w:p w:rsidR="002C2B46" w:rsidRDefault="002C2B46" w:rsidP="0082327C">
      <w:pPr>
        <w:rPr>
          <w:rFonts w:cs="Times New Roman"/>
        </w:rPr>
      </w:pPr>
      <w:r w:rsidRPr="00B002E9">
        <w:rPr>
          <w:rStyle w:val="Ort"/>
        </w:rPr>
        <w:t>moskau</w:t>
      </w:r>
      <w:r>
        <w:rPr>
          <w:rStyle w:val="Ort"/>
        </w:rPr>
        <w:t>#G18</w:t>
      </w:r>
      <w:r>
        <w:rPr>
          <w:rFonts w:cs="Times New Roman"/>
        </w:rPr>
        <w:t>-f</w:t>
      </w:r>
      <w:r w:rsidRPr="005C3A3E">
        <w:rPr>
          <w:rFonts w:cs="Times New Roman"/>
        </w:rPr>
        <w:t>ahrt l961</w:t>
      </w:r>
    </w:p>
    <w:p w:rsidR="002C2B46" w:rsidRDefault="002C2B46" w:rsidP="0082327C">
      <w:pPr>
        <w:rPr>
          <w:rFonts w:cs="Times New Roman"/>
        </w:rPr>
      </w:pPr>
    </w:p>
    <w:p w:rsidR="002C2B46" w:rsidRDefault="002C2B46" w:rsidP="0082327C">
      <w:pPr>
        <w:rPr>
          <w:rFonts w:cs="Times New Roman"/>
        </w:rPr>
      </w:pPr>
      <w:r w:rsidRPr="005C3A3E">
        <w:rPr>
          <w:rFonts w:cs="Times New Roman"/>
        </w:rPr>
        <w:t>bahnhof, wirbel, musik. kurt bringt noch lesestoff. enzi holt eis.</w:t>
      </w:r>
      <w:r w:rsidRPr="005C3A3E">
        <w:rPr>
          <w:rFonts w:cs="Times New Roman"/>
        </w:rPr>
        <w:br/>
        <w:t xml:space="preserve">zweitausendeinhundertundsiebzig </w:t>
      </w:r>
      <w:r w:rsidRPr="005C3A3E">
        <w:rPr>
          <w:rFonts w:cs="Times New Roman"/>
          <w:lang w:val="de-AT" w:eastAsia="en-US"/>
        </w:rPr>
        <w:t xml:space="preserve">kilometer </w:t>
      </w:r>
      <w:r w:rsidRPr="005C3A3E">
        <w:rPr>
          <w:rFonts w:cs="Times New Roman"/>
        </w:rPr>
        <w:t xml:space="preserve">lang werden wir nun im </w:t>
      </w:r>
      <w:r w:rsidRPr="005C3A3E">
        <w:rPr>
          <w:rFonts w:cs="Times New Roman"/>
          <w:lang w:val="de-AT" w:eastAsia="en-US"/>
        </w:rPr>
        <w:t>abte</w:t>
      </w:r>
      <w:r w:rsidRPr="00F304D6">
        <w:rPr>
          <w:rFonts w:cs="Times New Roman"/>
          <w:lang w:val="de-AT" w:eastAsia="fr-FR"/>
        </w:rPr>
        <w:t xml:space="preserve">il </w:t>
      </w:r>
      <w:r w:rsidRPr="005C3A3E">
        <w:rPr>
          <w:rFonts w:cs="Times New Roman"/>
        </w:rPr>
        <w:t>aneinander gefesselt sein. bald werden die ersten jausenpakete aus den taschen geholt und die ersten bierflaschen. wenn man so mit dem pöbel fährt, mit dem kleinbürgerlichen mob, hat man den eindruck, lebensinhalte bestehen aus bier.</w:t>
      </w:r>
      <w:r>
        <w:rPr>
          <w:rFonts w:cs="Times New Roman"/>
        </w:rPr>
        <w:br/>
      </w:r>
      <w:r w:rsidRPr="005C3A3E">
        <w:rPr>
          <w:rFonts w:cs="Times New Roman"/>
        </w:rPr>
        <w:t>erfahrene reisende schlüpfen sofort in den trainingsanzug. auch so was ungustiöses. nie wieder so eine massenreise.</w:t>
      </w:r>
      <w:r>
        <w:rPr>
          <w:rFonts w:cs="Times New Roman"/>
        </w:rPr>
        <w:br/>
        <w:t>nach den ersten 100</w:t>
      </w:r>
      <w:r w:rsidRPr="005C3A3E">
        <w:rPr>
          <w:rFonts w:cs="Times New Roman"/>
        </w:rPr>
        <w:t xml:space="preserve"> kilometern zeigt man sich bilder von freundinnen, frauen und hunden. das erste hätten wir also hinter uns.</w:t>
      </w:r>
      <w:r w:rsidRPr="005C3A3E">
        <w:rPr>
          <w:rFonts w:cs="Times New Roman"/>
        </w:rPr>
        <w:br/>
        <w:t xml:space="preserve">von </w:t>
      </w:r>
      <w:r w:rsidRPr="00AC04C1">
        <w:rPr>
          <w:rStyle w:val="Ort"/>
        </w:rPr>
        <w:t>wien</w:t>
      </w:r>
      <w:r>
        <w:rPr>
          <w:rStyle w:val="Ort"/>
        </w:rPr>
        <w:t>#G141</w:t>
      </w:r>
      <w:r w:rsidRPr="005C3A3E">
        <w:rPr>
          <w:rFonts w:cs="Times New Roman"/>
        </w:rPr>
        <w:t xml:space="preserve"> weg nach 19 uhr mit verspätung zwei züge mit je 19 </w:t>
      </w:r>
      <w:r w:rsidRPr="005C3A3E">
        <w:rPr>
          <w:rFonts w:cs="Times New Roman"/>
          <w:lang w:val="de-AT" w:eastAsia="en-US"/>
        </w:rPr>
        <w:t>waggons</w:t>
      </w:r>
      <w:r w:rsidRPr="005C3A3E">
        <w:rPr>
          <w:rFonts w:cs="Times New Roman"/>
        </w:rPr>
        <w:t xml:space="preserve">. an unserem </w:t>
      </w:r>
      <w:r w:rsidRPr="005C3A3E">
        <w:rPr>
          <w:rFonts w:cs="Times New Roman"/>
          <w:lang w:val="de-AT" w:eastAsia="en-US"/>
        </w:rPr>
        <w:t xml:space="preserve">waggon </w:t>
      </w:r>
      <w:r w:rsidRPr="005C3A3E">
        <w:rPr>
          <w:rFonts w:cs="Times New Roman"/>
        </w:rPr>
        <w:t xml:space="preserve">macht sich ein schaffner erstaunten gesichts mit einem </w:t>
      </w:r>
      <w:r w:rsidRPr="005C3A3E">
        <w:rPr>
          <w:rFonts w:cs="Times New Roman"/>
          <w:lang w:val="de-AT" w:eastAsia="en-US"/>
        </w:rPr>
        <w:t xml:space="preserve">hammer </w:t>
      </w:r>
      <w:r w:rsidRPr="005C3A3E">
        <w:rPr>
          <w:rFonts w:cs="Times New Roman"/>
        </w:rPr>
        <w:t>zu schaffen.</w:t>
      </w:r>
      <w:r>
        <w:rPr>
          <w:rFonts w:cs="Times New Roman"/>
        </w:rPr>
        <w:br/>
      </w:r>
      <w:r w:rsidRPr="005C3A3E">
        <w:rPr>
          <w:rFonts w:cs="Times New Roman"/>
        </w:rPr>
        <w:t xml:space="preserve">man sieht im dunkeln nichts von den </w:t>
      </w:r>
      <w:r w:rsidRPr="00B002E9">
        <w:rPr>
          <w:rStyle w:val="Schlagwort"/>
        </w:rPr>
        <w:t>schleinzer</w:t>
      </w:r>
      <w:r>
        <w:rPr>
          <w:rStyle w:val="Schlagwort"/>
        </w:rPr>
        <w:t xml:space="preserve"> </w:t>
      </w:r>
      <w:r w:rsidRPr="00B002E9">
        <w:rPr>
          <w:rStyle w:val="Schlagwort"/>
        </w:rPr>
        <w:t>bunkern</w:t>
      </w:r>
      <w:r>
        <w:rPr>
          <w:rStyle w:val="Schlagwort"/>
        </w:rPr>
        <w:t>#S47</w:t>
      </w:r>
      <w:r w:rsidRPr="005C3A3E">
        <w:rPr>
          <w:rFonts w:cs="Times New Roman"/>
        </w:rPr>
        <w:t xml:space="preserve"> gegen osten. aber sensationslust is</w:t>
      </w:r>
      <w:r>
        <w:rPr>
          <w:rFonts w:cs="Times New Roman"/>
        </w:rPr>
        <w:t xml:space="preserve">t beglückt, als sie an der </w:t>
      </w:r>
      <w:r w:rsidRPr="00AD610F">
        <w:rPr>
          <w:rStyle w:val="Institution"/>
        </w:rPr>
        <w:t>cssr#I49</w:t>
      </w:r>
      <w:r>
        <w:rPr>
          <w:rFonts w:cs="Times New Roman"/>
        </w:rPr>
        <w:t>-</w:t>
      </w:r>
      <w:r w:rsidRPr="005C3A3E">
        <w:rPr>
          <w:rFonts w:cs="Times New Roman"/>
        </w:rPr>
        <w:t xml:space="preserve">grenze wenigstens einige scheinwerfer und wachtürme sehen. ein junger mann stellt in </w:t>
      </w:r>
      <w:r w:rsidRPr="00B002E9">
        <w:rPr>
          <w:rStyle w:val="Ort"/>
        </w:rPr>
        <w:t>breclav</w:t>
      </w:r>
      <w:r>
        <w:rPr>
          <w:rStyle w:val="Ort"/>
        </w:rPr>
        <w:t>#G15</w:t>
      </w:r>
      <w:r w:rsidRPr="005C3A3E">
        <w:rPr>
          <w:rFonts w:cs="Times New Roman"/>
        </w:rPr>
        <w:t xml:space="preserve"> fest: die weiber san da genau wie bei uns.</w:t>
      </w:r>
      <w:r w:rsidRPr="005C3A3E">
        <w:rPr>
          <w:rFonts w:cs="Times New Roman"/>
        </w:rPr>
        <w:br/>
        <w:t xml:space="preserve">nachts durch die </w:t>
      </w:r>
      <w:r w:rsidRPr="00AD610F">
        <w:rPr>
          <w:rStyle w:val="Institution"/>
        </w:rPr>
        <w:t>cssr#I49</w:t>
      </w:r>
      <w:r w:rsidRPr="005C3A3E">
        <w:rPr>
          <w:rFonts w:cs="Times New Roman"/>
        </w:rPr>
        <w:t>. die hitze in den abteilen ist stickig. immer wieder kommen grenzer, um den schlaftrunkenen die pässe abzunehmen und zu stempeln. viele stehen rauchend auf den gängen. gespräche kommen in gang. fragen: warum macht ihr sozis so sehr in antikommunismus?</w:t>
      </w:r>
      <w:r w:rsidRPr="005C3A3E">
        <w:rPr>
          <w:rFonts w:cs="Times New Roman"/>
        </w:rPr>
        <w:br/>
        <w:t>keine antwort. schulterzucken, verwundert-sein.</w:t>
      </w:r>
      <w:r w:rsidRPr="005C3A3E">
        <w:rPr>
          <w:rFonts w:cs="Times New Roman"/>
        </w:rPr>
        <w:br/>
        <w:t>mancher berichtet von vorwürf</w:t>
      </w:r>
      <w:r w:rsidRPr="00F304D6">
        <w:rPr>
          <w:rFonts w:cs="Times New Roman"/>
          <w:lang w:val="de-AT" w:eastAsia="fr-FR"/>
        </w:rPr>
        <w:t xml:space="preserve">en, </w:t>
      </w:r>
      <w:r w:rsidRPr="005C3A3E">
        <w:rPr>
          <w:rFonts w:cs="Times New Roman"/>
        </w:rPr>
        <w:t xml:space="preserve">die er dafür bekam, dass er in die </w:t>
      </w:r>
      <w:r w:rsidRPr="008D29B7">
        <w:rPr>
          <w:rStyle w:val="Institution"/>
        </w:rPr>
        <w:t>su</w:t>
      </w:r>
      <w:r>
        <w:rPr>
          <w:rStyle w:val="Institution"/>
        </w:rPr>
        <w:t>#I11</w:t>
      </w:r>
      <w:r w:rsidRPr="005C3A3E">
        <w:rPr>
          <w:rFonts w:cs="Times New Roman"/>
        </w:rPr>
        <w:t xml:space="preserve"> reist. aber warum? ist</w:t>
      </w:r>
      <w:r>
        <w:rPr>
          <w:rFonts w:cs="Times New Roman"/>
        </w:rPr>
        <w:t xml:space="preserve"> er ein freier bürger in einem ‚freien‘</w:t>
      </w:r>
      <w:r w:rsidRPr="005C3A3E">
        <w:rPr>
          <w:rFonts w:cs="Times New Roman"/>
        </w:rPr>
        <w:t xml:space="preserve"> </w:t>
      </w:r>
      <w:r w:rsidRPr="005C3A3E">
        <w:rPr>
          <w:rFonts w:cs="Times New Roman"/>
          <w:lang w:val="de-AT" w:eastAsia="en-US"/>
        </w:rPr>
        <w:t>land</w:t>
      </w:r>
      <w:r w:rsidRPr="005C3A3E">
        <w:rPr>
          <w:rFonts w:cs="Times New Roman"/>
        </w:rPr>
        <w:t>? darf er hinreisen, wo er will?</w:t>
      </w:r>
    </w:p>
    <w:p w:rsidR="002C2B46" w:rsidRDefault="002C2B46" w:rsidP="0082327C">
      <w:pPr>
        <w:rPr>
          <w:rFonts w:cs="Times New Roman"/>
        </w:rPr>
      </w:pPr>
    </w:p>
    <w:p w:rsidR="002C2B46" w:rsidRDefault="002C2B46" w:rsidP="00E408CF">
      <w:pPr>
        <w:rPr>
          <w:rFonts w:cs="Times New Roman"/>
        </w:rPr>
      </w:pPr>
      <w:r w:rsidRPr="005C3A3E">
        <w:rPr>
          <w:rFonts w:cs="Times New Roman"/>
        </w:rPr>
        <w:t xml:space="preserve">die sonne geht bereits in polen auf. wir haben eine stunde gewonnen durch die umdrehung der erdkugel. unser </w:t>
      </w:r>
      <w:r w:rsidRPr="005C3A3E">
        <w:rPr>
          <w:rFonts w:cs="Times New Roman"/>
          <w:lang w:val="de-AT" w:eastAsia="en-US"/>
        </w:rPr>
        <w:t xml:space="preserve">waggon </w:t>
      </w:r>
      <w:r w:rsidRPr="005C3A3E">
        <w:rPr>
          <w:rFonts w:cs="Times New Roman"/>
        </w:rPr>
        <w:t>mit dem kranken rad wird ausgewechselt. schlaftrunken wie wir sind, müssen wir umsteigen, ausgerechnet wir. allerdings ist der polnische waggon etwas geräumiger als unsere österreichische schaluppe.</w:t>
      </w:r>
      <w:r w:rsidRPr="005C3A3E">
        <w:rPr>
          <w:rFonts w:cs="Times New Roman"/>
        </w:rPr>
        <w:br/>
      </w:r>
      <w:r w:rsidRPr="00410F10">
        <w:rPr>
          <w:rStyle w:val="Ort"/>
        </w:rPr>
        <w:t>kattowitzer</w:t>
      </w:r>
      <w:r>
        <w:rPr>
          <w:rStyle w:val="Ort"/>
        </w:rPr>
        <w:t>#G40</w:t>
      </w:r>
      <w:r w:rsidRPr="005C3A3E">
        <w:rPr>
          <w:rFonts w:cs="Times New Roman"/>
        </w:rPr>
        <w:t xml:space="preserve"> gegend. rauch, russ, staub. in paris sehen die reisenden das elend nicht, in venedig riechen sie den gestank nicht, im rhein</w:t>
      </w:r>
      <w:r w:rsidRPr="005C3A3E">
        <w:rPr>
          <w:rFonts w:cs="Times New Roman"/>
          <w:lang w:val="de-AT" w:eastAsia="en-US"/>
        </w:rPr>
        <w:t xml:space="preserve">land </w:t>
      </w:r>
      <w:r w:rsidRPr="005C3A3E">
        <w:rPr>
          <w:rFonts w:cs="Times New Roman"/>
        </w:rPr>
        <w:t xml:space="preserve">sehen sie nicht die hässlichkeit der nackten hügel, aber in einem sozialistischen </w:t>
      </w:r>
      <w:r w:rsidRPr="005C3A3E">
        <w:rPr>
          <w:rFonts w:cs="Times New Roman"/>
          <w:lang w:val="de-AT" w:eastAsia="en-US"/>
        </w:rPr>
        <w:t xml:space="preserve">land </w:t>
      </w:r>
      <w:r w:rsidRPr="005C3A3E">
        <w:rPr>
          <w:rFonts w:cs="Times New Roman"/>
        </w:rPr>
        <w:t>merken sie mit aufgerissenen augen sogar die hässlichkeit einer industrielandschaft.</w:t>
      </w:r>
      <w:r>
        <w:rPr>
          <w:rFonts w:cs="Times New Roman"/>
        </w:rPr>
        <w:br/>
      </w:r>
      <w:r w:rsidRPr="005C3A3E">
        <w:rPr>
          <w:rFonts w:cs="Times New Roman"/>
        </w:rPr>
        <w:t xml:space="preserve">gegen abend </w:t>
      </w:r>
      <w:r w:rsidRPr="007B4326">
        <w:rPr>
          <w:rStyle w:val="Ort"/>
        </w:rPr>
        <w:t>brest</w:t>
      </w:r>
      <w:r>
        <w:rPr>
          <w:rStyle w:val="Ort"/>
        </w:rPr>
        <w:t>#G16</w:t>
      </w:r>
      <w:r w:rsidRPr="005C3A3E">
        <w:rPr>
          <w:rFonts w:cs="Times New Roman"/>
        </w:rPr>
        <w:t xml:space="preserve">. </w:t>
      </w:r>
      <w:r w:rsidRPr="00AD610F">
        <w:rPr>
          <w:rStyle w:val="Ort"/>
        </w:rPr>
        <w:t>dnjepr</w:t>
      </w:r>
      <w:r>
        <w:rPr>
          <w:rStyle w:val="Ort"/>
        </w:rPr>
        <w:t>#G17</w:t>
      </w:r>
      <w:r w:rsidRPr="005C3A3E">
        <w:rPr>
          <w:rFonts w:cs="Times New Roman"/>
        </w:rPr>
        <w:t xml:space="preserve">. </w:t>
      </w:r>
      <w:r w:rsidRPr="005C3A3E">
        <w:rPr>
          <w:rFonts w:cs="Times New Roman"/>
          <w:lang w:val="de-AT" w:eastAsia="en-US"/>
        </w:rPr>
        <w:t xml:space="preserve">kinder </w:t>
      </w:r>
      <w:r w:rsidRPr="005C3A3E">
        <w:rPr>
          <w:rFonts w:cs="Times New Roman"/>
        </w:rPr>
        <w:t xml:space="preserve">laufen die </w:t>
      </w:r>
      <w:r w:rsidRPr="005C3A3E">
        <w:rPr>
          <w:rFonts w:cs="Times New Roman"/>
          <w:lang w:val="de-AT" w:eastAsia="en-US"/>
        </w:rPr>
        <w:t xml:space="preserve">waggons </w:t>
      </w:r>
      <w:r w:rsidRPr="005C3A3E">
        <w:rPr>
          <w:rFonts w:cs="Times New Roman"/>
        </w:rPr>
        <w:t>entlang und betteln um kaugummi. sensationslüs</w:t>
      </w:r>
      <w:r w:rsidRPr="005C3A3E">
        <w:rPr>
          <w:rFonts w:cs="Times New Roman"/>
          <w:lang w:val="de-AT" w:eastAsia="en-US"/>
        </w:rPr>
        <w:t xml:space="preserve">tern </w:t>
      </w:r>
      <w:r w:rsidRPr="005C3A3E">
        <w:rPr>
          <w:rFonts w:cs="Times New Roman"/>
        </w:rPr>
        <w:t>wirft man ihnen allerlei hinaus. in einem der züge klappt etwas nicht mit papieren und wir werden unnötig lange aufgehalten. wir sind zweieinhalbtaus</w:t>
      </w:r>
      <w:r w:rsidRPr="005C3A3E">
        <w:rPr>
          <w:rFonts w:cs="Times New Roman"/>
          <w:lang w:val="de-AT" w:eastAsia="en-US"/>
        </w:rPr>
        <w:t xml:space="preserve">end </w:t>
      </w:r>
      <w:r w:rsidRPr="005C3A3E">
        <w:rPr>
          <w:rFonts w:cs="Times New Roman"/>
        </w:rPr>
        <w:t>reisende. wir haben wieder eine stunde gewonnen gegen die erdumdrehung, stellen zum zweitenmal die uhren vor.</w:t>
      </w:r>
      <w:r>
        <w:rPr>
          <w:rFonts w:cs="Times New Roman"/>
        </w:rPr>
        <w:br/>
      </w:r>
      <w:r w:rsidRPr="005C3A3E">
        <w:rPr>
          <w:rFonts w:cs="Times New Roman"/>
        </w:rPr>
        <w:t xml:space="preserve">auf der sowjetischen seite in </w:t>
      </w:r>
      <w:r w:rsidRPr="00410F10">
        <w:rPr>
          <w:rStyle w:val="Ort"/>
        </w:rPr>
        <w:t>brest</w:t>
      </w:r>
      <w:r>
        <w:rPr>
          <w:rStyle w:val="Ort"/>
        </w:rPr>
        <w:t>#G16</w:t>
      </w:r>
      <w:r w:rsidRPr="005C3A3E">
        <w:rPr>
          <w:rFonts w:cs="Times New Roman"/>
        </w:rPr>
        <w:t xml:space="preserve"> wird alles rasch gemach</w:t>
      </w:r>
      <w:r>
        <w:rPr>
          <w:rFonts w:cs="Times New Roman"/>
        </w:rPr>
        <w:t>t, adrette sowjetbeamtinnen (är</w:t>
      </w:r>
      <w:r w:rsidRPr="005C3A3E">
        <w:rPr>
          <w:rFonts w:cs="Times New Roman"/>
        </w:rPr>
        <w:t>z</w:t>
      </w:r>
      <w:r>
        <w:rPr>
          <w:rFonts w:cs="Times New Roman"/>
        </w:rPr>
        <w:t>t</w:t>
      </w:r>
      <w:r w:rsidRPr="005C3A3E">
        <w:rPr>
          <w:rFonts w:cs="Times New Roman"/>
        </w:rPr>
        <w:t>in) sehen das obst an, teilen zolldeklarationen aus.</w:t>
      </w:r>
      <w:bookmarkStart w:id="0" w:name="bookmark85"/>
      <w:r>
        <w:rPr>
          <w:rFonts w:cs="Times New Roman"/>
        </w:rPr>
        <w:br/>
      </w:r>
      <w:r w:rsidRPr="00410F10">
        <w:rPr>
          <w:rFonts w:cs="Times New Roman"/>
        </w:rPr>
        <w:t>[</w:t>
      </w:r>
      <w:r w:rsidRPr="00410F10">
        <w:rPr>
          <w:rFonts w:cs="Times New Roman"/>
          <w:lang w:val="de-AT" w:eastAsia="en-US"/>
        </w:rPr>
        <w:t>35</w:t>
      </w:r>
      <w:bookmarkEnd w:id="0"/>
      <w:r w:rsidRPr="00410F10">
        <w:rPr>
          <w:rFonts w:cs="Times New Roman"/>
          <w:lang w:val="de-AT" w:eastAsia="en-US"/>
        </w:rPr>
        <w:t>]</w:t>
      </w:r>
      <w:r>
        <w:rPr>
          <w:rFonts w:cs="Times New Roman"/>
        </w:rPr>
        <w:t xml:space="preserve"> </w:t>
      </w:r>
      <w:r w:rsidRPr="005C3A3E">
        <w:rPr>
          <w:rFonts w:cs="Times New Roman"/>
        </w:rPr>
        <w:t>dann kommt ein offizier. ich möchte einen stempel in meinen pass. er sagt: nix</w:t>
      </w:r>
      <w:r>
        <w:rPr>
          <w:rFonts w:cs="Times New Roman"/>
        </w:rPr>
        <w:t xml:space="preserve"> stempel. du sonntag stempel 1:0</w:t>
      </w:r>
      <w:r w:rsidRPr="005C3A3E">
        <w:rPr>
          <w:rFonts w:cs="Times New Roman"/>
        </w:rPr>
        <w:t xml:space="preserve">. </w:t>
      </w:r>
      <w:r>
        <w:rPr>
          <w:rFonts w:cs="Times New Roman"/>
        </w:rPr>
        <w:t>–</w:t>
      </w:r>
      <w:r w:rsidRPr="005C3A3E">
        <w:rPr>
          <w:rFonts w:cs="Times New Roman"/>
        </w:rPr>
        <w:t xml:space="preserve"> und der sowjetmensch lächelt.</w:t>
      </w:r>
      <w:r>
        <w:rPr>
          <w:rFonts w:cs="Times New Roman"/>
        </w:rPr>
        <w:br/>
      </w:r>
      <w:r w:rsidRPr="005C3A3E">
        <w:rPr>
          <w:rFonts w:cs="Times New Roman"/>
        </w:rPr>
        <w:t>sonntag, das heisst, man wird unser</w:t>
      </w:r>
      <w:r>
        <w:rPr>
          <w:rFonts w:cs="Times New Roman"/>
        </w:rPr>
        <w:t>e österr. fussballmannschaft 1:0</w:t>
      </w:r>
      <w:r w:rsidRPr="005C3A3E">
        <w:rPr>
          <w:rFonts w:cs="Times New Roman"/>
        </w:rPr>
        <w:t xml:space="preserve"> </w:t>
      </w:r>
      <w:r w:rsidRPr="005C3A3E">
        <w:rPr>
          <w:rFonts w:cs="Times New Roman"/>
          <w:lang w:val="de-AT" w:eastAsia="en-US"/>
        </w:rPr>
        <w:t>be</w:t>
      </w:r>
      <w:r w:rsidRPr="00F304D6">
        <w:rPr>
          <w:rFonts w:cs="Times New Roman"/>
          <w:lang w:val="de-AT" w:eastAsia="fr-FR"/>
        </w:rPr>
        <w:t>si</w:t>
      </w:r>
      <w:r w:rsidRPr="005C3A3E">
        <w:rPr>
          <w:rFonts w:cs="Times New Roman"/>
        </w:rPr>
        <w:t>egen.</w:t>
      </w:r>
      <w:r>
        <w:rPr>
          <w:rFonts w:cs="Times New Roman"/>
        </w:rPr>
        <w:br/>
      </w:r>
      <w:r w:rsidRPr="005C3A3E">
        <w:rPr>
          <w:rFonts w:cs="Times New Roman"/>
        </w:rPr>
        <w:t xml:space="preserve">es wird mitternacht, ehe wir in die sowjetischen </w:t>
      </w:r>
      <w:r w:rsidRPr="005C3A3E">
        <w:rPr>
          <w:rFonts w:cs="Times New Roman"/>
          <w:lang w:val="de-AT" w:eastAsia="en-US"/>
        </w:rPr>
        <w:t xml:space="preserve">liegewagenzüge </w:t>
      </w:r>
      <w:r w:rsidRPr="005C3A3E">
        <w:rPr>
          <w:rFonts w:cs="Times New Roman"/>
        </w:rPr>
        <w:t xml:space="preserve">umsteigen können. die reisenden sind überreizt, übermüdet, streitbar. aber die reibeflächen sind organisatorisch hervorragend gemildert. jeder hat schon während der fahrt einen zettel bekommen, auf dem seine bettnummer und waggonnummer des neuen zuges steht. gruppenweise, ohne chaos, ziehen wir in die neuen quartiere um. nun fahren wir also mit drei zügen los. die </w:t>
      </w:r>
      <w:r w:rsidRPr="00F304D6">
        <w:rPr>
          <w:rFonts w:cs="Times New Roman"/>
          <w:lang w:val="de-AT" w:eastAsia="fr-FR"/>
        </w:rPr>
        <w:t>vie</w:t>
      </w:r>
      <w:r w:rsidRPr="005C3A3E">
        <w:rPr>
          <w:rFonts w:cs="Times New Roman"/>
        </w:rPr>
        <w:t>rerbettkojen sind mit blendender wäsche bezogen. auf jedem bett ein reisesack mit verpflegung. viele erleben die abfahrt nicht mehr bei bewusstsein.</w:t>
      </w:r>
      <w:r>
        <w:rPr>
          <w:rFonts w:cs="Times New Roman"/>
        </w:rPr>
        <w:br/>
      </w:r>
      <w:r w:rsidRPr="00410F10">
        <w:rPr>
          <w:rStyle w:val="Person"/>
        </w:rPr>
        <w:t>eva</w:t>
      </w:r>
      <w:r>
        <w:rPr>
          <w:rStyle w:val="Person"/>
        </w:rPr>
        <w:t>#P224</w:t>
      </w:r>
      <w:r w:rsidRPr="005C3A3E">
        <w:rPr>
          <w:rFonts w:cs="Times New Roman"/>
        </w:rPr>
        <w:t xml:space="preserve"> liegt oben und ist begeistert. mit dem zug schlafend durch das sowjetland rollen, wo man die faschisten vor zwanzig jahren mit mühe abhielt, ein herrliches </w:t>
      </w:r>
      <w:r w:rsidRPr="005C3A3E">
        <w:rPr>
          <w:rFonts w:cs="Times New Roman"/>
          <w:lang w:val="de-AT" w:eastAsia="en-US"/>
        </w:rPr>
        <w:t xml:space="preserve">land </w:t>
      </w:r>
      <w:r w:rsidRPr="005C3A3E">
        <w:rPr>
          <w:rFonts w:cs="Times New Roman"/>
        </w:rPr>
        <w:t>mit wundervollen menschen.</w:t>
      </w:r>
      <w:r w:rsidRPr="005C3A3E">
        <w:rPr>
          <w:rFonts w:cs="Times New Roman"/>
        </w:rPr>
        <w:br/>
        <w:t xml:space="preserve">das </w:t>
      </w:r>
      <w:r w:rsidRPr="005C3A3E">
        <w:rPr>
          <w:rFonts w:cs="Times New Roman"/>
          <w:lang w:val="de-AT" w:eastAsia="en-US"/>
        </w:rPr>
        <w:t xml:space="preserve">radio, </w:t>
      </w:r>
      <w:r w:rsidRPr="005C3A3E">
        <w:rPr>
          <w:rFonts w:cs="Times New Roman"/>
        </w:rPr>
        <w:t xml:space="preserve">das nach wunsch spielt (bei jedem bett ist ein kleiner lautsprecher), leselampen bei jedem bett, man kann schach spielen oder lesen. dreimal täglich wird tee serviert. jeder </w:t>
      </w:r>
      <w:r w:rsidRPr="005C3A3E">
        <w:rPr>
          <w:rFonts w:cs="Times New Roman"/>
          <w:lang w:val="de-AT" w:eastAsia="en-US"/>
        </w:rPr>
        <w:t xml:space="preserve">waggon </w:t>
      </w:r>
      <w:r w:rsidRPr="005C3A3E">
        <w:rPr>
          <w:rFonts w:cs="Times New Roman"/>
        </w:rPr>
        <w:t>hat eine teekochende schaffnerin.</w:t>
      </w:r>
      <w:r>
        <w:rPr>
          <w:rFonts w:cs="Times New Roman"/>
        </w:rPr>
        <w:br/>
      </w:r>
      <w:r w:rsidRPr="005C3A3E">
        <w:rPr>
          <w:rFonts w:cs="Times New Roman"/>
        </w:rPr>
        <w:t>man bleibt liegen, trinkt den tee, schaut hinaus auf das vorüberfliegende bjelorussland. oder man plaudert. ein mann ist heiser. er hat bereits hundertundzwanzig zigaretten hinter sich. folgen der nervosität. frauen ordnen immer wieder das gepäck nach immer wieder anderen gesichtspunkt</w:t>
      </w:r>
      <w:r w:rsidRPr="00F304D6">
        <w:rPr>
          <w:rFonts w:cs="Times New Roman"/>
          <w:lang w:val="de-AT" w:eastAsia="fr-FR"/>
        </w:rPr>
        <w:t>en</w:t>
      </w:r>
      <w:r w:rsidRPr="005C3A3E">
        <w:rPr>
          <w:rFonts w:cs="Times New Roman"/>
        </w:rPr>
        <w:t xml:space="preserve">. man studiert moskauer reiseführer und prospekte, man </w:t>
      </w:r>
      <w:r w:rsidRPr="00F304D6">
        <w:rPr>
          <w:rFonts w:cs="Times New Roman"/>
          <w:lang w:val="de-AT" w:eastAsia="fr-FR"/>
        </w:rPr>
        <w:t>geh</w:t>
      </w:r>
      <w:r w:rsidRPr="005C3A3E">
        <w:rPr>
          <w:rFonts w:cs="Times New Roman"/>
        </w:rPr>
        <w:t xml:space="preserve">t bei manchem halt im </w:t>
      </w:r>
      <w:r w:rsidRPr="00F304D6">
        <w:rPr>
          <w:rFonts w:cs="Times New Roman"/>
          <w:lang w:val="de-AT" w:eastAsia="fr-FR"/>
        </w:rPr>
        <w:t xml:space="preserve">pyjama </w:t>
      </w:r>
      <w:r w:rsidRPr="005C3A3E">
        <w:rPr>
          <w:rFonts w:cs="Times New Roman"/>
        </w:rPr>
        <w:t xml:space="preserve">auf den bahnsteig, was in der </w:t>
      </w:r>
      <w:r w:rsidRPr="008D29B7">
        <w:rPr>
          <w:rStyle w:val="Institution"/>
        </w:rPr>
        <w:t>su</w:t>
      </w:r>
      <w:r>
        <w:rPr>
          <w:rStyle w:val="Institution"/>
        </w:rPr>
        <w:t>#I11</w:t>
      </w:r>
      <w:r w:rsidRPr="005C3A3E">
        <w:rPr>
          <w:rFonts w:cs="Times New Roman"/>
        </w:rPr>
        <w:t xml:space="preserve"> üblich ist, und kauft etwas ein.</w:t>
      </w:r>
      <w:r>
        <w:rPr>
          <w:rFonts w:cs="Times New Roman"/>
        </w:rPr>
        <w:br/>
      </w:r>
      <w:r w:rsidRPr="00410F10">
        <w:rPr>
          <w:rStyle w:val="Ort"/>
        </w:rPr>
        <w:t>smolensk</w:t>
      </w:r>
      <w:r>
        <w:rPr>
          <w:rStyle w:val="Ort"/>
        </w:rPr>
        <w:t>#G41</w:t>
      </w:r>
      <w:r w:rsidRPr="005C3A3E">
        <w:rPr>
          <w:rFonts w:cs="Times New Roman"/>
          <w:lang w:val="de-AT" w:eastAsia="en-US"/>
        </w:rPr>
        <w:t xml:space="preserve">. </w:t>
      </w:r>
      <w:r w:rsidRPr="005C3A3E">
        <w:rPr>
          <w:rFonts w:cs="Times New Roman"/>
        </w:rPr>
        <w:t>erinnerungen werden laut</w:t>
      </w:r>
      <w:r w:rsidRPr="005C3A3E">
        <w:rPr>
          <w:rFonts w:cs="Times New Roman"/>
          <w:lang w:val="de-AT" w:eastAsia="en-US"/>
        </w:rPr>
        <w:t xml:space="preserve">. </w:t>
      </w:r>
      <w:r>
        <w:rPr>
          <w:rStyle w:val="Schlagwort"/>
        </w:rPr>
        <w:t>h</w:t>
      </w:r>
      <w:r w:rsidRPr="00410F10">
        <w:rPr>
          <w:rStyle w:val="Schlagwort"/>
        </w:rPr>
        <w:t>itlerwehrmacht</w:t>
      </w:r>
      <w:r>
        <w:rPr>
          <w:rStyle w:val="Schlagwort"/>
        </w:rPr>
        <w:t>#I32</w:t>
      </w:r>
      <w:r w:rsidRPr="005C3A3E">
        <w:rPr>
          <w:rFonts w:cs="Times New Roman"/>
        </w:rPr>
        <w:t>, mord- und landräuberwehrmacht, die keinen stein auf dem anderen liess und kein leben unbedroht.</w:t>
      </w:r>
      <w:r>
        <w:rPr>
          <w:rFonts w:cs="Times New Roman"/>
        </w:rPr>
        <w:br/>
      </w:r>
      <w:r w:rsidRPr="005C3A3E">
        <w:rPr>
          <w:rFonts w:cs="Times New Roman"/>
        </w:rPr>
        <w:t xml:space="preserve">der tag vergeht im </w:t>
      </w:r>
      <w:r w:rsidRPr="005C3A3E">
        <w:rPr>
          <w:rFonts w:cs="Times New Roman"/>
          <w:lang w:val="de-AT" w:eastAsia="en-US"/>
        </w:rPr>
        <w:t xml:space="preserve">flug. es </w:t>
      </w:r>
      <w:r w:rsidRPr="005C3A3E">
        <w:rPr>
          <w:rFonts w:cs="Times New Roman"/>
        </w:rPr>
        <w:t xml:space="preserve">wird wieder nacht und der lautsprecher verkündet, dass wir in die sanitäre </w:t>
      </w:r>
      <w:r w:rsidRPr="005C3A3E">
        <w:rPr>
          <w:rFonts w:cs="Times New Roman"/>
          <w:lang w:val="de-AT" w:eastAsia="en-US"/>
        </w:rPr>
        <w:t xml:space="preserve">zone </w:t>
      </w:r>
      <w:r w:rsidRPr="005C3A3E">
        <w:rPr>
          <w:rFonts w:cs="Times New Roman"/>
        </w:rPr>
        <w:t xml:space="preserve">vor </w:t>
      </w:r>
      <w:r w:rsidRPr="005C36EA">
        <w:rPr>
          <w:rStyle w:val="Ort"/>
        </w:rPr>
        <w:t>moskau#G18</w:t>
      </w:r>
      <w:r w:rsidRPr="005C3A3E">
        <w:rPr>
          <w:rFonts w:cs="Times New Roman"/>
        </w:rPr>
        <w:t xml:space="preserve"> kommen. keine </w:t>
      </w:r>
      <w:r w:rsidRPr="00F304D6">
        <w:rPr>
          <w:rFonts w:cs="Times New Roman"/>
          <w:lang w:val="de-AT" w:eastAsia="fr-FR"/>
        </w:rPr>
        <w:t>toile</w:t>
      </w:r>
      <w:r w:rsidRPr="005C3A3E">
        <w:rPr>
          <w:rFonts w:cs="Times New Roman"/>
        </w:rPr>
        <w:t>tten</w:t>
      </w:r>
      <w:r w:rsidRPr="005C3A3E">
        <w:rPr>
          <w:rFonts w:cs="Times New Roman"/>
          <w:lang w:val="de-AT" w:eastAsia="en-US"/>
        </w:rPr>
        <w:t>be</w:t>
      </w:r>
      <w:r w:rsidRPr="005C3A3E">
        <w:rPr>
          <w:rFonts w:cs="Times New Roman"/>
        </w:rPr>
        <w:t>nützung mehr, bis auf 5</w:t>
      </w:r>
      <w:r>
        <w:rPr>
          <w:rFonts w:cs="Times New Roman"/>
        </w:rPr>
        <w:t>0</w:t>
      </w:r>
      <w:r w:rsidRPr="005C3A3E">
        <w:rPr>
          <w:rFonts w:cs="Times New Roman"/>
        </w:rPr>
        <w:t xml:space="preserve"> </w:t>
      </w:r>
      <w:r w:rsidRPr="005C3A3E">
        <w:rPr>
          <w:rFonts w:cs="Times New Roman"/>
          <w:lang w:val="de-AT" w:eastAsia="en-US"/>
        </w:rPr>
        <w:t xml:space="preserve">kilometer </w:t>
      </w:r>
      <w:r w:rsidRPr="005C3A3E">
        <w:rPr>
          <w:rFonts w:cs="Times New Roman"/>
        </w:rPr>
        <w:t>länge.</w:t>
      </w:r>
      <w:r>
        <w:rPr>
          <w:rFonts w:cs="Times New Roman"/>
        </w:rPr>
        <w:br/>
      </w:r>
      <w:r w:rsidRPr="005C3A3E">
        <w:rPr>
          <w:rFonts w:cs="Times New Roman"/>
        </w:rPr>
        <w:t>viele verstehen das und nicken anerkennend. es gibt aber auch barbarische gehirne, die keine ahnung haben. and</w:t>
      </w:r>
      <w:r>
        <w:rPr>
          <w:rFonts w:cs="Times New Roman"/>
        </w:rPr>
        <w:t>ere staunen offen. denn die san</w:t>
      </w:r>
      <w:r w:rsidRPr="005C3A3E">
        <w:rPr>
          <w:rFonts w:cs="Times New Roman"/>
        </w:rPr>
        <w:t>i</w:t>
      </w:r>
      <w:r>
        <w:rPr>
          <w:rFonts w:cs="Times New Roman"/>
        </w:rPr>
        <w:t>t</w:t>
      </w:r>
      <w:r w:rsidRPr="005C3A3E">
        <w:rPr>
          <w:rFonts w:cs="Times New Roman"/>
        </w:rPr>
        <w:t>ären anlagen sind bisher nicht das vorbildlichste, was wir kennengelernt haben.</w:t>
      </w:r>
      <w:r>
        <w:rPr>
          <w:rFonts w:cs="Times New Roman"/>
        </w:rPr>
        <w:br/>
      </w:r>
      <w:r w:rsidRPr="005C3A3E">
        <w:rPr>
          <w:rFonts w:cs="Times New Roman"/>
        </w:rPr>
        <w:t xml:space="preserve">rote </w:t>
      </w:r>
      <w:r w:rsidRPr="00F304D6">
        <w:rPr>
          <w:rFonts w:cs="Times New Roman"/>
          <w:lang w:val="de-AT" w:eastAsia="fr-FR"/>
        </w:rPr>
        <w:t xml:space="preserve">sterne </w:t>
      </w:r>
      <w:r w:rsidRPr="005C3A3E">
        <w:rPr>
          <w:rFonts w:cs="Times New Roman"/>
        </w:rPr>
        <w:t xml:space="preserve">über </w:t>
      </w:r>
      <w:r w:rsidRPr="00EF48DE">
        <w:rPr>
          <w:rStyle w:val="Ort"/>
        </w:rPr>
        <w:t>moskaus</w:t>
      </w:r>
      <w:r>
        <w:rPr>
          <w:rStyle w:val="Ort"/>
        </w:rPr>
        <w:t>#G18</w:t>
      </w:r>
      <w:r w:rsidRPr="005C3A3E">
        <w:rPr>
          <w:rFonts w:cs="Times New Roman"/>
        </w:rPr>
        <w:t xml:space="preserve"> nächtlichem himmel. rubinsterne von bis zu zwei drei metern durchmesser, die sich auf kugellagern im wind drehen. auf der uni, auf dem spasskyturm, auf verschiedenen hochhäusern. die stadt scheint unendlich gross zu sein. </w:t>
      </w:r>
      <w:r w:rsidRPr="00F304D6">
        <w:rPr>
          <w:rFonts w:cs="Times New Roman"/>
          <w:lang w:val="de-AT" w:eastAsia="fr-FR"/>
        </w:rPr>
        <w:t>au</w:t>
      </w:r>
      <w:r w:rsidRPr="005C3A3E">
        <w:rPr>
          <w:rFonts w:cs="Times New Roman"/>
        </w:rPr>
        <w:t xml:space="preserve">fgepeitscht vor erregung über den ersten kontakt mit </w:t>
      </w:r>
      <w:r w:rsidRPr="005C36EA">
        <w:rPr>
          <w:rStyle w:val="Ort"/>
        </w:rPr>
        <w:t>moskau</w:t>
      </w:r>
      <w:r>
        <w:rPr>
          <w:rStyle w:val="Ort"/>
        </w:rPr>
        <w:t>#G18</w:t>
      </w:r>
      <w:r w:rsidRPr="005C3A3E">
        <w:rPr>
          <w:rFonts w:cs="Times New Roman"/>
        </w:rPr>
        <w:t xml:space="preserve"> stehen wir alle in den gängen, endlos die einfahrt. leider regnet es. wir sind alle sehr müde, am bahnhofvorplatz sind </w:t>
      </w:r>
      <w:r w:rsidRPr="00F304D6">
        <w:rPr>
          <w:rFonts w:cs="Times New Roman"/>
          <w:lang w:val="de-AT" w:eastAsia="fr-FR"/>
        </w:rPr>
        <w:t>autobusse</w:t>
      </w:r>
      <w:r w:rsidRPr="005C3A3E">
        <w:rPr>
          <w:rFonts w:cs="Times New Roman"/>
        </w:rPr>
        <w:t>, die wir besteigen und die uns in unsere quartiere bringen.</w:t>
      </w:r>
      <w:r>
        <w:rPr>
          <w:rFonts w:cs="Times New Roman"/>
        </w:rPr>
        <w:br/>
      </w:r>
      <w:r w:rsidRPr="005C3A3E">
        <w:rPr>
          <w:rFonts w:cs="Times New Roman"/>
        </w:rPr>
        <w:t>sie fahren, wie sie woll</w:t>
      </w:r>
      <w:r w:rsidRPr="00F304D6">
        <w:rPr>
          <w:rFonts w:cs="Times New Roman"/>
          <w:lang w:val="de-AT" w:eastAsia="fr-FR"/>
        </w:rPr>
        <w:t xml:space="preserve">en, </w:t>
      </w:r>
      <w:r w:rsidRPr="005C3A3E">
        <w:rPr>
          <w:rFonts w:cs="Times New Roman"/>
        </w:rPr>
        <w:t>die moskauer chauffeure, aber sie schimpfen und hupen nicht.</w:t>
      </w:r>
      <w:r>
        <w:rPr>
          <w:rFonts w:cs="Times New Roman"/>
        </w:rPr>
        <w:br/>
      </w:r>
      <w:r w:rsidRPr="005C3A3E">
        <w:rPr>
          <w:rFonts w:cs="Times New Roman"/>
        </w:rPr>
        <w:t xml:space="preserve">übermüdet werden wir im </w:t>
      </w:r>
      <w:r w:rsidRPr="005C3A3E">
        <w:rPr>
          <w:rFonts w:cs="Times New Roman"/>
          <w:lang w:val="de-AT" w:eastAsia="en-US"/>
        </w:rPr>
        <w:t xml:space="preserve">hotel </w:t>
      </w:r>
      <w:r w:rsidRPr="005C3A3E">
        <w:rPr>
          <w:rFonts w:cs="Times New Roman"/>
        </w:rPr>
        <w:t>abgegeben. mein zimmer natürlich existiert nicht. ist ein besenkammerl. also soll ich in den 4. stock. weige</w:t>
      </w:r>
      <w:r w:rsidRPr="005C3A3E">
        <w:rPr>
          <w:rFonts w:cs="Times New Roman"/>
          <w:lang w:val="de-AT" w:eastAsia="en-US"/>
        </w:rPr>
        <w:t xml:space="preserve">rung, </w:t>
      </w:r>
      <w:r w:rsidRPr="005C3A3E">
        <w:rPr>
          <w:rFonts w:cs="Times New Roman"/>
        </w:rPr>
        <w:t>kann nicht stiegen steigen. würde stunden von meinem aufenthalt dadurch verlieren.</w:t>
      </w:r>
      <w:r>
        <w:rPr>
          <w:rFonts w:cs="Times New Roman"/>
        </w:rPr>
        <w:br/>
      </w:r>
      <w:r w:rsidRPr="005C3A3E">
        <w:rPr>
          <w:rFonts w:cs="Times New Roman"/>
        </w:rPr>
        <w:t xml:space="preserve">samstag 9.9. raus aus den betten. </w:t>
      </w:r>
      <w:r>
        <w:rPr>
          <w:rFonts w:cs="Times New Roman"/>
        </w:rPr>
        <w:t xml:space="preserve">wir sind in </w:t>
      </w:r>
      <w:r w:rsidRPr="00EF48DE">
        <w:rPr>
          <w:rStyle w:val="Ort"/>
        </w:rPr>
        <w:t>moskau</w:t>
      </w:r>
      <w:r>
        <w:rPr>
          <w:rStyle w:val="Ort"/>
        </w:rPr>
        <w:t>#G18</w:t>
      </w:r>
      <w:r>
        <w:rPr>
          <w:rFonts w:cs="Times New Roman"/>
        </w:rPr>
        <w:t>, das 1918 350.000</w:t>
      </w:r>
      <w:r w:rsidRPr="005C3A3E">
        <w:rPr>
          <w:rFonts w:cs="Times New Roman"/>
        </w:rPr>
        <w:t xml:space="preserve"> einwohner hatte und heute bald bei 7 millionen hält. aus dem </w:t>
      </w:r>
      <w:r w:rsidRPr="005C3A3E">
        <w:rPr>
          <w:rFonts w:cs="Times New Roman"/>
          <w:lang w:val="de-AT" w:eastAsia="en-US"/>
        </w:rPr>
        <w:t xml:space="preserve">radio </w:t>
      </w:r>
      <w:r w:rsidRPr="005C3A3E">
        <w:rPr>
          <w:rFonts w:cs="Times New Roman"/>
        </w:rPr>
        <w:t xml:space="preserve">flotte märsche. rein in die kleider und rüber zum frühstück. reichhaltig. die sowjetmenschen essen gut und viel. wenn man unseren berichtern glaubte, wären sie </w:t>
      </w:r>
      <w:r w:rsidRPr="005C3A3E">
        <w:rPr>
          <w:rFonts w:cs="Times New Roman"/>
          <w:lang w:val="de-AT" w:eastAsia="en-US"/>
        </w:rPr>
        <w:t>hung</w:t>
      </w:r>
      <w:r w:rsidRPr="005C3A3E">
        <w:rPr>
          <w:rFonts w:cs="Times New Roman"/>
        </w:rPr>
        <w:t>er</w:t>
      </w:r>
      <w:r w:rsidRPr="00F304D6">
        <w:rPr>
          <w:rFonts w:cs="Times New Roman"/>
          <w:lang w:val="de-AT" w:eastAsia="fr-FR"/>
        </w:rPr>
        <w:t>le</w:t>
      </w:r>
      <w:r w:rsidRPr="005C3A3E">
        <w:rPr>
          <w:rFonts w:cs="Times New Roman"/>
          <w:lang w:val="de-AT" w:eastAsia="en-US"/>
        </w:rPr>
        <w:t>id</w:t>
      </w:r>
      <w:r w:rsidRPr="005C3A3E">
        <w:rPr>
          <w:rFonts w:cs="Times New Roman"/>
        </w:rPr>
        <w:t>er. aber das stimmt nicht, sie essen g</w:t>
      </w:r>
      <w:r>
        <w:rPr>
          <w:rFonts w:cs="Times New Roman"/>
        </w:rPr>
        <w:t>erne und viel. alle. nicht nur ‚bonzen‘</w:t>
      </w:r>
      <w:r w:rsidRPr="005C3A3E">
        <w:rPr>
          <w:rFonts w:cs="Times New Roman"/>
        </w:rPr>
        <w:t>. früh schon hühner oder fleisch oder wurst. ausserdem stellen wir die echte, herzliche, rührende liebenswürdigkeit fest, die diese menschen auszeichnet. das ist kein leeres bakschischgrins</w:t>
      </w:r>
      <w:r w:rsidRPr="00F304D6">
        <w:rPr>
          <w:rFonts w:cs="Times New Roman"/>
          <w:lang w:val="de-AT" w:eastAsia="fr-FR"/>
        </w:rPr>
        <w:t>en</w:t>
      </w:r>
      <w:r w:rsidRPr="005C3A3E">
        <w:rPr>
          <w:rFonts w:cs="Times New Roman"/>
        </w:rPr>
        <w:t>.</w:t>
      </w:r>
      <w:r>
        <w:rPr>
          <w:rFonts w:cs="Times New Roman"/>
        </w:rPr>
        <w:br/>
      </w:r>
      <w:r w:rsidRPr="005C3A3E">
        <w:rPr>
          <w:rFonts w:cs="Times New Roman"/>
        </w:rPr>
        <w:t xml:space="preserve">die autobusse bringen uns in die stadt. olga ist unsere dolmetscherin. farblos, klein, zart. sie kämpft wie eine löwin um den </w:t>
      </w:r>
      <w:r w:rsidRPr="00AC2DBA">
        <w:rPr>
          <w:rStyle w:val="Schlagwort"/>
        </w:rPr>
        <w:t>kommunismus</w:t>
      </w:r>
      <w:r>
        <w:rPr>
          <w:rStyle w:val="Schlagwort"/>
        </w:rPr>
        <w:t>#S6</w:t>
      </w:r>
      <w:r w:rsidRPr="005C3A3E">
        <w:rPr>
          <w:rFonts w:cs="Times New Roman"/>
        </w:rPr>
        <w:t xml:space="preserve"> gegen eine flut unwi</w:t>
      </w:r>
      <w:r w:rsidRPr="00F304D6">
        <w:rPr>
          <w:rFonts w:cs="Times New Roman"/>
          <w:lang w:val="de-AT" w:eastAsia="fr-FR"/>
        </w:rPr>
        <w:t>ssenhe</w:t>
      </w:r>
      <w:r w:rsidRPr="005C3A3E">
        <w:rPr>
          <w:rFonts w:cs="Times New Roman"/>
          <w:lang w:val="de-AT" w:eastAsia="en-US"/>
        </w:rPr>
        <w:t>it</w:t>
      </w:r>
      <w:r w:rsidRPr="005C3A3E">
        <w:rPr>
          <w:rFonts w:cs="Times New Roman"/>
        </w:rPr>
        <w:t>, die sich provokant gibt.</w:t>
      </w:r>
      <w:r>
        <w:rPr>
          <w:rFonts w:cs="Times New Roman"/>
        </w:rPr>
        <w:br/>
      </w:r>
      <w:r w:rsidRPr="00E408CF">
        <w:rPr>
          <w:rFonts w:cs="Times New Roman"/>
        </w:rPr>
        <w:t>[</w:t>
      </w:r>
      <w:r w:rsidRPr="00E408CF">
        <w:rPr>
          <w:rFonts w:cs="Times New Roman"/>
          <w:lang w:val="de-AT" w:eastAsia="en-US"/>
        </w:rPr>
        <w:t>36]</w:t>
      </w:r>
      <w:r>
        <w:rPr>
          <w:rFonts w:cs="Times New Roman"/>
        </w:rPr>
        <w:t xml:space="preserve"> </w:t>
      </w:r>
      <w:r w:rsidRPr="005C3A3E">
        <w:rPr>
          <w:rFonts w:cs="Times New Roman"/>
        </w:rPr>
        <w:t xml:space="preserve">ich bin nicht besonders aufmerksam bei </w:t>
      </w:r>
      <w:r w:rsidRPr="005C3A3E">
        <w:rPr>
          <w:rFonts w:cs="Times New Roman"/>
          <w:lang w:val="de-AT" w:eastAsia="en-US"/>
        </w:rPr>
        <w:t xml:space="preserve">stadtrundfahrten. es </w:t>
      </w:r>
      <w:r w:rsidRPr="005C3A3E">
        <w:rPr>
          <w:rFonts w:cs="Times New Roman"/>
        </w:rPr>
        <w:t>stürmt ohnehin zuvie</w:t>
      </w:r>
      <w:r>
        <w:rPr>
          <w:rFonts w:cs="Times New Roman"/>
        </w:rPr>
        <w:t>l auf einen ein, man merkt sich’</w:t>
      </w:r>
      <w:r w:rsidRPr="005C3A3E">
        <w:rPr>
          <w:rFonts w:cs="Times New Roman"/>
        </w:rPr>
        <w:t>s nicht, erschöpft sich nur dabei. olga spricht von kirch</w:t>
      </w:r>
      <w:r>
        <w:rPr>
          <w:rFonts w:cs="Times New Roman"/>
        </w:rPr>
        <w:t>en nur als ‚von denkmälern‘</w:t>
      </w:r>
      <w:r w:rsidRPr="005C3A3E">
        <w:rPr>
          <w:rFonts w:cs="Times New Roman"/>
        </w:rPr>
        <w:t xml:space="preserve"> aus diesem und jenem jahrhundert. bravo. der verkehr kann sich mit dem verkehr in jeder weltstadt messen, so</w:t>
      </w:r>
      <w:r>
        <w:rPr>
          <w:rFonts w:cs="Times New Roman"/>
        </w:rPr>
        <w:t xml:space="preserve"> </w:t>
      </w:r>
      <w:r w:rsidRPr="005C3A3E">
        <w:rPr>
          <w:rFonts w:cs="Times New Roman"/>
        </w:rPr>
        <w:t>weit es den strassenverkehr betrifft. das andere, darin habe ich keinen einblick. fast keine polizei zu sehen, da und dort, dann und wann ein milizionär in der dicken dunkelbl</w:t>
      </w:r>
      <w:r w:rsidRPr="00F304D6">
        <w:rPr>
          <w:rFonts w:cs="Times New Roman"/>
          <w:lang w:val="de-AT" w:eastAsia="fr-FR"/>
        </w:rPr>
        <w:t xml:space="preserve">auen </w:t>
      </w:r>
      <w:r w:rsidRPr="005C3A3E">
        <w:rPr>
          <w:rFonts w:cs="Times New Roman"/>
        </w:rPr>
        <w:t>uniform.</w:t>
      </w:r>
      <w:r w:rsidRPr="005C3A3E">
        <w:rPr>
          <w:rFonts w:cs="Times New Roman"/>
        </w:rPr>
        <w:br/>
        <w:t xml:space="preserve">das netz öffentlicher verkehrsmittel ist unheimlich dicht. alle halbe bis alle minuten ein </w:t>
      </w:r>
      <w:r w:rsidRPr="005C3A3E">
        <w:rPr>
          <w:rFonts w:cs="Times New Roman"/>
          <w:lang w:val="de-AT" w:eastAsia="en-US"/>
        </w:rPr>
        <w:t>bus</w:t>
      </w:r>
      <w:r w:rsidRPr="005C3A3E">
        <w:rPr>
          <w:rFonts w:cs="Times New Roman"/>
        </w:rPr>
        <w:t xml:space="preserve">, </w:t>
      </w:r>
      <w:r w:rsidRPr="005C3A3E">
        <w:rPr>
          <w:rFonts w:cs="Times New Roman"/>
          <w:lang w:val="de-AT" w:eastAsia="en-US"/>
        </w:rPr>
        <w:t xml:space="preserve">trolleybus, tramway </w:t>
      </w:r>
      <w:r w:rsidRPr="005C3A3E">
        <w:rPr>
          <w:rFonts w:cs="Times New Roman"/>
        </w:rPr>
        <w:t xml:space="preserve">(wenige), </w:t>
      </w:r>
      <w:r w:rsidRPr="005C3A3E">
        <w:rPr>
          <w:rFonts w:cs="Times New Roman"/>
          <w:lang w:val="de-AT" w:eastAsia="en-US"/>
        </w:rPr>
        <w:t>autobus.</w:t>
      </w:r>
      <w:r w:rsidRPr="005C3A3E">
        <w:rPr>
          <w:rFonts w:cs="Times New Roman"/>
          <w:lang w:val="de-AT" w:eastAsia="en-US"/>
        </w:rPr>
        <w:br/>
      </w:r>
      <w:r w:rsidRPr="005C3A3E">
        <w:rPr>
          <w:rFonts w:cs="Times New Roman"/>
        </w:rPr>
        <w:t xml:space="preserve">da es fast keine parkenden </w:t>
      </w:r>
      <w:r w:rsidRPr="00F304D6">
        <w:rPr>
          <w:rFonts w:cs="Times New Roman"/>
          <w:lang w:val="de-AT" w:eastAsia="fr-FR"/>
        </w:rPr>
        <w:t xml:space="preserve">autos </w:t>
      </w:r>
      <w:r w:rsidRPr="005C3A3E">
        <w:rPr>
          <w:rFonts w:cs="Times New Roman"/>
        </w:rPr>
        <w:t>gibt, erklärt olga auf die bezügliche frage:</w:t>
      </w:r>
      <w:r>
        <w:rPr>
          <w:rFonts w:cs="Times New Roman"/>
        </w:rPr>
        <w:br/>
      </w:r>
      <w:r w:rsidRPr="005C3A3E">
        <w:rPr>
          <w:rFonts w:cs="Times New Roman"/>
        </w:rPr>
        <w:t xml:space="preserve">wir wollen nicht den unfug des westens nachmachen, milliardenvermögen in form von </w:t>
      </w:r>
      <w:r w:rsidRPr="00F304D6">
        <w:rPr>
          <w:rFonts w:cs="Times New Roman"/>
          <w:lang w:val="de-AT" w:eastAsia="fr-FR"/>
        </w:rPr>
        <w:t xml:space="preserve">autos </w:t>
      </w:r>
      <w:r w:rsidRPr="005C3A3E">
        <w:rPr>
          <w:rFonts w:cs="Times New Roman"/>
        </w:rPr>
        <w:t>auf den strassen verrosten zu lassen, wertvol</w:t>
      </w:r>
      <w:r w:rsidRPr="00F304D6">
        <w:rPr>
          <w:rFonts w:cs="Times New Roman"/>
          <w:lang w:val="de-AT" w:eastAsia="fr-FR"/>
        </w:rPr>
        <w:t xml:space="preserve">les </w:t>
      </w:r>
      <w:r w:rsidRPr="005C3A3E">
        <w:rPr>
          <w:rFonts w:cs="Times New Roman"/>
          <w:lang w:val="de-AT" w:eastAsia="en-US"/>
        </w:rPr>
        <w:t xml:space="preserve">material, </w:t>
      </w:r>
      <w:r w:rsidRPr="005C3A3E">
        <w:rPr>
          <w:rFonts w:cs="Times New Roman"/>
        </w:rPr>
        <w:t>das man am tage für 2</w:t>
      </w:r>
      <w:r>
        <w:rPr>
          <w:rFonts w:cs="Times New Roman"/>
        </w:rPr>
        <w:t>–</w:t>
      </w:r>
      <w:r w:rsidRPr="005C3A3E">
        <w:rPr>
          <w:rFonts w:cs="Times New Roman"/>
        </w:rPr>
        <w:t xml:space="preserve">3 stunden braucht, verrottet am strassenrand, ist in schnee und regen der vernichtung ausgesetzt. </w:t>
      </w:r>
      <w:r>
        <w:rPr>
          <w:rFonts w:cs="Times New Roman"/>
        </w:rPr>
        <w:br/>
      </w:r>
      <w:r w:rsidRPr="005C3A3E">
        <w:rPr>
          <w:rFonts w:cs="Times New Roman"/>
        </w:rPr>
        <w:t xml:space="preserve">man schafft viele und billige </w:t>
      </w:r>
      <w:r w:rsidRPr="005C3A3E">
        <w:rPr>
          <w:rFonts w:cs="Times New Roman"/>
          <w:lang w:val="de-AT" w:eastAsia="en-US"/>
        </w:rPr>
        <w:t xml:space="preserve">taxis </w:t>
      </w:r>
      <w:r w:rsidRPr="005C3A3E">
        <w:rPr>
          <w:rFonts w:cs="Times New Roman"/>
        </w:rPr>
        <w:t>und andere verkehrsmittel und wer ins grüne will, kann sich der leihwage</w:t>
      </w:r>
      <w:r>
        <w:rPr>
          <w:rFonts w:cs="Times New Roman"/>
        </w:rPr>
        <w:t>n bedienen.</w:t>
      </w:r>
      <w:r>
        <w:rPr>
          <w:rFonts w:cs="Times New Roman"/>
        </w:rPr>
        <w:br/>
        <w:t>es gibt bereits 8000</w:t>
      </w:r>
      <w:r w:rsidRPr="005C3A3E">
        <w:rPr>
          <w:rFonts w:cs="Times New Roman"/>
        </w:rPr>
        <w:t xml:space="preserve"> </w:t>
      </w:r>
      <w:r w:rsidRPr="005C3A3E">
        <w:rPr>
          <w:rFonts w:cs="Times New Roman"/>
          <w:lang w:val="de-AT" w:eastAsia="en-US"/>
        </w:rPr>
        <w:t xml:space="preserve">taxis </w:t>
      </w:r>
      <w:r w:rsidRPr="005C3A3E">
        <w:rPr>
          <w:rFonts w:cs="Times New Roman"/>
        </w:rPr>
        <w:t xml:space="preserve">in </w:t>
      </w:r>
      <w:r w:rsidRPr="005C36EA">
        <w:rPr>
          <w:rStyle w:val="Ort"/>
        </w:rPr>
        <w:t>moskau</w:t>
      </w:r>
      <w:r>
        <w:rPr>
          <w:rStyle w:val="Ort"/>
        </w:rPr>
        <w:t>#G18</w:t>
      </w:r>
      <w:r w:rsidRPr="005C3A3E">
        <w:rPr>
          <w:rFonts w:cs="Times New Roman"/>
        </w:rPr>
        <w:t>, d</w:t>
      </w:r>
      <w:r>
        <w:rPr>
          <w:rFonts w:cs="Times New Roman"/>
        </w:rPr>
        <w:t xml:space="preserve">ie zum kilometerpreis von l,– ös </w:t>
      </w:r>
      <w:r w:rsidRPr="00F304D6">
        <w:rPr>
          <w:rFonts w:cs="Times New Roman"/>
          <w:lang w:val="de-AT" w:eastAsia="fr-FR"/>
        </w:rPr>
        <w:t>j</w:t>
      </w:r>
      <w:r w:rsidRPr="005C3A3E">
        <w:rPr>
          <w:rFonts w:cs="Times New Roman"/>
        </w:rPr>
        <w:t xml:space="preserve">edermann zur verfügung stehen. </w:t>
      </w:r>
      <w:r w:rsidRPr="005C3A3E">
        <w:rPr>
          <w:rFonts w:cs="Times New Roman"/>
          <w:lang w:val="de-AT" w:eastAsia="en-US"/>
        </w:rPr>
        <w:t xml:space="preserve">ford </w:t>
      </w:r>
      <w:r w:rsidRPr="005C3A3E">
        <w:rPr>
          <w:rFonts w:cs="Times New Roman"/>
        </w:rPr>
        <w:t xml:space="preserve">und andere hätten natürlich keine freude mit solchen massnahmen, denn das </w:t>
      </w:r>
      <w:r w:rsidRPr="005C3A3E">
        <w:rPr>
          <w:rFonts w:cs="Times New Roman"/>
          <w:lang w:val="de-AT" w:eastAsia="en-US"/>
        </w:rPr>
        <w:t xml:space="preserve">schadet </w:t>
      </w:r>
      <w:r w:rsidRPr="005C3A3E">
        <w:rPr>
          <w:rFonts w:cs="Times New Roman"/>
        </w:rPr>
        <w:t xml:space="preserve">dem privaten </w:t>
      </w:r>
      <w:r w:rsidRPr="00F304D6">
        <w:rPr>
          <w:rFonts w:cs="Times New Roman"/>
          <w:lang w:val="de-AT" w:eastAsia="fr-FR"/>
        </w:rPr>
        <w:t xml:space="preserve">profit, </w:t>
      </w:r>
      <w:r w:rsidRPr="005C3A3E">
        <w:rPr>
          <w:rFonts w:cs="Times New Roman"/>
        </w:rPr>
        <w:t>nützt aber ungemein dem staat, der so anderes, wichtigeres schaffen kann.</w:t>
      </w:r>
      <w:r>
        <w:rPr>
          <w:rFonts w:cs="Times New Roman"/>
        </w:rPr>
        <w:br/>
      </w:r>
      <w:r w:rsidRPr="005C3A3E">
        <w:rPr>
          <w:rFonts w:cs="Times New Roman"/>
        </w:rPr>
        <w:t xml:space="preserve">wir sahen das haus, in dem </w:t>
      </w:r>
      <w:r w:rsidRPr="00E408CF">
        <w:rPr>
          <w:rStyle w:val="Person"/>
        </w:rPr>
        <w:t>lenin</w:t>
      </w:r>
      <w:r>
        <w:rPr>
          <w:rStyle w:val="Person"/>
        </w:rPr>
        <w:t>#P32</w:t>
      </w:r>
      <w:r w:rsidRPr="005C3A3E">
        <w:rPr>
          <w:rFonts w:cs="Times New Roman"/>
        </w:rPr>
        <w:t xml:space="preserve"> die sitzungen abhielt. die </w:t>
      </w:r>
      <w:r w:rsidRPr="00E408CF">
        <w:rPr>
          <w:rStyle w:val="Schlagwort"/>
        </w:rPr>
        <w:t>lomonossow-universität</w:t>
      </w:r>
      <w:r>
        <w:rPr>
          <w:rStyle w:val="Schlagwort"/>
        </w:rPr>
        <w:t>#S107</w:t>
      </w:r>
      <w:r w:rsidRPr="005C3A3E">
        <w:rPr>
          <w:rFonts w:cs="Times New Roman"/>
        </w:rPr>
        <w:t xml:space="preserve"> mit ihren 2,5 </w:t>
      </w:r>
      <w:r>
        <w:rPr>
          <w:rFonts w:cs="Times New Roman"/>
          <w:lang w:val="de-AT" w:eastAsia="en-US"/>
        </w:rPr>
        <w:t>mill.</w:t>
      </w:r>
      <w:r w:rsidRPr="005C3A3E">
        <w:rPr>
          <w:rFonts w:cs="Times New Roman"/>
          <w:lang w:val="de-AT" w:eastAsia="en-US"/>
        </w:rPr>
        <w:t xml:space="preserve"> </w:t>
      </w:r>
      <w:r w:rsidRPr="005C3A3E">
        <w:rPr>
          <w:rFonts w:cs="Times New Roman"/>
        </w:rPr>
        <w:t xml:space="preserve">cm umbauten raum und ihrem hohen turm (270 meter). man kann über den stalinschen </w:t>
      </w:r>
      <w:r w:rsidRPr="0030741C">
        <w:rPr>
          <w:rStyle w:val="Schlagwort"/>
        </w:rPr>
        <w:t>zuckerbackwarenstil</w:t>
      </w:r>
      <w:r>
        <w:rPr>
          <w:rStyle w:val="Schlagwort"/>
        </w:rPr>
        <w:t>#S460</w:t>
      </w:r>
      <w:r w:rsidRPr="005C3A3E">
        <w:rPr>
          <w:rFonts w:cs="Times New Roman"/>
        </w:rPr>
        <w:t xml:space="preserve"> sagen, was man will, aber er hat persönlichkeit und charakterisiert schliesslich seine zeit. allerlei halbgebildete mokieren sich darüber und haben keine ahnung von architektur oder stilkunde, aber ihr leibblatt lehrt sie, dass man darüber zu lächeln hat. über baustile anderer epochen und anderer länder schweigen sie sich unwissend eifrig aus.</w:t>
      </w:r>
      <w:r>
        <w:rPr>
          <w:rFonts w:cs="Times New Roman"/>
        </w:rPr>
        <w:br/>
      </w:r>
      <w:r w:rsidRPr="005C3A3E">
        <w:rPr>
          <w:rFonts w:cs="Times New Roman"/>
        </w:rPr>
        <w:t xml:space="preserve">vorbei am </w:t>
      </w:r>
      <w:r w:rsidRPr="00E408CF">
        <w:rPr>
          <w:rStyle w:val="Schlagwort"/>
        </w:rPr>
        <w:t>rigaer bahnhof#S48</w:t>
      </w:r>
      <w:r>
        <w:rPr>
          <w:rFonts w:cs="Times New Roman"/>
        </w:rPr>
        <w:t xml:space="preserve"> </w:t>
      </w:r>
      <w:r w:rsidRPr="005C3A3E">
        <w:rPr>
          <w:rFonts w:cs="Times New Roman"/>
        </w:rPr>
        <w:t>in grün, einem architektonischen prachtstück.</w:t>
      </w:r>
      <w:r w:rsidRPr="005C3A3E">
        <w:rPr>
          <w:rFonts w:cs="Times New Roman"/>
        </w:rPr>
        <w:br/>
        <w:t xml:space="preserve">vorbei am </w:t>
      </w:r>
      <w:r w:rsidRPr="00E408CF">
        <w:rPr>
          <w:rStyle w:val="Schlagwort"/>
        </w:rPr>
        <w:t>kreml</w:t>
      </w:r>
      <w:r>
        <w:rPr>
          <w:rStyle w:val="Schlagwort"/>
        </w:rPr>
        <w:t>#S49</w:t>
      </w:r>
      <w:r w:rsidRPr="005C3A3E">
        <w:rPr>
          <w:rFonts w:cs="Times New Roman"/>
        </w:rPr>
        <w:t xml:space="preserve"> durch die breite prunkstrasse, die gorkistrasse.</w:t>
      </w:r>
      <w:r w:rsidRPr="005C3A3E">
        <w:rPr>
          <w:rFonts w:cs="Times New Roman"/>
        </w:rPr>
        <w:br/>
        <w:t xml:space="preserve">vorbei am </w:t>
      </w:r>
      <w:r w:rsidRPr="00DD45CC">
        <w:rPr>
          <w:rStyle w:val="Schlagwort"/>
        </w:rPr>
        <w:t>bolschoi-theater</w:t>
      </w:r>
      <w:r>
        <w:rPr>
          <w:rStyle w:val="Schlagwort"/>
        </w:rPr>
        <w:t>#S466</w:t>
      </w:r>
      <w:r w:rsidRPr="005C3A3E">
        <w:rPr>
          <w:rFonts w:cs="Times New Roman"/>
        </w:rPr>
        <w:t>, am djetsky mir, zu deutsch kinderwelt.</w:t>
      </w:r>
      <w:r w:rsidRPr="005C3A3E">
        <w:rPr>
          <w:rFonts w:cs="Times New Roman"/>
        </w:rPr>
        <w:br/>
        <w:t xml:space="preserve">vorbei am </w:t>
      </w:r>
      <w:r w:rsidRPr="004F506F">
        <w:rPr>
          <w:rStyle w:val="Schlagwort"/>
        </w:rPr>
        <w:t>gum</w:t>
      </w:r>
      <w:r>
        <w:rPr>
          <w:rStyle w:val="Schlagwort"/>
        </w:rPr>
        <w:t>#S464</w:t>
      </w:r>
      <w:r w:rsidRPr="005C3A3E">
        <w:rPr>
          <w:rFonts w:cs="Times New Roman"/>
        </w:rPr>
        <w:t xml:space="preserve"> (glawnij universalnij magazinij).</w:t>
      </w:r>
      <w:r>
        <w:rPr>
          <w:rFonts w:cs="Times New Roman"/>
        </w:rPr>
        <w:br/>
      </w:r>
      <w:r w:rsidRPr="005C3A3E">
        <w:rPr>
          <w:rFonts w:cs="Times New Roman"/>
        </w:rPr>
        <w:t>ich habe vieles nicht gehört von olgas unermüdlichen vorträgen. andere auch nicht. ein reisender fragt olga, ob der neglinnaja-fluss wirklich durch die stadt, unterirdisch, fliesst. sie verweist ihn streng: haben sie denn nicht aufgepasst?</w:t>
      </w:r>
      <w:r>
        <w:rPr>
          <w:rFonts w:cs="Times New Roman"/>
        </w:rPr>
        <w:br/>
      </w:r>
      <w:r w:rsidRPr="005C3A3E">
        <w:rPr>
          <w:rFonts w:cs="Times New Roman"/>
        </w:rPr>
        <w:t xml:space="preserve">die sowjetmenschen sind bildungshungrig. wie schwämme saugen sie alles wissen auf. unsere mentalität, unvorbereitet wohin zu fahren und dann wie der ochse vorm neuen </w:t>
      </w:r>
      <w:r w:rsidRPr="005C3A3E">
        <w:rPr>
          <w:rFonts w:cs="Times New Roman"/>
          <w:lang w:val="de-AT" w:eastAsia="en-US"/>
        </w:rPr>
        <w:t xml:space="preserve">tor </w:t>
      </w:r>
      <w:r w:rsidRPr="005C3A3E">
        <w:rPr>
          <w:rFonts w:cs="Times New Roman"/>
        </w:rPr>
        <w:t>zu stehen, fassen sie nicht.</w:t>
      </w:r>
      <w:r w:rsidRPr="005C3A3E">
        <w:rPr>
          <w:rFonts w:cs="Times New Roman"/>
        </w:rPr>
        <w:br/>
        <w:t>aber da die meisten mitreisend</w:t>
      </w:r>
      <w:r w:rsidRPr="00F304D6">
        <w:rPr>
          <w:rFonts w:cs="Times New Roman"/>
          <w:lang w:val="de-AT" w:eastAsia="fr-FR"/>
        </w:rPr>
        <w:t xml:space="preserve">en </w:t>
      </w:r>
      <w:r w:rsidRPr="005C3A3E">
        <w:rPr>
          <w:rFonts w:cs="Times New Roman"/>
        </w:rPr>
        <w:t>lieber unwissend bleiben</w:t>
      </w:r>
      <w:r>
        <w:rPr>
          <w:rFonts w:cs="Times New Roman"/>
        </w:rPr>
        <w:t>,</w:t>
      </w:r>
      <w:r w:rsidRPr="005C3A3E">
        <w:rPr>
          <w:rFonts w:cs="Times New Roman"/>
        </w:rPr>
        <w:t xml:space="preserve"> als sich olgas tadel öffentlich auszusetzen, wird die frage wohl ein einzelbeispiel bleiben für ignoranz.</w:t>
      </w:r>
      <w:r>
        <w:rPr>
          <w:rFonts w:cs="Times New Roman"/>
        </w:rPr>
        <w:br/>
      </w:r>
      <w:r w:rsidRPr="005C3A3E">
        <w:rPr>
          <w:rFonts w:cs="Times New Roman"/>
          <w:lang w:val="de-AT" w:eastAsia="en-US"/>
        </w:rPr>
        <w:t xml:space="preserve">mittagessen. es </w:t>
      </w:r>
      <w:r w:rsidRPr="005C3A3E">
        <w:rPr>
          <w:rFonts w:cs="Times New Roman"/>
        </w:rPr>
        <w:t xml:space="preserve">geht relativ schnell, die gute russische suppe gibt es mit einem gewaltigen schlag rahm drauf </w:t>
      </w:r>
      <w:r>
        <w:rPr>
          <w:rFonts w:cs="Times New Roman"/>
        </w:rPr>
        <w:t>–</w:t>
      </w:r>
      <w:r w:rsidRPr="005C3A3E">
        <w:rPr>
          <w:rFonts w:cs="Times New Roman"/>
        </w:rPr>
        <w:t xml:space="preserve"> fisch oder braten, kompott in allerlei form, einmal speiseeis. es gab alle tage sehr viel normales üppiges russisches essen. einige sollen trotz der strapazen zugenommen haben.</w:t>
      </w:r>
      <w:r>
        <w:rPr>
          <w:rFonts w:cs="Times New Roman"/>
        </w:rPr>
        <w:br/>
      </w:r>
      <w:r w:rsidRPr="005C3A3E">
        <w:rPr>
          <w:rFonts w:cs="Times New Roman"/>
        </w:rPr>
        <w:t xml:space="preserve">die preise erschienen uns in den ersten tagen hoch, bis wir uns abgewöhnt hatten, unseren teuren schillingkurs umzurechnen. die moskauer stellen sich um alles an. diszipliniert, wie es bei uns unvorstellbar wäre. alles ist überfüllt, geschäfte, </w:t>
      </w:r>
      <w:r w:rsidRPr="00F304D6">
        <w:rPr>
          <w:rFonts w:cs="Times New Roman"/>
          <w:lang w:val="de-AT" w:eastAsia="fr-FR"/>
        </w:rPr>
        <w:t>lokale</w:t>
      </w:r>
      <w:r w:rsidRPr="005C3A3E">
        <w:rPr>
          <w:rFonts w:cs="Times New Roman"/>
        </w:rPr>
        <w:t xml:space="preserve">, kinos. alles lebt heftig, alles atmet. und der hohe offizier mit roten streifen steht schön brav in einer reihe hinter der bäuerin vom lande mit ihrem kopftuch und dem karierten binkel. und sie geht genau so in das elegante speisehaus des moskwa, wie der offizier eventuell genau so </w:t>
      </w:r>
      <w:r w:rsidRPr="005C3A3E">
        <w:rPr>
          <w:rFonts w:cs="Times New Roman"/>
          <w:lang w:val="de-AT" w:eastAsia="en-US"/>
        </w:rPr>
        <w:t xml:space="preserve">in die </w:t>
      </w:r>
      <w:r w:rsidRPr="005C3A3E">
        <w:rPr>
          <w:rFonts w:cs="Times New Roman"/>
        </w:rPr>
        <w:t>bescheidene vorortkantine geht. unsinniger dünkel scheint abgeschafft. dank der disziplin geht es sehr schnell. alles.</w:t>
      </w:r>
      <w:r>
        <w:rPr>
          <w:rFonts w:cs="Times New Roman"/>
        </w:rPr>
        <w:br/>
      </w:r>
      <w:r w:rsidRPr="005C3A3E">
        <w:rPr>
          <w:rFonts w:cs="Times New Roman"/>
        </w:rPr>
        <w:t>die glückliche jugend wird von vornherein materialistisch und ohne religiösen mumpitz erzogen im gegensatz zu uns, die wir uns schwer zu dieser modernen geisteshaltung aus eigenem durchringen mussten.</w:t>
      </w:r>
      <w:bookmarkStart w:id="1" w:name="bookmark86"/>
      <w:r>
        <w:rPr>
          <w:rFonts w:cs="Times New Roman"/>
        </w:rPr>
        <w:br/>
      </w:r>
      <w:r w:rsidRPr="00D145C6">
        <w:rPr>
          <w:rFonts w:cs="Times New Roman"/>
        </w:rPr>
        <w:t>[3</w:t>
      </w:r>
      <w:r w:rsidRPr="00D145C6">
        <w:rPr>
          <w:rFonts w:cs="Times New Roman"/>
          <w:lang w:val="de-AT" w:eastAsia="en-US"/>
        </w:rPr>
        <w:t>7</w:t>
      </w:r>
      <w:bookmarkEnd w:id="1"/>
      <w:r w:rsidRPr="00D145C6">
        <w:rPr>
          <w:rFonts w:cs="Times New Roman"/>
          <w:lang w:val="de-AT" w:eastAsia="en-US"/>
        </w:rPr>
        <w:t>]</w:t>
      </w:r>
      <w:r>
        <w:rPr>
          <w:rFonts w:cs="Times New Roman"/>
        </w:rPr>
        <w:t xml:space="preserve"> </w:t>
      </w:r>
      <w:r w:rsidRPr="005C3A3E">
        <w:rPr>
          <w:rFonts w:cs="Times New Roman"/>
        </w:rPr>
        <w:t>in der schule tragen sie einhe</w:t>
      </w:r>
      <w:r w:rsidRPr="005C3A3E">
        <w:rPr>
          <w:rFonts w:cs="Times New Roman"/>
          <w:lang w:val="de-AT" w:eastAsia="en-US"/>
        </w:rPr>
        <w:t>it</w:t>
      </w:r>
      <w:r w:rsidRPr="005C3A3E">
        <w:rPr>
          <w:rFonts w:cs="Times New Roman"/>
        </w:rPr>
        <w:t xml:space="preserve">skleidung. viele von uns wissen aus ihren halbfaschistischen leibblättern, dass sie auch darüber sich zu mokieren haben. aber ihre dummheit ist schuld. schulkleidung ist in vielen schulen, auch in sogenannten schulen der </w:t>
      </w:r>
      <w:r w:rsidRPr="005C3A3E">
        <w:rPr>
          <w:rFonts w:cs="Times New Roman"/>
          <w:lang w:val="de-AT" w:eastAsia="en-US"/>
        </w:rPr>
        <w:t xml:space="preserve">kinder </w:t>
      </w:r>
      <w:r w:rsidRPr="005C3A3E">
        <w:rPr>
          <w:rFonts w:cs="Times New Roman"/>
        </w:rPr>
        <w:t>besserer leute im westen, schon eingeführt. auch in japan, bei vie</w:t>
      </w:r>
      <w:r>
        <w:rPr>
          <w:rFonts w:cs="Times New Roman"/>
        </w:rPr>
        <w:t>len ordensschwestern u</w:t>
      </w:r>
      <w:r w:rsidRPr="005C3A3E">
        <w:rPr>
          <w:rFonts w:cs="Times New Roman"/>
        </w:rPr>
        <w:t xml:space="preserve">sw. </w:t>
      </w:r>
      <w:r w:rsidRPr="005C3A3E">
        <w:rPr>
          <w:rFonts w:cs="Times New Roman"/>
          <w:lang w:val="de-AT" w:eastAsia="en-US"/>
        </w:rPr>
        <w:t xml:space="preserve">kinder </w:t>
      </w:r>
      <w:r w:rsidRPr="005C3A3E">
        <w:rPr>
          <w:rFonts w:cs="Times New Roman"/>
        </w:rPr>
        <w:t>sollen während des unterrichts gleich sein, nicht benachteiligt, nicht bevorzugt scheinen, aber unsere provinzköpfchen</w:t>
      </w:r>
      <w:r>
        <w:rPr>
          <w:rFonts w:cs="Times New Roman"/>
        </w:rPr>
        <w:t xml:space="preserve"> faseln wieder einer seltsamen ‚freiheit‘</w:t>
      </w:r>
      <w:r w:rsidRPr="005C3A3E">
        <w:rPr>
          <w:rFonts w:cs="Times New Roman"/>
        </w:rPr>
        <w:t xml:space="preserve"> nach.</w:t>
      </w:r>
      <w:r>
        <w:rPr>
          <w:rFonts w:cs="Times New Roman"/>
        </w:rPr>
        <w:br/>
      </w:r>
      <w:r w:rsidRPr="005C3A3E">
        <w:rPr>
          <w:rFonts w:cs="Times New Roman"/>
        </w:rPr>
        <w:t>die kadettenmützen will man langsam ersetzen durch pullmanmützen, sagt olga. die buben tragen graue uniformen und die mädchen blaue röcke mit trägern zu weis</w:t>
      </w:r>
      <w:r w:rsidRPr="005C3A3E">
        <w:rPr>
          <w:rFonts w:cs="Times New Roman"/>
          <w:lang w:val="de-AT" w:eastAsia="en-US"/>
        </w:rPr>
        <w:t xml:space="preserve">sen </w:t>
      </w:r>
      <w:r w:rsidRPr="005C3A3E">
        <w:rPr>
          <w:rFonts w:cs="Times New Roman"/>
        </w:rPr>
        <w:t xml:space="preserve">blusen mit roten </w:t>
      </w:r>
      <w:r w:rsidRPr="00F304D6">
        <w:rPr>
          <w:rFonts w:cs="Times New Roman"/>
          <w:lang w:val="de-AT" w:eastAsia="fr-FR"/>
        </w:rPr>
        <w:t>hals</w:t>
      </w:r>
      <w:r w:rsidRPr="005C3A3E">
        <w:rPr>
          <w:rFonts w:cs="Times New Roman"/>
        </w:rPr>
        <w:t>tüc</w:t>
      </w:r>
      <w:r>
        <w:rPr>
          <w:rFonts w:cs="Times New Roman"/>
        </w:rPr>
        <w:t>hern. auch die buben rote halstü</w:t>
      </w:r>
      <w:r w:rsidRPr="005C3A3E">
        <w:rPr>
          <w:rFonts w:cs="Times New Roman"/>
        </w:rPr>
        <w:t xml:space="preserve">cher, soweit sie beim </w:t>
      </w:r>
      <w:r w:rsidRPr="007D3216">
        <w:rPr>
          <w:rStyle w:val="Schlagwort"/>
        </w:rPr>
        <w:t>komsomol</w:t>
      </w:r>
      <w:r>
        <w:rPr>
          <w:rStyle w:val="Schlagwort"/>
        </w:rPr>
        <w:t>#S461</w:t>
      </w:r>
      <w:r w:rsidRPr="005C3A3E">
        <w:rPr>
          <w:rFonts w:cs="Times New Roman"/>
        </w:rPr>
        <w:t xml:space="preserve"> sind.</w:t>
      </w:r>
      <w:r>
        <w:rPr>
          <w:rFonts w:cs="Times New Roman"/>
        </w:rPr>
        <w:br/>
        <w:t>täglich werden 300</w:t>
      </w:r>
      <w:r w:rsidRPr="005C3A3E">
        <w:rPr>
          <w:rFonts w:cs="Times New Roman"/>
        </w:rPr>
        <w:t xml:space="preserve"> wohnungen bezogen. man baut ununterbrochen, um beim wachstum dieser sowjetischen </w:t>
      </w:r>
      <w:r w:rsidRPr="00F304D6">
        <w:rPr>
          <w:rFonts w:cs="Times New Roman"/>
          <w:lang w:val="de-AT" w:eastAsia="fr-FR"/>
        </w:rPr>
        <w:t xml:space="preserve">metropole </w:t>
      </w:r>
      <w:r w:rsidRPr="005C3A3E">
        <w:rPr>
          <w:rFonts w:cs="Times New Roman"/>
        </w:rPr>
        <w:t>mithalten zu können.</w:t>
      </w:r>
      <w:r w:rsidRPr="005C3A3E">
        <w:rPr>
          <w:rFonts w:cs="Times New Roman"/>
        </w:rPr>
        <w:br/>
        <w:t xml:space="preserve">an der </w:t>
      </w:r>
      <w:r w:rsidRPr="00F304D6">
        <w:rPr>
          <w:rFonts w:cs="Times New Roman"/>
          <w:lang w:val="de-AT" w:eastAsia="fr-FR"/>
        </w:rPr>
        <w:t xml:space="preserve">peripherie </w:t>
      </w:r>
      <w:r w:rsidRPr="005C3A3E">
        <w:rPr>
          <w:rFonts w:cs="Times New Roman"/>
        </w:rPr>
        <w:t xml:space="preserve">lässt man die häuser oft lange ohne verputz im ziegelkleid stehen, was unsere konjunkturbesoffenen schmalhänschen aus </w:t>
      </w:r>
      <w:r w:rsidRPr="008F0261">
        <w:rPr>
          <w:rStyle w:val="Ort"/>
        </w:rPr>
        <w:t>österreich</w:t>
      </w:r>
      <w:r>
        <w:rPr>
          <w:rStyle w:val="Ort"/>
        </w:rPr>
        <w:t>#G213</w:t>
      </w:r>
      <w:r w:rsidRPr="005C3A3E">
        <w:rPr>
          <w:rFonts w:cs="Times New Roman"/>
        </w:rPr>
        <w:t xml:space="preserve"> wieder irritiert. doch wären sie mit solchen aussenfronten zufrieden, wenn sie dafür nicht 600 schilling zins zahlen müssten, sondern nur, wie es hier üblich ist, bis zu zehn prozent vom einkommen. (er beträgt 5 bis höchstens 8 prozent. darüber </w:t>
      </w:r>
      <w:r>
        <w:rPr>
          <w:rFonts w:cs="Times New Roman"/>
        </w:rPr>
        <w:t>sind</w:t>
      </w:r>
      <w:r w:rsidRPr="005C3A3E">
        <w:rPr>
          <w:rFonts w:cs="Times New Roman"/>
        </w:rPr>
        <w:t xml:space="preserve"> es betriebskos</w:t>
      </w:r>
      <w:r w:rsidRPr="005C3A3E">
        <w:rPr>
          <w:rFonts w:cs="Times New Roman"/>
          <w:lang w:val="de-AT" w:eastAsia="en-US"/>
        </w:rPr>
        <w:t>ten</w:t>
      </w:r>
      <w:r w:rsidRPr="005C3A3E">
        <w:rPr>
          <w:rFonts w:cs="Times New Roman"/>
        </w:rPr>
        <w:t>.)</w:t>
      </w:r>
      <w:r w:rsidRPr="005C3A3E">
        <w:rPr>
          <w:rFonts w:cs="Times New Roman"/>
        </w:rPr>
        <w:br/>
        <w:t>einige zahlen:</w:t>
      </w:r>
      <w:r>
        <w:rPr>
          <w:rFonts w:cs="Times New Roman"/>
        </w:rPr>
        <w:br/>
        <w:t>90</w:t>
      </w:r>
      <w:r w:rsidRPr="005C3A3E">
        <w:rPr>
          <w:rFonts w:cs="Times New Roman"/>
        </w:rPr>
        <w:t xml:space="preserve"> universitä</w:t>
      </w:r>
      <w:r>
        <w:rPr>
          <w:rFonts w:cs="Times New Roman"/>
        </w:rPr>
        <w:t>ten mit 24.000 studierenden. 150</w:t>
      </w:r>
      <w:r w:rsidRPr="005C3A3E">
        <w:rPr>
          <w:rFonts w:cs="Times New Roman"/>
        </w:rPr>
        <w:t xml:space="preserve"> museen, 25</w:t>
      </w:r>
      <w:r>
        <w:rPr>
          <w:rFonts w:cs="Times New Roman"/>
        </w:rPr>
        <w:t>0</w:t>
      </w:r>
      <w:r w:rsidRPr="005C3A3E">
        <w:rPr>
          <w:rFonts w:cs="Times New Roman"/>
        </w:rPr>
        <w:t xml:space="preserve"> kulturhäuser, sechzig kirchen (genug, oh vi</w:t>
      </w:r>
      <w:r>
        <w:rPr>
          <w:rFonts w:cs="Times New Roman"/>
        </w:rPr>
        <w:t>el zuviel), davon einige sogar in</w:t>
      </w:r>
      <w:r w:rsidRPr="005C3A3E">
        <w:rPr>
          <w:rFonts w:cs="Times New Roman"/>
        </w:rPr>
        <w:t xml:space="preserve"> betrieb.</w:t>
      </w:r>
      <w:r>
        <w:rPr>
          <w:rFonts w:cs="Times New Roman"/>
        </w:rPr>
        <w:br/>
        <w:t>30</w:t>
      </w:r>
      <w:r w:rsidRPr="005C3A3E">
        <w:rPr>
          <w:rFonts w:cs="Times New Roman"/>
        </w:rPr>
        <w:t xml:space="preserve"> </w:t>
      </w:r>
      <w:r w:rsidRPr="005C3A3E">
        <w:rPr>
          <w:rFonts w:cs="Times New Roman"/>
          <w:lang w:val="de-AT" w:eastAsia="en-US"/>
        </w:rPr>
        <w:t xml:space="preserve">theater. </w:t>
      </w:r>
      <w:r w:rsidRPr="005C3A3E">
        <w:rPr>
          <w:rFonts w:cs="Times New Roman"/>
        </w:rPr>
        <w:t xml:space="preserve">drei kindertheater. die studenten setzen </w:t>
      </w:r>
      <w:r w:rsidRPr="00F304D6">
        <w:rPr>
          <w:rFonts w:cs="Times New Roman"/>
          <w:lang w:val="de-AT" w:eastAsia="fr-FR"/>
        </w:rPr>
        <w:t xml:space="preserve">sich </w:t>
      </w:r>
      <w:r w:rsidRPr="005C3A3E">
        <w:rPr>
          <w:rFonts w:cs="Times New Roman"/>
        </w:rPr>
        <w:t xml:space="preserve">aus sowjetischen studenten zusammen </w:t>
      </w:r>
      <w:r w:rsidRPr="005C3A3E">
        <w:rPr>
          <w:rFonts w:cs="Times New Roman"/>
          <w:lang w:val="de-AT" w:eastAsia="en-US"/>
        </w:rPr>
        <w:t xml:space="preserve">und </w:t>
      </w:r>
      <w:r w:rsidRPr="005C3A3E">
        <w:rPr>
          <w:rFonts w:cs="Times New Roman"/>
        </w:rPr>
        <w:t xml:space="preserve">aus solchen aus 60 nationen. die </w:t>
      </w:r>
      <w:r w:rsidRPr="005C3A3E">
        <w:rPr>
          <w:rFonts w:cs="Times New Roman"/>
          <w:lang w:val="de-AT" w:eastAsia="en-US"/>
        </w:rPr>
        <w:t xml:space="preserve">theater </w:t>
      </w:r>
      <w:r w:rsidRPr="005C3A3E">
        <w:rPr>
          <w:rFonts w:cs="Times New Roman"/>
        </w:rPr>
        <w:t>gehör</w:t>
      </w:r>
      <w:r>
        <w:rPr>
          <w:rFonts w:cs="Times New Roman"/>
        </w:rPr>
        <w:t>en mit zu den billigsten der wel</w:t>
      </w:r>
      <w:r w:rsidRPr="005C3A3E">
        <w:rPr>
          <w:rFonts w:cs="Times New Roman"/>
        </w:rPr>
        <w:t>t. der h</w:t>
      </w:r>
      <w:r>
        <w:rPr>
          <w:rFonts w:cs="Times New Roman"/>
        </w:rPr>
        <w:t>öchste eintrittspreis 3 rubel 40</w:t>
      </w:r>
      <w:r w:rsidRPr="005C3A3E">
        <w:rPr>
          <w:rFonts w:cs="Times New Roman"/>
        </w:rPr>
        <w:t>.</w:t>
      </w:r>
      <w:r>
        <w:rPr>
          <w:rFonts w:cs="Times New Roman"/>
        </w:rPr>
        <w:br/>
        <w:t>50 spitäler mit 70.000</w:t>
      </w:r>
      <w:r w:rsidRPr="005C3A3E">
        <w:rPr>
          <w:rFonts w:cs="Times New Roman"/>
        </w:rPr>
        <w:t xml:space="preserve"> betten. zur zarenzeit gab es in ganz russland nur 17.000 bett</w:t>
      </w:r>
      <w:r w:rsidRPr="00F304D6">
        <w:rPr>
          <w:rFonts w:cs="Times New Roman"/>
          <w:lang w:val="de-AT" w:eastAsia="fr-FR"/>
        </w:rPr>
        <w:t xml:space="preserve">en. </w:t>
      </w:r>
      <w:r w:rsidRPr="005C3A3E">
        <w:rPr>
          <w:rFonts w:cs="Times New Roman"/>
        </w:rPr>
        <w:t>die zahl de</w:t>
      </w:r>
      <w:r>
        <w:rPr>
          <w:rFonts w:cs="Times New Roman"/>
        </w:rPr>
        <w:t>r krankenbetten soll auf 120.000</w:t>
      </w:r>
      <w:r w:rsidRPr="005C3A3E">
        <w:rPr>
          <w:rFonts w:cs="Times New Roman"/>
        </w:rPr>
        <w:t xml:space="preserve"> erhöht werden.</w:t>
      </w:r>
      <w:r>
        <w:rPr>
          <w:rFonts w:cs="Times New Roman"/>
        </w:rPr>
        <w:br/>
      </w:r>
      <w:r w:rsidRPr="005C3A3E">
        <w:rPr>
          <w:rFonts w:cs="Times New Roman"/>
        </w:rPr>
        <w:t>die grösste bibliothek der welt s</w:t>
      </w:r>
      <w:r>
        <w:rPr>
          <w:rFonts w:cs="Times New Roman"/>
        </w:rPr>
        <w:t xml:space="preserve">teht in </w:t>
      </w:r>
      <w:r w:rsidRPr="005C36EA">
        <w:rPr>
          <w:rStyle w:val="Ort"/>
        </w:rPr>
        <w:t>moskau</w:t>
      </w:r>
      <w:r>
        <w:rPr>
          <w:rStyle w:val="Ort"/>
        </w:rPr>
        <w:t>#G18</w:t>
      </w:r>
      <w:r>
        <w:rPr>
          <w:rFonts w:cs="Times New Roman"/>
        </w:rPr>
        <w:t xml:space="preserve"> und beinhaltet 20 millionen bände in 160</w:t>
      </w:r>
      <w:r w:rsidRPr="005C3A3E">
        <w:rPr>
          <w:rFonts w:cs="Times New Roman"/>
        </w:rPr>
        <w:t xml:space="preserve"> sprachen.</w:t>
      </w:r>
      <w:r w:rsidRPr="005C3A3E">
        <w:rPr>
          <w:rFonts w:cs="Times New Roman"/>
        </w:rPr>
        <w:br/>
        <w:t>aber zurück zur chonologie:</w:t>
      </w:r>
      <w:r>
        <w:rPr>
          <w:rFonts w:cs="Times New Roman"/>
        </w:rPr>
        <w:br/>
      </w:r>
      <w:r w:rsidRPr="005C3A3E">
        <w:rPr>
          <w:rFonts w:cs="Times New Roman"/>
        </w:rPr>
        <w:t xml:space="preserve">samstag nachmittag besuch des </w:t>
      </w:r>
      <w:r w:rsidRPr="00D145C6">
        <w:rPr>
          <w:rStyle w:val="Schlagwort"/>
        </w:rPr>
        <w:t>mausoleums#S108</w:t>
      </w:r>
      <w:r w:rsidRPr="005C3A3E">
        <w:rPr>
          <w:rFonts w:cs="Times New Roman"/>
          <w:lang w:val="de-AT" w:eastAsia="en-US"/>
        </w:rPr>
        <w:t xml:space="preserve">. es </w:t>
      </w:r>
      <w:r w:rsidRPr="005C3A3E">
        <w:rPr>
          <w:rFonts w:cs="Times New Roman"/>
        </w:rPr>
        <w:t xml:space="preserve">regnete. eine menschenschlange von etwa einem </w:t>
      </w:r>
      <w:r w:rsidRPr="005C3A3E">
        <w:rPr>
          <w:rFonts w:cs="Times New Roman"/>
          <w:lang w:val="de-AT" w:eastAsia="en-US"/>
        </w:rPr>
        <w:t xml:space="preserve">kilometer </w:t>
      </w:r>
      <w:r w:rsidRPr="005C3A3E">
        <w:rPr>
          <w:rFonts w:cs="Times New Roman"/>
        </w:rPr>
        <w:t xml:space="preserve">länge zog sich über den roten platz hinunter zur mochawa ulitza. hin und wieder ein sonnenstrahl, kurz aufblitzend, der </w:t>
      </w:r>
      <w:r w:rsidRPr="005C3A3E">
        <w:rPr>
          <w:rFonts w:cs="Times New Roman"/>
          <w:lang w:val="de-AT" w:eastAsia="en-US"/>
        </w:rPr>
        <w:t xml:space="preserve">autobus </w:t>
      </w:r>
      <w:r w:rsidRPr="005C3A3E">
        <w:rPr>
          <w:rFonts w:cs="Times New Roman"/>
        </w:rPr>
        <w:t xml:space="preserve">speit uns beim </w:t>
      </w:r>
      <w:r w:rsidRPr="004F506F">
        <w:rPr>
          <w:rStyle w:val="Schlagwort"/>
        </w:rPr>
        <w:t>gum</w:t>
      </w:r>
      <w:r>
        <w:rPr>
          <w:rStyle w:val="Schlagwort"/>
        </w:rPr>
        <w:t>#S464</w:t>
      </w:r>
      <w:r w:rsidRPr="005C3A3E">
        <w:rPr>
          <w:rFonts w:cs="Times New Roman"/>
        </w:rPr>
        <w:t xml:space="preserve"> aus. sowjetmenschen aus der ganzen </w:t>
      </w:r>
      <w:r w:rsidRPr="005C3A3E">
        <w:rPr>
          <w:rFonts w:cs="Times New Roman"/>
          <w:lang w:val="de-AT" w:eastAsia="en-US"/>
        </w:rPr>
        <w:t xml:space="preserve">union. </w:t>
      </w:r>
      <w:r w:rsidRPr="005C3A3E">
        <w:rPr>
          <w:rFonts w:cs="Times New Roman"/>
        </w:rPr>
        <w:t>wir als ausländer aber dür</w:t>
      </w:r>
      <w:r>
        <w:rPr>
          <w:rFonts w:cs="Times New Roman"/>
        </w:rPr>
        <w:t>fen vorgehen und stehen etwa 300</w:t>
      </w:r>
      <w:r w:rsidRPr="005C3A3E">
        <w:rPr>
          <w:rFonts w:cs="Times New Roman"/>
        </w:rPr>
        <w:t xml:space="preserve"> </w:t>
      </w:r>
      <w:r w:rsidRPr="005C3A3E">
        <w:rPr>
          <w:rFonts w:cs="Times New Roman"/>
          <w:lang w:val="de-AT" w:eastAsia="en-US"/>
        </w:rPr>
        <w:t xml:space="preserve">meter </w:t>
      </w:r>
      <w:r w:rsidRPr="005C3A3E">
        <w:rPr>
          <w:rFonts w:cs="Times New Roman"/>
        </w:rPr>
        <w:t xml:space="preserve">vom </w:t>
      </w:r>
      <w:r w:rsidRPr="005C3A3E">
        <w:rPr>
          <w:rFonts w:cs="Times New Roman"/>
          <w:lang w:val="de-AT" w:eastAsia="en-US"/>
        </w:rPr>
        <w:t xml:space="preserve">mausoleum </w:t>
      </w:r>
      <w:r w:rsidRPr="005C3A3E">
        <w:rPr>
          <w:rFonts w:cs="Times New Roman"/>
        </w:rPr>
        <w:t xml:space="preserve">entfernt </w:t>
      </w:r>
      <w:r w:rsidRPr="005C3A3E">
        <w:rPr>
          <w:rFonts w:cs="Times New Roman"/>
          <w:lang w:val="de-AT" w:eastAsia="en-US"/>
        </w:rPr>
        <w:t xml:space="preserve">an. es </w:t>
      </w:r>
      <w:r w:rsidRPr="005C3A3E">
        <w:rPr>
          <w:rFonts w:cs="Times New Roman"/>
        </w:rPr>
        <w:t xml:space="preserve">ist etwa neun uhr. was wäre aus der welt geworden, wären nicht diese beiden grossen </w:t>
      </w:r>
      <w:r w:rsidRPr="005C3A3E">
        <w:rPr>
          <w:rFonts w:cs="Times New Roman"/>
          <w:lang w:val="de-AT" w:eastAsia="en-US"/>
        </w:rPr>
        <w:t xml:space="preserve">männer </w:t>
      </w:r>
      <w:r w:rsidRPr="005C3A3E">
        <w:rPr>
          <w:rFonts w:cs="Times New Roman"/>
        </w:rPr>
        <w:t xml:space="preserve">gewesen, </w:t>
      </w:r>
      <w:r>
        <w:rPr>
          <w:rStyle w:val="Person"/>
        </w:rPr>
        <w:t>stalin#P142</w:t>
      </w:r>
      <w:r w:rsidRPr="005C3A3E">
        <w:rPr>
          <w:rFonts w:cs="Times New Roman"/>
        </w:rPr>
        <w:t xml:space="preserve"> und </w:t>
      </w:r>
      <w:r w:rsidRPr="00D145C6">
        <w:rPr>
          <w:rStyle w:val="Person"/>
        </w:rPr>
        <w:t>lenin</w:t>
      </w:r>
      <w:r>
        <w:rPr>
          <w:rStyle w:val="Person"/>
        </w:rPr>
        <w:t>#P32</w:t>
      </w:r>
      <w:r w:rsidRPr="005C3A3E">
        <w:rPr>
          <w:rFonts w:cs="Times New Roman"/>
        </w:rPr>
        <w:t>, die wir in ihren glassärgen liegen sehen. (leider</w:t>
      </w:r>
      <w:r>
        <w:rPr>
          <w:rFonts w:cs="Times New Roman"/>
        </w:rPr>
        <w:t xml:space="preserve"> begeht die chruschtschewsche re</w:t>
      </w:r>
      <w:r w:rsidRPr="005C3A3E">
        <w:rPr>
          <w:rFonts w:cs="Times New Roman"/>
        </w:rPr>
        <w:t>g</w:t>
      </w:r>
      <w:r>
        <w:rPr>
          <w:rFonts w:cs="Times New Roman"/>
        </w:rPr>
        <w:t>i</w:t>
      </w:r>
      <w:r w:rsidRPr="005C3A3E">
        <w:rPr>
          <w:rFonts w:cs="Times New Roman"/>
        </w:rPr>
        <w:t xml:space="preserve">erung den fehler, in etwa zwei wochen </w:t>
      </w:r>
      <w:r w:rsidRPr="00955D00">
        <w:rPr>
          <w:rStyle w:val="Person"/>
        </w:rPr>
        <w:t>stalin</w:t>
      </w:r>
      <w:r>
        <w:rPr>
          <w:rStyle w:val="Person"/>
        </w:rPr>
        <w:t>#P142</w:t>
      </w:r>
      <w:r w:rsidRPr="005C3A3E">
        <w:rPr>
          <w:rFonts w:cs="Times New Roman"/>
        </w:rPr>
        <w:t xml:space="preserve"> aus dem </w:t>
      </w:r>
      <w:r w:rsidRPr="00955D00">
        <w:rPr>
          <w:rStyle w:val="Schlagwort"/>
        </w:rPr>
        <w:t>mausoleum</w:t>
      </w:r>
      <w:r>
        <w:rPr>
          <w:rStyle w:val="Schlagwort"/>
        </w:rPr>
        <w:t>#S108</w:t>
      </w:r>
      <w:r w:rsidRPr="005C3A3E">
        <w:rPr>
          <w:rFonts w:cs="Times New Roman"/>
          <w:lang w:val="de-AT" w:eastAsia="en-US"/>
        </w:rPr>
        <w:t xml:space="preserve"> </w:t>
      </w:r>
      <w:r w:rsidRPr="005C3A3E">
        <w:rPr>
          <w:rFonts w:cs="Times New Roman"/>
        </w:rPr>
        <w:t xml:space="preserve">zu entfernen. ein ebenso dummer wie kurzsichtiger schritt, als ob er sich wegleugnen </w:t>
      </w:r>
      <w:r w:rsidRPr="00F304D6">
        <w:rPr>
          <w:rFonts w:cs="Times New Roman"/>
          <w:lang w:val="de-AT" w:eastAsia="fr-FR"/>
        </w:rPr>
        <w:t>liesse.)</w:t>
      </w:r>
      <w:r w:rsidRPr="00F304D6">
        <w:rPr>
          <w:rFonts w:cs="Times New Roman"/>
          <w:lang w:val="de-AT" w:eastAsia="fr-FR"/>
        </w:rPr>
        <w:br/>
      </w:r>
      <w:r w:rsidRPr="005C3A3E">
        <w:rPr>
          <w:rFonts w:cs="Times New Roman"/>
        </w:rPr>
        <w:t xml:space="preserve">wir nähern uns schritt um schritt dem grabmal aus </w:t>
      </w:r>
      <w:r w:rsidRPr="00F304D6">
        <w:rPr>
          <w:rFonts w:cs="Times New Roman"/>
          <w:lang w:val="de-AT" w:eastAsia="fr-FR"/>
        </w:rPr>
        <w:t xml:space="preserve">labrador </w:t>
      </w:r>
      <w:r w:rsidRPr="005C3A3E">
        <w:rPr>
          <w:rFonts w:cs="Times New Roman"/>
        </w:rPr>
        <w:t xml:space="preserve">und porphyr im einfachen rot-schwarzen kubus. und dann der anblick der beiden </w:t>
      </w:r>
      <w:r w:rsidRPr="005C3A3E">
        <w:rPr>
          <w:rFonts w:cs="Times New Roman"/>
          <w:lang w:val="de-AT" w:eastAsia="en-US"/>
        </w:rPr>
        <w:t xml:space="preserve">genies </w:t>
      </w:r>
      <w:r w:rsidRPr="005C3A3E">
        <w:rPr>
          <w:rFonts w:cs="Times New Roman"/>
        </w:rPr>
        <w:t>und menschheitsretter, der millionen einfacher menschen wieder kraft und zuversicht gibt. tritt man ein in die dunkelheit, geht man die wenigen schritte nach abwärts, steht man plötzlich den leichnamen gegenüber, die aussehen, als ob sie aus glas wären, von innen rot beleuchtet. aber dieses magische licht täuscht nur. sieht man näher hin, merkt man genau die haut des gesichts, die bartstoppeln, die nach dem tode noch sprossen, die poren der haut. kaum einer, der nicht ergriffen ist von diesem anblick. man steht hier im zentrum der welt.</w:t>
      </w:r>
      <w:r>
        <w:rPr>
          <w:rFonts w:cs="Times New Roman"/>
        </w:rPr>
        <w:br/>
      </w:r>
      <w:r w:rsidRPr="005C3A3E">
        <w:rPr>
          <w:rFonts w:cs="Times New Roman"/>
        </w:rPr>
        <w:t xml:space="preserve">zu schnell wird man wieder nach draussen gespült, an der kremlmauer grabtafeln mit grossen namen. </w:t>
      </w:r>
      <w:r w:rsidRPr="00D145C6">
        <w:rPr>
          <w:rStyle w:val="Person"/>
        </w:rPr>
        <w:t>john reed</w:t>
      </w:r>
      <w:r>
        <w:rPr>
          <w:rStyle w:val="Person"/>
        </w:rPr>
        <w:t>#P143</w:t>
      </w:r>
      <w:r w:rsidRPr="005C3A3E">
        <w:rPr>
          <w:rFonts w:cs="Times New Roman"/>
        </w:rPr>
        <w:t xml:space="preserve"> und andere tote der </w:t>
      </w:r>
      <w:r w:rsidRPr="005C3A3E">
        <w:rPr>
          <w:rFonts w:cs="Times New Roman"/>
          <w:lang w:val="de-AT" w:eastAsia="en-US"/>
        </w:rPr>
        <w:t>revolution.</w:t>
      </w:r>
      <w:r w:rsidRPr="005C3A3E">
        <w:rPr>
          <w:rFonts w:cs="Times New Roman"/>
        </w:rPr>
        <w:t xml:space="preserve"> die </w:t>
      </w:r>
      <w:r w:rsidRPr="001C7528">
        <w:rPr>
          <w:rStyle w:val="Schlagwort"/>
        </w:rPr>
        <w:t>basiliuskathedrale</w:t>
      </w:r>
      <w:r>
        <w:rPr>
          <w:rStyle w:val="Schlagwort"/>
        </w:rPr>
        <w:t>#S51</w:t>
      </w:r>
      <w:r w:rsidRPr="005C3A3E">
        <w:rPr>
          <w:rFonts w:cs="Times New Roman"/>
        </w:rPr>
        <w:t xml:space="preserve">, meistphotographierter gebäudestar der welt. keine kuppel an ihr gleicht der andern, kein </w:t>
      </w:r>
      <w:r w:rsidRPr="005C3A3E">
        <w:rPr>
          <w:rFonts w:cs="Times New Roman"/>
          <w:lang w:val="de-AT" w:eastAsia="en-US"/>
        </w:rPr>
        <w:t xml:space="preserve">ornament </w:t>
      </w:r>
      <w:r w:rsidRPr="005C3A3E">
        <w:rPr>
          <w:rFonts w:cs="Times New Roman"/>
        </w:rPr>
        <w:t>wiederholt si</w:t>
      </w:r>
      <w:r>
        <w:rPr>
          <w:rFonts w:cs="Times New Roman"/>
        </w:rPr>
        <w:t>ch. die leuchtenden farben des 1</w:t>
      </w:r>
      <w:r w:rsidRPr="005C3A3E">
        <w:rPr>
          <w:rFonts w:cs="Times New Roman"/>
        </w:rPr>
        <w:t>6. jhdts. sind wiederhergestellt, eine architektonische schönhe</w:t>
      </w:r>
      <w:r w:rsidRPr="005C3A3E">
        <w:rPr>
          <w:rFonts w:cs="Times New Roman"/>
          <w:lang w:val="de-AT" w:eastAsia="en-US"/>
        </w:rPr>
        <w:t>it</w:t>
      </w:r>
      <w:r>
        <w:rPr>
          <w:rFonts w:cs="Times New Roman"/>
        </w:rPr>
        <w:t>, erbaut von 1556–1560</w:t>
      </w:r>
      <w:r w:rsidRPr="005C3A3E">
        <w:rPr>
          <w:rFonts w:cs="Times New Roman"/>
        </w:rPr>
        <w:t>.</w:t>
      </w:r>
      <w:r>
        <w:rPr>
          <w:rFonts w:cs="Times New Roman"/>
        </w:rPr>
        <w:br/>
      </w:r>
      <w:r w:rsidRPr="005C3A3E">
        <w:rPr>
          <w:rFonts w:cs="Times New Roman"/>
        </w:rPr>
        <w:t xml:space="preserve">der spasskyturm mit seinem drei </w:t>
      </w:r>
      <w:r w:rsidRPr="005C3A3E">
        <w:rPr>
          <w:rFonts w:cs="Times New Roman"/>
          <w:lang w:val="de-AT" w:eastAsia="en-US"/>
        </w:rPr>
        <w:t xml:space="preserve">meter </w:t>
      </w:r>
      <w:r w:rsidRPr="005C3A3E">
        <w:rPr>
          <w:rFonts w:cs="Times New Roman"/>
        </w:rPr>
        <w:t>grossen rubinstern.</w:t>
      </w:r>
      <w:r>
        <w:rPr>
          <w:rFonts w:cs="Times New Roman"/>
        </w:rPr>
        <w:br/>
      </w:r>
      <w:r w:rsidRPr="00D145C6">
        <w:rPr>
          <w:rStyle w:val="ThemaZchn"/>
        </w:rPr>
        <w:t xml:space="preserve">wie hat der </w:t>
      </w:r>
      <w:r w:rsidRPr="00AC2DBA">
        <w:rPr>
          <w:rStyle w:val="Schlagwort"/>
        </w:rPr>
        <w:t>kommunismus</w:t>
      </w:r>
      <w:r>
        <w:rPr>
          <w:rStyle w:val="Schlagwort"/>
        </w:rPr>
        <w:t>#S6</w:t>
      </w:r>
      <w:r w:rsidRPr="00D145C6">
        <w:rPr>
          <w:rStyle w:val="ThemaZchn"/>
        </w:rPr>
        <w:t xml:space="preserve"> das rückständigste volk der welt nach vorne geschnellt, man spürt das aus jedem stein in jeder sekunde. gegen den nitschewo-charakter des russen und millionen anderer widerstände.</w:t>
      </w:r>
      <w:r w:rsidRPr="00D145C6">
        <w:rPr>
          <w:rStyle w:val="ThemaZchn"/>
        </w:rPr>
        <w:br/>
        <w:t xml:space="preserve">[38] und vor allem in diesen beiden rückständigen riesenländern china und </w:t>
      </w:r>
      <w:r w:rsidRPr="008D29B7">
        <w:rPr>
          <w:rStyle w:val="Institution"/>
        </w:rPr>
        <w:t>sowjetunion</w:t>
      </w:r>
      <w:r>
        <w:rPr>
          <w:rStyle w:val="Institution"/>
        </w:rPr>
        <w:t>#I11</w:t>
      </w:r>
      <w:r w:rsidRPr="00D145C6">
        <w:rPr>
          <w:rStyle w:val="ThemaZchn"/>
        </w:rPr>
        <w:t xml:space="preserve"> konnte nur der </w:t>
      </w:r>
      <w:r w:rsidRPr="00AC2DBA">
        <w:rPr>
          <w:rStyle w:val="Schlagwort"/>
        </w:rPr>
        <w:t>kommunismus</w:t>
      </w:r>
      <w:r>
        <w:rPr>
          <w:rStyle w:val="Schlagwort"/>
        </w:rPr>
        <w:t>#S6</w:t>
      </w:r>
      <w:r w:rsidRPr="00D145C6">
        <w:rPr>
          <w:rStyle w:val="ThemaZchn"/>
        </w:rPr>
        <w:t xml:space="preserve"> für soziale ordnung und gerechtigkeit sorgen.</w:t>
      </w:r>
      <w:r>
        <w:rPr>
          <w:rStyle w:val="ThemaZchn"/>
        </w:rPr>
        <w:t>#T1</w:t>
      </w:r>
      <w:r>
        <w:rPr>
          <w:rFonts w:cs="Times New Roman"/>
        </w:rPr>
        <w:br/>
      </w:r>
      <w:r w:rsidRPr="005C3A3E">
        <w:rPr>
          <w:rFonts w:cs="Times New Roman"/>
        </w:rPr>
        <w:t xml:space="preserve">nachmittags spaziergang im kühlen, grauen </w:t>
      </w:r>
      <w:r w:rsidRPr="005C3A3E">
        <w:rPr>
          <w:rFonts w:cs="Times New Roman"/>
          <w:lang w:val="de-AT" w:eastAsia="en-US"/>
        </w:rPr>
        <w:t xml:space="preserve">wetter </w:t>
      </w:r>
      <w:r w:rsidRPr="005C3A3E">
        <w:rPr>
          <w:rFonts w:cs="Times New Roman"/>
        </w:rPr>
        <w:t xml:space="preserve">am moskwa-ufer. ein maler </w:t>
      </w:r>
      <w:r w:rsidRPr="005C3A3E">
        <w:rPr>
          <w:rFonts w:cs="Times New Roman"/>
          <w:lang w:val="de-AT" w:eastAsia="en-US"/>
        </w:rPr>
        <w:t xml:space="preserve">malt, kinder </w:t>
      </w:r>
      <w:r w:rsidRPr="005C3A3E">
        <w:rPr>
          <w:rFonts w:cs="Times New Roman"/>
        </w:rPr>
        <w:t>spielen ball, die luft bremst seltsam herbstlich die geräusche. hausfrauen kaufen ein, ein strammer milizionär regelt samstagnachm</w:t>
      </w:r>
      <w:r w:rsidRPr="005C3A3E">
        <w:rPr>
          <w:rFonts w:cs="Times New Roman"/>
          <w:lang w:val="de-AT" w:eastAsia="en-US"/>
        </w:rPr>
        <w:t>ittä</w:t>
      </w:r>
      <w:r w:rsidRPr="005C3A3E">
        <w:rPr>
          <w:rFonts w:cs="Times New Roman"/>
        </w:rPr>
        <w:t>glichen dünnen verkehr.</w:t>
      </w:r>
      <w:r>
        <w:rPr>
          <w:rFonts w:cs="Times New Roman"/>
        </w:rPr>
        <w:br/>
      </w:r>
      <w:r w:rsidRPr="005C3A3E">
        <w:rPr>
          <w:rFonts w:cs="Times New Roman"/>
        </w:rPr>
        <w:t>privatbesuch bei den baloubewojs. die gastfreundlichkeit der russen. der tisch bog sich unter dem aufgetragenen. die jüngere tochter spielte klavier mit konzertsaalreife. (sie erhält eine 1</w:t>
      </w:r>
      <w:r>
        <w:rPr>
          <w:rFonts w:cs="Times New Roman"/>
        </w:rPr>
        <w:t>a</w:t>
      </w:r>
      <w:r w:rsidRPr="005C3A3E">
        <w:rPr>
          <w:rFonts w:cs="Times New Roman"/>
        </w:rPr>
        <w:t xml:space="preserve">-ausbildung.) und, liebenswerte </w:t>
      </w:r>
      <w:r w:rsidRPr="00F304D6">
        <w:rPr>
          <w:rFonts w:cs="Times New Roman"/>
          <w:lang w:val="de-AT" w:eastAsia="fr-FR"/>
        </w:rPr>
        <w:t xml:space="preserve">geste, </w:t>
      </w:r>
      <w:r w:rsidRPr="005C3A3E">
        <w:rPr>
          <w:rFonts w:cs="Times New Roman"/>
        </w:rPr>
        <w:t xml:space="preserve">am schluss spielt sie die österreichische </w:t>
      </w:r>
      <w:r w:rsidRPr="00F304D6">
        <w:rPr>
          <w:rFonts w:cs="Times New Roman"/>
          <w:lang w:val="de-AT" w:eastAsia="fr-FR"/>
        </w:rPr>
        <w:t>hymne</w:t>
      </w:r>
      <w:r w:rsidRPr="005C3A3E">
        <w:rPr>
          <w:rFonts w:cs="Times New Roman"/>
        </w:rPr>
        <w:t xml:space="preserve">. wer wäre bei uns zuhause, bei unserer engstirnigkeit, in der lage, die sowjetische </w:t>
      </w:r>
      <w:r w:rsidRPr="00F304D6">
        <w:rPr>
          <w:rFonts w:cs="Times New Roman"/>
          <w:lang w:val="de-AT" w:eastAsia="fr-FR"/>
        </w:rPr>
        <w:t xml:space="preserve">hymne </w:t>
      </w:r>
      <w:r w:rsidRPr="005C3A3E">
        <w:rPr>
          <w:rFonts w:cs="Times New Roman"/>
        </w:rPr>
        <w:t xml:space="preserve">zu spielen? wo gibt es überhaupt noch haustöchter, die klavier spielen lernen? die aber wissen nebenbei bestens bescheid über unsere </w:t>
      </w:r>
      <w:r w:rsidRPr="008D29B7">
        <w:rPr>
          <w:rStyle w:val="Institution"/>
        </w:rPr>
        <w:t>voest</w:t>
      </w:r>
      <w:r>
        <w:rPr>
          <w:rStyle w:val="Institution"/>
        </w:rPr>
        <w:t>#I13</w:t>
      </w:r>
      <w:r w:rsidRPr="005C3A3E">
        <w:rPr>
          <w:rFonts w:cs="Times New Roman"/>
        </w:rPr>
        <w:t xml:space="preserve"> und </w:t>
      </w:r>
      <w:r w:rsidRPr="008D29B7">
        <w:rPr>
          <w:rStyle w:val="Institution"/>
        </w:rPr>
        <w:t>stickstoffwerke</w:t>
      </w:r>
      <w:r>
        <w:rPr>
          <w:rStyle w:val="Institution"/>
        </w:rPr>
        <w:t>#I14</w:t>
      </w:r>
      <w:r w:rsidRPr="005C3A3E">
        <w:rPr>
          <w:rFonts w:cs="Times New Roman"/>
        </w:rPr>
        <w:t>.</w:t>
      </w:r>
      <w:r w:rsidRPr="005C3A3E">
        <w:rPr>
          <w:rFonts w:cs="Times New Roman"/>
        </w:rPr>
        <w:br/>
        <w:t>ich versuche mich zu revanchieren, indem ich die sowjetische hymne singe, so</w:t>
      </w:r>
      <w:r>
        <w:rPr>
          <w:rFonts w:cs="Times New Roman"/>
        </w:rPr>
        <w:t xml:space="preserve"> </w:t>
      </w:r>
      <w:r w:rsidRPr="005C3A3E">
        <w:rPr>
          <w:rFonts w:cs="Times New Roman"/>
        </w:rPr>
        <w:t xml:space="preserve">weit der </w:t>
      </w:r>
      <w:r w:rsidRPr="005C3A3E">
        <w:rPr>
          <w:rFonts w:cs="Times New Roman"/>
          <w:lang w:val="de-AT" w:eastAsia="en-US"/>
        </w:rPr>
        <w:t xml:space="preserve">text </w:t>
      </w:r>
      <w:r w:rsidRPr="005C3A3E">
        <w:rPr>
          <w:rFonts w:cs="Times New Roman"/>
        </w:rPr>
        <w:t>auf russisch eben langt.</w:t>
      </w:r>
      <w:r w:rsidRPr="005C3A3E">
        <w:rPr>
          <w:rFonts w:cs="Times New Roman"/>
        </w:rPr>
        <w:br/>
        <w:t xml:space="preserve">bevor es zum abendessen kam, waren wir mit den töchtern noch in einem anderen hotelbezirk. da stand an einer ecke </w:t>
      </w:r>
      <w:r w:rsidRPr="00F53857">
        <w:rPr>
          <w:rStyle w:val="Person"/>
        </w:rPr>
        <w:t>hans gresak</w:t>
      </w:r>
      <w:r>
        <w:rPr>
          <w:rStyle w:val="Person"/>
        </w:rPr>
        <w:t>#P155</w:t>
      </w:r>
      <w:r w:rsidRPr="005C3A3E">
        <w:rPr>
          <w:rFonts w:cs="Times New Roman"/>
        </w:rPr>
        <w:t>.</w:t>
      </w:r>
      <w:r w:rsidRPr="005C3A3E">
        <w:rPr>
          <w:rFonts w:cs="Times New Roman"/>
        </w:rPr>
        <w:br/>
        <w:t>sonntag. gestern war es spät geworden.</w:t>
      </w:r>
      <w:r>
        <w:rPr>
          <w:rFonts w:cs="Times New Roman"/>
        </w:rPr>
        <w:br/>
      </w:r>
      <w:r w:rsidRPr="00D145C6">
        <w:rPr>
          <w:rStyle w:val="Person"/>
        </w:rPr>
        <w:t>eva</w:t>
      </w:r>
      <w:r>
        <w:rPr>
          <w:rStyle w:val="Person"/>
        </w:rPr>
        <w:t>#P224</w:t>
      </w:r>
      <w:r w:rsidRPr="005C3A3E">
        <w:rPr>
          <w:rFonts w:cs="Times New Roman"/>
        </w:rPr>
        <w:t xml:space="preserve"> und ich haben den besuch der allunionsausstellung versäumt, weil wir es vorzogen, uns auszuschlafen. beim mittagessen kamen die leute zurück, begeistert. des </w:t>
      </w:r>
      <w:r w:rsidRPr="005C3A3E">
        <w:rPr>
          <w:rFonts w:cs="Times New Roman"/>
          <w:lang w:val="de-AT" w:eastAsia="en-US"/>
        </w:rPr>
        <w:t xml:space="preserve">lobes </w:t>
      </w:r>
      <w:r w:rsidRPr="005C3A3E">
        <w:rPr>
          <w:rFonts w:cs="Times New Roman"/>
        </w:rPr>
        <w:t xml:space="preserve">voll über all das gesehene. und einige sind besonders angetan, denn sie trafen in der ausstellung auf </w:t>
      </w:r>
      <w:r w:rsidRPr="001C7528">
        <w:rPr>
          <w:rStyle w:val="Person"/>
        </w:rPr>
        <w:t>gagarin</w:t>
      </w:r>
      <w:r>
        <w:rPr>
          <w:rStyle w:val="Person"/>
        </w:rPr>
        <w:t>#P60</w:t>
      </w:r>
      <w:r w:rsidRPr="005C3A3E">
        <w:rPr>
          <w:rFonts w:cs="Times New Roman"/>
        </w:rPr>
        <w:t xml:space="preserve">, wurden mit ihm photographiert und bekamen </w:t>
      </w:r>
      <w:r w:rsidRPr="00F304D6">
        <w:rPr>
          <w:rFonts w:cs="Times New Roman"/>
          <w:lang w:val="de-AT" w:eastAsia="fr-FR"/>
        </w:rPr>
        <w:t>autogramme.</w:t>
      </w:r>
      <w:r w:rsidRPr="00F304D6">
        <w:rPr>
          <w:rFonts w:cs="Times New Roman"/>
          <w:lang w:val="de-AT" w:eastAsia="fr-FR"/>
        </w:rPr>
        <w:br/>
      </w:r>
      <w:r>
        <w:rPr>
          <w:rFonts w:cs="Times New Roman"/>
        </w:rPr>
        <w:t xml:space="preserve">sie schrie auf ‚der </w:t>
      </w:r>
      <w:r w:rsidRPr="00D145C6">
        <w:rPr>
          <w:rStyle w:val="Person"/>
        </w:rPr>
        <w:t>gagarin</w:t>
      </w:r>
      <w:r>
        <w:rPr>
          <w:rStyle w:val="Person"/>
        </w:rPr>
        <w:t>#P60</w:t>
      </w:r>
      <w:r>
        <w:rPr>
          <w:rFonts w:cs="Times New Roman"/>
        </w:rPr>
        <w:t>‘</w:t>
      </w:r>
      <w:r w:rsidRPr="005C3A3E">
        <w:rPr>
          <w:rFonts w:cs="Times New Roman"/>
        </w:rPr>
        <w:t xml:space="preserve">, da drehte er sich lächelnd um und gab ihr die </w:t>
      </w:r>
      <w:r w:rsidRPr="005C3A3E">
        <w:rPr>
          <w:rFonts w:cs="Times New Roman"/>
          <w:lang w:val="de-AT" w:eastAsia="en-US"/>
        </w:rPr>
        <w:t>hand.</w:t>
      </w:r>
      <w:r>
        <w:rPr>
          <w:rFonts w:cs="Times New Roman"/>
        </w:rPr>
        <w:br/>
      </w:r>
      <w:r w:rsidRPr="005C3A3E">
        <w:rPr>
          <w:rFonts w:cs="Times New Roman"/>
        </w:rPr>
        <w:t xml:space="preserve">um zwei uhr auf ins leninstadion. aus den </w:t>
      </w:r>
      <w:r w:rsidRPr="005C3A3E">
        <w:rPr>
          <w:rFonts w:cs="Times New Roman"/>
          <w:lang w:val="de-AT" w:eastAsia="en-US"/>
        </w:rPr>
        <w:t xml:space="preserve">autobussen, </w:t>
      </w:r>
      <w:r w:rsidRPr="005C3A3E">
        <w:rPr>
          <w:rFonts w:cs="Times New Roman"/>
        </w:rPr>
        <w:t xml:space="preserve">die uns hinbringen </w:t>
      </w:r>
      <w:r>
        <w:rPr>
          <w:rFonts w:cs="Times New Roman"/>
        </w:rPr>
        <w:t>–</w:t>
      </w:r>
      <w:r w:rsidRPr="005C3A3E">
        <w:rPr>
          <w:rFonts w:cs="Times New Roman"/>
        </w:rPr>
        <w:t xml:space="preserve"> es sind mehr als ein dutzend </w:t>
      </w:r>
      <w:r>
        <w:rPr>
          <w:rFonts w:cs="Times New Roman"/>
        </w:rPr>
        <w:t>–</w:t>
      </w:r>
      <w:r w:rsidRPr="005C3A3E">
        <w:rPr>
          <w:rFonts w:cs="Times New Roman"/>
        </w:rPr>
        <w:t xml:space="preserve">, hängen die rotweissroten fahnen. die bevölkerung winkt uns und zeigt uns mit den fingern allerlei ergebnisse </w:t>
      </w:r>
      <w:r>
        <w:rPr>
          <w:rFonts w:cs="Times New Roman"/>
        </w:rPr>
        <w:t>–</w:t>
      </w:r>
      <w:r w:rsidRPr="005C3A3E">
        <w:rPr>
          <w:rFonts w:cs="Times New Roman"/>
        </w:rPr>
        <w:t xml:space="preserve"> 5:0, 2:3 und so wei</w:t>
      </w:r>
      <w:r w:rsidRPr="00F304D6">
        <w:rPr>
          <w:rFonts w:cs="Times New Roman"/>
          <w:lang w:val="de-AT" w:eastAsia="fr-FR"/>
        </w:rPr>
        <w:t>ter</w:t>
      </w:r>
      <w:r w:rsidRPr="005C3A3E">
        <w:rPr>
          <w:rFonts w:cs="Times New Roman"/>
        </w:rPr>
        <w:t>. gratuliert uns mit gesten, winkt uns, drückt uns mit gesten die hände.</w:t>
      </w:r>
      <w:r>
        <w:rPr>
          <w:rFonts w:cs="Times New Roman"/>
        </w:rPr>
        <w:br/>
      </w:r>
      <w:r w:rsidRPr="005C3A3E">
        <w:rPr>
          <w:rFonts w:cs="Times New Roman"/>
        </w:rPr>
        <w:t>das stadion ist</w:t>
      </w:r>
      <w:r>
        <w:rPr>
          <w:rFonts w:cs="Times New Roman"/>
        </w:rPr>
        <w:t xml:space="preserve"> ein gewaltiges oval für 120.000</w:t>
      </w:r>
      <w:r w:rsidRPr="005C3A3E">
        <w:rPr>
          <w:rFonts w:cs="Times New Roman"/>
        </w:rPr>
        <w:t xml:space="preserve"> (?) zuschauer. unsere provinzler gehen natürlich alle bei den falschen eingängen hinein und schaffen so ein </w:t>
      </w:r>
      <w:r w:rsidRPr="00F304D6">
        <w:rPr>
          <w:rFonts w:cs="Times New Roman"/>
          <w:lang w:val="de-AT" w:eastAsia="fr-FR"/>
        </w:rPr>
        <w:t>chaos.</w:t>
      </w:r>
      <w:r w:rsidRPr="00F304D6">
        <w:rPr>
          <w:rFonts w:cs="Times New Roman"/>
          <w:lang w:val="de-AT" w:eastAsia="fr-FR"/>
        </w:rPr>
        <w:br/>
      </w:r>
      <w:r w:rsidRPr="005C3A3E">
        <w:rPr>
          <w:rFonts w:cs="Times New Roman"/>
        </w:rPr>
        <w:t>wir siegen schliess</w:t>
      </w:r>
      <w:r>
        <w:rPr>
          <w:rFonts w:cs="Times New Roman"/>
        </w:rPr>
        <w:t>lich 1:0</w:t>
      </w:r>
      <w:r w:rsidRPr="005C3A3E">
        <w:rPr>
          <w:rFonts w:cs="Times New Roman"/>
        </w:rPr>
        <w:t xml:space="preserve"> mit glück.</w:t>
      </w:r>
      <w:r>
        <w:rPr>
          <w:rFonts w:cs="Times New Roman"/>
        </w:rPr>
        <w:br/>
      </w:r>
      <w:r w:rsidRPr="005C3A3E">
        <w:rPr>
          <w:rFonts w:cs="Times New Roman"/>
        </w:rPr>
        <w:t xml:space="preserve">montag schatzkammer im </w:t>
      </w:r>
      <w:r w:rsidRPr="004F506F">
        <w:rPr>
          <w:rStyle w:val="Schlagwort"/>
        </w:rPr>
        <w:t>kreml</w:t>
      </w:r>
      <w:r>
        <w:rPr>
          <w:rStyle w:val="Schlagwort"/>
        </w:rPr>
        <w:t>#S49</w:t>
      </w:r>
      <w:r w:rsidRPr="005C3A3E">
        <w:rPr>
          <w:rFonts w:cs="Times New Roman"/>
        </w:rPr>
        <w:t>. das war zuviel. in diesen vielen vitrinen, die wir besehen, indem wir auf filzpantoffeln durch die räume wandern, ruht der schweiss und der fleiss eines durch jahrhunderte blutig ausgebeutet</w:t>
      </w:r>
      <w:r w:rsidRPr="00F304D6">
        <w:rPr>
          <w:rFonts w:cs="Times New Roman"/>
          <w:lang w:val="de-AT" w:eastAsia="fr-FR"/>
        </w:rPr>
        <w:t xml:space="preserve">en </w:t>
      </w:r>
      <w:r w:rsidRPr="005C3A3E">
        <w:rPr>
          <w:rFonts w:cs="Times New Roman"/>
        </w:rPr>
        <w:t xml:space="preserve">volkes. ungeheure werte lagern hier, die </w:t>
      </w:r>
      <w:r w:rsidRPr="005C3A3E">
        <w:rPr>
          <w:rFonts w:cs="Times New Roman"/>
          <w:lang w:val="de-AT" w:eastAsia="en-US"/>
        </w:rPr>
        <w:t>platineisen</w:t>
      </w:r>
      <w:r w:rsidRPr="005C3A3E">
        <w:rPr>
          <w:rFonts w:cs="Times New Roman"/>
        </w:rPr>
        <w:t>bahn der prinzen, die goldenen und silbernen spielzeuge, gewänder, tafel</w:t>
      </w:r>
      <w:r w:rsidRPr="00F304D6">
        <w:rPr>
          <w:rFonts w:cs="Times New Roman"/>
          <w:lang w:val="de-AT" w:eastAsia="fr-FR"/>
        </w:rPr>
        <w:t>service</w:t>
      </w:r>
      <w:r w:rsidRPr="005C3A3E">
        <w:rPr>
          <w:rFonts w:cs="Times New Roman"/>
        </w:rPr>
        <w:t>.</w:t>
      </w:r>
      <w:r>
        <w:rPr>
          <w:rFonts w:cs="Times New Roman"/>
        </w:rPr>
        <w:br/>
      </w:r>
      <w:r w:rsidRPr="005C3A3E">
        <w:rPr>
          <w:rFonts w:cs="Times New Roman"/>
        </w:rPr>
        <w:t>aber man wird zu müde von dem ungeheuer viele</w:t>
      </w:r>
      <w:r>
        <w:rPr>
          <w:rFonts w:cs="Times New Roman"/>
        </w:rPr>
        <w:t>n</w:t>
      </w:r>
      <w:r w:rsidRPr="005C3A3E">
        <w:rPr>
          <w:rFonts w:cs="Times New Roman"/>
        </w:rPr>
        <w:t xml:space="preserve"> gebotenen. wir drücken uns. die arme olga sieht ihr häuflein immer klei</w:t>
      </w:r>
      <w:r>
        <w:rPr>
          <w:rFonts w:cs="Times New Roman"/>
        </w:rPr>
        <w:t>ner werden.</w:t>
      </w:r>
      <w:r>
        <w:rPr>
          <w:rFonts w:cs="Times New Roman"/>
        </w:rPr>
        <w:br/>
        <w:t xml:space="preserve">die </w:t>
      </w:r>
      <w:r w:rsidRPr="001C7528">
        <w:rPr>
          <w:rStyle w:val="Schlagwort"/>
        </w:rPr>
        <w:t>kreml</w:t>
      </w:r>
      <w:r>
        <w:rPr>
          <w:rStyle w:val="Schlagwort"/>
        </w:rPr>
        <w:t>#S49</w:t>
      </w:r>
      <w:r>
        <w:rPr>
          <w:rFonts w:cs="Times New Roman"/>
        </w:rPr>
        <w:t>-glocke 200</w:t>
      </w:r>
      <w:r w:rsidRPr="005C3A3E">
        <w:rPr>
          <w:rFonts w:cs="Times New Roman"/>
        </w:rPr>
        <w:t xml:space="preserve"> tonnen. die</w:t>
      </w:r>
      <w:r>
        <w:rPr>
          <w:rFonts w:cs="Times New Roman"/>
        </w:rPr>
        <w:t xml:space="preserve"> kanone 40</w:t>
      </w:r>
      <w:r w:rsidRPr="005C3A3E">
        <w:rPr>
          <w:rFonts w:cs="Times New Roman"/>
        </w:rPr>
        <w:t xml:space="preserve"> tonnen. die kathedralen im </w:t>
      </w:r>
      <w:r w:rsidRPr="004F506F">
        <w:rPr>
          <w:rStyle w:val="Schlagwort"/>
        </w:rPr>
        <w:t>kreml</w:t>
      </w:r>
      <w:r>
        <w:rPr>
          <w:rStyle w:val="Schlagwort"/>
        </w:rPr>
        <w:t>#S49</w:t>
      </w:r>
      <w:r w:rsidRPr="005C3A3E">
        <w:rPr>
          <w:rFonts w:cs="Times New Roman"/>
        </w:rPr>
        <w:t>.</w:t>
      </w:r>
      <w:r>
        <w:rPr>
          <w:rFonts w:cs="Times New Roman"/>
        </w:rPr>
        <w:br/>
        <w:t>aber lieber zu den mensc</w:t>
      </w:r>
      <w:r w:rsidRPr="005C3A3E">
        <w:rPr>
          <w:rFonts w:cs="Times New Roman"/>
        </w:rPr>
        <w:t>hen.</w:t>
      </w:r>
      <w:r>
        <w:rPr>
          <w:rFonts w:cs="Times New Roman"/>
        </w:rPr>
        <w:br/>
        <w:t xml:space="preserve">im </w:t>
      </w:r>
      <w:r w:rsidRPr="004F506F">
        <w:rPr>
          <w:rStyle w:val="Schlagwort"/>
        </w:rPr>
        <w:t>gum</w:t>
      </w:r>
      <w:r>
        <w:rPr>
          <w:rStyle w:val="Schlagwort"/>
        </w:rPr>
        <w:t>#S464</w:t>
      </w:r>
      <w:r>
        <w:rPr>
          <w:rFonts w:cs="Times New Roman"/>
        </w:rPr>
        <w:t xml:space="preserve"> mit seinen 4000</w:t>
      </w:r>
      <w:r w:rsidRPr="005C3A3E">
        <w:rPr>
          <w:rFonts w:cs="Times New Roman"/>
        </w:rPr>
        <w:t xml:space="preserve"> angestellten herrscht heftiges </w:t>
      </w:r>
      <w:r w:rsidRPr="005C3A3E">
        <w:rPr>
          <w:rFonts w:cs="Times New Roman"/>
          <w:lang w:val="de-AT" w:eastAsia="en-US"/>
        </w:rPr>
        <w:t>ge</w:t>
      </w:r>
      <w:r w:rsidRPr="005C3A3E">
        <w:rPr>
          <w:rFonts w:cs="Times New Roman"/>
        </w:rPr>
        <w:t>dränge. die bedienung funkt</w:t>
      </w:r>
      <w:r>
        <w:rPr>
          <w:rFonts w:cs="Times New Roman"/>
        </w:rPr>
        <w:t>ioniert (obwohl den verkäufern ‚nichts gehört‘</w:t>
      </w:r>
      <w:r w:rsidRPr="005C3A3E">
        <w:rPr>
          <w:rFonts w:cs="Times New Roman"/>
        </w:rPr>
        <w:t>). man bekommt hier alles, von der gram</w:t>
      </w:r>
      <w:r>
        <w:rPr>
          <w:rFonts w:cs="Times New Roman"/>
        </w:rPr>
        <w:t>m</w:t>
      </w:r>
      <w:r w:rsidRPr="005C3A3E">
        <w:rPr>
          <w:rFonts w:cs="Times New Roman"/>
        </w:rPr>
        <w:t>ophonnadel bis zum flugzeug.</w:t>
      </w:r>
      <w:r w:rsidRPr="005C3A3E">
        <w:rPr>
          <w:rFonts w:cs="Times New Roman"/>
        </w:rPr>
        <w:br/>
        <w:t>ich besuche am nachmittag eine schule. eine ganz gewöhnliche schule. andere besuch</w:t>
      </w:r>
      <w:r w:rsidRPr="005C3A3E">
        <w:rPr>
          <w:rFonts w:cs="Times New Roman"/>
          <w:lang w:val="de-AT" w:eastAsia="en-US"/>
        </w:rPr>
        <w:t xml:space="preserve">ten </w:t>
      </w:r>
      <w:r w:rsidRPr="005C3A3E">
        <w:rPr>
          <w:rFonts w:cs="Times New Roman"/>
        </w:rPr>
        <w:t>ein gaswerk, ein spital, ein autowerk, ein volkskundemuseum.</w:t>
      </w:r>
      <w:r>
        <w:rPr>
          <w:rFonts w:cs="Times New Roman"/>
        </w:rPr>
        <w:br/>
      </w:r>
      <w:r w:rsidRPr="005C3A3E">
        <w:rPr>
          <w:rFonts w:cs="Times New Roman"/>
        </w:rPr>
        <w:t>das schulsystem ist polytechnisch. nachher zwei jahre arbeit, dann erst entscheidung: weiterstudier</w:t>
      </w:r>
      <w:r w:rsidRPr="00F304D6">
        <w:rPr>
          <w:rFonts w:cs="Times New Roman"/>
          <w:lang w:val="de-AT" w:eastAsia="fr-FR"/>
        </w:rPr>
        <w:t xml:space="preserve">en </w:t>
      </w:r>
      <w:r w:rsidRPr="005C3A3E">
        <w:rPr>
          <w:rFonts w:cs="Times New Roman"/>
        </w:rPr>
        <w:t>oder arbeiten. oder beides.</w:t>
      </w:r>
      <w:r>
        <w:rPr>
          <w:rFonts w:cs="Times New Roman"/>
        </w:rPr>
        <w:br/>
      </w:r>
      <w:r w:rsidRPr="005C3A3E">
        <w:rPr>
          <w:rFonts w:cs="Times New Roman"/>
        </w:rPr>
        <w:t xml:space="preserve">im drehersaal </w:t>
      </w:r>
      <w:r w:rsidRPr="005C3A3E">
        <w:rPr>
          <w:rFonts w:cs="Times New Roman"/>
          <w:lang w:val="de-AT" w:eastAsia="en-US"/>
        </w:rPr>
        <w:t xml:space="preserve">starrt </w:t>
      </w:r>
      <w:r w:rsidRPr="005C3A3E">
        <w:rPr>
          <w:rFonts w:cs="Times New Roman"/>
        </w:rPr>
        <w:t>eine entzückende kleine mit 12 jahren auf ihre böse drehbank, die nicht will. im schreibmas</w:t>
      </w:r>
      <w:r w:rsidRPr="005C3A3E">
        <w:rPr>
          <w:rFonts w:cs="Times New Roman"/>
          <w:lang w:val="de-AT" w:eastAsia="en-US"/>
        </w:rPr>
        <w:t>chin</w:t>
      </w:r>
      <w:r w:rsidRPr="005C3A3E">
        <w:rPr>
          <w:rFonts w:cs="Times New Roman"/>
        </w:rPr>
        <w:t xml:space="preserve">ensaal, im stenosaal, in der englischen sprach- und </w:t>
      </w:r>
      <w:r w:rsidRPr="005C3A3E">
        <w:rPr>
          <w:rFonts w:cs="Times New Roman"/>
          <w:lang w:val="de-AT" w:eastAsia="en-US"/>
        </w:rPr>
        <w:t>theater</w:t>
      </w:r>
      <w:r w:rsidRPr="005C3A3E">
        <w:rPr>
          <w:rFonts w:cs="Times New Roman"/>
        </w:rPr>
        <w:t xml:space="preserve">gruppe, die entzückende deutschlehrerin im fräsersaal. im </w:t>
      </w:r>
      <w:r w:rsidRPr="00D35B93">
        <w:rPr>
          <w:rStyle w:val="Schlagwort"/>
        </w:rPr>
        <w:t>komsomol#S461</w:t>
      </w:r>
      <w:r w:rsidRPr="005C3A3E">
        <w:rPr>
          <w:rFonts w:cs="Times New Roman"/>
        </w:rPr>
        <w:t>-spezialsaal, wo adrette jungpioniere in uniform sitzen und ihre spezialausbildung als kommunisten erhalten.</w:t>
      </w:r>
      <w:r>
        <w:rPr>
          <w:rFonts w:cs="Times New Roman"/>
        </w:rPr>
        <w:br/>
      </w:r>
      <w:r w:rsidRPr="005C3A3E">
        <w:rPr>
          <w:rFonts w:cs="Times New Roman"/>
        </w:rPr>
        <w:t>körper, geist, seele, kultur, arbeit, studium, nichts wird vernachlässigt.</w:t>
      </w:r>
      <w:r w:rsidRPr="005C3A3E">
        <w:rPr>
          <w:rFonts w:cs="Times New Roman"/>
        </w:rPr>
        <w:br/>
        <w:t xml:space="preserve">abends besuch im praga. 18 personen, sekt, kaviar, </w:t>
      </w:r>
      <w:r w:rsidRPr="00F304D6">
        <w:rPr>
          <w:rFonts w:cs="Times New Roman"/>
          <w:lang w:val="de-AT" w:eastAsia="fr-FR"/>
        </w:rPr>
        <w:t>mus</w:t>
      </w:r>
      <w:r w:rsidRPr="005C3A3E">
        <w:rPr>
          <w:rFonts w:cs="Times New Roman"/>
        </w:rPr>
        <w:t>ik, eine reiche tafel.</w:t>
      </w:r>
      <w:r>
        <w:rPr>
          <w:rFonts w:cs="Times New Roman"/>
        </w:rPr>
        <w:br/>
      </w:r>
      <w:r w:rsidRPr="00D145C6">
        <w:rPr>
          <w:rFonts w:cs="Times New Roman"/>
        </w:rPr>
        <w:t>[39]</w:t>
      </w:r>
      <w:r>
        <w:rPr>
          <w:rFonts w:cs="Times New Roman"/>
        </w:rPr>
        <w:t xml:space="preserve"> </w:t>
      </w:r>
      <w:r w:rsidRPr="005C3A3E">
        <w:rPr>
          <w:rFonts w:cs="Times New Roman"/>
        </w:rPr>
        <w:t xml:space="preserve">und das alles </w:t>
      </w:r>
      <w:r>
        <w:rPr>
          <w:rFonts w:cs="Times New Roman"/>
        </w:rPr>
        <w:t xml:space="preserve">nur 108 </w:t>
      </w:r>
      <w:r w:rsidRPr="005C3A3E">
        <w:rPr>
          <w:rFonts w:cs="Times New Roman"/>
        </w:rPr>
        <w:t>rubel. kaffee, russische eier, geflügel.</w:t>
      </w:r>
      <w:r w:rsidRPr="005C3A3E">
        <w:rPr>
          <w:rFonts w:cs="Times New Roman"/>
        </w:rPr>
        <w:br/>
        <w:t>überhaupt wo es nur der hochstapler und friseur imman zahlte, der gross angab, uns alle einzuladen.</w:t>
      </w:r>
      <w:r>
        <w:rPr>
          <w:rFonts w:cs="Times New Roman"/>
        </w:rPr>
        <w:br/>
      </w:r>
      <w:r w:rsidRPr="005C3A3E">
        <w:rPr>
          <w:rFonts w:cs="Times New Roman"/>
        </w:rPr>
        <w:t xml:space="preserve">nächtlicher zusammenstoss mit milizoffizier, der uns ein </w:t>
      </w:r>
      <w:r w:rsidRPr="005C3A3E">
        <w:rPr>
          <w:rFonts w:cs="Times New Roman"/>
          <w:lang w:val="de-AT" w:eastAsia="en-US"/>
        </w:rPr>
        <w:t xml:space="preserve">taxi </w:t>
      </w:r>
      <w:r w:rsidRPr="005C3A3E">
        <w:rPr>
          <w:rFonts w:cs="Times New Roman"/>
        </w:rPr>
        <w:t>wegschnappte.</w:t>
      </w:r>
      <w:r>
        <w:rPr>
          <w:rFonts w:cs="Times New Roman"/>
        </w:rPr>
        <w:br/>
      </w:r>
      <w:r w:rsidRPr="005C3A3E">
        <w:rPr>
          <w:rFonts w:cs="Times New Roman"/>
        </w:rPr>
        <w:t>dienstag. ein schöner tag mit sonne, endlich. aber kalt. einer aus der reisegesellschaft wurde eine nacht von der miliz inhaftiert, weil er m</w:t>
      </w:r>
      <w:r w:rsidRPr="005C3A3E">
        <w:rPr>
          <w:rFonts w:cs="Times New Roman"/>
          <w:lang w:val="de-AT" w:eastAsia="en-US"/>
        </w:rPr>
        <w:t xml:space="preserve">itten </w:t>
      </w:r>
      <w:r>
        <w:rPr>
          <w:rFonts w:cs="Times New Roman"/>
        </w:rPr>
        <w:t xml:space="preserve">in </w:t>
      </w:r>
      <w:r w:rsidRPr="005C36EA">
        <w:rPr>
          <w:rStyle w:val="Ort"/>
        </w:rPr>
        <w:t>moskau</w:t>
      </w:r>
      <w:r>
        <w:rPr>
          <w:rStyle w:val="Ort"/>
        </w:rPr>
        <w:t>#G18</w:t>
      </w:r>
      <w:r>
        <w:rPr>
          <w:rFonts w:cs="Times New Roman"/>
        </w:rPr>
        <w:t xml:space="preserve"> </w:t>
      </w:r>
      <w:r w:rsidRPr="00D145C6">
        <w:rPr>
          <w:rStyle w:val="Schlagwort"/>
          <w:i/>
          <w:iCs/>
        </w:rPr>
        <w:t>die fahne hoch</w:t>
      </w:r>
      <w:r>
        <w:rPr>
          <w:rStyle w:val="Schlagwort"/>
          <w:i/>
          <w:iCs/>
        </w:rPr>
        <w:t>#S10</w:t>
      </w:r>
      <w:r w:rsidRPr="00D145C6">
        <w:rPr>
          <w:rStyle w:val="Schlagwort"/>
          <w:i/>
          <w:iCs/>
        </w:rPr>
        <w:t>9</w:t>
      </w:r>
      <w:r w:rsidRPr="005C3A3E">
        <w:rPr>
          <w:rFonts w:cs="Times New Roman"/>
        </w:rPr>
        <w:t xml:space="preserve"> sang.</w:t>
      </w:r>
      <w:r w:rsidRPr="005C3A3E">
        <w:rPr>
          <w:rFonts w:cs="Times New Roman"/>
        </w:rPr>
        <w:br/>
        <w:t>ein anderer wurde wegen eines herzanfalls in eine klinik gebracht und dort mit allen regeln ärztlicher kunst behandelt. er ist begeistert über diese rührende fürsorge für den menschen. per flugzeug flog er heim.</w:t>
      </w:r>
      <w:r>
        <w:rPr>
          <w:rFonts w:cs="Times New Roman"/>
        </w:rPr>
        <w:br/>
      </w:r>
      <w:r w:rsidRPr="005C3A3E">
        <w:rPr>
          <w:rFonts w:cs="Times New Roman"/>
        </w:rPr>
        <w:t xml:space="preserve">fahrt auf der moskwa mit </w:t>
      </w:r>
      <w:r w:rsidRPr="00F304D6">
        <w:rPr>
          <w:rFonts w:cs="Times New Roman"/>
          <w:lang w:val="de-AT" w:eastAsia="fr-FR"/>
        </w:rPr>
        <w:t>petit mouche</w:t>
      </w:r>
      <w:r w:rsidRPr="005C3A3E">
        <w:rPr>
          <w:rFonts w:cs="Times New Roman"/>
        </w:rPr>
        <w:t>. diskussion mit einem harten konservativen schädel aus dem mühlvier</w:t>
      </w:r>
      <w:r w:rsidRPr="00F304D6">
        <w:rPr>
          <w:rFonts w:cs="Times New Roman"/>
          <w:lang w:val="de-AT" w:eastAsia="fr-FR"/>
        </w:rPr>
        <w:t>tel.</w:t>
      </w:r>
      <w:r>
        <w:rPr>
          <w:rFonts w:cs="Times New Roman"/>
        </w:rPr>
        <w:br/>
      </w:r>
      <w:r w:rsidRPr="005C3A3E">
        <w:rPr>
          <w:rFonts w:cs="Times New Roman"/>
        </w:rPr>
        <w:t>ich muss noch viel ruhiger werden in diskussionen, überlegener. aber das ist schwer, wenn man immer wieder soviel bornier</w:t>
      </w:r>
      <w:r w:rsidRPr="005C3A3E">
        <w:rPr>
          <w:rFonts w:cs="Times New Roman"/>
          <w:lang w:val="de-AT" w:eastAsia="en-US"/>
        </w:rPr>
        <w:t xml:space="preserve">theit </w:t>
      </w:r>
      <w:r w:rsidRPr="005C3A3E">
        <w:rPr>
          <w:rFonts w:cs="Times New Roman"/>
        </w:rPr>
        <w:t xml:space="preserve">gegenübersteht. und gerade die dummheit ist oft am eifrigsten und heftigsten, weil sie die </w:t>
      </w:r>
      <w:r w:rsidRPr="00F304D6">
        <w:rPr>
          <w:rFonts w:cs="Times New Roman"/>
          <w:lang w:val="de-AT" w:eastAsia="fr-FR"/>
        </w:rPr>
        <w:t xml:space="preserve">argumente </w:t>
      </w:r>
      <w:r w:rsidRPr="005C3A3E">
        <w:rPr>
          <w:rFonts w:cs="Times New Roman"/>
        </w:rPr>
        <w:t>ohne hirn verwende</w:t>
      </w:r>
      <w:r>
        <w:rPr>
          <w:rFonts w:cs="Times New Roman"/>
        </w:rPr>
        <w:t>t</w:t>
      </w:r>
      <w:r w:rsidRPr="005C3A3E">
        <w:rPr>
          <w:rFonts w:cs="Times New Roman"/>
        </w:rPr>
        <w:t>.</w:t>
      </w:r>
      <w:r>
        <w:rPr>
          <w:rFonts w:cs="Times New Roman"/>
        </w:rPr>
        <w:br/>
      </w:r>
      <w:r w:rsidRPr="005C3A3E">
        <w:rPr>
          <w:rFonts w:cs="Times New Roman"/>
        </w:rPr>
        <w:t xml:space="preserve">mittagsschlaf. stadtbummel. metrofahrten. die </w:t>
      </w:r>
      <w:r w:rsidRPr="005C3A3E">
        <w:rPr>
          <w:rFonts w:cs="Times New Roman"/>
          <w:lang w:val="de-AT" w:eastAsia="en-US"/>
        </w:rPr>
        <w:t xml:space="preserve">metro </w:t>
      </w:r>
      <w:r w:rsidRPr="005C3A3E">
        <w:rPr>
          <w:rFonts w:cs="Times New Roman"/>
        </w:rPr>
        <w:t>ist allein ein e</w:t>
      </w:r>
      <w:r>
        <w:rPr>
          <w:rFonts w:cs="Times New Roman"/>
        </w:rPr>
        <w:t>rlebnis. eine rolltreppe mit 120</w:t>
      </w:r>
      <w:r w:rsidRPr="005C3A3E">
        <w:rPr>
          <w:rFonts w:cs="Times New Roman"/>
        </w:rPr>
        <w:t xml:space="preserve"> </w:t>
      </w:r>
      <w:r w:rsidRPr="005C3A3E">
        <w:rPr>
          <w:rFonts w:cs="Times New Roman"/>
          <w:lang w:val="de-AT" w:eastAsia="en-US"/>
        </w:rPr>
        <w:t xml:space="preserve">meter </w:t>
      </w:r>
      <w:r w:rsidRPr="005C3A3E">
        <w:rPr>
          <w:rFonts w:cs="Times New Roman"/>
        </w:rPr>
        <w:t xml:space="preserve">länge in die tiefe hinunter. gesamtlänge der metrolinie 81 </w:t>
      </w:r>
      <w:r w:rsidRPr="005C3A3E">
        <w:rPr>
          <w:rFonts w:cs="Times New Roman"/>
          <w:lang w:val="de-AT" w:eastAsia="en-US"/>
        </w:rPr>
        <w:t>kilometer</w:t>
      </w:r>
      <w:r w:rsidRPr="005C3A3E">
        <w:rPr>
          <w:rFonts w:cs="Times New Roman"/>
        </w:rPr>
        <w:t xml:space="preserve">. (heute) eine gleissende, künstlerisch ausgestattete welt. man findet sich spielend zurecht, auch wenn man gerade von irgendwoher kommt und keine cyrillischen buchstaben kennt. die </w:t>
      </w:r>
      <w:r w:rsidRPr="005C3A3E">
        <w:rPr>
          <w:rFonts w:cs="Times New Roman"/>
          <w:lang w:val="de-AT" w:eastAsia="en-US"/>
        </w:rPr>
        <w:t xml:space="preserve">metro </w:t>
      </w:r>
      <w:r w:rsidRPr="005C3A3E">
        <w:rPr>
          <w:rFonts w:cs="Times New Roman"/>
        </w:rPr>
        <w:t xml:space="preserve">befördert zurzeit täglich 2,7 millionen menschen. </w:t>
      </w:r>
      <w:r w:rsidRPr="00F304D6">
        <w:rPr>
          <w:rFonts w:cs="Times New Roman"/>
          <w:lang w:val="de-AT" w:eastAsia="fr-FR"/>
        </w:rPr>
        <w:t>marmor</w:t>
      </w:r>
      <w:r w:rsidRPr="005C3A3E">
        <w:rPr>
          <w:rFonts w:cs="Times New Roman"/>
        </w:rPr>
        <w:t>, glas, mosaike, fresken, keramik, jeder bahnhof in einem anderen st</w:t>
      </w:r>
      <w:r w:rsidRPr="00F304D6">
        <w:rPr>
          <w:rFonts w:cs="Times New Roman"/>
          <w:lang w:val="de-AT" w:eastAsia="fr-FR"/>
        </w:rPr>
        <w:t>il.</w:t>
      </w:r>
      <w:r>
        <w:rPr>
          <w:rFonts w:cs="Times New Roman"/>
        </w:rPr>
        <w:br/>
      </w:r>
      <w:r w:rsidRPr="005C3A3E">
        <w:rPr>
          <w:rFonts w:cs="Times New Roman"/>
        </w:rPr>
        <w:t xml:space="preserve">bummel durch die gorkowo ulitza, in das </w:t>
      </w:r>
      <w:r w:rsidRPr="005C3A3E">
        <w:rPr>
          <w:rFonts w:cs="Times New Roman"/>
          <w:lang w:val="de-AT" w:eastAsia="en-US"/>
        </w:rPr>
        <w:t>kinder</w:t>
      </w:r>
      <w:r w:rsidRPr="005C3A3E">
        <w:rPr>
          <w:rFonts w:cs="Times New Roman"/>
        </w:rPr>
        <w:t xml:space="preserve">spielwarenhaus, zum </w:t>
      </w:r>
      <w:r w:rsidRPr="00DD45CC">
        <w:rPr>
          <w:rStyle w:val="Schlagwort"/>
        </w:rPr>
        <w:t>bolschoi-theater</w:t>
      </w:r>
      <w:r>
        <w:rPr>
          <w:rStyle w:val="Schlagwort"/>
        </w:rPr>
        <w:t>#S466</w:t>
      </w:r>
      <w:r w:rsidRPr="005C3A3E">
        <w:rPr>
          <w:rFonts w:cs="Times New Roman"/>
          <w:lang w:val="de-AT" w:eastAsia="en-US"/>
        </w:rPr>
        <w:t xml:space="preserve">. </w:t>
      </w:r>
      <w:r w:rsidRPr="005C3A3E">
        <w:rPr>
          <w:rFonts w:cs="Times New Roman"/>
        </w:rPr>
        <w:t>ka</w:t>
      </w:r>
      <w:r>
        <w:rPr>
          <w:rFonts w:cs="Times New Roman"/>
        </w:rPr>
        <w:t xml:space="preserve">ffee in einem lokal. abends in </w:t>
      </w:r>
      <w:r w:rsidRPr="00C558F4">
        <w:rPr>
          <w:rStyle w:val="Schlagwort"/>
          <w:i/>
        </w:rPr>
        <w:t>giselle#S463</w:t>
      </w:r>
      <w:r w:rsidRPr="005C3A3E">
        <w:rPr>
          <w:rFonts w:cs="Times New Roman"/>
        </w:rPr>
        <w:t xml:space="preserve">. schon im </w:t>
      </w:r>
      <w:r w:rsidRPr="005C3A3E">
        <w:rPr>
          <w:rFonts w:cs="Times New Roman"/>
          <w:lang w:val="de-AT" w:eastAsia="en-US"/>
        </w:rPr>
        <w:t xml:space="preserve">foyer </w:t>
      </w:r>
      <w:r w:rsidRPr="005C3A3E">
        <w:rPr>
          <w:rFonts w:cs="Times New Roman"/>
        </w:rPr>
        <w:t xml:space="preserve">fallen uns bebärtete </w:t>
      </w:r>
      <w:r w:rsidRPr="005C3A3E">
        <w:rPr>
          <w:rFonts w:cs="Times New Roman"/>
          <w:lang w:val="de-AT" w:eastAsia="en-US"/>
        </w:rPr>
        <w:t xml:space="preserve">männer </w:t>
      </w:r>
      <w:r w:rsidRPr="005C3A3E">
        <w:rPr>
          <w:rFonts w:cs="Times New Roman"/>
        </w:rPr>
        <w:t xml:space="preserve">auf in uniformähnlicher kleidung. eine kubanische </w:t>
      </w:r>
      <w:r w:rsidRPr="005C3A3E">
        <w:rPr>
          <w:rFonts w:cs="Times New Roman"/>
          <w:lang w:val="de-AT" w:eastAsia="en-US"/>
        </w:rPr>
        <w:t xml:space="preserve">delegation, </w:t>
      </w:r>
      <w:r w:rsidRPr="005C3A3E">
        <w:rPr>
          <w:rFonts w:cs="Times New Roman"/>
        </w:rPr>
        <w:t xml:space="preserve">in der ehrenloge, vor beginn scheinwerfer, dort steht </w:t>
      </w:r>
      <w:r w:rsidRPr="00B55604">
        <w:rPr>
          <w:rStyle w:val="Person"/>
        </w:rPr>
        <w:t>dorticós</w:t>
      </w:r>
      <w:r>
        <w:rPr>
          <w:rStyle w:val="Person"/>
        </w:rPr>
        <w:t>#P144</w:t>
      </w:r>
      <w:r w:rsidRPr="005C3A3E">
        <w:rPr>
          <w:rFonts w:cs="Times New Roman"/>
        </w:rPr>
        <w:t xml:space="preserve">. die kapelle spielt die kubanische </w:t>
      </w:r>
      <w:r w:rsidRPr="00F304D6">
        <w:rPr>
          <w:rFonts w:cs="Times New Roman"/>
          <w:lang w:val="de-AT" w:eastAsia="fr-FR"/>
        </w:rPr>
        <w:t xml:space="preserve">hymne, </w:t>
      </w:r>
      <w:r w:rsidRPr="005C3A3E">
        <w:rPr>
          <w:rFonts w:cs="Times New Roman"/>
        </w:rPr>
        <w:t>ein heftiges musikstück.</w:t>
      </w:r>
      <w:r w:rsidRPr="005C3A3E">
        <w:rPr>
          <w:rFonts w:cs="Times New Roman"/>
        </w:rPr>
        <w:br/>
        <w:t>in der pause sekt.</w:t>
      </w:r>
      <w:r>
        <w:rPr>
          <w:rFonts w:cs="Times New Roman"/>
        </w:rPr>
        <w:br/>
      </w:r>
      <w:r w:rsidRPr="005C3A3E">
        <w:rPr>
          <w:rFonts w:cs="Times New Roman"/>
        </w:rPr>
        <w:t>in der garderobe zufällig einen bekannten aus der dentis</w:t>
      </w:r>
      <w:r w:rsidRPr="005C3A3E">
        <w:rPr>
          <w:rFonts w:cs="Times New Roman"/>
          <w:lang w:val="de-AT" w:eastAsia="en-US"/>
        </w:rPr>
        <w:t>tens</w:t>
      </w:r>
      <w:r w:rsidRPr="005C3A3E">
        <w:rPr>
          <w:rFonts w:cs="Times New Roman"/>
        </w:rPr>
        <w:t>chule getro</w:t>
      </w:r>
      <w:r w:rsidRPr="00F304D6">
        <w:rPr>
          <w:rFonts w:cs="Times New Roman"/>
          <w:lang w:val="de-AT" w:eastAsia="fr-FR"/>
        </w:rPr>
        <w:t xml:space="preserve">ffen. </w:t>
      </w:r>
      <w:r w:rsidRPr="005C3A3E">
        <w:rPr>
          <w:rFonts w:cs="Times New Roman"/>
        </w:rPr>
        <w:t>so ein zufall. einen dentisten aus südamerika.</w:t>
      </w:r>
      <w:r w:rsidRPr="005C3A3E">
        <w:rPr>
          <w:rFonts w:cs="Times New Roman"/>
        </w:rPr>
        <w:br/>
        <w:t xml:space="preserve">wir besitzen noch einige rubel, </w:t>
      </w:r>
      <w:r w:rsidRPr="00B55604">
        <w:rPr>
          <w:rStyle w:val="Person"/>
        </w:rPr>
        <w:t>eva</w:t>
      </w:r>
      <w:r>
        <w:rPr>
          <w:rStyle w:val="Person"/>
        </w:rPr>
        <w:t>#P224</w:t>
      </w:r>
      <w:r w:rsidRPr="005C3A3E">
        <w:rPr>
          <w:rFonts w:cs="Times New Roman"/>
        </w:rPr>
        <w:t xml:space="preserve"> und ich, die wir in einem lokal ausgeben möchten. wir gehen ins speisehaus, </w:t>
      </w:r>
      <w:r w:rsidRPr="005C3A3E">
        <w:rPr>
          <w:rFonts w:cs="Times New Roman"/>
          <w:lang w:val="de-AT" w:eastAsia="en-US"/>
        </w:rPr>
        <w:t xml:space="preserve">hotel </w:t>
      </w:r>
      <w:r w:rsidRPr="005C3A3E">
        <w:rPr>
          <w:rFonts w:cs="Times New Roman"/>
        </w:rPr>
        <w:t xml:space="preserve">moskwa. essen rebhuhn mit sekt und </w:t>
      </w:r>
      <w:r w:rsidRPr="005C3A3E">
        <w:rPr>
          <w:rFonts w:cs="Times New Roman"/>
          <w:lang w:val="de-AT" w:eastAsia="en-US"/>
        </w:rPr>
        <w:t>salat</w:t>
      </w:r>
      <w:r w:rsidRPr="005C3A3E">
        <w:rPr>
          <w:rFonts w:cs="Times New Roman"/>
        </w:rPr>
        <w:t>, nachdem wir uns eine weile anstellen mussten. wir sitzen unter zufriedenen sowjetbürgern aller schichten, hier fän</w:t>
      </w:r>
      <w:r>
        <w:rPr>
          <w:rFonts w:cs="Times New Roman"/>
        </w:rPr>
        <w:t>den</w:t>
      </w:r>
      <w:r w:rsidRPr="005C3A3E">
        <w:rPr>
          <w:rFonts w:cs="Times New Roman"/>
        </w:rPr>
        <w:t xml:space="preserve"> arm und reich eingang, wenn es arm und reich gäbe. es gibt auch nicht die stiefkinder des wirtschaftswunders, die im mühsam erstotterten opel vorfahren und dann heisses wasser bestellen, um darin den mitgebrachten tee aufzulösen.</w:t>
      </w:r>
      <w:r>
        <w:rPr>
          <w:rFonts w:cs="Times New Roman"/>
        </w:rPr>
        <w:br/>
      </w:r>
      <w:r w:rsidRPr="005C3A3E">
        <w:rPr>
          <w:rFonts w:cs="Times New Roman"/>
        </w:rPr>
        <w:t xml:space="preserve">alle essen gut, alle tische sind zum überquellen </w:t>
      </w:r>
      <w:r w:rsidRPr="00F304D6">
        <w:rPr>
          <w:rFonts w:cs="Times New Roman"/>
          <w:lang w:val="de-AT" w:eastAsia="fr-FR"/>
        </w:rPr>
        <w:t xml:space="preserve">gedeckt, </w:t>
      </w:r>
      <w:r w:rsidRPr="005C3A3E">
        <w:rPr>
          <w:rFonts w:cs="Times New Roman"/>
        </w:rPr>
        <w:t xml:space="preserve">auch jener der </w:t>
      </w:r>
      <w:r w:rsidRPr="005C3A3E">
        <w:rPr>
          <w:rFonts w:cs="Times New Roman"/>
          <w:lang w:val="de-AT" w:eastAsia="en-US"/>
        </w:rPr>
        <w:t>stud</w:t>
      </w:r>
      <w:r w:rsidRPr="00F304D6">
        <w:rPr>
          <w:rFonts w:cs="Times New Roman"/>
          <w:lang w:val="de-AT" w:eastAsia="fr-FR"/>
        </w:rPr>
        <w:t>en</w:t>
      </w:r>
      <w:r w:rsidRPr="005C3A3E">
        <w:rPr>
          <w:rFonts w:cs="Times New Roman"/>
          <w:lang w:val="de-AT" w:eastAsia="en-US"/>
        </w:rPr>
        <w:t>ten</w:t>
      </w:r>
      <w:r w:rsidRPr="005C3A3E">
        <w:rPr>
          <w:rFonts w:cs="Times New Roman"/>
        </w:rPr>
        <w:t>, der bauersfrauen, der generale, der einfachen männer ohne schlipse, der künstler vielleicht mit schlips. man isst und trinkt und ist froher laune. soll doch bei uns einmal einer versuchen, im mösslacher in villach oder im parkhotel zu essen.</w:t>
      </w:r>
      <w:r>
        <w:rPr>
          <w:rFonts w:cs="Times New Roman"/>
        </w:rPr>
        <w:br/>
      </w:r>
      <w:r w:rsidRPr="005C3A3E">
        <w:rPr>
          <w:rFonts w:cs="Times New Roman"/>
        </w:rPr>
        <w:t xml:space="preserve">wir gehen. und wie wir schon ein </w:t>
      </w:r>
      <w:r w:rsidRPr="005C3A3E">
        <w:rPr>
          <w:rFonts w:cs="Times New Roman"/>
          <w:lang w:val="de-AT" w:eastAsia="en-US"/>
        </w:rPr>
        <w:t xml:space="preserve">taxi </w:t>
      </w:r>
      <w:r w:rsidRPr="005C3A3E">
        <w:rPr>
          <w:rFonts w:cs="Times New Roman"/>
        </w:rPr>
        <w:t xml:space="preserve">herbeiwinken wollen, sehen wir zufällig unseren </w:t>
      </w:r>
      <w:r w:rsidRPr="005C3A3E">
        <w:rPr>
          <w:rFonts w:cs="Times New Roman"/>
          <w:lang w:val="de-AT" w:eastAsia="en-US"/>
        </w:rPr>
        <w:t>autobus</w:t>
      </w:r>
      <w:r>
        <w:rPr>
          <w:rFonts w:cs="Times New Roman"/>
        </w:rPr>
        <w:t>, einen von 90</w:t>
      </w:r>
      <w:r w:rsidRPr="005C3A3E">
        <w:rPr>
          <w:rFonts w:cs="Times New Roman"/>
        </w:rPr>
        <w:t>, stehen, steigen ein, fahren mit heim.</w:t>
      </w:r>
      <w:r>
        <w:rPr>
          <w:rFonts w:cs="Times New Roman"/>
        </w:rPr>
        <w:br/>
      </w:r>
      <w:r w:rsidRPr="005C3A3E">
        <w:rPr>
          <w:rFonts w:cs="Times New Roman"/>
        </w:rPr>
        <w:t xml:space="preserve">im </w:t>
      </w:r>
      <w:r w:rsidRPr="005C3A3E">
        <w:rPr>
          <w:rFonts w:cs="Times New Roman"/>
          <w:lang w:val="de-AT" w:eastAsia="en-US"/>
        </w:rPr>
        <w:t xml:space="preserve">hotel </w:t>
      </w:r>
      <w:r w:rsidRPr="005C3A3E">
        <w:rPr>
          <w:rFonts w:cs="Times New Roman"/>
        </w:rPr>
        <w:t xml:space="preserve">beim abschiedsabend geht es hoch </w:t>
      </w:r>
      <w:r w:rsidRPr="005C3A3E">
        <w:rPr>
          <w:rFonts w:cs="Times New Roman"/>
          <w:lang w:val="de-AT" w:eastAsia="en-US"/>
        </w:rPr>
        <w:t xml:space="preserve">her. es </w:t>
      </w:r>
      <w:r w:rsidRPr="005C3A3E">
        <w:rPr>
          <w:rFonts w:cs="Times New Roman"/>
        </w:rPr>
        <w:t xml:space="preserve">wird diskutiert, meinungen ausgetauscht, geschenke hergezeigt, erinnerungen erworben. das personal, das gewohnt ist, um 11 oder 12 zu schliessen, drückt alle augen zu angesichts der </w:t>
      </w:r>
      <w:r w:rsidRPr="00F304D6">
        <w:rPr>
          <w:rFonts w:cs="Times New Roman"/>
          <w:lang w:val="de-AT" w:eastAsia="fr-FR"/>
        </w:rPr>
        <w:t>f</w:t>
      </w:r>
      <w:r w:rsidRPr="005C3A3E">
        <w:rPr>
          <w:rFonts w:cs="Times New Roman"/>
        </w:rPr>
        <w:t>eier</w:t>
      </w:r>
      <w:r w:rsidRPr="00F304D6">
        <w:rPr>
          <w:rFonts w:cs="Times New Roman"/>
          <w:lang w:val="de-AT" w:eastAsia="fr-FR"/>
        </w:rPr>
        <w:t>lus</w:t>
      </w:r>
      <w:r>
        <w:rPr>
          <w:rFonts w:cs="Times New Roman"/>
        </w:rPr>
        <w:t>t</w:t>
      </w:r>
      <w:r w:rsidRPr="005C3A3E">
        <w:rPr>
          <w:rFonts w:cs="Times New Roman"/>
        </w:rPr>
        <w:t>igkeit der österreicher.</w:t>
      </w:r>
      <w:r w:rsidRPr="005C3A3E">
        <w:rPr>
          <w:rFonts w:cs="Times New Roman"/>
        </w:rPr>
        <w:br/>
        <w:t>mit</w:t>
      </w:r>
      <w:r w:rsidRPr="005C3A3E">
        <w:rPr>
          <w:rFonts w:cs="Times New Roman"/>
          <w:lang w:val="de-AT" w:eastAsia="en-US"/>
        </w:rPr>
        <w:t>two</w:t>
      </w:r>
      <w:r w:rsidRPr="005C3A3E">
        <w:rPr>
          <w:rFonts w:cs="Times New Roman"/>
        </w:rPr>
        <w:t xml:space="preserve">ch früh. herzliche abschiedsszenen vom personal. photos, adressen, </w:t>
      </w:r>
      <w:r w:rsidRPr="00F304D6">
        <w:rPr>
          <w:rFonts w:cs="Times New Roman"/>
          <w:lang w:val="de-AT" w:eastAsia="fr-FR"/>
        </w:rPr>
        <w:t xml:space="preserve">autogramme </w:t>
      </w:r>
      <w:r w:rsidRPr="005C3A3E">
        <w:rPr>
          <w:rFonts w:cs="Times New Roman"/>
        </w:rPr>
        <w:t xml:space="preserve">werden ausgetauscht. </w:t>
      </w:r>
      <w:r w:rsidRPr="00F304D6">
        <w:rPr>
          <w:rFonts w:cs="Times New Roman"/>
          <w:lang w:val="de-AT" w:eastAsia="fr-FR"/>
        </w:rPr>
        <w:t xml:space="preserve">viele </w:t>
      </w:r>
      <w:r w:rsidRPr="005C3A3E">
        <w:rPr>
          <w:rFonts w:cs="Times New Roman"/>
        </w:rPr>
        <w:t>gehen noch schnell ums letzte geld marken kaufen.</w:t>
      </w:r>
      <w:r>
        <w:rPr>
          <w:rFonts w:cs="Times New Roman"/>
        </w:rPr>
        <w:br/>
      </w:r>
      <w:r w:rsidRPr="005C3A3E">
        <w:rPr>
          <w:rFonts w:cs="Times New Roman"/>
        </w:rPr>
        <w:t>wir lieben euch, sagt eine der lieben, süssen serviererinnen mit den tatarischen backen (gesichtsbacken)</w:t>
      </w:r>
      <w:r>
        <w:rPr>
          <w:rFonts w:cs="Times New Roman"/>
        </w:rPr>
        <w:t>.</w:t>
      </w:r>
      <w:r w:rsidRPr="005C3A3E">
        <w:rPr>
          <w:rFonts w:cs="Times New Roman"/>
        </w:rPr>
        <w:t xml:space="preserve"> händedrücke, augenblitze, wir lieben euch auch, sagen wir in entsetzlichem russisch.</w:t>
      </w:r>
      <w:r w:rsidRPr="005C3A3E">
        <w:rPr>
          <w:rFonts w:cs="Times New Roman"/>
        </w:rPr>
        <w:br/>
        <w:t>die dolmetscherin sagt uns, dass wir österreicher eine der liebenswertesten reisegesellschaf</w:t>
      </w:r>
      <w:r w:rsidRPr="005C3A3E">
        <w:rPr>
          <w:rFonts w:cs="Times New Roman"/>
          <w:lang w:val="de-AT" w:eastAsia="en-US"/>
        </w:rPr>
        <w:t xml:space="preserve">ten </w:t>
      </w:r>
      <w:r w:rsidRPr="005C3A3E">
        <w:rPr>
          <w:rFonts w:cs="Times New Roman"/>
        </w:rPr>
        <w:t>waren.</w:t>
      </w:r>
      <w:r>
        <w:rPr>
          <w:rFonts w:cs="Times New Roman"/>
        </w:rPr>
        <w:br/>
      </w:r>
      <w:r w:rsidRPr="00B55604">
        <w:rPr>
          <w:rFonts w:cs="Times New Roman"/>
        </w:rPr>
        <w:t>[40]</w:t>
      </w:r>
      <w:r>
        <w:rPr>
          <w:rFonts w:cs="Times New Roman"/>
        </w:rPr>
        <w:t xml:space="preserve"> </w:t>
      </w:r>
      <w:r w:rsidRPr="005C3A3E">
        <w:rPr>
          <w:rFonts w:cs="Times New Roman"/>
        </w:rPr>
        <w:t xml:space="preserve">wieder </w:t>
      </w:r>
      <w:r w:rsidRPr="005C3A3E">
        <w:rPr>
          <w:rFonts w:cs="Times New Roman"/>
          <w:lang w:val="de-AT" w:eastAsia="en-US"/>
        </w:rPr>
        <w:t xml:space="preserve">am </w:t>
      </w:r>
      <w:r w:rsidRPr="005C3A3E">
        <w:rPr>
          <w:rFonts w:cs="Times New Roman"/>
        </w:rPr>
        <w:t>bahnhof.</w:t>
      </w:r>
      <w:r>
        <w:rPr>
          <w:rFonts w:cs="Times New Roman"/>
        </w:rPr>
        <w:t xml:space="preserve"> </w:t>
      </w:r>
      <w:r w:rsidRPr="005C3A3E">
        <w:rPr>
          <w:rFonts w:cs="Times New Roman"/>
        </w:rPr>
        <w:t>die töchter baloubewoj kommen mit g</w:t>
      </w:r>
      <w:r>
        <w:rPr>
          <w:rFonts w:cs="Times New Roman"/>
        </w:rPr>
        <w:t>eschenken. eine ‚läutende puppe‘</w:t>
      </w:r>
      <w:r w:rsidRPr="005C3A3E">
        <w:rPr>
          <w:rFonts w:cs="Times New Roman"/>
        </w:rPr>
        <w:t>, die nachts im liegewagen so lieblich klingelt. die dolmetscher und dolmetscherinnen weinen. ein schwerer abschied. dann, ohne zeichen, warnung, ansage gleitet der zug plötzlich still aus der halle.</w:t>
      </w:r>
      <w:r w:rsidRPr="005C3A3E">
        <w:rPr>
          <w:rFonts w:cs="Times New Roman"/>
        </w:rPr>
        <w:br/>
        <w:t>jeder hat das gleiche bett, auf jedem bett liegt wieder ein schwerer verpf</w:t>
      </w:r>
      <w:r w:rsidRPr="00F304D6">
        <w:rPr>
          <w:rFonts w:cs="Times New Roman"/>
          <w:lang w:val="de-AT" w:eastAsia="fr-FR"/>
        </w:rPr>
        <w:t>legss</w:t>
      </w:r>
      <w:r w:rsidRPr="005C3A3E">
        <w:rPr>
          <w:rFonts w:cs="Times New Roman"/>
        </w:rPr>
        <w:t>ac</w:t>
      </w:r>
      <w:r w:rsidRPr="00F304D6">
        <w:rPr>
          <w:rFonts w:cs="Times New Roman"/>
          <w:lang w:val="de-AT" w:eastAsia="fr-FR"/>
        </w:rPr>
        <w:t>k.</w:t>
      </w:r>
      <w:r>
        <w:rPr>
          <w:rFonts w:cs="Times New Roman"/>
        </w:rPr>
        <w:br/>
      </w:r>
      <w:r w:rsidRPr="005C3A3E">
        <w:rPr>
          <w:rFonts w:cs="Times New Roman"/>
        </w:rPr>
        <w:t xml:space="preserve">verrücktes </w:t>
      </w:r>
      <w:r w:rsidRPr="00F304D6">
        <w:rPr>
          <w:rFonts w:cs="Times New Roman"/>
          <w:lang w:val="de-AT" w:eastAsia="fr-FR"/>
        </w:rPr>
        <w:t xml:space="preserve">volk, </w:t>
      </w:r>
      <w:r w:rsidRPr="005C3A3E">
        <w:rPr>
          <w:rFonts w:cs="Times New Roman"/>
        </w:rPr>
        <w:t xml:space="preserve">diese österreicher. trompeten, tuten, pfeifchen machen krach, während der zug entgleitet. die zurückbleibenden winken und weinen uns nach. sogar waldemar, ein </w:t>
      </w:r>
      <w:r w:rsidRPr="005C3A3E">
        <w:rPr>
          <w:rFonts w:cs="Times New Roman"/>
          <w:lang w:val="de-AT" w:eastAsia="en-US"/>
        </w:rPr>
        <w:t xml:space="preserve">professor </w:t>
      </w:r>
      <w:r w:rsidRPr="005C3A3E">
        <w:rPr>
          <w:rFonts w:cs="Times New Roman"/>
        </w:rPr>
        <w:t>und dolmetscher, weint.</w:t>
      </w:r>
      <w:r w:rsidRPr="005C3A3E">
        <w:rPr>
          <w:rFonts w:cs="Times New Roman"/>
        </w:rPr>
        <w:br/>
        <w:t>die fahnen flattern.</w:t>
      </w:r>
      <w:r>
        <w:rPr>
          <w:rFonts w:cs="Times New Roman"/>
        </w:rPr>
        <w:br/>
      </w:r>
      <w:r w:rsidRPr="005C3A3E">
        <w:rPr>
          <w:rFonts w:cs="Times New Roman"/>
        </w:rPr>
        <w:t>dann rasen wir wieder durch bjelorussland. ninotschka serviert wieder tschai. eschtscho taschai? da, esc</w:t>
      </w:r>
      <w:r>
        <w:rPr>
          <w:rFonts w:cs="Times New Roman"/>
        </w:rPr>
        <w:t>htscho, boschalustja.</w:t>
      </w:r>
      <w:r>
        <w:rPr>
          <w:rFonts w:cs="Times New Roman"/>
        </w:rPr>
        <w:br/>
        <w:t>aber die ‚liebenswerten reisenden‘</w:t>
      </w:r>
      <w:r w:rsidRPr="005C3A3E">
        <w:rPr>
          <w:rFonts w:cs="Times New Roman"/>
        </w:rPr>
        <w:t xml:space="preserve"> stahlen im zug und in den </w:t>
      </w:r>
      <w:r w:rsidRPr="005C3A3E">
        <w:rPr>
          <w:rFonts w:cs="Times New Roman"/>
          <w:lang w:val="de-AT" w:eastAsia="en-US"/>
        </w:rPr>
        <w:t xml:space="preserve">hotels </w:t>
      </w:r>
      <w:r w:rsidRPr="005C3A3E">
        <w:rPr>
          <w:rFonts w:cs="Times New Roman"/>
        </w:rPr>
        <w:t>reiseandenken. schade. aber vielleicht kalkuliert das jedes reiseland.</w:t>
      </w:r>
      <w:r w:rsidRPr="005C3A3E">
        <w:rPr>
          <w:rFonts w:cs="Times New Roman"/>
        </w:rPr>
        <w:br/>
        <w:t>(handtücher, seifen, teebecher in silber und alpaka und anderes</w:t>
      </w:r>
      <w:r>
        <w:rPr>
          <w:rFonts w:cs="Times New Roman"/>
        </w:rPr>
        <w:t>.</w:t>
      </w:r>
      <w:r w:rsidRPr="005C3A3E">
        <w:rPr>
          <w:rFonts w:cs="Times New Roman"/>
        </w:rPr>
        <w:t>)</w:t>
      </w:r>
      <w:r w:rsidRPr="005C3A3E">
        <w:rPr>
          <w:rFonts w:cs="Times New Roman"/>
        </w:rPr>
        <w:br/>
        <w:t xml:space="preserve">manche haben </w:t>
      </w:r>
      <w:r>
        <w:rPr>
          <w:rFonts w:cs="Times New Roman"/>
        </w:rPr>
        <w:t>–</w:t>
      </w:r>
      <w:r w:rsidRPr="005C3A3E">
        <w:rPr>
          <w:rFonts w:cs="Times New Roman"/>
        </w:rPr>
        <w:t xml:space="preserve"> typische kreaturen der kapitalistischen mentalität </w:t>
      </w:r>
      <w:r>
        <w:rPr>
          <w:rFonts w:cs="Times New Roman"/>
        </w:rPr>
        <w:t>–</w:t>
      </w:r>
      <w:r w:rsidRPr="005C3A3E">
        <w:rPr>
          <w:rFonts w:cs="Times New Roman"/>
        </w:rPr>
        <w:t xml:space="preserve"> so viel es ging schwarze geschäfte gemacht, wie sie das nennen, geschäfte! und sind stolz darauf. enzi z.</w:t>
      </w:r>
      <w:r>
        <w:rPr>
          <w:rFonts w:cs="Times New Roman"/>
        </w:rPr>
        <w:t xml:space="preserve"> </w:t>
      </w:r>
      <w:r w:rsidRPr="005C3A3E">
        <w:rPr>
          <w:rFonts w:cs="Times New Roman"/>
        </w:rPr>
        <w:t>b.</w:t>
      </w:r>
      <w:r w:rsidRPr="005C3A3E">
        <w:rPr>
          <w:rFonts w:cs="Times New Roman"/>
        </w:rPr>
        <w:br/>
        <w:t>viele haben sich pelzmützen gekauft.</w:t>
      </w:r>
      <w:r>
        <w:rPr>
          <w:rFonts w:cs="Times New Roman"/>
        </w:rPr>
        <w:br/>
      </w:r>
      <w:r w:rsidRPr="005C3A3E">
        <w:rPr>
          <w:rFonts w:cs="Times New Roman"/>
        </w:rPr>
        <w:t xml:space="preserve">und noch einen tag und noch eine nacht. wir sind reichlich übermüdet, wie wir in </w:t>
      </w:r>
      <w:r w:rsidRPr="00AC04C1">
        <w:rPr>
          <w:rStyle w:val="Ort"/>
        </w:rPr>
        <w:t>wien</w:t>
      </w:r>
      <w:r>
        <w:rPr>
          <w:rStyle w:val="Ort"/>
        </w:rPr>
        <w:t>#G141</w:t>
      </w:r>
      <w:r w:rsidRPr="005C3A3E">
        <w:rPr>
          <w:rFonts w:cs="Times New Roman"/>
        </w:rPr>
        <w:t xml:space="preserve"> ankommen, früh um sieben. </w:t>
      </w:r>
      <w:r w:rsidRPr="005C3A3E">
        <w:rPr>
          <w:rFonts w:cs="Times New Roman"/>
          <w:lang w:val="de-AT" w:eastAsia="en-US"/>
        </w:rPr>
        <w:t xml:space="preserve">durst. </w:t>
      </w:r>
      <w:r w:rsidRPr="005C3A3E">
        <w:rPr>
          <w:rFonts w:cs="Times New Roman"/>
        </w:rPr>
        <w:t xml:space="preserve">kein </w:t>
      </w:r>
      <w:r w:rsidRPr="005C3A3E">
        <w:rPr>
          <w:rFonts w:cs="Times New Roman"/>
          <w:lang w:val="de-AT" w:eastAsia="en-US"/>
        </w:rPr>
        <w:t xml:space="preserve">kiosk </w:t>
      </w:r>
      <w:r w:rsidRPr="005C3A3E">
        <w:rPr>
          <w:rFonts w:cs="Times New Roman"/>
        </w:rPr>
        <w:t>offen.</w:t>
      </w:r>
      <w:r w:rsidRPr="005C3A3E">
        <w:rPr>
          <w:rFonts w:cs="Times New Roman"/>
        </w:rPr>
        <w:br/>
        <w:t>und ab hohenau intere</w:t>
      </w:r>
      <w:r w:rsidRPr="00F304D6">
        <w:rPr>
          <w:rFonts w:cs="Times New Roman"/>
          <w:lang w:val="de-AT" w:eastAsia="fr-FR"/>
        </w:rPr>
        <w:t xml:space="preserve">ssiert </w:t>
      </w:r>
      <w:r w:rsidRPr="005C3A3E">
        <w:rPr>
          <w:rFonts w:cs="Times New Roman"/>
        </w:rPr>
        <w:t>sich keiner mehr für verfallene häuser.</w:t>
      </w:r>
      <w:r w:rsidRPr="005C3A3E">
        <w:rPr>
          <w:rFonts w:cs="Times New Roman"/>
        </w:rPr>
        <w:br/>
        <w:t xml:space="preserve">mit pelzmützen, puppen, russischen photoapparaten beladen steigen die ersten aus. in schlafkleidung, </w:t>
      </w:r>
      <w:r w:rsidRPr="00F304D6">
        <w:rPr>
          <w:rFonts w:cs="Times New Roman"/>
          <w:lang w:val="de-AT" w:eastAsia="fr-FR"/>
        </w:rPr>
        <w:t>pyjamas</w:t>
      </w:r>
      <w:r w:rsidRPr="005C3A3E">
        <w:rPr>
          <w:rFonts w:cs="Times New Roman"/>
        </w:rPr>
        <w:t xml:space="preserve">, </w:t>
      </w:r>
      <w:r w:rsidRPr="005C3A3E">
        <w:rPr>
          <w:rFonts w:cs="Times New Roman"/>
          <w:lang w:val="de-AT" w:eastAsia="en-US"/>
        </w:rPr>
        <w:t>train</w:t>
      </w:r>
      <w:r w:rsidRPr="005C3A3E">
        <w:rPr>
          <w:rFonts w:cs="Times New Roman"/>
        </w:rPr>
        <w:t>ingsanzügen. eine wilde bande.</w:t>
      </w:r>
    </w:p>
    <w:p w:rsidR="002C2B46" w:rsidRDefault="002C2B46" w:rsidP="00E408CF">
      <w:pPr>
        <w:rPr>
          <w:rFonts w:cs="Times New Roman"/>
        </w:rPr>
      </w:pPr>
    </w:p>
    <w:p w:rsidR="002C2B46" w:rsidRPr="00B55604" w:rsidRDefault="002C2B46" w:rsidP="00E408CF">
      <w:pPr>
        <w:rPr>
          <w:rStyle w:val="Datumsangabe"/>
        </w:rPr>
      </w:pPr>
      <w:r w:rsidRPr="00B55604">
        <w:rPr>
          <w:rStyle w:val="Datumsangabe"/>
        </w:rPr>
        <w:t>16.9.</w:t>
      </w:r>
    </w:p>
    <w:p w:rsidR="002C2B46" w:rsidRDefault="002C2B46" w:rsidP="00E408CF">
      <w:pPr>
        <w:rPr>
          <w:rFonts w:cs="Times New Roman"/>
        </w:rPr>
      </w:pPr>
    </w:p>
    <w:p w:rsidR="002C2B46" w:rsidRPr="00B55604" w:rsidRDefault="002C2B46" w:rsidP="00B55604">
      <w:pPr>
        <w:pStyle w:val="Thema"/>
      </w:pPr>
      <w:r w:rsidRPr="005C3A3E">
        <w:rPr>
          <w:rFonts w:cs="Times New Roman"/>
        </w:rPr>
        <w:t>nach der mo</w:t>
      </w:r>
      <w:r>
        <w:rPr>
          <w:rFonts w:cs="Times New Roman"/>
        </w:rPr>
        <w:t>s</w:t>
      </w:r>
      <w:r w:rsidRPr="005C3A3E">
        <w:rPr>
          <w:rFonts w:cs="Times New Roman"/>
        </w:rPr>
        <w:t>akaureise müde und erschöpft von den strapazen, heiser.</w:t>
      </w:r>
      <w:r w:rsidRPr="005C3A3E">
        <w:rPr>
          <w:rFonts w:cs="Times New Roman"/>
        </w:rPr>
        <w:br/>
        <w:t>es gilt, nicht millionäre un</w:t>
      </w:r>
      <w:r>
        <w:rPr>
          <w:rFonts w:cs="Times New Roman"/>
        </w:rPr>
        <w:t>d verbrecherischen sogenannten ‚</w:t>
      </w:r>
      <w:r w:rsidRPr="005C3A3E">
        <w:rPr>
          <w:rFonts w:cs="Times New Roman"/>
        </w:rPr>
        <w:t>geschäftsgei</w:t>
      </w:r>
      <w:r>
        <w:rPr>
          <w:rFonts w:cs="Times New Roman"/>
        </w:rPr>
        <w:t>st‘</w:t>
      </w:r>
      <w:r w:rsidRPr="005C3A3E">
        <w:rPr>
          <w:rFonts w:cs="Times New Roman"/>
        </w:rPr>
        <w:t xml:space="preserve"> zu lieben, sondern die einfachen menschen. und wenn wir sehen, sie sind dumm und primitiv </w:t>
      </w:r>
      <w:r>
        <w:rPr>
          <w:rFonts w:cs="Times New Roman"/>
        </w:rPr>
        <w:t>–</w:t>
      </w:r>
      <w:r w:rsidRPr="005C3A3E">
        <w:rPr>
          <w:rFonts w:cs="Times New Roman"/>
        </w:rPr>
        <w:t xml:space="preserve"> lieben wir sie, weil wir sie klug und kulturvoll machen wollen.</w:t>
      </w:r>
      <w:r>
        <w:rPr>
          <w:rFonts w:cs="Times New Roman"/>
        </w:rPr>
        <w:t xml:space="preserve"> </w:t>
      </w:r>
      <w:r w:rsidRPr="005C3A3E">
        <w:rPr>
          <w:rFonts w:cs="Times New Roman"/>
        </w:rPr>
        <w:t>je schwächer einer ist, umso mehr bedarf er der hilfe.</w:t>
      </w:r>
      <w:r>
        <w:rPr>
          <w:rFonts w:cs="Times New Roman"/>
        </w:rPr>
        <w:br/>
      </w:r>
      <w:r w:rsidRPr="005C3A3E">
        <w:rPr>
          <w:rFonts w:cs="Times New Roman"/>
        </w:rPr>
        <w:t xml:space="preserve">die kirche in </w:t>
      </w:r>
      <w:r w:rsidRPr="00B55604">
        <w:rPr>
          <w:rStyle w:val="Ort"/>
        </w:rPr>
        <w:t>brest</w:t>
      </w:r>
      <w:r>
        <w:rPr>
          <w:rStyle w:val="Ort"/>
        </w:rPr>
        <w:t>#G16</w:t>
      </w:r>
      <w:r w:rsidRPr="005C3A3E">
        <w:rPr>
          <w:rFonts w:cs="Times New Roman"/>
        </w:rPr>
        <w:t xml:space="preserve"> mit den zwei alten, zittrigen weiblein davor.</w:t>
      </w:r>
      <w:r w:rsidRPr="005C3A3E">
        <w:rPr>
          <w:rFonts w:cs="Times New Roman"/>
        </w:rPr>
        <w:br/>
        <w:t xml:space="preserve">sie bitzeln, weil die kathedrale geschlossen ist. eine kommunistin droht ihnen mit dem </w:t>
      </w:r>
      <w:r w:rsidRPr="005C3A3E">
        <w:rPr>
          <w:rFonts w:cs="Times New Roman"/>
          <w:lang w:val="de-AT" w:eastAsia="en-US"/>
        </w:rPr>
        <w:t xml:space="preserve">finger, </w:t>
      </w:r>
      <w:r w:rsidRPr="005C3A3E">
        <w:rPr>
          <w:rFonts w:cs="Times New Roman"/>
        </w:rPr>
        <w:t>aber warum? die sterben aus.</w:t>
      </w:r>
      <w:r>
        <w:rPr>
          <w:rFonts w:cs="Times New Roman"/>
        </w:rPr>
        <w:br/>
      </w:r>
      <w:r w:rsidRPr="005C3A3E">
        <w:rPr>
          <w:rFonts w:cs="Times New Roman"/>
        </w:rPr>
        <w:t>das kapital hat sich verdoppelt.</w:t>
      </w:r>
      <w:r w:rsidRPr="005C3A3E">
        <w:rPr>
          <w:rFonts w:cs="Times New Roman"/>
        </w:rPr>
        <w:br/>
        <w:t>die aktienkurse verdreissigfacht.</w:t>
      </w:r>
      <w:r w:rsidRPr="005C3A3E">
        <w:rPr>
          <w:rFonts w:cs="Times New Roman"/>
        </w:rPr>
        <w:br/>
        <w:t>die löhne stiegen um 13 prozent.</w:t>
      </w:r>
      <w:r>
        <w:rPr>
          <w:rFonts w:cs="Times New Roman"/>
        </w:rPr>
        <w:br/>
      </w:r>
      <w:r w:rsidRPr="005C3A3E">
        <w:rPr>
          <w:rFonts w:cs="Times New Roman"/>
        </w:rPr>
        <w:t>aber eher begreift ein maultier denn ein arbeiter, dass es sklave ist.</w:t>
      </w:r>
      <w:r w:rsidRPr="005C3A3E">
        <w:rPr>
          <w:rFonts w:cs="Times New Roman"/>
        </w:rPr>
        <w:br/>
      </w:r>
      <w:r w:rsidRPr="00B55604">
        <w:rPr>
          <w:rStyle w:val="ThemaZchn"/>
        </w:rPr>
        <w:t>es ist so mühsam, den proleten klassenbewusstsein beizubringen. so straff ist die propaganda der unmenschen bei uns.</w:t>
      </w:r>
      <w:r w:rsidRPr="00B55604">
        <w:rPr>
          <w:rStyle w:val="ThemaZchn"/>
        </w:rPr>
        <w:br/>
        <w:t xml:space="preserve">ein abteilungsleiter der </w:t>
      </w:r>
      <w:r w:rsidRPr="00C558F4">
        <w:rPr>
          <w:rStyle w:val="Institution"/>
        </w:rPr>
        <w:t>öbb</w:t>
      </w:r>
      <w:r>
        <w:rPr>
          <w:rStyle w:val="Institution"/>
        </w:rPr>
        <w:t>#I15</w:t>
      </w:r>
      <w:r w:rsidRPr="00B55604">
        <w:rPr>
          <w:rStyle w:val="ThemaZchn"/>
        </w:rPr>
        <w:t xml:space="preserve"> musste zum direktor, weil er nach </w:t>
      </w:r>
      <w:r w:rsidRPr="005C36EA">
        <w:rPr>
          <w:rStyle w:val="Ort"/>
        </w:rPr>
        <w:t>moskau#G18</w:t>
      </w:r>
      <w:r w:rsidRPr="00B55604">
        <w:rPr>
          <w:rStyle w:val="ThemaZchn"/>
        </w:rPr>
        <w:t xml:space="preserve"> fuhr. wieso er als akademiker so</w:t>
      </w:r>
      <w:r>
        <w:rPr>
          <w:rStyle w:val="ThemaZchn"/>
        </w:rPr>
        <w:t xml:space="preserve"> </w:t>
      </w:r>
      <w:r w:rsidRPr="00B55604">
        <w:rPr>
          <w:rStyle w:val="ThemaZchn"/>
        </w:rPr>
        <w:t>was tun könnte?</w:t>
      </w:r>
      <w:r>
        <w:rPr>
          <w:rStyle w:val="ThemaZchn"/>
        </w:rPr>
        <w:t>#T3</w:t>
      </w:r>
      <w:r>
        <w:rPr>
          <w:rFonts w:cs="Times New Roman"/>
        </w:rPr>
        <w:br/>
      </w:r>
      <w:r w:rsidRPr="005C3A3E">
        <w:rPr>
          <w:rFonts w:cs="Times New Roman"/>
        </w:rPr>
        <w:t>allein von april bis juli stiegen die preise um vier prozent.</w:t>
      </w:r>
      <w:r>
        <w:rPr>
          <w:rFonts w:cs="Times New Roman"/>
        </w:rPr>
        <w:br/>
      </w:r>
      <w:r w:rsidRPr="005C3A3E">
        <w:rPr>
          <w:rFonts w:cs="Times New Roman"/>
        </w:rPr>
        <w:t xml:space="preserve">aufmacher im sozialistischen </w:t>
      </w:r>
      <w:r w:rsidRPr="00B55604">
        <w:rPr>
          <w:rStyle w:val="Schlagwort"/>
          <w:i/>
          <w:iCs/>
        </w:rPr>
        <w:t>tagblatt</w:t>
      </w:r>
      <w:r>
        <w:rPr>
          <w:rStyle w:val="Schlagwort"/>
          <w:i/>
          <w:iCs/>
        </w:rPr>
        <w:t>#S37</w:t>
      </w:r>
      <w:r w:rsidRPr="00237EA3">
        <w:rPr>
          <w:rFonts w:cs="Times New Roman"/>
          <w:i/>
        </w:rPr>
        <w:t>:</w:t>
      </w:r>
      <w:r w:rsidRPr="005C3A3E">
        <w:rPr>
          <w:rFonts w:cs="Times New Roman"/>
        </w:rPr>
        <w:t xml:space="preserve"> kirchenbau heute.</w:t>
      </w:r>
      <w:r w:rsidRPr="005C3A3E">
        <w:rPr>
          <w:rFonts w:cs="Times New Roman"/>
        </w:rPr>
        <w:br/>
        <w:t xml:space="preserve">niederlage der </w:t>
      </w:r>
      <w:r w:rsidRPr="00B55604">
        <w:rPr>
          <w:rStyle w:val="Institution"/>
        </w:rPr>
        <w:t>spö</w:t>
      </w:r>
      <w:r>
        <w:rPr>
          <w:rStyle w:val="Institution"/>
        </w:rPr>
        <w:t>#I2</w:t>
      </w:r>
      <w:r w:rsidRPr="005C3A3E">
        <w:rPr>
          <w:rFonts w:cs="Times New Roman"/>
        </w:rPr>
        <w:t xml:space="preserve"> im landtag: </w:t>
      </w:r>
      <w:r w:rsidRPr="00B55604">
        <w:rPr>
          <w:rStyle w:val="Institution"/>
        </w:rPr>
        <w:t>spö</w:t>
      </w:r>
      <w:r>
        <w:rPr>
          <w:rStyle w:val="Institution"/>
        </w:rPr>
        <w:t>#I2</w:t>
      </w:r>
      <w:r w:rsidRPr="005C3A3E">
        <w:rPr>
          <w:rFonts w:cs="Times New Roman"/>
        </w:rPr>
        <w:t xml:space="preserve"> von zehn auf drei </w:t>
      </w:r>
      <w:r w:rsidRPr="005C3A3E">
        <w:rPr>
          <w:rFonts w:cs="Times New Roman"/>
          <w:lang w:val="de-AT" w:eastAsia="en-US"/>
        </w:rPr>
        <w:t>mandate.</w:t>
      </w:r>
      <w:r>
        <w:rPr>
          <w:rFonts w:cs="Times New Roman"/>
        </w:rPr>
        <w:br/>
      </w:r>
      <w:r w:rsidRPr="00B55604">
        <w:rPr>
          <w:rStyle w:val="Institution"/>
        </w:rPr>
        <w:t>övp</w:t>
      </w:r>
      <w:r>
        <w:rPr>
          <w:rStyle w:val="Institution"/>
        </w:rPr>
        <w:t>#I16</w:t>
      </w:r>
      <w:r>
        <w:rPr>
          <w:rFonts w:cs="Times New Roman"/>
        </w:rPr>
        <w:t xml:space="preserve"> von dreizehn auf 20</w:t>
      </w:r>
      <w:r w:rsidRPr="005C3A3E">
        <w:rPr>
          <w:rFonts w:cs="Times New Roman"/>
        </w:rPr>
        <w:t xml:space="preserve"> </w:t>
      </w:r>
      <w:r w:rsidRPr="005C3A3E">
        <w:rPr>
          <w:rFonts w:cs="Times New Roman"/>
          <w:lang w:val="de-AT" w:eastAsia="en-US"/>
        </w:rPr>
        <w:t>mandate.</w:t>
      </w:r>
      <w:r>
        <w:rPr>
          <w:rFonts w:cs="Times New Roman"/>
        </w:rPr>
        <w:br/>
      </w:r>
      <w:r w:rsidRPr="005C3A3E">
        <w:rPr>
          <w:rFonts w:cs="Times New Roman"/>
        </w:rPr>
        <w:t xml:space="preserve">ernst karl reichsgraf grundemann von falkenberg starb anlässlich eines flugzeugunglücks, aber nicht, ohne vorher die heiligen sakramente genommen zu haben … und marianne, geborene reichsgräfin von arco auf </w:t>
      </w:r>
      <w:r w:rsidRPr="005C3A3E">
        <w:rPr>
          <w:rFonts w:cs="Times New Roman"/>
          <w:lang w:val="de-AT" w:eastAsia="en-US"/>
        </w:rPr>
        <w:t xml:space="preserve">valley </w:t>
      </w:r>
      <w:r w:rsidRPr="005C3A3E">
        <w:rPr>
          <w:rFonts w:cs="Times New Roman"/>
        </w:rPr>
        <w:t xml:space="preserve">trauert tief … eine </w:t>
      </w:r>
      <w:r w:rsidRPr="00F304D6">
        <w:rPr>
          <w:rFonts w:cs="Times New Roman"/>
          <w:lang w:val="de-AT" w:eastAsia="fr-FR"/>
        </w:rPr>
        <w:t>vertrot</w:t>
      </w:r>
      <w:r w:rsidRPr="005C3A3E">
        <w:rPr>
          <w:rFonts w:cs="Times New Roman"/>
        </w:rPr>
        <w:t>telte,</w:t>
      </w:r>
      <w:r>
        <w:rPr>
          <w:rFonts w:cs="Times New Roman"/>
        </w:rPr>
        <w:t xml:space="preserve"> </w:t>
      </w:r>
      <w:r w:rsidRPr="005C3A3E">
        <w:rPr>
          <w:rFonts w:cs="Times New Roman"/>
        </w:rPr>
        <w:t>verrotte</w:t>
      </w:r>
      <w:r w:rsidRPr="00F304D6">
        <w:rPr>
          <w:rFonts w:cs="Times New Roman"/>
          <w:lang w:val="de-AT" w:eastAsia="fr-FR"/>
        </w:rPr>
        <w:t xml:space="preserve">te </w:t>
      </w:r>
      <w:r w:rsidRPr="005C3A3E">
        <w:rPr>
          <w:rFonts w:cs="Times New Roman"/>
          <w:lang w:val="de-AT" w:eastAsia="en-US"/>
        </w:rPr>
        <w:t>welt.</w:t>
      </w:r>
      <w:r>
        <w:rPr>
          <w:rFonts w:cs="Times New Roman"/>
        </w:rPr>
        <w:br/>
      </w:r>
      <w:r w:rsidRPr="005C3A3E">
        <w:rPr>
          <w:rFonts w:cs="Times New Roman"/>
          <w:lang w:val="de-AT" w:eastAsia="en-US"/>
        </w:rPr>
        <w:t xml:space="preserve">die </w:t>
      </w:r>
      <w:r w:rsidRPr="00B55604">
        <w:rPr>
          <w:rStyle w:val="Institution"/>
        </w:rPr>
        <w:t>ge</w:t>
      </w:r>
      <w:r>
        <w:rPr>
          <w:rStyle w:val="Institution"/>
        </w:rPr>
        <w:t>#I17</w:t>
      </w:r>
      <w:r w:rsidRPr="005C3A3E">
        <w:rPr>
          <w:rFonts w:cs="Times New Roman"/>
          <w:lang w:val="de-AT" w:eastAsia="en-US"/>
        </w:rPr>
        <w:t xml:space="preserve"> </w:t>
      </w:r>
      <w:r w:rsidRPr="005C3A3E">
        <w:rPr>
          <w:rFonts w:cs="Times New Roman"/>
        </w:rPr>
        <w:t xml:space="preserve">nimmt auf kosten der </w:t>
      </w:r>
      <w:r w:rsidRPr="00B55604">
        <w:rPr>
          <w:rStyle w:val="Institution"/>
        </w:rPr>
        <w:t>sp</w:t>
      </w:r>
      <w:r>
        <w:rPr>
          <w:rStyle w:val="Institution"/>
        </w:rPr>
        <w:t>#I2</w:t>
      </w:r>
      <w:r w:rsidRPr="005C3A3E">
        <w:rPr>
          <w:rFonts w:cs="Times New Roman"/>
        </w:rPr>
        <w:t xml:space="preserve"> bei den gewerkschaftswahlen übe</w:t>
      </w:r>
      <w:r w:rsidRPr="005C3A3E">
        <w:rPr>
          <w:rFonts w:cs="Times New Roman"/>
          <w:lang w:val="de-AT" w:eastAsia="en-US"/>
        </w:rPr>
        <w:t xml:space="preserve">rall </w:t>
      </w:r>
      <w:r w:rsidRPr="005C3A3E">
        <w:rPr>
          <w:rFonts w:cs="Times New Roman"/>
        </w:rPr>
        <w:t>zu.</w:t>
      </w:r>
      <w:r w:rsidRPr="005C3A3E">
        <w:rPr>
          <w:rFonts w:cs="Times New Roman"/>
        </w:rPr>
        <w:br/>
        <w:t>manche leute erzählen, wir wären in der</w:t>
      </w:r>
      <w:r>
        <w:rPr>
          <w:rFonts w:cs="Times New Roman"/>
        </w:rPr>
        <w:t xml:space="preserve"> </w:t>
      </w:r>
      <w:r w:rsidRPr="008D29B7">
        <w:rPr>
          <w:rStyle w:val="Institution"/>
        </w:rPr>
        <w:t>su</w:t>
      </w:r>
      <w:r>
        <w:rPr>
          <w:rStyle w:val="Institution"/>
        </w:rPr>
        <w:t>#I11</w:t>
      </w:r>
      <w:r w:rsidRPr="005C3A3E">
        <w:rPr>
          <w:rFonts w:cs="Times New Roman"/>
        </w:rPr>
        <w:t xml:space="preserve"> </w:t>
      </w:r>
      <w:r>
        <w:rPr>
          <w:rFonts w:cs="Times New Roman"/>
        </w:rPr>
        <w:t>elendig verp</w:t>
      </w:r>
      <w:r w:rsidRPr="005C3A3E">
        <w:rPr>
          <w:rFonts w:cs="Times New Roman"/>
        </w:rPr>
        <w:t>f</w:t>
      </w:r>
      <w:r>
        <w:rPr>
          <w:rFonts w:cs="Times New Roman"/>
        </w:rPr>
        <w:t>l</w:t>
      </w:r>
      <w:r w:rsidRPr="005C3A3E">
        <w:rPr>
          <w:rFonts w:cs="Times New Roman"/>
        </w:rPr>
        <w:t>egt worden.</w:t>
      </w:r>
      <w:r w:rsidRPr="005C3A3E">
        <w:rPr>
          <w:rFonts w:cs="Times New Roman"/>
        </w:rPr>
        <w:br/>
        <w:t>so viele lügen werden von willfährigen kreaturen verbreitet.</w:t>
      </w:r>
      <w:r w:rsidRPr="005C3A3E">
        <w:rPr>
          <w:rFonts w:cs="Times New Roman"/>
        </w:rPr>
        <w:br/>
      </w:r>
      <w:r w:rsidRPr="00B55604">
        <w:t xml:space="preserve">in der schweiz wurde ein zug rückkehrender </w:t>
      </w:r>
      <w:r w:rsidRPr="008D29B7">
        <w:rPr>
          <w:rStyle w:val="Institution"/>
        </w:rPr>
        <w:t>su</w:t>
      </w:r>
      <w:r>
        <w:rPr>
          <w:rStyle w:val="Institution"/>
        </w:rPr>
        <w:t>#I11</w:t>
      </w:r>
      <w:r w:rsidRPr="00B55604">
        <w:t>-reisender mit steinen beworfen. freiheit?</w:t>
      </w:r>
    </w:p>
    <w:p w:rsidR="002C2B46" w:rsidRPr="00F304D6" w:rsidRDefault="002C2B46" w:rsidP="00B55604">
      <w:pPr>
        <w:pStyle w:val="Thema"/>
        <w:rPr>
          <w:rFonts w:cs="Times New Roman"/>
          <w:lang w:val="fr-FR"/>
        </w:rPr>
      </w:pPr>
      <w:r w:rsidRPr="00F304D6">
        <w:rPr>
          <w:rFonts w:cs="Times New Roman"/>
          <w:lang w:val="fr-FR"/>
        </w:rPr>
        <w:t>#T3</w:t>
      </w:r>
    </w:p>
    <w:p w:rsidR="002C2B46" w:rsidRPr="00F304D6" w:rsidRDefault="002C2B46" w:rsidP="00B55604">
      <w:pPr>
        <w:pStyle w:val="Thema"/>
        <w:rPr>
          <w:rFonts w:cs="Times New Roman"/>
          <w:lang w:val="fr-FR"/>
        </w:rPr>
      </w:pPr>
    </w:p>
    <w:p w:rsidR="002C2B46" w:rsidRPr="00F304D6" w:rsidRDefault="002C2B46" w:rsidP="00E408CF">
      <w:pPr>
        <w:rPr>
          <w:rFonts w:cs="Times New Roman"/>
          <w:lang w:val="fr-FR"/>
        </w:rPr>
      </w:pPr>
      <w:r w:rsidRPr="00F304D6">
        <w:rPr>
          <w:rFonts w:cs="Times New Roman"/>
          <w:lang w:val="fr-FR" w:eastAsia="en-US"/>
        </w:rPr>
        <w:t xml:space="preserve">ventre </w:t>
      </w:r>
      <w:r w:rsidRPr="005C3A3E">
        <w:rPr>
          <w:rFonts w:cs="Times New Roman"/>
          <w:lang w:val="fr-FR" w:eastAsia="fr-FR"/>
        </w:rPr>
        <w:t xml:space="preserve">plein </w:t>
      </w:r>
      <w:r w:rsidRPr="00F304D6">
        <w:rPr>
          <w:rFonts w:cs="Times New Roman"/>
          <w:lang w:val="fr-FR"/>
        </w:rPr>
        <w:t xml:space="preserve">– </w:t>
      </w:r>
      <w:r w:rsidRPr="005C3A3E">
        <w:rPr>
          <w:rFonts w:cs="Times New Roman"/>
          <w:lang w:val="fr-FR" w:eastAsia="fr-FR"/>
        </w:rPr>
        <w:t>tête creuse (creux)</w:t>
      </w:r>
      <w:r>
        <w:rPr>
          <w:rFonts w:cs="Times New Roman"/>
          <w:lang w:val="fr-FR" w:eastAsia="fr-FR"/>
        </w:rPr>
        <w:t>.</w:t>
      </w:r>
    </w:p>
    <w:p w:rsidR="002C2B46" w:rsidRPr="00F304D6" w:rsidRDefault="002C2B46" w:rsidP="00E408CF">
      <w:pPr>
        <w:rPr>
          <w:rFonts w:cs="Times New Roman"/>
          <w:lang w:val="fr-FR"/>
        </w:rPr>
      </w:pPr>
    </w:p>
    <w:p w:rsidR="002C2B46" w:rsidRPr="008102F7" w:rsidRDefault="002C2B46" w:rsidP="008102F7">
      <w:pPr>
        <w:rPr>
          <w:rFonts w:cs="Times New Roman"/>
          <w:lang w:val="de-AT"/>
        </w:rPr>
      </w:pPr>
      <w:r w:rsidRPr="00B55604">
        <w:rPr>
          <w:rFonts w:cs="Times New Roman"/>
          <w:lang w:val="de-AT"/>
        </w:rPr>
        <w:t>[</w:t>
      </w:r>
      <w:r w:rsidRPr="00B55604">
        <w:rPr>
          <w:rFonts w:cs="Times New Roman"/>
          <w:lang w:val="de-AT" w:eastAsia="en-US"/>
        </w:rPr>
        <w:t>41]</w:t>
      </w:r>
      <w:r>
        <w:rPr>
          <w:rFonts w:cs="Times New Roman"/>
          <w:lang w:val="de-AT"/>
        </w:rPr>
        <w:t xml:space="preserve"> </w:t>
      </w:r>
      <w:r w:rsidRPr="005C3A3E">
        <w:rPr>
          <w:rFonts w:cs="Times New Roman"/>
        </w:rPr>
        <w:t>sie ist voll folgenloser güte.</w:t>
      </w:r>
    </w:p>
    <w:p w:rsidR="002C2B46" w:rsidRDefault="002C2B46" w:rsidP="00E408CF">
      <w:pPr>
        <w:rPr>
          <w:rFonts w:cs="Times New Roman"/>
        </w:rPr>
      </w:pPr>
    </w:p>
    <w:p w:rsidR="002C2B46" w:rsidRDefault="002C2B46" w:rsidP="00E408CF">
      <w:pPr>
        <w:rPr>
          <w:rFonts w:cs="Times New Roman"/>
        </w:rPr>
      </w:pPr>
      <w:r w:rsidRPr="005C3A3E">
        <w:rPr>
          <w:rFonts w:cs="Times New Roman"/>
        </w:rPr>
        <w:t>leserkonferenz. wann werde ich mit einem bändchen erscheinen? sehnsucht, gedruckt zu sein.</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novelle: </w:t>
      </w:r>
      <w:r w:rsidRPr="006C4CE3">
        <w:rPr>
          <w:rFonts w:cs="Times New Roman"/>
          <w:i/>
        </w:rPr>
        <w:t>zur sonne</w:t>
      </w:r>
      <w:r>
        <w:rPr>
          <w:rFonts w:cs="Times New Roman"/>
        </w:rPr>
        <w:t>. die erde</w:t>
      </w:r>
      <w:r w:rsidRPr="005C3A3E">
        <w:rPr>
          <w:rFonts w:cs="Times New Roman"/>
        </w:rPr>
        <w:t xml:space="preserve">, aus ihrer bahn geworfen durch raketendetonationen und atomexplosionen, wird von der sonne angezogen und rast ihr </w:t>
      </w:r>
      <w:r w:rsidRPr="005C3A3E">
        <w:rPr>
          <w:rFonts w:cs="Times New Roman"/>
          <w:lang w:val="de-AT" w:eastAsia="en-US"/>
        </w:rPr>
        <w:t xml:space="preserve">entgegen. es </w:t>
      </w:r>
      <w:r w:rsidRPr="005C3A3E">
        <w:rPr>
          <w:rFonts w:cs="Times New Roman"/>
        </w:rPr>
        <w:t>dauert jahre, aber inzwischen verbrennt auf erden alles. alles geht zugrunde. nur wenige astronauten können die erde noch in raketen verlas</w:t>
      </w:r>
      <w:r w:rsidRPr="005C3A3E">
        <w:rPr>
          <w:rFonts w:cs="Times New Roman"/>
          <w:lang w:val="de-AT" w:eastAsia="en-US"/>
        </w:rPr>
        <w:t xml:space="preserve">sen. </w:t>
      </w:r>
      <w:r w:rsidRPr="005C3A3E">
        <w:rPr>
          <w:rFonts w:cs="Times New Roman"/>
        </w:rPr>
        <w:t>aber wohin? ihr schicksal ist ungewiss.</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ich muss mich endlich auf die </w:t>
      </w:r>
      <w:r>
        <w:rPr>
          <w:rFonts w:cs="Times New Roman"/>
        </w:rPr>
        <w:t>kommende, neue welt umstellen. d</w:t>
      </w:r>
      <w:r w:rsidRPr="005C3A3E">
        <w:rPr>
          <w:rFonts w:cs="Times New Roman"/>
        </w:rPr>
        <w:t xml:space="preserve">ie nächsten jahrhunderte oder jahrtausende gehören den arbeitenden menschen. ausbeutung wird abgeschafft, die welt wird geordnet, das leben muss sich organisieren. man bleibt zurück, wenn </w:t>
      </w:r>
      <w:r w:rsidRPr="00F304D6">
        <w:rPr>
          <w:rFonts w:cs="Times New Roman"/>
          <w:lang w:val="de-AT" w:eastAsia="fr-FR"/>
        </w:rPr>
        <w:t xml:space="preserve">man </w:t>
      </w:r>
      <w:r w:rsidRPr="005C3A3E">
        <w:rPr>
          <w:rFonts w:cs="Times New Roman"/>
        </w:rPr>
        <w:t>das nicht begreift. man wird ein selbstsicherer, aber armseliger hohlkopf.</w:t>
      </w:r>
    </w:p>
    <w:p w:rsidR="002C2B46" w:rsidRDefault="002C2B46" w:rsidP="00E408CF">
      <w:pPr>
        <w:rPr>
          <w:rFonts w:cs="Times New Roman"/>
        </w:rPr>
      </w:pPr>
    </w:p>
    <w:p w:rsidR="002C2B46" w:rsidRDefault="002C2B46" w:rsidP="00E408CF">
      <w:pPr>
        <w:rPr>
          <w:rFonts w:cs="Times New Roman"/>
        </w:rPr>
      </w:pPr>
      <w:r w:rsidRPr="00F304D6">
        <w:rPr>
          <w:rFonts w:cs="Times New Roman"/>
          <w:lang w:val="de-AT" w:eastAsia="fr-FR"/>
        </w:rPr>
        <w:t xml:space="preserve">sellner: </w:t>
      </w:r>
      <w:r w:rsidRPr="005C3A3E">
        <w:rPr>
          <w:rFonts w:cs="Times New Roman"/>
        </w:rPr>
        <w:t xml:space="preserve">der alltagsüberhöhung auf der bühne das wort reden, dem pathos. jedes kunstwerk soll empörung über unrecht oder eigennutz, unrecht oder </w:t>
      </w:r>
      <w:r w:rsidRPr="00F304D6">
        <w:rPr>
          <w:rFonts w:cs="Times New Roman"/>
          <w:lang w:val="de-AT" w:eastAsia="fr-FR"/>
        </w:rPr>
        <w:t xml:space="preserve">chaos </w:t>
      </w:r>
      <w:r w:rsidRPr="005C3A3E">
        <w:rPr>
          <w:rFonts w:cs="Times New Roman"/>
        </w:rPr>
        <w:t>sein.</w:t>
      </w:r>
    </w:p>
    <w:p w:rsidR="002C2B46" w:rsidRDefault="002C2B46" w:rsidP="00E408CF">
      <w:pPr>
        <w:rPr>
          <w:rFonts w:cs="Times New Roman"/>
        </w:rPr>
      </w:pPr>
    </w:p>
    <w:p w:rsidR="002C2B46" w:rsidRPr="00B55604" w:rsidRDefault="002C2B46" w:rsidP="00E408CF">
      <w:pPr>
        <w:rPr>
          <w:rStyle w:val="Datumsangabe"/>
        </w:rPr>
      </w:pPr>
      <w:r w:rsidRPr="00B55604">
        <w:rPr>
          <w:rStyle w:val="Datumsangabe"/>
        </w:rPr>
        <w:t>22.9.</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im namen der menschlichkeit protestieren auf grossen rotumrandeten plakaten persönlichkeiten des öffentlichen lebens gegen </w:t>
      </w:r>
      <w:r w:rsidRPr="005C3A3E">
        <w:rPr>
          <w:rFonts w:cs="Times New Roman"/>
          <w:lang w:val="de-AT" w:eastAsia="en-US"/>
        </w:rPr>
        <w:t>tier</w:t>
      </w:r>
      <w:r w:rsidRPr="005C3A3E">
        <w:rPr>
          <w:rFonts w:cs="Times New Roman"/>
        </w:rPr>
        <w:t>quälerei. ich spreche ihnen dieses recht ab, solange man junge menschen in uniformen steckt und auf menschen</w:t>
      </w:r>
      <w:r>
        <w:rPr>
          <w:rFonts w:cs="Times New Roman"/>
        </w:rPr>
        <w:t xml:space="preserve"> </w:t>
      </w:r>
      <w:r w:rsidRPr="005C3A3E">
        <w:rPr>
          <w:rFonts w:cs="Times New Roman"/>
        </w:rPr>
        <w:t>dressiert.</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ein nachbar </w:t>
      </w:r>
      <w:r w:rsidRPr="00B55604">
        <w:rPr>
          <w:rStyle w:val="Person"/>
        </w:rPr>
        <w:t>kains</w:t>
      </w:r>
      <w:r>
        <w:rPr>
          <w:rStyle w:val="Person"/>
        </w:rPr>
        <w:t>#P50</w:t>
      </w:r>
      <w:r w:rsidRPr="005C3A3E">
        <w:rPr>
          <w:rFonts w:cs="Times New Roman"/>
        </w:rPr>
        <w:t xml:space="preserve">, </w:t>
      </w:r>
      <w:r w:rsidRPr="000E13CC">
        <w:rPr>
          <w:rStyle w:val="Institution"/>
        </w:rPr>
        <w:t>ss</w:t>
      </w:r>
      <w:r>
        <w:rPr>
          <w:rStyle w:val="Institution"/>
        </w:rPr>
        <w:t>#I30</w:t>
      </w:r>
      <w:r w:rsidRPr="005C3A3E">
        <w:rPr>
          <w:rFonts w:cs="Times New Roman"/>
        </w:rPr>
        <w:t>-faschist, hat einen adler, dem er immer lebende katzen (der ganzen umgebung) serviert. darum seit monaten immer grässliches k</w:t>
      </w:r>
      <w:r w:rsidRPr="00F304D6">
        <w:rPr>
          <w:rFonts w:cs="Times New Roman"/>
          <w:lang w:val="de-AT" w:eastAsia="fr-FR"/>
        </w:rPr>
        <w:t>atzen</w:t>
      </w:r>
      <w:r w:rsidRPr="005C3A3E">
        <w:rPr>
          <w:rFonts w:cs="Times New Roman"/>
        </w:rPr>
        <w:t>gejammer um die mittagszeit.</w:t>
      </w:r>
    </w:p>
    <w:p w:rsidR="002C2B46" w:rsidRDefault="002C2B46" w:rsidP="00E408CF">
      <w:pPr>
        <w:rPr>
          <w:rFonts w:cs="Times New Roman"/>
        </w:rPr>
      </w:pPr>
    </w:p>
    <w:p w:rsidR="002C2B46" w:rsidRDefault="002C2B46" w:rsidP="00E408CF">
      <w:pPr>
        <w:rPr>
          <w:rFonts w:cs="Times New Roman"/>
        </w:rPr>
      </w:pPr>
      <w:r>
        <w:rPr>
          <w:rFonts w:cs="Times New Roman"/>
        </w:rPr>
        <w:t>###</w:t>
      </w:r>
    </w:p>
    <w:p w:rsidR="002C2B46" w:rsidRDefault="002C2B46" w:rsidP="00E408CF">
      <w:pPr>
        <w:rPr>
          <w:rFonts w:cs="Times New Roman"/>
        </w:rPr>
      </w:pPr>
    </w:p>
    <w:p w:rsidR="002C2B46" w:rsidRDefault="002C2B46" w:rsidP="00E408CF">
      <w:pPr>
        <w:rPr>
          <w:rFonts w:cs="Times New Roman"/>
        </w:rPr>
      </w:pPr>
      <w:r w:rsidRPr="005C3A3E">
        <w:rPr>
          <w:rFonts w:cs="Times New Roman"/>
        </w:rPr>
        <w:t>englische prinzessin hat für 7</w:t>
      </w:r>
      <w:r>
        <w:rPr>
          <w:rFonts w:cs="Times New Roman"/>
        </w:rPr>
        <w:t>.000</w:t>
      </w:r>
      <w:r w:rsidRPr="005C3A3E">
        <w:rPr>
          <w:rFonts w:cs="Times New Roman"/>
        </w:rPr>
        <w:t xml:space="preserve"> pfund einen ring gekauft.</w:t>
      </w:r>
    </w:p>
    <w:p w:rsidR="002C2B46" w:rsidRDefault="002C2B46" w:rsidP="00E408CF">
      <w:pPr>
        <w:rPr>
          <w:rFonts w:cs="Times New Roman"/>
        </w:rPr>
      </w:pPr>
    </w:p>
    <w:p w:rsidR="002C2B46" w:rsidRDefault="002C2B46" w:rsidP="00E408CF">
      <w:pPr>
        <w:rPr>
          <w:rFonts w:cs="Times New Roman"/>
        </w:rPr>
      </w:pPr>
      <w:r w:rsidRPr="00D07273">
        <w:rPr>
          <w:rStyle w:val="Ort"/>
        </w:rPr>
        <w:t>usa</w:t>
      </w:r>
      <w:r>
        <w:rPr>
          <w:rStyle w:val="Ort"/>
        </w:rPr>
        <w:t>#G21</w:t>
      </w:r>
      <w:r w:rsidRPr="00F304D6">
        <w:rPr>
          <w:rFonts w:cs="Times New Roman"/>
          <w:lang w:val="de-AT" w:eastAsia="fr-FR"/>
        </w:rPr>
        <w:t xml:space="preserve"> </w:t>
      </w:r>
      <w:r w:rsidRPr="005C3A3E">
        <w:rPr>
          <w:rFonts w:cs="Times New Roman"/>
        </w:rPr>
        <w:t xml:space="preserve">hat 1867 im spanisch-amerik. krieg </w:t>
      </w:r>
      <w:r w:rsidRPr="000B2B58">
        <w:rPr>
          <w:rStyle w:val="Ort"/>
        </w:rPr>
        <w:t>puerto rico</w:t>
      </w:r>
      <w:r>
        <w:rPr>
          <w:rStyle w:val="Ort"/>
        </w:rPr>
        <w:t>#G22</w:t>
      </w:r>
      <w:r w:rsidRPr="005C3A3E">
        <w:rPr>
          <w:rFonts w:cs="Times New Roman"/>
        </w:rPr>
        <w:t xml:space="preserve"> besetzt und occup.</w:t>
      </w:r>
    </w:p>
    <w:p w:rsidR="002C2B46" w:rsidRDefault="002C2B46" w:rsidP="00E408CF">
      <w:pPr>
        <w:rPr>
          <w:rFonts w:cs="Times New Roman"/>
        </w:rPr>
      </w:pPr>
    </w:p>
    <w:p w:rsidR="002C2B46" w:rsidRDefault="002C2B46" w:rsidP="00E408CF">
      <w:pPr>
        <w:rPr>
          <w:rFonts w:cs="Times New Roman"/>
        </w:rPr>
      </w:pPr>
      <w:r w:rsidRPr="005C3A3E">
        <w:rPr>
          <w:rFonts w:cs="Times New Roman"/>
        </w:rPr>
        <w:t>durch die kunst kehrt der künstler zum ko</w:t>
      </w:r>
      <w:r>
        <w:rPr>
          <w:rFonts w:cs="Times New Roman"/>
        </w:rPr>
        <w:t>llektiv zurück, nicht umgekehrt</w:t>
      </w:r>
      <w:r w:rsidRPr="005C3A3E">
        <w:rPr>
          <w:rFonts w:cs="Times New Roman"/>
        </w:rPr>
        <w:t xml:space="preserve"> </w:t>
      </w:r>
      <w:r>
        <w:rPr>
          <w:rFonts w:cs="Times New Roman"/>
        </w:rPr>
        <w:t>(</w:t>
      </w:r>
      <w:r w:rsidRPr="00B078C6">
        <w:rPr>
          <w:rStyle w:val="Person"/>
        </w:rPr>
        <w:t>ernst fischer</w:t>
      </w:r>
      <w:r>
        <w:rPr>
          <w:rStyle w:val="Person"/>
        </w:rPr>
        <w:t>#P145)</w:t>
      </w:r>
      <w:r w:rsidRPr="000E13CC">
        <w:t>.</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nicht zucht und regelloser aufschrei ergibt kunst, sondern zucht und </w:t>
      </w:r>
      <w:r w:rsidRPr="00F304D6">
        <w:rPr>
          <w:rFonts w:cs="Times New Roman"/>
          <w:lang w:val="de-AT" w:eastAsia="fr-FR"/>
        </w:rPr>
        <w:t xml:space="preserve">regel. </w:t>
      </w:r>
      <w:r>
        <w:rPr>
          <w:rFonts w:cs="Times New Roman"/>
        </w:rPr>
        <w:t>jede mi</w:t>
      </w:r>
      <w:r w:rsidRPr="005C3A3E">
        <w:rPr>
          <w:rFonts w:cs="Times New Roman"/>
        </w:rPr>
        <w:t>tteilung wäre widersinnig, gäbe es nur ein einziges ich. denn jede mitteil</w:t>
      </w:r>
      <w:r>
        <w:rPr>
          <w:rFonts w:cs="Times New Roman"/>
        </w:rPr>
        <w:t>ung setzt das gemeinsame voraus</w:t>
      </w:r>
      <w:r w:rsidRPr="005C3A3E">
        <w:rPr>
          <w:rFonts w:cs="Times New Roman"/>
        </w:rPr>
        <w:t xml:space="preserve"> </w:t>
      </w:r>
      <w:r>
        <w:rPr>
          <w:rFonts w:cs="Times New Roman"/>
        </w:rPr>
        <w:t>(</w:t>
      </w:r>
      <w:r w:rsidRPr="00B078C6">
        <w:rPr>
          <w:rStyle w:val="Person"/>
        </w:rPr>
        <w:t>e f</w:t>
      </w:r>
      <w:r>
        <w:rPr>
          <w:rStyle w:val="Person"/>
        </w:rPr>
        <w:t>#P145)</w:t>
      </w:r>
      <w:r w:rsidRPr="000E13CC">
        <w:t>.</w:t>
      </w:r>
    </w:p>
    <w:p w:rsidR="002C2B46" w:rsidRDefault="002C2B46" w:rsidP="00E408CF">
      <w:pPr>
        <w:rPr>
          <w:rFonts w:cs="Times New Roman"/>
        </w:rPr>
      </w:pPr>
    </w:p>
    <w:p w:rsidR="002C2B46" w:rsidRDefault="002C2B46" w:rsidP="00E408CF">
      <w:pPr>
        <w:rPr>
          <w:rFonts w:cs="Times New Roman"/>
        </w:rPr>
      </w:pPr>
      <w:r w:rsidRPr="005C3A3E">
        <w:rPr>
          <w:rFonts w:cs="Times New Roman"/>
        </w:rPr>
        <w:t>die kapital</w:t>
      </w:r>
      <w:r w:rsidRPr="005C3A3E">
        <w:rPr>
          <w:rFonts w:cs="Times New Roman"/>
          <w:lang w:val="de-AT" w:eastAsia="en-US"/>
        </w:rPr>
        <w:t xml:space="preserve">isten </w:t>
      </w:r>
      <w:r w:rsidRPr="005C3A3E">
        <w:rPr>
          <w:rFonts w:cs="Times New Roman"/>
        </w:rPr>
        <w:t>sind fan</w:t>
      </w:r>
      <w:r>
        <w:rPr>
          <w:rFonts w:cs="Times New Roman"/>
        </w:rPr>
        <w:t>atiker der verwertung der werte</w:t>
      </w:r>
      <w:r w:rsidRPr="005C3A3E">
        <w:rPr>
          <w:rFonts w:cs="Times New Roman"/>
        </w:rPr>
        <w:t xml:space="preserve"> (</w:t>
      </w:r>
      <w:r w:rsidRPr="00B078C6">
        <w:rPr>
          <w:rStyle w:val="Person"/>
        </w:rPr>
        <w:t>marx</w:t>
      </w:r>
      <w:r>
        <w:rPr>
          <w:rStyle w:val="Person"/>
        </w:rPr>
        <w:t>#P225</w:t>
      </w:r>
      <w:r w:rsidRPr="005C3A3E">
        <w:rPr>
          <w:rFonts w:cs="Times New Roman"/>
        </w:rPr>
        <w:t>)</w:t>
      </w:r>
      <w:r>
        <w:rPr>
          <w:rFonts w:cs="Times New Roman"/>
        </w:rPr>
        <w:t>.</w:t>
      </w:r>
    </w:p>
    <w:p w:rsidR="002C2B46" w:rsidRDefault="002C2B46" w:rsidP="00E408CF">
      <w:pPr>
        <w:rPr>
          <w:rFonts w:cs="Times New Roman"/>
        </w:rPr>
      </w:pPr>
    </w:p>
    <w:p w:rsidR="002C2B46" w:rsidRDefault="002C2B46" w:rsidP="00E408CF">
      <w:pPr>
        <w:rPr>
          <w:rFonts w:cs="Times New Roman"/>
        </w:rPr>
      </w:pPr>
      <w:r w:rsidRPr="005C3A3E">
        <w:rPr>
          <w:rFonts w:cs="Times New Roman"/>
        </w:rPr>
        <w:t>kunst ist eine vergesellschaftung der erlebnisse, eindrücke und gefühle durch gesteigerte subjektivität des künstler</w:t>
      </w:r>
      <w:r>
        <w:rPr>
          <w:rFonts w:cs="Times New Roman"/>
          <w:lang w:val="de-AT" w:eastAsia="fr-FR"/>
        </w:rPr>
        <w:t>s</w:t>
      </w:r>
      <w:r w:rsidRPr="00F304D6">
        <w:rPr>
          <w:rFonts w:cs="Times New Roman"/>
          <w:lang w:val="de-AT" w:eastAsia="fr-FR"/>
        </w:rPr>
        <w:t xml:space="preserve"> </w:t>
      </w:r>
      <w:r>
        <w:rPr>
          <w:rFonts w:cs="Times New Roman"/>
          <w:lang w:val="de-AT" w:eastAsia="fr-FR"/>
        </w:rPr>
        <w:t>(</w:t>
      </w:r>
      <w:r w:rsidRPr="00B078C6">
        <w:rPr>
          <w:rStyle w:val="Person"/>
        </w:rPr>
        <w:t>e f</w:t>
      </w:r>
      <w:r>
        <w:rPr>
          <w:rStyle w:val="Person"/>
        </w:rPr>
        <w:t>#P145)</w:t>
      </w:r>
      <w:r w:rsidRPr="000E13CC">
        <w:t>.</w:t>
      </w:r>
    </w:p>
    <w:p w:rsidR="002C2B46" w:rsidRDefault="002C2B46" w:rsidP="00E408CF">
      <w:pPr>
        <w:rPr>
          <w:rFonts w:cs="Times New Roman"/>
        </w:rPr>
      </w:pPr>
    </w:p>
    <w:p w:rsidR="002C2B46" w:rsidRDefault="002C2B46" w:rsidP="00E408CF">
      <w:pPr>
        <w:rPr>
          <w:rFonts w:cs="Times New Roman"/>
        </w:rPr>
      </w:pPr>
      <w:r w:rsidRPr="005C3A3E">
        <w:rPr>
          <w:rFonts w:cs="Times New Roman"/>
        </w:rPr>
        <w:t>gewiss, auch die bereicherung des kapital</w:t>
      </w:r>
      <w:r w:rsidRPr="005C3A3E">
        <w:rPr>
          <w:rFonts w:cs="Times New Roman"/>
          <w:lang w:val="de-AT" w:eastAsia="en-US"/>
        </w:rPr>
        <w:t xml:space="preserve">isten </w:t>
      </w:r>
      <w:r w:rsidRPr="005C3A3E">
        <w:rPr>
          <w:rFonts w:cs="Times New Roman"/>
        </w:rPr>
        <w:t>bringt einen neuen luxus hervor, aber die verschwendung des kapitalisten bleibt immer vom schmutzigsten geist und ängstlicher berechnung gelenkt. der luxus des kapit. ist zum teil private bedürfnisbefriedigung, zum teil schaustellung der finanziellen macht</w:t>
      </w:r>
      <w:r>
        <w:rPr>
          <w:rFonts w:cs="Times New Roman"/>
        </w:rPr>
        <w:t xml:space="preserve"> </w:t>
      </w:r>
      <w:r w:rsidRPr="005C3A3E">
        <w:rPr>
          <w:rFonts w:cs="Times New Roman"/>
        </w:rPr>
        <w:t>(</w:t>
      </w:r>
      <w:r w:rsidRPr="00B078C6">
        <w:rPr>
          <w:rStyle w:val="Person"/>
        </w:rPr>
        <w:t>marx</w:t>
      </w:r>
      <w:r>
        <w:rPr>
          <w:rStyle w:val="Person"/>
        </w:rPr>
        <w:t>#P225</w:t>
      </w:r>
      <w:r w:rsidRPr="005C3A3E">
        <w:rPr>
          <w:rFonts w:cs="Times New Roman"/>
        </w:rPr>
        <w:t>)</w:t>
      </w:r>
      <w:r>
        <w:rPr>
          <w:rFonts w:cs="Times New Roman"/>
        </w:rPr>
        <w:t>.</w:t>
      </w:r>
    </w:p>
    <w:p w:rsidR="002C2B46" w:rsidRDefault="002C2B46" w:rsidP="00E408CF">
      <w:pPr>
        <w:rPr>
          <w:rFonts w:cs="Times New Roman"/>
        </w:rPr>
      </w:pPr>
    </w:p>
    <w:p w:rsidR="002C2B46" w:rsidRDefault="002C2B46" w:rsidP="00E408CF">
      <w:pPr>
        <w:rPr>
          <w:rFonts w:cs="Times New Roman"/>
        </w:rPr>
      </w:pPr>
      <w:r w:rsidRPr="005C3A3E">
        <w:rPr>
          <w:rFonts w:cs="Times New Roman"/>
        </w:rPr>
        <w:t>hexensabbat der konjunkturbedürfnisse.</w:t>
      </w:r>
    </w:p>
    <w:p w:rsidR="002C2B46" w:rsidRDefault="002C2B46" w:rsidP="00E408CF">
      <w:pPr>
        <w:rPr>
          <w:rFonts w:cs="Times New Roman"/>
        </w:rPr>
      </w:pPr>
    </w:p>
    <w:p w:rsidR="002C2B46" w:rsidRDefault="002C2B46" w:rsidP="00E408CF">
      <w:pPr>
        <w:rPr>
          <w:rFonts w:cs="Times New Roman"/>
        </w:rPr>
      </w:pPr>
      <w:r w:rsidRPr="00C558F4">
        <w:rPr>
          <w:rStyle w:val="Schlagwort"/>
        </w:rPr>
        <w:t>l’art pour l’art</w:t>
      </w:r>
      <w:r>
        <w:rPr>
          <w:rStyle w:val="Schlagwort"/>
        </w:rPr>
        <w:t>#S55</w:t>
      </w:r>
      <w:r w:rsidRPr="00F304D6">
        <w:rPr>
          <w:rFonts w:cs="Times New Roman"/>
          <w:lang w:val="de-AT" w:eastAsia="fr-FR"/>
        </w:rPr>
        <w:t xml:space="preserve">, kunst </w:t>
      </w:r>
      <w:r w:rsidRPr="005C3A3E">
        <w:rPr>
          <w:rFonts w:cs="Times New Roman"/>
        </w:rPr>
        <w:t xml:space="preserve">der nachrevolutionären bürgerwelt. ein </w:t>
      </w:r>
      <w:r w:rsidRPr="005C3A3E">
        <w:rPr>
          <w:rFonts w:cs="Times New Roman"/>
          <w:lang w:val="de-AT" w:eastAsia="en-US"/>
        </w:rPr>
        <w:t xml:space="preserve">protest </w:t>
      </w:r>
      <w:r w:rsidRPr="005C3A3E">
        <w:rPr>
          <w:rFonts w:cs="Times New Roman"/>
        </w:rPr>
        <w:t xml:space="preserve">gegen den platten utilitarismus. </w:t>
      </w:r>
      <w:r w:rsidRPr="005C3A3E">
        <w:rPr>
          <w:rFonts w:cs="Times New Roman"/>
          <w:lang w:val="de-AT" w:eastAsia="en-US"/>
        </w:rPr>
        <w:t xml:space="preserve">protest </w:t>
      </w:r>
      <w:r w:rsidRPr="005C3A3E">
        <w:rPr>
          <w:rFonts w:cs="Times New Roman"/>
        </w:rPr>
        <w:t xml:space="preserve">gegen eine welt, die alles zur </w:t>
      </w:r>
      <w:r w:rsidRPr="005C3A3E">
        <w:rPr>
          <w:rFonts w:cs="Times New Roman"/>
          <w:lang w:val="de-AT" w:eastAsia="en-US"/>
        </w:rPr>
        <w:t>ware mac</w:t>
      </w:r>
      <w:r w:rsidRPr="00F304D6">
        <w:rPr>
          <w:rFonts w:cs="Times New Roman"/>
          <w:lang w:val="de-AT" w:eastAsia="fr-FR"/>
        </w:rPr>
        <w:t xml:space="preserve">ht, </w:t>
      </w:r>
      <w:r w:rsidRPr="005C3A3E">
        <w:rPr>
          <w:rFonts w:cs="Times New Roman"/>
        </w:rPr>
        <w:t xml:space="preserve">gegen den öden geschäftsbetrieb der </w:t>
      </w:r>
      <w:r w:rsidRPr="00F304D6">
        <w:rPr>
          <w:rFonts w:cs="Times New Roman"/>
          <w:lang w:val="de-AT" w:eastAsia="fr-FR"/>
        </w:rPr>
        <w:t>bourgeoisie.</w:t>
      </w:r>
    </w:p>
    <w:p w:rsidR="002C2B46" w:rsidRDefault="002C2B46" w:rsidP="00E408CF">
      <w:pPr>
        <w:rPr>
          <w:rFonts w:cs="Times New Roman"/>
        </w:rPr>
      </w:pPr>
    </w:p>
    <w:p w:rsidR="002C2B46" w:rsidRPr="00B078C6" w:rsidRDefault="002C2B46" w:rsidP="00E408CF">
      <w:pPr>
        <w:rPr>
          <w:rStyle w:val="Datumsangabe"/>
        </w:rPr>
      </w:pPr>
      <w:r w:rsidRPr="00B078C6">
        <w:rPr>
          <w:rStyle w:val="Datumsangabe"/>
        </w:rPr>
        <w:t>24.9.</w:t>
      </w:r>
    </w:p>
    <w:p w:rsidR="002C2B46" w:rsidRDefault="002C2B46" w:rsidP="00E408CF">
      <w:pPr>
        <w:rPr>
          <w:rFonts w:cs="Times New Roman"/>
        </w:rPr>
      </w:pPr>
    </w:p>
    <w:p w:rsidR="002C2B46" w:rsidRDefault="002C2B46" w:rsidP="00E408CF">
      <w:pPr>
        <w:rPr>
          <w:rFonts w:cs="Times New Roman"/>
        </w:rPr>
      </w:pPr>
      <w:r w:rsidRPr="005C3A3E">
        <w:rPr>
          <w:rFonts w:cs="Times New Roman"/>
        </w:rPr>
        <w:t>achten hochzeitstag gefeiert.</w:t>
      </w:r>
    </w:p>
    <w:p w:rsidR="002C2B46" w:rsidRDefault="002C2B46" w:rsidP="00E408CF">
      <w:pPr>
        <w:rPr>
          <w:rFonts w:cs="Times New Roman"/>
        </w:rPr>
      </w:pPr>
    </w:p>
    <w:p w:rsidR="002C2B46" w:rsidRDefault="002C2B46" w:rsidP="00E408CF">
      <w:pPr>
        <w:rPr>
          <w:rFonts w:cs="Times New Roman"/>
        </w:rPr>
      </w:pPr>
      <w:r w:rsidRPr="005C3A3E">
        <w:rPr>
          <w:rFonts w:cs="Times New Roman"/>
        </w:rPr>
        <w:t>man hat mich bisher immer ignoriert. keine preise. ich bin also nicht verstümmelt durch öffentliche ehren. man preist ja nichts lieber als das durchschnittliche.</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keine theorien, </w:t>
      </w:r>
      <w:r>
        <w:rPr>
          <w:rFonts w:cs="Times New Roman"/>
        </w:rPr>
        <w:t xml:space="preserve">werke! so formulierte das </w:t>
      </w:r>
      <w:r w:rsidRPr="00BB2B97">
        <w:rPr>
          <w:rStyle w:val="Person"/>
        </w:rPr>
        <w:t>cezanne</w:t>
      </w:r>
      <w:r>
        <w:rPr>
          <w:rStyle w:val="Person"/>
        </w:rPr>
        <w:t>#P146</w:t>
      </w:r>
      <w:r w:rsidRPr="005C3A3E">
        <w:rPr>
          <w:rFonts w:cs="Times New Roman"/>
        </w:rPr>
        <w:t>.</w:t>
      </w:r>
      <w:r>
        <w:rPr>
          <w:rFonts w:cs="Times New Roman"/>
        </w:rPr>
        <w:br/>
      </w:r>
      <w:r w:rsidRPr="005C3A3E">
        <w:rPr>
          <w:rFonts w:cs="Times New Roman"/>
        </w:rPr>
        <w:t xml:space="preserve">theorie, das ist ein </w:t>
      </w:r>
      <w:r w:rsidRPr="00BB2B97">
        <w:rPr>
          <w:rStyle w:val="Person"/>
        </w:rPr>
        <w:t>wilhelm koller</w:t>
      </w:r>
      <w:r>
        <w:rPr>
          <w:rStyle w:val="Person"/>
        </w:rPr>
        <w:t>#P10</w:t>
      </w:r>
      <w:r w:rsidRPr="005C3A3E">
        <w:rPr>
          <w:rFonts w:cs="Times New Roman"/>
        </w:rPr>
        <w:t xml:space="preserve">. die werke </w:t>
      </w:r>
      <w:r>
        <w:rPr>
          <w:rFonts w:cs="Times New Roman"/>
        </w:rPr>
        <w:t>–</w:t>
      </w:r>
      <w:r w:rsidRPr="005C3A3E">
        <w:rPr>
          <w:rFonts w:cs="Times New Roman"/>
        </w:rPr>
        <w:t xml:space="preserve"> das bin ich. ich arbeite. theorien trocknen aus, verderben den menschen, wie </w:t>
      </w:r>
      <w:r w:rsidRPr="00BB2B97">
        <w:rPr>
          <w:rStyle w:val="Person"/>
        </w:rPr>
        <w:t>cezanne</w:t>
      </w:r>
      <w:r>
        <w:rPr>
          <w:rStyle w:val="Person"/>
        </w:rPr>
        <w:t>#P146</w:t>
      </w:r>
      <w:r w:rsidRPr="005C3A3E">
        <w:rPr>
          <w:rFonts w:cs="Times New Roman"/>
        </w:rPr>
        <w:t xml:space="preserve"> sagte.</w:t>
      </w:r>
    </w:p>
    <w:p w:rsidR="002C2B46" w:rsidRDefault="002C2B46" w:rsidP="00E408CF">
      <w:pPr>
        <w:rPr>
          <w:rFonts w:cs="Times New Roman"/>
        </w:rPr>
      </w:pPr>
    </w:p>
    <w:p w:rsidR="002C2B46" w:rsidRDefault="002C2B46" w:rsidP="00E408CF">
      <w:pPr>
        <w:rPr>
          <w:rFonts w:cs="Times New Roman"/>
        </w:rPr>
      </w:pPr>
      <w:r w:rsidRPr="00F304D6">
        <w:rPr>
          <w:rFonts w:cs="Times New Roman"/>
          <w:lang w:val="de-AT" w:eastAsia="fr-FR"/>
        </w:rPr>
        <w:t>wahlkämpfe</w:t>
      </w:r>
      <w:r w:rsidRPr="005C3A3E">
        <w:rPr>
          <w:rFonts w:cs="Times New Roman"/>
        </w:rPr>
        <w:t>. die elenden werbefilme der</w:t>
      </w:r>
      <w:r>
        <w:rPr>
          <w:rFonts w:cs="Times New Roman"/>
        </w:rPr>
        <w:t xml:space="preserve"> </w:t>
      </w:r>
      <w:r w:rsidRPr="00BB2B97">
        <w:rPr>
          <w:rStyle w:val="Institution"/>
        </w:rPr>
        <w:t>spö</w:t>
      </w:r>
      <w:r>
        <w:rPr>
          <w:rStyle w:val="Institution"/>
        </w:rPr>
        <w:t>#I2</w:t>
      </w:r>
      <w:r>
        <w:rPr>
          <w:rFonts w:cs="Times New Roman"/>
        </w:rPr>
        <w:t xml:space="preserve">. haben die keine leute bei </w:t>
      </w:r>
      <w:r w:rsidRPr="005C3A3E">
        <w:rPr>
          <w:rFonts w:cs="Times New Roman"/>
        </w:rPr>
        <w:t>so</w:t>
      </w:r>
      <w:r>
        <w:rPr>
          <w:rFonts w:cs="Times New Roman"/>
        </w:rPr>
        <w:t xml:space="preserve"> </w:t>
      </w:r>
      <w:r w:rsidRPr="005C3A3E">
        <w:rPr>
          <w:rFonts w:cs="Times New Roman"/>
        </w:rPr>
        <w:t>viel geld?</w:t>
      </w:r>
      <w:r>
        <w:rPr>
          <w:rFonts w:cs="Times New Roman"/>
        </w:rPr>
        <w:br/>
      </w:r>
      <w:r w:rsidRPr="005C3A3E">
        <w:rPr>
          <w:rFonts w:cs="Times New Roman"/>
        </w:rPr>
        <w:t>alles vorgestrig und kleinbürgerlich. rückschrittlicher gehe es nimmer.</w:t>
      </w:r>
    </w:p>
    <w:p w:rsidR="002C2B46" w:rsidRDefault="002C2B46" w:rsidP="00E408CF">
      <w:pPr>
        <w:rPr>
          <w:rFonts w:cs="Times New Roman"/>
        </w:rPr>
      </w:pPr>
    </w:p>
    <w:p w:rsidR="002C2B46" w:rsidRDefault="002C2B46" w:rsidP="00E408CF">
      <w:pPr>
        <w:rPr>
          <w:rFonts w:cs="Times New Roman"/>
        </w:rPr>
      </w:pPr>
      <w:r w:rsidRPr="00164D07">
        <w:rPr>
          <w:rFonts w:cs="Times New Roman"/>
        </w:rPr>
        <w:t>[</w:t>
      </w:r>
      <w:r w:rsidRPr="00164D07">
        <w:rPr>
          <w:rFonts w:cs="Times New Roman"/>
          <w:lang w:val="de-AT" w:eastAsia="en-US"/>
        </w:rPr>
        <w:t>42]</w:t>
      </w:r>
      <w:r>
        <w:rPr>
          <w:rFonts w:cs="Times New Roman"/>
        </w:rPr>
        <w:t xml:space="preserve"> ###</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enzi seit </w:t>
      </w:r>
      <w:r w:rsidRPr="005C36EA">
        <w:rPr>
          <w:rStyle w:val="Ort"/>
        </w:rPr>
        <w:t>moskau#G18</w:t>
      </w:r>
      <w:r w:rsidRPr="005C3A3E">
        <w:rPr>
          <w:rFonts w:cs="Times New Roman"/>
        </w:rPr>
        <w:t xml:space="preserve"> nicht mehr zu sehen. vielleicht schämt er sich, wei</w:t>
      </w:r>
      <w:r>
        <w:rPr>
          <w:rFonts w:cs="Times New Roman"/>
        </w:rPr>
        <w:t>l ich ihn dort im rahmen einer ‚geschäftstüchtigkeit‘</w:t>
      </w:r>
      <w:r w:rsidRPr="005C3A3E">
        <w:rPr>
          <w:rFonts w:cs="Times New Roman"/>
        </w:rPr>
        <w:t xml:space="preserve"> als schwarzhandelnden gauner und betrüger gesehen habe, wie er sofort kontakt mit dem inferiorsten </w:t>
      </w:r>
      <w:r w:rsidRPr="00F304D6">
        <w:rPr>
          <w:rFonts w:cs="Times New Roman"/>
          <w:lang w:val="de-AT" w:eastAsia="fr-FR"/>
        </w:rPr>
        <w:t>ge</w:t>
      </w:r>
      <w:r w:rsidRPr="005C3A3E">
        <w:rPr>
          <w:rFonts w:cs="Times New Roman"/>
        </w:rPr>
        <w:t>sindel fand, mit den schleichhändlern, und seine verlogen-penetrante höflichkeit, sein ekelhaftes bussi bussi.</w:t>
      </w:r>
      <w:r w:rsidRPr="005C3A3E">
        <w:rPr>
          <w:rFonts w:cs="Times New Roman"/>
        </w:rPr>
        <w:br/>
        <w:t>mei scheissal</w:t>
      </w:r>
      <w:r>
        <w:rPr>
          <w:rFonts w:cs="Times New Roman"/>
        </w:rPr>
        <w:t xml:space="preserve"> </w:t>
      </w:r>
      <w:r w:rsidRPr="005C3A3E">
        <w:rPr>
          <w:rFonts w:cs="Times New Roman"/>
        </w:rPr>
        <w:t>...</w:t>
      </w:r>
    </w:p>
    <w:p w:rsidR="002C2B46" w:rsidRDefault="002C2B46" w:rsidP="00E408CF">
      <w:pPr>
        <w:rPr>
          <w:rFonts w:cs="Times New Roman"/>
        </w:rPr>
      </w:pPr>
    </w:p>
    <w:p w:rsidR="002C2B46" w:rsidRDefault="002C2B46" w:rsidP="00164D07">
      <w:pPr>
        <w:pStyle w:val="Thema"/>
      </w:pPr>
      <w:r w:rsidRPr="005C3A3E">
        <w:t>landestheater. mi</w:t>
      </w:r>
      <w:r>
        <w:t>ttelmässiger spielplan, auf pro</w:t>
      </w:r>
      <w:r w:rsidRPr="005C3A3E">
        <w:t>vinz angepasst.</w:t>
      </w:r>
      <w:r>
        <w:t>#T2</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wir können das </w:t>
      </w:r>
      <w:r w:rsidRPr="00F304D6">
        <w:rPr>
          <w:rFonts w:cs="Times New Roman"/>
          <w:lang w:val="de-AT" w:eastAsia="fr-FR"/>
        </w:rPr>
        <w:t xml:space="preserve">arsenal </w:t>
      </w:r>
      <w:r w:rsidRPr="005C3A3E">
        <w:rPr>
          <w:rFonts w:cs="Times New Roman"/>
        </w:rPr>
        <w:t xml:space="preserve">der waffen nicht aus der welt schreiben, aber wir können das </w:t>
      </w:r>
      <w:r w:rsidRPr="00F304D6">
        <w:rPr>
          <w:rFonts w:cs="Times New Roman"/>
          <w:lang w:val="de-AT" w:eastAsia="fr-FR"/>
        </w:rPr>
        <w:t xml:space="preserve">arsenal </w:t>
      </w:r>
      <w:r w:rsidRPr="005C3A3E">
        <w:rPr>
          <w:rFonts w:cs="Times New Roman"/>
        </w:rPr>
        <w:t xml:space="preserve">der phrasen, die der krieg braucht, blossstellen. alles lebendige hat es in </w:t>
      </w:r>
      <w:r w:rsidRPr="005C3A3E">
        <w:rPr>
          <w:rFonts w:cs="Times New Roman"/>
          <w:lang w:val="de-AT" w:eastAsia="en-US"/>
        </w:rPr>
        <w:t>si</w:t>
      </w:r>
      <w:r w:rsidRPr="005C3A3E">
        <w:rPr>
          <w:rFonts w:cs="Times New Roman"/>
        </w:rPr>
        <w:t>ch, w</w:t>
      </w:r>
      <w:r w:rsidRPr="005C3A3E">
        <w:rPr>
          <w:rFonts w:cs="Times New Roman"/>
          <w:lang w:val="de-AT" w:eastAsia="en-US"/>
        </w:rPr>
        <w:t>id</w:t>
      </w:r>
      <w:r w:rsidRPr="005C3A3E">
        <w:rPr>
          <w:rFonts w:cs="Times New Roman"/>
        </w:rPr>
        <w:t xml:space="preserve">erspruch zu sein. es zersetzt die </w:t>
      </w:r>
      <w:r w:rsidRPr="00F304D6">
        <w:rPr>
          <w:rFonts w:cs="Times New Roman"/>
          <w:lang w:val="de-AT" w:eastAsia="fr-FR"/>
        </w:rPr>
        <w:t xml:space="preserve">ideologie. </w:t>
      </w:r>
      <w:r w:rsidRPr="005C3A3E">
        <w:rPr>
          <w:rFonts w:cs="Times New Roman"/>
        </w:rPr>
        <w:t>wir brauchen uns indessen nicht zu schämen, wenn man uns vorwirft, un</w:t>
      </w:r>
      <w:r>
        <w:rPr>
          <w:rFonts w:cs="Times New Roman"/>
        </w:rPr>
        <w:t xml:space="preserve">sere schreiberei sei zersetzend </w:t>
      </w:r>
      <w:r w:rsidRPr="005C3A3E">
        <w:rPr>
          <w:rFonts w:cs="Times New Roman"/>
          <w:lang w:val="de-AT" w:eastAsia="en-US"/>
        </w:rPr>
        <w:t>(</w:t>
      </w:r>
      <w:r w:rsidRPr="00164D07">
        <w:rPr>
          <w:rStyle w:val="Person"/>
        </w:rPr>
        <w:t>max frisch</w:t>
      </w:r>
      <w:r>
        <w:rPr>
          <w:rStyle w:val="Person"/>
        </w:rPr>
        <w:t>#P147</w:t>
      </w:r>
      <w:r w:rsidRPr="005C3A3E">
        <w:rPr>
          <w:rFonts w:cs="Times New Roman"/>
        </w:rPr>
        <w:t>)</w:t>
      </w:r>
      <w:r>
        <w:rPr>
          <w:rFonts w:cs="Times New Roman"/>
        </w:rPr>
        <w:t>.</w:t>
      </w:r>
    </w:p>
    <w:p w:rsidR="002C2B46" w:rsidRDefault="002C2B46" w:rsidP="00E408CF">
      <w:pPr>
        <w:rPr>
          <w:rFonts w:cs="Times New Roman"/>
        </w:rPr>
      </w:pPr>
    </w:p>
    <w:p w:rsidR="002C2B46" w:rsidRPr="00164D07" w:rsidRDefault="002C2B46" w:rsidP="00E408CF">
      <w:pPr>
        <w:rPr>
          <w:rStyle w:val="Datumsangabe"/>
        </w:rPr>
      </w:pPr>
      <w:r w:rsidRPr="00164D07">
        <w:rPr>
          <w:rStyle w:val="Datumsangabe"/>
        </w:rPr>
        <w:t>28.9.</w:t>
      </w:r>
    </w:p>
    <w:p w:rsidR="002C2B46" w:rsidRDefault="002C2B46" w:rsidP="00E408CF">
      <w:pPr>
        <w:rPr>
          <w:rFonts w:cs="Times New Roman"/>
        </w:rPr>
      </w:pPr>
    </w:p>
    <w:p w:rsidR="002C2B46" w:rsidRDefault="002C2B46" w:rsidP="00164D07">
      <w:pPr>
        <w:pStyle w:val="Thema"/>
      </w:pPr>
      <w:r w:rsidRPr="005C3A3E">
        <w:t>wal</w:t>
      </w:r>
      <w:r w:rsidRPr="00F304D6">
        <w:rPr>
          <w:lang w:val="de-AT" w:eastAsia="fr-FR"/>
        </w:rPr>
        <w:t xml:space="preserve">ter </w:t>
      </w:r>
      <w:r w:rsidRPr="005C3A3E">
        <w:t xml:space="preserve">getroffen. er kam eben von seinem reithosenschneider. erzählte, dass er in </w:t>
      </w:r>
      <w:r w:rsidRPr="00F304D6">
        <w:rPr>
          <w:lang w:val="de-AT" w:eastAsia="fr-FR"/>
        </w:rPr>
        <w:t xml:space="preserve">paris </w:t>
      </w:r>
      <w:r w:rsidRPr="005C3A3E">
        <w:t xml:space="preserve">war, per flugzeug. dass fliegen sehr schön ist. ich sage, ich war in </w:t>
      </w:r>
      <w:r w:rsidRPr="00106894">
        <w:rPr>
          <w:rStyle w:val="Ort"/>
        </w:rPr>
        <w:t>moskau</w:t>
      </w:r>
      <w:r>
        <w:rPr>
          <w:rStyle w:val="Ort"/>
        </w:rPr>
        <w:t>#G18</w:t>
      </w:r>
      <w:r w:rsidRPr="005C3A3E">
        <w:t>. noch weit hinten, was? ist seine sofortige gegenfrage. die holen den kapitali</w:t>
      </w:r>
      <w:r w:rsidRPr="00F304D6">
        <w:rPr>
          <w:lang w:val="de-AT" w:eastAsia="fr-FR"/>
        </w:rPr>
        <w:t>si</w:t>
      </w:r>
      <w:r>
        <w:rPr>
          <w:lang w:val="de-AT" w:eastAsia="fr-FR"/>
        </w:rPr>
        <w:t>m</w:t>
      </w:r>
      <w:r w:rsidRPr="00F304D6">
        <w:rPr>
          <w:lang w:val="de-AT" w:eastAsia="fr-FR"/>
        </w:rPr>
        <w:t xml:space="preserve">us </w:t>
      </w:r>
      <w:r w:rsidRPr="005C3A3E">
        <w:t>nie auf, weil der kapitalismus sich ja auch entwickelt …</w:t>
      </w:r>
      <w:r>
        <w:br/>
      </w:r>
      <w:r w:rsidRPr="005C3A3E">
        <w:t>dabei war er einmal kommunist, ehrlicher. ein fortschrittlicher mensch. aber eine fabrik lässt ihren besitzer nicht fortschrittlich sein, das wäre ja ein widersinn.</w:t>
      </w:r>
      <w:r>
        <w:t>#T3</w:t>
      </w:r>
    </w:p>
    <w:p w:rsidR="002C2B46" w:rsidRDefault="002C2B46" w:rsidP="00E408CF">
      <w:pPr>
        <w:rPr>
          <w:rFonts w:cs="Times New Roman"/>
        </w:rPr>
      </w:pPr>
    </w:p>
    <w:p w:rsidR="002C2B46" w:rsidRDefault="002C2B46" w:rsidP="00E408CF">
      <w:pPr>
        <w:rPr>
          <w:rFonts w:cs="Times New Roman"/>
        </w:rPr>
      </w:pPr>
      <w:r w:rsidRPr="00164D07">
        <w:rPr>
          <w:rStyle w:val="Person"/>
        </w:rPr>
        <w:t>hans gottschalk</w:t>
      </w:r>
      <w:r>
        <w:rPr>
          <w:rStyle w:val="Person"/>
        </w:rPr>
        <w:t>#P148</w:t>
      </w:r>
      <w:r w:rsidRPr="005C3A3E">
        <w:rPr>
          <w:rFonts w:cs="Times New Roman"/>
        </w:rPr>
        <w:t>: hass ist die wurzel allen unsinns. rodet sie aus und ihr habt den sinn der we</w:t>
      </w:r>
      <w:r>
        <w:rPr>
          <w:rFonts w:cs="Times New Roman"/>
        </w:rPr>
        <w:t xml:space="preserve">lt. – warum denken so </w:t>
      </w:r>
      <w:r w:rsidRPr="00302F49">
        <w:rPr>
          <w:rStyle w:val="Person"/>
        </w:rPr>
        <w:t>gottschalks</w:t>
      </w:r>
      <w:r>
        <w:rPr>
          <w:rStyle w:val="Person"/>
        </w:rPr>
        <w:t>#P148</w:t>
      </w:r>
      <w:r w:rsidRPr="005C3A3E">
        <w:rPr>
          <w:rFonts w:cs="Times New Roman"/>
        </w:rPr>
        <w:t xml:space="preserve"> nicht zu ende oder gehen von einer </w:t>
      </w:r>
      <w:r w:rsidRPr="005C3A3E">
        <w:rPr>
          <w:rFonts w:cs="Times New Roman"/>
          <w:lang w:val="de-AT" w:eastAsia="en-US"/>
        </w:rPr>
        <w:t xml:space="preserve">basis </w:t>
      </w:r>
      <w:r w:rsidRPr="005C3A3E">
        <w:rPr>
          <w:rFonts w:cs="Times New Roman"/>
        </w:rPr>
        <w:t>aus? warum werfen sie nur immer so leichtfertigen, halbwahren unsinn ins volk?</w:t>
      </w:r>
    </w:p>
    <w:p w:rsidR="002C2B46" w:rsidRDefault="002C2B46" w:rsidP="00E408CF">
      <w:pPr>
        <w:rPr>
          <w:rFonts w:cs="Times New Roman"/>
        </w:rPr>
      </w:pPr>
    </w:p>
    <w:p w:rsidR="002C2B46" w:rsidRDefault="002C2B46" w:rsidP="00E408CF">
      <w:pPr>
        <w:rPr>
          <w:rFonts w:cs="Times New Roman"/>
        </w:rPr>
      </w:pPr>
      <w:r>
        <w:rPr>
          <w:rStyle w:val="Person"/>
        </w:rPr>
        <w:t>b</w:t>
      </w:r>
      <w:r w:rsidRPr="00164D07">
        <w:rPr>
          <w:rStyle w:val="Person"/>
        </w:rPr>
        <w:t>recht</w:t>
      </w:r>
      <w:r>
        <w:rPr>
          <w:rStyle w:val="Person"/>
        </w:rPr>
        <w:t>#P66</w:t>
      </w:r>
      <w:r w:rsidRPr="005C3A3E">
        <w:rPr>
          <w:rFonts w:cs="Times New Roman"/>
        </w:rPr>
        <w:t xml:space="preserve">-lesung in </w:t>
      </w:r>
      <w:r w:rsidRPr="00164D07">
        <w:rPr>
          <w:rStyle w:val="Institution"/>
        </w:rPr>
        <w:t>vhs</w:t>
      </w:r>
      <w:r>
        <w:rPr>
          <w:rStyle w:val="Institution"/>
        </w:rPr>
        <w:t>##I22</w:t>
      </w:r>
      <w:r>
        <w:rPr>
          <w:rFonts w:cs="Times New Roman"/>
        </w:rPr>
        <w:t xml:space="preserve">. </w:t>
      </w:r>
      <w:r w:rsidRPr="0057505C">
        <w:rPr>
          <w:rStyle w:val="Person"/>
        </w:rPr>
        <w:t>eike baum</w:t>
      </w:r>
      <w:r>
        <w:rPr>
          <w:rStyle w:val="Person"/>
        </w:rPr>
        <w:t>#P974</w:t>
      </w:r>
      <w:r w:rsidRPr="005C3A3E">
        <w:rPr>
          <w:rFonts w:cs="Times New Roman"/>
        </w:rPr>
        <w:t xml:space="preserve"> war her</w:t>
      </w:r>
      <w:r>
        <w:rPr>
          <w:rFonts w:cs="Times New Roman"/>
        </w:rPr>
        <w:t xml:space="preserve">vorragend. er schlecht. typ des </w:t>
      </w:r>
      <w:r w:rsidRPr="005C3A3E">
        <w:rPr>
          <w:rFonts w:cs="Times New Roman"/>
        </w:rPr>
        <w:t>unintelligenten schauspielers.</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ahamer und </w:t>
      </w:r>
      <w:r w:rsidRPr="00164D07">
        <w:rPr>
          <w:rStyle w:val="Person"/>
        </w:rPr>
        <w:t>heinz</w:t>
      </w:r>
      <w:r>
        <w:rPr>
          <w:rStyle w:val="Person"/>
        </w:rPr>
        <w:t>#P62</w:t>
      </w:r>
      <w:r w:rsidRPr="005C3A3E">
        <w:rPr>
          <w:rFonts w:cs="Times New Roman"/>
        </w:rPr>
        <w:t xml:space="preserve"> in der</w:t>
      </w:r>
      <w:r w:rsidRPr="00BC644F">
        <w:rPr>
          <w:rStyle w:val="Ort"/>
        </w:rPr>
        <w:t xml:space="preserve"> budweis</w:t>
      </w:r>
      <w:r>
        <w:rPr>
          <w:rStyle w:val="Ort"/>
        </w:rPr>
        <w:t>#G33</w:t>
      </w:r>
      <w:r w:rsidRPr="005C3A3E">
        <w:rPr>
          <w:rFonts w:cs="Times New Roman"/>
        </w:rPr>
        <w:t xml:space="preserve">. beide vielsprecher. </w:t>
      </w:r>
      <w:r>
        <w:rPr>
          <w:rStyle w:val="Person"/>
        </w:rPr>
        <w:t>h</w:t>
      </w:r>
      <w:r w:rsidRPr="00164D07">
        <w:rPr>
          <w:rStyle w:val="Person"/>
        </w:rPr>
        <w:t>einz</w:t>
      </w:r>
      <w:r>
        <w:rPr>
          <w:rStyle w:val="Person"/>
        </w:rPr>
        <w:t>#P62</w:t>
      </w:r>
      <w:r w:rsidRPr="005C3A3E">
        <w:rPr>
          <w:rFonts w:cs="Times New Roman"/>
        </w:rPr>
        <w:t xml:space="preserve"> überhaupt setzt sich mit dröhnender stimme in szene.</w:t>
      </w:r>
    </w:p>
    <w:p w:rsidR="002C2B46" w:rsidRDefault="002C2B46" w:rsidP="00E408CF">
      <w:pPr>
        <w:rPr>
          <w:rFonts w:cs="Times New Roman"/>
        </w:rPr>
      </w:pPr>
    </w:p>
    <w:p w:rsidR="002C2B46" w:rsidRPr="004D0C8C" w:rsidRDefault="002C2B46" w:rsidP="00E408CF">
      <w:pPr>
        <w:rPr>
          <w:rStyle w:val="Datumsangabe"/>
        </w:rPr>
      </w:pPr>
      <w:r w:rsidRPr="004D0C8C">
        <w:rPr>
          <w:rStyle w:val="Datumsangabe"/>
        </w:rPr>
        <w:t>3.10.</w:t>
      </w:r>
    </w:p>
    <w:p w:rsidR="002C2B46" w:rsidRDefault="002C2B46" w:rsidP="00E408CF">
      <w:pPr>
        <w:rPr>
          <w:rFonts w:cs="Times New Roman"/>
        </w:rPr>
      </w:pPr>
    </w:p>
    <w:p w:rsidR="002C2B46" w:rsidRDefault="002C2B46" w:rsidP="00E408CF">
      <w:pPr>
        <w:rPr>
          <w:rFonts w:cs="Times New Roman"/>
        </w:rPr>
      </w:pPr>
      <w:r w:rsidRPr="005C3A3E">
        <w:rPr>
          <w:rFonts w:cs="Times New Roman"/>
        </w:rPr>
        <w:t>fernseher erworben. eigentlich ist es ein fernzeichner, der ferne geschehendes aufzeichnet und wiedergibt. denn weder er sieht fern noch wir, die wir nur zwei, d</w:t>
      </w:r>
      <w:r w:rsidRPr="005C3A3E">
        <w:rPr>
          <w:rFonts w:cs="Times New Roman"/>
          <w:lang w:val="de-AT" w:eastAsia="en-US"/>
        </w:rPr>
        <w:t>re</w:t>
      </w:r>
      <w:r w:rsidRPr="005C3A3E">
        <w:rPr>
          <w:rFonts w:cs="Times New Roman"/>
        </w:rPr>
        <w:t xml:space="preserve">i </w:t>
      </w:r>
      <w:r w:rsidRPr="005C3A3E">
        <w:rPr>
          <w:rFonts w:cs="Times New Roman"/>
          <w:lang w:val="de-AT" w:eastAsia="en-US"/>
        </w:rPr>
        <w:t>meter seh</w:t>
      </w:r>
      <w:r w:rsidRPr="00F304D6">
        <w:rPr>
          <w:rFonts w:cs="Times New Roman"/>
          <w:lang w:val="de-AT" w:eastAsia="fr-FR"/>
        </w:rPr>
        <w:t>en</w:t>
      </w:r>
      <w:r w:rsidRPr="005C3A3E">
        <w:rPr>
          <w:rFonts w:cs="Times New Roman"/>
        </w:rPr>
        <w:t>.</w:t>
      </w:r>
    </w:p>
    <w:p w:rsidR="002C2B46" w:rsidRDefault="002C2B46" w:rsidP="00E408CF">
      <w:pPr>
        <w:rPr>
          <w:rFonts w:cs="Times New Roman"/>
        </w:rPr>
      </w:pPr>
    </w:p>
    <w:p w:rsidR="002C2B46" w:rsidRDefault="002C2B46" w:rsidP="00E408CF">
      <w:pPr>
        <w:rPr>
          <w:rFonts w:cs="Times New Roman"/>
        </w:rPr>
      </w:pPr>
      <w:r>
        <w:rPr>
          <w:rStyle w:val="Person"/>
        </w:rPr>
        <w:t>k</w:t>
      </w:r>
      <w:r w:rsidRPr="004D0C8C">
        <w:rPr>
          <w:rStyle w:val="Person"/>
        </w:rPr>
        <w:t>rahl</w:t>
      </w:r>
      <w:r>
        <w:rPr>
          <w:rStyle w:val="Person"/>
        </w:rPr>
        <w:t>#P15</w:t>
      </w:r>
      <w:r w:rsidRPr="005C3A3E">
        <w:rPr>
          <w:rFonts w:cs="Times New Roman"/>
        </w:rPr>
        <w:t xml:space="preserve"> macht jetzt das letzte aus </w:t>
      </w:r>
      <w:r w:rsidRPr="00AC04C1">
        <w:rPr>
          <w:rStyle w:val="Ort"/>
        </w:rPr>
        <w:t>linz</w:t>
      </w:r>
      <w:r>
        <w:rPr>
          <w:rStyle w:val="Ort"/>
        </w:rPr>
        <w:t>#G23</w:t>
      </w:r>
      <w:r w:rsidRPr="005C3A3E">
        <w:rPr>
          <w:rFonts w:cs="Times New Roman"/>
        </w:rPr>
        <w:t>. krägelchen und schürzchen um und eine richtige provinznudel.</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ein mensch ist nicht mehr als ein anderer, wenn er nicht </w:t>
      </w:r>
      <w:r w:rsidRPr="00F304D6">
        <w:rPr>
          <w:rFonts w:cs="Times New Roman"/>
          <w:lang w:val="de-AT" w:eastAsia="fr-FR"/>
        </w:rPr>
        <w:t xml:space="preserve">mehr </w:t>
      </w:r>
      <w:r w:rsidRPr="005C3A3E">
        <w:rPr>
          <w:rFonts w:cs="Times New Roman"/>
        </w:rPr>
        <w:t xml:space="preserve">tut, hat </w:t>
      </w:r>
      <w:r w:rsidRPr="00F304D6">
        <w:rPr>
          <w:rFonts w:cs="Times New Roman"/>
          <w:lang w:val="de-AT" w:eastAsia="fr-FR"/>
        </w:rPr>
        <w:t xml:space="preserve">don </w:t>
      </w:r>
      <w:r>
        <w:rPr>
          <w:rFonts w:cs="Times New Roman"/>
        </w:rPr>
        <w:t>quijote</w:t>
      </w:r>
      <w:r w:rsidRPr="005C3A3E">
        <w:rPr>
          <w:rFonts w:cs="Times New Roman"/>
        </w:rPr>
        <w:t xml:space="preserve"> einmal gesagt.</w:t>
      </w:r>
    </w:p>
    <w:p w:rsidR="002C2B46" w:rsidRDefault="002C2B46" w:rsidP="00E408CF">
      <w:pPr>
        <w:rPr>
          <w:rFonts w:cs="Times New Roman"/>
        </w:rPr>
      </w:pPr>
    </w:p>
    <w:p w:rsidR="002C2B46" w:rsidRDefault="002C2B46" w:rsidP="004D0C8C">
      <w:pPr>
        <w:pStyle w:val="Thema"/>
      </w:pPr>
      <w:r w:rsidRPr="005C3A3E">
        <w:t xml:space="preserve">thusnelda budak las in </w:t>
      </w:r>
      <w:r w:rsidRPr="004D0C8C">
        <w:rPr>
          <w:rStyle w:val="Schlagwort"/>
          <w:i/>
          <w:iCs/>
        </w:rPr>
        <w:t>weg und ziel</w:t>
      </w:r>
      <w:r>
        <w:rPr>
          <w:rStyle w:val="Schlagwort"/>
          <w:i/>
          <w:iCs/>
        </w:rPr>
        <w:t>#S103</w:t>
      </w:r>
      <w:r w:rsidRPr="005C3A3E">
        <w:t xml:space="preserve"> den aufsatz über schulreform. ich habe ihr von </w:t>
      </w:r>
      <w:r w:rsidRPr="00302F49">
        <w:rPr>
          <w:rStyle w:val="Ort"/>
        </w:rPr>
        <w:t>moskau</w:t>
      </w:r>
      <w:r>
        <w:rPr>
          <w:rStyle w:val="Ort"/>
        </w:rPr>
        <w:t>#G18</w:t>
      </w:r>
      <w:r w:rsidRPr="005C3A3E">
        <w:t xml:space="preserve"> erzählt, von den vierziger jahren, von den kämpfen, von der arbeiterklasse und den ausbeutern und zum schluss einige gedichte. und das alles sprach sie an. sie dachte mit. sie wurde mitglied der </w:t>
      </w:r>
      <w:r w:rsidRPr="004D0C8C">
        <w:rPr>
          <w:rStyle w:val="Institution"/>
        </w:rPr>
        <w:t>kpö</w:t>
      </w:r>
      <w:r>
        <w:rPr>
          <w:rStyle w:val="Institution"/>
        </w:rPr>
        <w:t>#I3</w:t>
      </w:r>
      <w:r w:rsidRPr="005C3A3E">
        <w:t>.</w:t>
      </w:r>
      <w:r>
        <w:t>#T4</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warum nicht weg von </w:t>
      </w:r>
      <w:r w:rsidRPr="00AC04C1">
        <w:rPr>
          <w:rStyle w:val="Ort"/>
        </w:rPr>
        <w:t>linz</w:t>
      </w:r>
      <w:r>
        <w:rPr>
          <w:rStyle w:val="Ort"/>
        </w:rPr>
        <w:t>#G23</w:t>
      </w:r>
      <w:r w:rsidRPr="005C3A3E">
        <w:rPr>
          <w:rFonts w:cs="Times New Roman"/>
        </w:rPr>
        <w:t>?</w:t>
      </w:r>
      <w:r>
        <w:rPr>
          <w:rFonts w:cs="Times New Roman"/>
        </w:rPr>
        <w:br/>
      </w:r>
      <w:r w:rsidRPr="005C3A3E">
        <w:rPr>
          <w:rFonts w:cs="Times New Roman"/>
        </w:rPr>
        <w:t xml:space="preserve">ich liebe die umgebung, ich bin schon zu bequem zum übersiedeln und es würde auch zuviel geld kosten. und mein bequemes heim auszutauschen gegen snobkontakte in snobkellern in münchen oder </w:t>
      </w:r>
      <w:r w:rsidRPr="00AC04C1">
        <w:rPr>
          <w:rStyle w:val="Ort"/>
        </w:rPr>
        <w:t>wien</w:t>
      </w:r>
      <w:r>
        <w:rPr>
          <w:rStyle w:val="Ort"/>
        </w:rPr>
        <w:t>#G141</w:t>
      </w:r>
      <w:r w:rsidRPr="005C3A3E">
        <w:rPr>
          <w:rFonts w:cs="Times New Roman"/>
        </w:rPr>
        <w:t>, das schiene mir ein schlechter tausch.</w:t>
      </w:r>
      <w:r>
        <w:rPr>
          <w:rFonts w:cs="Times New Roman"/>
        </w:rPr>
        <w:br/>
      </w:r>
      <w:r w:rsidRPr="005C3A3E">
        <w:rPr>
          <w:rFonts w:cs="Times New Roman"/>
        </w:rPr>
        <w:t xml:space="preserve">wenn was erreichbar ist, dann muss es auch von </w:t>
      </w:r>
      <w:r w:rsidRPr="00AC04C1">
        <w:rPr>
          <w:rStyle w:val="Ort"/>
        </w:rPr>
        <w:t>linz</w:t>
      </w:r>
      <w:r>
        <w:rPr>
          <w:rStyle w:val="Ort"/>
        </w:rPr>
        <w:t>#G23</w:t>
      </w:r>
      <w:r w:rsidRPr="005C3A3E">
        <w:rPr>
          <w:rFonts w:cs="Times New Roman"/>
        </w:rPr>
        <w:t xml:space="preserve"> aus erreichbar sein. kann ja reisen. habe </w:t>
      </w:r>
      <w:r w:rsidRPr="00F304D6">
        <w:rPr>
          <w:rFonts w:cs="Times New Roman"/>
          <w:lang w:val="de-AT" w:eastAsia="fr-FR"/>
        </w:rPr>
        <w:t xml:space="preserve">auto, </w:t>
      </w:r>
      <w:r w:rsidRPr="005C3A3E">
        <w:rPr>
          <w:rFonts w:cs="Times New Roman"/>
        </w:rPr>
        <w:t>in bälde, und zeiten krankhaften ehrgeizes sind vorbei.</w:t>
      </w:r>
      <w:r>
        <w:rPr>
          <w:rFonts w:cs="Times New Roman"/>
        </w:rPr>
        <w:br/>
      </w:r>
      <w:r w:rsidRPr="004D1A75">
        <w:rPr>
          <w:rStyle w:val="Ort"/>
        </w:rPr>
        <w:t>indien</w:t>
      </w:r>
      <w:r>
        <w:rPr>
          <w:rStyle w:val="Ort"/>
        </w:rPr>
        <w:t>#G25</w:t>
      </w:r>
      <w:r w:rsidRPr="00F304D6">
        <w:rPr>
          <w:rFonts w:cs="Times New Roman"/>
          <w:lang w:val="de-AT" w:eastAsia="fr-FR"/>
        </w:rPr>
        <w:t xml:space="preserve"> </w:t>
      </w:r>
      <w:r w:rsidRPr="005C3A3E">
        <w:rPr>
          <w:rFonts w:cs="Times New Roman"/>
        </w:rPr>
        <w:t>und ich, vor 12 jahren, steht in meinen notizen. ich weiss nicht mehr</w:t>
      </w:r>
      <w:r>
        <w:rPr>
          <w:rFonts w:cs="Times New Roman"/>
        </w:rPr>
        <w:t>,</w:t>
      </w:r>
      <w:r w:rsidRPr="005C3A3E">
        <w:rPr>
          <w:rFonts w:cs="Times New Roman"/>
        </w:rPr>
        <w:t xml:space="preserve"> was soll das bedeuten.</w:t>
      </w:r>
    </w:p>
    <w:p w:rsidR="002C2B46" w:rsidRDefault="002C2B46" w:rsidP="00E408CF">
      <w:pPr>
        <w:rPr>
          <w:rFonts w:cs="Times New Roman"/>
        </w:rPr>
      </w:pPr>
    </w:p>
    <w:p w:rsidR="002C2B46" w:rsidRDefault="002C2B46" w:rsidP="004D0C8C">
      <w:pPr>
        <w:pStyle w:val="Thema"/>
      </w:pPr>
      <w:r>
        <w:rPr>
          <w:rStyle w:val="Person"/>
        </w:rPr>
        <w:t>k</w:t>
      </w:r>
      <w:r w:rsidRPr="004D0C8C">
        <w:rPr>
          <w:rStyle w:val="Person"/>
        </w:rPr>
        <w:t>ennedy</w:t>
      </w:r>
      <w:r>
        <w:rPr>
          <w:rStyle w:val="Person"/>
        </w:rPr>
        <w:t>#P2</w:t>
      </w:r>
      <w:r>
        <w:t xml:space="preserve"> drängt </w:t>
      </w:r>
      <w:r w:rsidRPr="00966FB3">
        <w:rPr>
          <w:rStyle w:val="Person"/>
        </w:rPr>
        <w:t>diefenbaker</w:t>
      </w:r>
      <w:r>
        <w:rPr>
          <w:rStyle w:val="Person"/>
        </w:rPr>
        <w:t>#P226</w:t>
      </w:r>
      <w:r>
        <w:t xml:space="preserve"> zur atombewaffnung, da sonst ‚</w:t>
      </w:r>
      <w:r w:rsidRPr="005C3A3E">
        <w:t>die flanke</w:t>
      </w:r>
      <w:r>
        <w:t xml:space="preserve"> </w:t>
      </w:r>
      <w:r w:rsidRPr="004D0C8C">
        <w:t>[43]</w:t>
      </w:r>
      <w:r w:rsidRPr="005C3A3E">
        <w:t xml:space="preserve"> </w:t>
      </w:r>
      <w:r w:rsidRPr="00641D95">
        <w:rPr>
          <w:rStyle w:val="Ort"/>
        </w:rPr>
        <w:t>amerikas</w:t>
      </w:r>
      <w:r>
        <w:rPr>
          <w:rStyle w:val="Ort"/>
        </w:rPr>
        <w:t>#G21</w:t>
      </w:r>
      <w:r>
        <w:t xml:space="preserve">‘ </w:t>
      </w:r>
      <w:r w:rsidRPr="005C3A3E">
        <w:t xml:space="preserve">ungeschützt </w:t>
      </w:r>
      <w:r w:rsidRPr="005C3A3E">
        <w:rPr>
          <w:lang w:val="de-AT" w:eastAsia="en-US"/>
        </w:rPr>
        <w:t xml:space="preserve">bliebe. die amerikaner </w:t>
      </w:r>
      <w:r w:rsidRPr="005C3A3E">
        <w:t xml:space="preserve">sind militante versessene mit gangsterallüren. der abschaum europas hat sie geprägt. der kommentator im </w:t>
      </w:r>
      <w:r w:rsidRPr="005C3A3E">
        <w:rPr>
          <w:lang w:val="de-AT" w:eastAsia="en-US"/>
        </w:rPr>
        <w:t xml:space="preserve">radio </w:t>
      </w:r>
      <w:r w:rsidRPr="005C3A3E">
        <w:t xml:space="preserve">sagt ganz richtig, das würde wieder eine welle der bewaffnung der </w:t>
      </w:r>
      <w:r w:rsidRPr="007F754C">
        <w:rPr>
          <w:rStyle w:val="Institution"/>
        </w:rPr>
        <w:t>warschauerpakt-staaten#I33</w:t>
      </w:r>
      <w:r w:rsidRPr="005C3A3E">
        <w:t xml:space="preserve"> auslösen.</w:t>
      </w:r>
      <w:r>
        <w:br/>
      </w:r>
      <w:r w:rsidRPr="00966FB3">
        <w:rPr>
          <w:rStyle w:val="Person"/>
        </w:rPr>
        <w:t>bert brecht</w:t>
      </w:r>
      <w:r>
        <w:rPr>
          <w:rStyle w:val="Person"/>
        </w:rPr>
        <w:t>#P66</w:t>
      </w:r>
      <w:r w:rsidRPr="005C3A3E">
        <w:t>: die welt ist nur beschreibbar als eine welt, die veränderlich ist.</w:t>
      </w:r>
      <w:r>
        <w:t>#T3</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stückidee: die </w:t>
      </w:r>
      <w:r w:rsidRPr="005C3A3E">
        <w:rPr>
          <w:rFonts w:cs="Times New Roman"/>
          <w:lang w:val="de-AT" w:eastAsia="en-US"/>
        </w:rPr>
        <w:t xml:space="preserve">ballade </w:t>
      </w:r>
      <w:r w:rsidRPr="005C3A3E">
        <w:rPr>
          <w:rFonts w:cs="Times New Roman"/>
        </w:rPr>
        <w:t>vom arbeiter, der die klasse wechseln wollte.</w:t>
      </w:r>
    </w:p>
    <w:p w:rsidR="002C2B46" w:rsidRDefault="002C2B46" w:rsidP="00E408CF">
      <w:pPr>
        <w:rPr>
          <w:rFonts w:cs="Times New Roman"/>
        </w:rPr>
      </w:pPr>
    </w:p>
    <w:p w:rsidR="002C2B46" w:rsidRDefault="002C2B46" w:rsidP="00E408CF">
      <w:pPr>
        <w:rPr>
          <w:rFonts w:cs="Times New Roman"/>
        </w:rPr>
      </w:pPr>
      <w:r w:rsidRPr="005C3A3E">
        <w:rPr>
          <w:rFonts w:cs="Times New Roman"/>
        </w:rPr>
        <w:t>der wahre künstler muss über ein umfassendes wissen und eine überle</w:t>
      </w:r>
      <w:r w:rsidRPr="005C3A3E">
        <w:rPr>
          <w:rFonts w:cs="Times New Roman"/>
          <w:lang w:val="de-AT" w:eastAsia="en-US"/>
        </w:rPr>
        <w:t xml:space="preserve">gene </w:t>
      </w:r>
      <w:r w:rsidRPr="005C3A3E">
        <w:rPr>
          <w:rFonts w:cs="Times New Roman"/>
        </w:rPr>
        <w:t>haltung verfügen,</w:t>
      </w:r>
      <w:r>
        <w:rPr>
          <w:rFonts w:cs="Times New Roman"/>
        </w:rPr>
        <w:t xml:space="preserve"> </w:t>
      </w:r>
      <w:r w:rsidRPr="005C3A3E">
        <w:rPr>
          <w:rFonts w:cs="Times New Roman"/>
        </w:rPr>
        <w:t>wodurch ihm die grossen zusammenhänge klar werden. die heutigen schreiber spezialisier</w:t>
      </w:r>
      <w:r w:rsidRPr="00F304D6">
        <w:rPr>
          <w:rFonts w:cs="Times New Roman"/>
          <w:lang w:val="de-AT" w:eastAsia="fr-FR"/>
        </w:rPr>
        <w:t xml:space="preserve">en </w:t>
      </w:r>
      <w:r w:rsidRPr="005C3A3E">
        <w:rPr>
          <w:rFonts w:cs="Times New Roman"/>
        </w:rPr>
        <w:t>sich zu sehr, schliessen sich von der welt ab und stellen mikroskopische untersuchungen über einzeln</w:t>
      </w:r>
      <w:r>
        <w:rPr>
          <w:rFonts w:cs="Times New Roman"/>
        </w:rPr>
        <w:t>e teile an, statt den blick auf</w:t>
      </w:r>
      <w:r w:rsidRPr="005C3A3E">
        <w:rPr>
          <w:rFonts w:cs="Times New Roman"/>
        </w:rPr>
        <w:t>s g</w:t>
      </w:r>
      <w:r>
        <w:rPr>
          <w:rFonts w:cs="Times New Roman"/>
        </w:rPr>
        <w:t>anze zu richten. (</w:t>
      </w:r>
      <w:r w:rsidRPr="00966FB3">
        <w:rPr>
          <w:rStyle w:val="Person"/>
        </w:rPr>
        <w:t>taine</w:t>
      </w:r>
      <w:r>
        <w:rPr>
          <w:rStyle w:val="Person"/>
        </w:rPr>
        <w:t>#P149</w:t>
      </w:r>
      <w:r>
        <w:rPr>
          <w:rFonts w:cs="Times New Roman"/>
        </w:rPr>
        <w:t xml:space="preserve"> an </w:t>
      </w:r>
      <w:r w:rsidRPr="00966FB3">
        <w:rPr>
          <w:rStyle w:val="Person"/>
        </w:rPr>
        <w:t>zola</w:t>
      </w:r>
      <w:r>
        <w:rPr>
          <w:rStyle w:val="Person"/>
        </w:rPr>
        <w:t>#P150</w:t>
      </w:r>
      <w:r w:rsidRPr="005C3A3E">
        <w:rPr>
          <w:rFonts w:cs="Times New Roman"/>
        </w:rPr>
        <w:t>)</w:t>
      </w:r>
    </w:p>
    <w:p w:rsidR="002C2B46" w:rsidRDefault="002C2B46" w:rsidP="00E408CF">
      <w:pPr>
        <w:rPr>
          <w:rFonts w:cs="Times New Roman"/>
        </w:rPr>
      </w:pPr>
    </w:p>
    <w:p w:rsidR="002C2B46" w:rsidRDefault="002C2B46" w:rsidP="00E408CF">
      <w:pPr>
        <w:rPr>
          <w:rFonts w:cs="Times New Roman"/>
        </w:rPr>
      </w:pPr>
      <w:r w:rsidRPr="005C3A3E">
        <w:rPr>
          <w:rFonts w:cs="Times New Roman"/>
        </w:rPr>
        <w:t>der naturalismus hat ve</w:t>
      </w:r>
      <w:r>
        <w:rPr>
          <w:rFonts w:cs="Times New Roman"/>
        </w:rPr>
        <w:t>rmeint, mit wissenschaftlicher ‚</w:t>
      </w:r>
      <w:r w:rsidRPr="005C3A3E">
        <w:rPr>
          <w:rFonts w:cs="Times New Roman"/>
        </w:rPr>
        <w:t>objektivit</w:t>
      </w:r>
      <w:r>
        <w:rPr>
          <w:rFonts w:cs="Times New Roman"/>
        </w:rPr>
        <w:t>ät‘</w:t>
      </w:r>
      <w:r w:rsidRPr="005C3A3E">
        <w:rPr>
          <w:rFonts w:cs="Times New Roman"/>
        </w:rPr>
        <w:t xml:space="preserve"> gesellschaftliche zustände darzustellen, doch diese objektivität war trügerisch. denn gleich dem impressionis</w:t>
      </w:r>
      <w:r w:rsidRPr="00F304D6">
        <w:rPr>
          <w:rFonts w:cs="Times New Roman"/>
          <w:lang w:val="de-AT" w:eastAsia="fr-FR"/>
        </w:rPr>
        <w:t xml:space="preserve">mus </w:t>
      </w:r>
      <w:r w:rsidRPr="005C3A3E">
        <w:rPr>
          <w:rFonts w:cs="Times New Roman"/>
        </w:rPr>
        <w:t>hat er die zustände nicht als widerstreit von zukunft und vergangenhe</w:t>
      </w:r>
      <w:r w:rsidRPr="005C3A3E">
        <w:rPr>
          <w:rFonts w:cs="Times New Roman"/>
          <w:lang w:val="de-AT" w:eastAsia="en-US"/>
        </w:rPr>
        <w:t xml:space="preserve">it </w:t>
      </w:r>
      <w:r w:rsidRPr="00F304D6">
        <w:rPr>
          <w:rFonts w:cs="Times New Roman"/>
          <w:lang w:val="de-AT" w:eastAsia="fr-FR"/>
        </w:rPr>
        <w:t>ge</w:t>
      </w:r>
      <w:r w:rsidRPr="005C3A3E">
        <w:rPr>
          <w:rFonts w:cs="Times New Roman"/>
        </w:rPr>
        <w:t>sehen, sondern als unvergängliche gegenwart. nicht in ihrem dialektischen zusammenhang, sonde</w:t>
      </w:r>
      <w:r>
        <w:rPr>
          <w:rFonts w:cs="Times New Roman"/>
        </w:rPr>
        <w:t>rn als geronnenen augenblick (</w:t>
      </w:r>
      <w:r w:rsidRPr="00966FB3">
        <w:rPr>
          <w:rStyle w:val="Person"/>
        </w:rPr>
        <w:t>e. f.</w:t>
      </w:r>
      <w:r>
        <w:rPr>
          <w:rStyle w:val="Person"/>
        </w:rPr>
        <w:t>#P145</w:t>
      </w:r>
      <w:r w:rsidRPr="005C3A3E">
        <w:rPr>
          <w:rFonts w:cs="Times New Roman"/>
        </w:rPr>
        <w:t>)</w:t>
      </w:r>
      <w:r>
        <w:rPr>
          <w:rFonts w:cs="Times New Roman"/>
        </w:rPr>
        <w:t>.</w:t>
      </w:r>
    </w:p>
    <w:p w:rsidR="002C2B46" w:rsidRDefault="002C2B46" w:rsidP="00E408CF">
      <w:pPr>
        <w:rPr>
          <w:rFonts w:cs="Times New Roman"/>
        </w:rPr>
      </w:pPr>
    </w:p>
    <w:p w:rsidR="002C2B46" w:rsidRPr="00F304D6" w:rsidRDefault="002C2B46" w:rsidP="00E408CF">
      <w:pPr>
        <w:rPr>
          <w:rFonts w:cs="Times New Roman"/>
          <w:lang w:val="de-AT" w:eastAsia="fr-FR"/>
        </w:rPr>
      </w:pPr>
      <w:r>
        <w:rPr>
          <w:rFonts w:cs="Times New Roman"/>
        </w:rPr>
        <w:t>wir haben mitversagt</w:t>
      </w:r>
      <w:r w:rsidRPr="005C3A3E">
        <w:rPr>
          <w:rFonts w:cs="Times New Roman"/>
        </w:rPr>
        <w:t>.</w:t>
      </w:r>
      <w:r>
        <w:rPr>
          <w:rFonts w:cs="Times New Roman"/>
        </w:rPr>
        <w:t xml:space="preserve"> </w:t>
      </w:r>
      <w:r w:rsidRPr="005C3A3E">
        <w:rPr>
          <w:rFonts w:cs="Times New Roman"/>
        </w:rPr>
        <w:t xml:space="preserve">wir haben den dichter </w:t>
      </w:r>
      <w:r w:rsidRPr="00966FB3">
        <w:rPr>
          <w:rStyle w:val="Person"/>
        </w:rPr>
        <w:t>benn</w:t>
      </w:r>
      <w:r>
        <w:rPr>
          <w:rStyle w:val="Person"/>
        </w:rPr>
        <w:t>#P151</w:t>
      </w:r>
      <w:r w:rsidRPr="005C3A3E">
        <w:rPr>
          <w:rFonts w:cs="Times New Roman"/>
        </w:rPr>
        <w:t xml:space="preserve"> am scheideweg allein gelassen durch unser oft so unsinniges verhalten einer bedeutenden poetischen erscheinung gegenüber. dadurch haben wir nicht nur ihn ins nihil hineinmanövriert.</w:t>
      </w:r>
      <w:r>
        <w:rPr>
          <w:rFonts w:cs="Times New Roman"/>
        </w:rPr>
        <w:br/>
      </w:r>
      <w:r w:rsidRPr="005C3A3E">
        <w:rPr>
          <w:rFonts w:cs="Times New Roman"/>
        </w:rPr>
        <w:t xml:space="preserve">die herrschende klasse hat gegen solchen radikalismus (wie den </w:t>
      </w:r>
      <w:r w:rsidRPr="00966FB3">
        <w:rPr>
          <w:rStyle w:val="Person"/>
        </w:rPr>
        <w:t>benns</w:t>
      </w:r>
      <w:r>
        <w:rPr>
          <w:rStyle w:val="Person"/>
        </w:rPr>
        <w:t>#P151</w:t>
      </w:r>
      <w:r w:rsidRPr="005C3A3E">
        <w:rPr>
          <w:rFonts w:cs="Times New Roman"/>
        </w:rPr>
        <w:t xml:space="preserve">) nichts einzuwenden, ja, er wird in zeiten revolutionärer erschütterung direkt unentbehrlich, wichtiger als eine direkte verherrlichung der bürgerwelt. diese würde misstrauen produzieren, der pseudoradikale ton der nihilistischen anklage aber findet widerhall und ist geeignet, revolten ins ziellose abzulenken. in dem augenblick allerdings, in dem sich die herrenklasse sicher wähnt, und besonders wenn sie einen krieg vorbereitet </w:t>
      </w:r>
      <w:r w:rsidRPr="00F304D6">
        <w:rPr>
          <w:rFonts w:cs="Times New Roman"/>
          <w:lang w:val="de-AT" w:eastAsia="fr-FR"/>
        </w:rPr>
        <w:t xml:space="preserve">(nazis </w:t>
      </w:r>
      <w:r w:rsidRPr="005C3A3E">
        <w:rPr>
          <w:rFonts w:cs="Times New Roman"/>
        </w:rPr>
        <w:t xml:space="preserve">1939), verflüchtigt sich ihr wohlgefallen am antikapitalistischen nihilismus. dann braucht sie direkte </w:t>
      </w:r>
      <w:r w:rsidRPr="00F304D6">
        <w:rPr>
          <w:rFonts w:cs="Times New Roman"/>
          <w:lang w:val="de-AT" w:eastAsia="fr-FR"/>
        </w:rPr>
        <w:t xml:space="preserve">apologie. </w:t>
      </w:r>
      <w:r>
        <w:rPr>
          <w:rFonts w:cs="Times New Roman"/>
        </w:rPr>
        <w:t>die berufung auf ‚ewige werte‘</w:t>
      </w:r>
      <w:r w:rsidRPr="005C3A3E">
        <w:rPr>
          <w:rFonts w:cs="Times New Roman"/>
        </w:rPr>
        <w:t xml:space="preserve"> und der nihilistische radikalismus werden als entartete kunst gebrandmarkt, wie es </w:t>
      </w:r>
      <w:r w:rsidRPr="001A41DC">
        <w:rPr>
          <w:rStyle w:val="Person"/>
        </w:rPr>
        <w:t>benn</w:t>
      </w:r>
      <w:r>
        <w:rPr>
          <w:rStyle w:val="Person"/>
        </w:rPr>
        <w:t>#P151</w:t>
      </w:r>
      <w:r w:rsidRPr="005C3A3E">
        <w:rPr>
          <w:rFonts w:cs="Times New Roman"/>
        </w:rPr>
        <w:t xml:space="preserve"> ja erging.</w:t>
      </w:r>
      <w:r>
        <w:rPr>
          <w:rFonts w:cs="Times New Roman"/>
        </w:rPr>
        <w:br/>
      </w:r>
      <w:r w:rsidRPr="005C3A3E">
        <w:rPr>
          <w:rFonts w:cs="Times New Roman"/>
        </w:rPr>
        <w:t xml:space="preserve">der sozialistische realismus ist kein stil, er ist eine haltung. er ist die haltung der mit den erkenntnissen von </w:t>
      </w:r>
      <w:r w:rsidRPr="00966FB3">
        <w:rPr>
          <w:rStyle w:val="Person"/>
        </w:rPr>
        <w:t>marx</w:t>
      </w:r>
      <w:r>
        <w:rPr>
          <w:rStyle w:val="Person"/>
        </w:rPr>
        <w:t>#P225</w:t>
      </w:r>
      <w:r w:rsidRPr="005C3A3E">
        <w:rPr>
          <w:rFonts w:cs="Times New Roman"/>
        </w:rPr>
        <w:t xml:space="preserve">, </w:t>
      </w:r>
      <w:r w:rsidRPr="00966FB3">
        <w:rPr>
          <w:rStyle w:val="Person"/>
        </w:rPr>
        <w:t>engels</w:t>
      </w:r>
      <w:r>
        <w:rPr>
          <w:rStyle w:val="Person"/>
        </w:rPr>
        <w:t>#P227</w:t>
      </w:r>
      <w:r w:rsidRPr="005C3A3E">
        <w:rPr>
          <w:rFonts w:cs="Times New Roman"/>
        </w:rPr>
        <w:t xml:space="preserve">, </w:t>
      </w:r>
      <w:r w:rsidRPr="00966FB3">
        <w:rPr>
          <w:rStyle w:val="Person"/>
        </w:rPr>
        <w:t>lenin</w:t>
      </w:r>
      <w:r>
        <w:rPr>
          <w:rStyle w:val="Person"/>
        </w:rPr>
        <w:t>#P32</w:t>
      </w:r>
      <w:r w:rsidRPr="005C3A3E">
        <w:rPr>
          <w:rFonts w:cs="Times New Roman"/>
        </w:rPr>
        <w:t xml:space="preserve"> vertrauten künstler und schriftsteller zu den gesellschaftlichen tendenzen und e</w:t>
      </w:r>
      <w:r>
        <w:rPr>
          <w:rFonts w:cs="Times New Roman"/>
        </w:rPr>
        <w:t>rscheinungen unseres zeitalters</w:t>
      </w:r>
      <w:r w:rsidRPr="005C3A3E">
        <w:rPr>
          <w:rFonts w:cs="Times New Roman"/>
        </w:rPr>
        <w:t xml:space="preserve"> (</w:t>
      </w:r>
      <w:r w:rsidRPr="00F304D6">
        <w:rPr>
          <w:rFonts w:cs="Times New Roman"/>
          <w:lang w:val="de-AT" w:eastAsia="fr-FR"/>
        </w:rPr>
        <w:t xml:space="preserve">alles </w:t>
      </w:r>
      <w:r w:rsidRPr="00966FB3">
        <w:rPr>
          <w:rStyle w:val="Person"/>
        </w:rPr>
        <w:t>ernst fischer</w:t>
      </w:r>
      <w:r>
        <w:rPr>
          <w:rStyle w:val="Person"/>
        </w:rPr>
        <w:t>#P145</w:t>
      </w:r>
      <w:r w:rsidRPr="00F304D6">
        <w:rPr>
          <w:rFonts w:cs="Times New Roman"/>
          <w:lang w:val="de-AT" w:eastAsia="fr-FR"/>
        </w:rPr>
        <w:t>)</w:t>
      </w:r>
      <w:r>
        <w:rPr>
          <w:rFonts w:cs="Times New Roman"/>
          <w:lang w:val="de-AT" w:eastAsia="fr-FR"/>
        </w:rPr>
        <w:t>.</w:t>
      </w:r>
    </w:p>
    <w:p w:rsidR="002C2B46" w:rsidRPr="00F304D6" w:rsidRDefault="002C2B46" w:rsidP="00E408CF">
      <w:pPr>
        <w:rPr>
          <w:rFonts w:cs="Times New Roman"/>
          <w:lang w:val="de-AT" w:eastAsia="fr-FR"/>
        </w:rPr>
      </w:pPr>
    </w:p>
    <w:p w:rsidR="002C2B46" w:rsidRDefault="002C2B46" w:rsidP="00E408CF">
      <w:pPr>
        <w:rPr>
          <w:rFonts w:cs="Times New Roman"/>
        </w:rPr>
      </w:pPr>
      <w:r w:rsidRPr="004C50A6">
        <w:rPr>
          <w:rStyle w:val="Person"/>
        </w:rPr>
        <w:t>franz hiesels</w:t>
      </w:r>
      <w:r>
        <w:rPr>
          <w:rStyle w:val="Person"/>
        </w:rPr>
        <w:t>#P152</w:t>
      </w:r>
      <w:r>
        <w:rPr>
          <w:rFonts w:cs="Times New Roman"/>
        </w:rPr>
        <w:t xml:space="preserve"> </w:t>
      </w:r>
      <w:r w:rsidRPr="004C50A6">
        <w:rPr>
          <w:rStyle w:val="Schlagwort"/>
          <w:i/>
          <w:iCs/>
        </w:rPr>
        <w:t>herr pum sucht seinen mörder</w:t>
      </w:r>
      <w:r>
        <w:rPr>
          <w:rStyle w:val="Schlagwort"/>
          <w:i/>
          <w:iCs/>
        </w:rPr>
        <w:t>#S57</w:t>
      </w:r>
      <w:r w:rsidRPr="001A41DC">
        <w:rPr>
          <w:rFonts w:cs="Times New Roman"/>
          <w:i/>
        </w:rPr>
        <w:t>.</w:t>
      </w:r>
      <w:r w:rsidRPr="005C3A3E">
        <w:rPr>
          <w:rFonts w:cs="Times New Roman"/>
        </w:rPr>
        <w:t xml:space="preserve"> hölzerner </w:t>
      </w:r>
      <w:r w:rsidRPr="005C3A3E">
        <w:rPr>
          <w:rFonts w:cs="Times New Roman"/>
          <w:lang w:val="de-AT" w:eastAsia="en-US"/>
        </w:rPr>
        <w:t xml:space="preserve">dialog, </w:t>
      </w:r>
      <w:r w:rsidRPr="005C3A3E">
        <w:rPr>
          <w:rFonts w:cs="Times New Roman"/>
        </w:rPr>
        <w:t xml:space="preserve">an den haaren herbeigezogene </w:t>
      </w:r>
      <w:r w:rsidRPr="005C3A3E">
        <w:rPr>
          <w:rFonts w:cs="Times New Roman"/>
          <w:lang w:val="de-AT" w:eastAsia="en-US"/>
        </w:rPr>
        <w:t xml:space="preserve">story, </w:t>
      </w:r>
      <w:r w:rsidRPr="005C3A3E">
        <w:rPr>
          <w:rFonts w:cs="Times New Roman"/>
        </w:rPr>
        <w:t xml:space="preserve">herr pum ertappt seine frau beim ehebruch und will sich nun umbringen. nein, das könnte ihr eine böse nachrede schaffen, also sucht er einen mann, der bereit ist, das mordgeschäft für ihn zu übernehmen. auf der polizei wirft man ihm seine trunkenheit vor. ein pressluftarbeiter missversteht ihn immer wieder. bedeutend lebensnaher und treffender ist sein </w:t>
      </w:r>
      <w:r w:rsidRPr="004C50A6">
        <w:rPr>
          <w:rStyle w:val="Schlagwort"/>
          <w:i/>
          <w:iCs/>
        </w:rPr>
        <w:t>maulwurfshügel</w:t>
      </w:r>
      <w:r>
        <w:rPr>
          <w:rStyle w:val="Schlagwort"/>
          <w:i/>
          <w:iCs/>
        </w:rPr>
        <w:t>#S58</w:t>
      </w:r>
      <w:r w:rsidRPr="005C3A3E">
        <w:rPr>
          <w:rFonts w:cs="Times New Roman"/>
        </w:rPr>
        <w:t>.</w:t>
      </w:r>
      <w:r>
        <w:rPr>
          <w:rFonts w:cs="Times New Roman"/>
        </w:rPr>
        <w:br/>
      </w:r>
      <w:r w:rsidRPr="005C3A3E">
        <w:rPr>
          <w:rFonts w:cs="Times New Roman"/>
        </w:rPr>
        <w:t>eine kugel im leib tut sehr weh und kann zum tod führen. das ist den meisten nicht bekannt, wenn sie stolz zum militär gehen. auch nicht dass das militär ja dazu geschaffen wurde, dass ein mensch dem andern kugeln in den leib zu jagen sucht.</w:t>
      </w:r>
    </w:p>
    <w:p w:rsidR="002C2B46" w:rsidRDefault="002C2B46" w:rsidP="00E408CF">
      <w:pPr>
        <w:rPr>
          <w:rFonts w:cs="Times New Roman"/>
        </w:rPr>
      </w:pPr>
    </w:p>
    <w:p w:rsidR="002C2B46" w:rsidRDefault="002C2B46" w:rsidP="00E408CF">
      <w:pPr>
        <w:rPr>
          <w:rFonts w:cs="Times New Roman"/>
        </w:rPr>
      </w:pPr>
      <w:bookmarkStart w:id="2" w:name="bookmark88"/>
      <w:r w:rsidRPr="004C50A6">
        <w:rPr>
          <w:rFonts w:cs="Times New Roman"/>
        </w:rPr>
        <w:t>[</w:t>
      </w:r>
      <w:r w:rsidRPr="004C50A6">
        <w:rPr>
          <w:rFonts w:cs="Times New Roman"/>
          <w:lang w:val="de-AT" w:eastAsia="en-US"/>
        </w:rPr>
        <w:t>44</w:t>
      </w:r>
      <w:bookmarkEnd w:id="2"/>
      <w:r w:rsidRPr="004C50A6">
        <w:rPr>
          <w:rFonts w:cs="Times New Roman"/>
          <w:lang w:val="de-AT" w:eastAsia="en-US"/>
        </w:rPr>
        <w:t>]</w:t>
      </w:r>
      <w:r>
        <w:rPr>
          <w:rFonts w:cs="Times New Roman"/>
        </w:rPr>
        <w:t xml:space="preserve"> </w:t>
      </w:r>
      <w:r>
        <w:rPr>
          <w:rStyle w:val="Person"/>
        </w:rPr>
        <w:t>r</w:t>
      </w:r>
      <w:r w:rsidRPr="004C50A6">
        <w:rPr>
          <w:rStyle w:val="Person"/>
        </w:rPr>
        <w:t>ischbieter</w:t>
      </w:r>
      <w:r>
        <w:rPr>
          <w:rStyle w:val="Person"/>
        </w:rPr>
        <w:t>#P153</w:t>
      </w:r>
      <w:r>
        <w:rPr>
          <w:rFonts w:cs="Times New Roman"/>
          <w:lang w:val="de-AT" w:eastAsia="en-US"/>
        </w:rPr>
        <w:t>:</w:t>
      </w:r>
      <w:r w:rsidRPr="005C3A3E">
        <w:rPr>
          <w:rFonts w:cs="Times New Roman"/>
          <w:lang w:val="de-AT" w:eastAsia="en-US"/>
        </w:rPr>
        <w:t xml:space="preserve"> </w:t>
      </w:r>
      <w:r w:rsidRPr="004C50A6">
        <w:rPr>
          <w:rStyle w:val="Person"/>
        </w:rPr>
        <w:t>brecht</w:t>
      </w:r>
      <w:r>
        <w:rPr>
          <w:rStyle w:val="Person"/>
        </w:rPr>
        <w:t>#P66</w:t>
      </w:r>
      <w:r w:rsidRPr="005C3A3E">
        <w:rPr>
          <w:rFonts w:cs="Times New Roman"/>
        </w:rPr>
        <w:t xml:space="preserve"> </w:t>
      </w:r>
      <w:r w:rsidRPr="005C3A3E">
        <w:rPr>
          <w:rFonts w:cs="Times New Roman"/>
          <w:lang w:val="de-AT" w:eastAsia="en-US"/>
        </w:rPr>
        <w:t xml:space="preserve">war marxist, das </w:t>
      </w:r>
      <w:r w:rsidRPr="005C3A3E">
        <w:rPr>
          <w:rFonts w:cs="Times New Roman"/>
        </w:rPr>
        <w:t xml:space="preserve">ist überall </w:t>
      </w:r>
      <w:r w:rsidRPr="005C3A3E">
        <w:rPr>
          <w:rFonts w:cs="Times New Roman"/>
          <w:lang w:val="de-AT" w:eastAsia="en-US"/>
        </w:rPr>
        <w:t xml:space="preserve">in </w:t>
      </w:r>
      <w:r w:rsidRPr="005C3A3E">
        <w:rPr>
          <w:rFonts w:cs="Times New Roman"/>
        </w:rPr>
        <w:t xml:space="preserve">seinen stücken zum ausdruck gekommen. aber schon </w:t>
      </w:r>
      <w:r w:rsidRPr="00CA226D">
        <w:rPr>
          <w:rStyle w:val="Person"/>
        </w:rPr>
        <w:t>siegfried melchinger</w:t>
      </w:r>
      <w:r>
        <w:rPr>
          <w:rStyle w:val="Person"/>
        </w:rPr>
        <w:t>#P972</w:t>
      </w:r>
      <w:r w:rsidRPr="005C3A3E">
        <w:rPr>
          <w:rFonts w:cs="Times New Roman"/>
        </w:rPr>
        <w:t xml:space="preserve"> hat darauf hingewiesen, dass es kein verbrechen ist, marxist zu sein, und es darf nicht unerlaubt sein, sich als kommunist zu </w:t>
      </w:r>
      <w:r w:rsidRPr="005C3A3E">
        <w:rPr>
          <w:rFonts w:cs="Times New Roman"/>
          <w:lang w:val="de-AT" w:eastAsia="en-US"/>
        </w:rPr>
        <w:t>be</w:t>
      </w:r>
      <w:r w:rsidRPr="005C3A3E">
        <w:rPr>
          <w:rFonts w:cs="Times New Roman"/>
        </w:rPr>
        <w:t xml:space="preserve">kennen, wenn man unter </w:t>
      </w:r>
      <w:r w:rsidRPr="00AC2DBA">
        <w:rPr>
          <w:rStyle w:val="Schlagwort"/>
        </w:rPr>
        <w:t>kommunismus</w:t>
      </w:r>
      <w:r>
        <w:rPr>
          <w:rStyle w:val="Schlagwort"/>
        </w:rPr>
        <w:t>#S6</w:t>
      </w:r>
      <w:r w:rsidRPr="005C3A3E">
        <w:rPr>
          <w:rFonts w:cs="Times New Roman"/>
        </w:rPr>
        <w:t xml:space="preserve"> wie </w:t>
      </w:r>
      <w:r w:rsidRPr="00003691">
        <w:rPr>
          <w:rStyle w:val="Person"/>
        </w:rPr>
        <w:t>brecht</w:t>
      </w:r>
      <w:r>
        <w:rPr>
          <w:rStyle w:val="Person"/>
        </w:rPr>
        <w:t>#P66</w:t>
      </w:r>
      <w:r w:rsidRPr="005C3A3E">
        <w:rPr>
          <w:rFonts w:cs="Times New Roman"/>
        </w:rPr>
        <w:t xml:space="preserve"> eine eigen</w:t>
      </w:r>
      <w:r>
        <w:rPr>
          <w:rFonts w:cs="Times New Roman"/>
          <w:lang w:val="de-AT" w:eastAsia="en-US"/>
        </w:rPr>
        <w:t>tum</w:t>
      </w:r>
      <w:r w:rsidRPr="005C3A3E">
        <w:rPr>
          <w:rFonts w:cs="Times New Roman"/>
          <w:lang w:val="de-AT" w:eastAsia="en-US"/>
        </w:rPr>
        <w:t>s</w:t>
      </w:r>
      <w:r w:rsidRPr="005C3A3E">
        <w:rPr>
          <w:rFonts w:cs="Times New Roman"/>
        </w:rPr>
        <w:t xml:space="preserve">ordnung meint, die den privaten besitz an produktionsmitteln aufhebt. </w:t>
      </w:r>
      <w:r w:rsidRPr="00AC2DBA">
        <w:rPr>
          <w:rStyle w:val="Schlagwort"/>
        </w:rPr>
        <w:t>kommunismus</w:t>
      </w:r>
      <w:r>
        <w:rPr>
          <w:rStyle w:val="Schlagwort"/>
        </w:rPr>
        <w:t>#S6</w:t>
      </w:r>
      <w:r w:rsidRPr="005C3A3E">
        <w:rPr>
          <w:rFonts w:cs="Times New Roman"/>
        </w:rPr>
        <w:t xml:space="preserve"> und </w:t>
      </w:r>
      <w:r w:rsidRPr="005C3A3E">
        <w:rPr>
          <w:rFonts w:cs="Times New Roman"/>
          <w:lang w:val="de-AT" w:eastAsia="en-US"/>
        </w:rPr>
        <w:t>to</w:t>
      </w:r>
      <w:r w:rsidRPr="005C3A3E">
        <w:rPr>
          <w:rFonts w:cs="Times New Roman"/>
        </w:rPr>
        <w:t>talitarismus sind nicht identisch. gesellschaf</w:t>
      </w:r>
      <w:r w:rsidRPr="005C3A3E">
        <w:rPr>
          <w:rFonts w:cs="Times New Roman"/>
          <w:lang w:val="de-AT" w:eastAsia="en-US"/>
        </w:rPr>
        <w:t xml:space="preserve">ten </w:t>
      </w:r>
      <w:r w:rsidRPr="005C3A3E">
        <w:rPr>
          <w:rFonts w:cs="Times New Roman"/>
        </w:rPr>
        <w:t xml:space="preserve">mit anderen als kommunistischen eigentumsverfassungen sind ebenso gegen </w:t>
      </w:r>
      <w:r w:rsidRPr="005C3A3E">
        <w:rPr>
          <w:rFonts w:cs="Times New Roman"/>
          <w:lang w:val="de-AT" w:eastAsia="en-US"/>
        </w:rPr>
        <w:t>to</w:t>
      </w:r>
      <w:r w:rsidRPr="005C3A3E">
        <w:rPr>
          <w:rFonts w:cs="Times New Roman"/>
        </w:rPr>
        <w:t xml:space="preserve">talitarismus anfällig. die eigentliche bedrohung ist immer nur der </w:t>
      </w:r>
      <w:r w:rsidRPr="005C3A3E">
        <w:rPr>
          <w:rFonts w:cs="Times New Roman"/>
          <w:lang w:val="de-AT" w:eastAsia="en-US"/>
        </w:rPr>
        <w:t>to</w:t>
      </w:r>
      <w:r w:rsidRPr="005C3A3E">
        <w:rPr>
          <w:rFonts w:cs="Times New Roman"/>
        </w:rPr>
        <w:t xml:space="preserve">talitarismus, was sich 1933 in deutschland gezeigt hat. und </w:t>
      </w:r>
      <w:r w:rsidRPr="004C50A6">
        <w:rPr>
          <w:rStyle w:val="Person"/>
        </w:rPr>
        <w:t>brechts</w:t>
      </w:r>
      <w:r>
        <w:rPr>
          <w:rStyle w:val="Person"/>
        </w:rPr>
        <w:t>#P66</w:t>
      </w:r>
      <w:r w:rsidRPr="005C3A3E">
        <w:rPr>
          <w:rFonts w:cs="Times New Roman"/>
        </w:rPr>
        <w:t xml:space="preserve"> dramen vom kampf der unteren gegen die oberen können nicht anders als anti-totalitär</w:t>
      </w:r>
      <w:r>
        <w:rPr>
          <w:rFonts w:cs="Times New Roman"/>
        </w:rPr>
        <w:t xml:space="preserve"> wirken, hier ebenso wie drüben</w:t>
      </w:r>
      <w:r w:rsidRPr="005C3A3E">
        <w:rPr>
          <w:rFonts w:cs="Times New Roman"/>
        </w:rPr>
        <w:t xml:space="preserve"> (in </w:t>
      </w:r>
      <w:r w:rsidRPr="004C50A6">
        <w:rPr>
          <w:rStyle w:val="Schlagwort"/>
          <w:i/>
          <w:iCs/>
        </w:rPr>
        <w:t>theater heute</w:t>
      </w:r>
      <w:r>
        <w:rPr>
          <w:rStyle w:val="Schlagwort"/>
          <w:i/>
          <w:iCs/>
        </w:rPr>
        <w:t>#S59</w:t>
      </w:r>
      <w:r w:rsidRPr="005C3A3E">
        <w:rPr>
          <w:rFonts w:cs="Times New Roman"/>
        </w:rPr>
        <w:t>, okt.</w:t>
      </w:r>
      <w:r>
        <w:rPr>
          <w:rFonts w:cs="Times New Roman"/>
        </w:rPr>
        <w:t xml:space="preserve"> </w:t>
      </w:r>
      <w:r w:rsidRPr="005C3A3E">
        <w:rPr>
          <w:rFonts w:cs="Times New Roman"/>
        </w:rPr>
        <w:t>61)</w:t>
      </w:r>
      <w:r>
        <w:rPr>
          <w:rFonts w:cs="Times New Roman"/>
        </w:rPr>
        <w:t>.</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am </w:t>
      </w:r>
      <w:r w:rsidRPr="00003691">
        <w:rPr>
          <w:rStyle w:val="Institution"/>
        </w:rPr>
        <w:t>wiener burgtheater</w:t>
      </w:r>
      <w:r>
        <w:rPr>
          <w:rStyle w:val="Institution"/>
        </w:rPr>
        <w:t>#I18</w:t>
      </w:r>
      <w:r w:rsidRPr="005C3A3E">
        <w:rPr>
          <w:rFonts w:cs="Times New Roman"/>
        </w:rPr>
        <w:t xml:space="preserve"> und am </w:t>
      </w:r>
      <w:r w:rsidRPr="00003691">
        <w:rPr>
          <w:rStyle w:val="Institution"/>
        </w:rPr>
        <w:t>zürcher schauspielhaus</w:t>
      </w:r>
      <w:r>
        <w:rPr>
          <w:rStyle w:val="Institution"/>
        </w:rPr>
        <w:t>#I19</w:t>
      </w:r>
      <w:r w:rsidRPr="005C3A3E">
        <w:rPr>
          <w:rFonts w:cs="Times New Roman"/>
        </w:rPr>
        <w:t xml:space="preserve"> sind junge leute am werk, um dreissig herum alt, laue, flaue szenenroutiniers, fabrikanten netter harmlosigkeit. keine leidenschaft, keine besessenheit ist da zu spüren.</w:t>
      </w:r>
      <w:r>
        <w:rPr>
          <w:rFonts w:cs="Times New Roman"/>
        </w:rPr>
        <w:br/>
      </w:r>
      <w:r w:rsidRPr="005C3A3E">
        <w:rPr>
          <w:rFonts w:cs="Times New Roman"/>
        </w:rPr>
        <w:t>eine auflehnung ist nur nach vorne möglich und dort steht der verpönt</w:t>
      </w:r>
      <w:r>
        <w:rPr>
          <w:rFonts w:cs="Times New Roman"/>
        </w:rPr>
        <w:t xml:space="preserve">e </w:t>
      </w:r>
      <w:r w:rsidRPr="00AC2DBA">
        <w:rPr>
          <w:rStyle w:val="Schlagwort"/>
        </w:rPr>
        <w:t>kommunismus</w:t>
      </w:r>
      <w:r>
        <w:rPr>
          <w:rStyle w:val="Schlagwort"/>
        </w:rPr>
        <w:t>#S6</w:t>
      </w:r>
      <w:r>
        <w:rPr>
          <w:rFonts w:cs="Times New Roman"/>
        </w:rPr>
        <w:t>. wer will heute sch</w:t>
      </w:r>
      <w:r w:rsidRPr="005C3A3E">
        <w:rPr>
          <w:rFonts w:cs="Times New Roman"/>
        </w:rPr>
        <w:t>on revolutionär sein? und so sind diese ju</w:t>
      </w:r>
      <w:r>
        <w:rPr>
          <w:rFonts w:cs="Times New Roman"/>
        </w:rPr>
        <w:t>ngen leute von der sogenannten ‚öffentlichen meinung‘</w:t>
      </w:r>
      <w:r w:rsidRPr="005C3A3E">
        <w:rPr>
          <w:rFonts w:cs="Times New Roman"/>
        </w:rPr>
        <w:t xml:space="preserve"> zurechtgestutzt, ganz </w:t>
      </w:r>
      <w:r w:rsidRPr="005C3A3E">
        <w:rPr>
          <w:rFonts w:cs="Times New Roman"/>
          <w:lang w:val="de-AT" w:eastAsia="en-US"/>
        </w:rPr>
        <w:t xml:space="preserve">kinder </w:t>
      </w:r>
      <w:r w:rsidRPr="005C3A3E">
        <w:rPr>
          <w:rFonts w:cs="Times New Roman"/>
        </w:rPr>
        <w:t>ihrer zeit und ihrer gesellschaft.</w:t>
      </w:r>
    </w:p>
    <w:p w:rsidR="002C2B46" w:rsidRDefault="002C2B46" w:rsidP="00E408CF">
      <w:pPr>
        <w:rPr>
          <w:rFonts w:cs="Times New Roman"/>
        </w:rPr>
      </w:pPr>
    </w:p>
    <w:p w:rsidR="002C2B46" w:rsidRDefault="002C2B46" w:rsidP="004C50A6">
      <w:pPr>
        <w:pStyle w:val="Thema"/>
      </w:pPr>
      <w:r w:rsidRPr="005C3A3E">
        <w:t xml:space="preserve">in villach gewann die </w:t>
      </w:r>
      <w:r w:rsidRPr="00003691">
        <w:rPr>
          <w:rStyle w:val="Institution"/>
        </w:rPr>
        <w:t>kp</w:t>
      </w:r>
      <w:r>
        <w:rPr>
          <w:rStyle w:val="Institution"/>
        </w:rPr>
        <w:t>#I3</w:t>
      </w:r>
      <w:r w:rsidRPr="005C3A3E">
        <w:t xml:space="preserve"> ein </w:t>
      </w:r>
      <w:r w:rsidRPr="005C3A3E">
        <w:rPr>
          <w:lang w:val="de-AT" w:eastAsia="en-US"/>
        </w:rPr>
        <w:t>mandat.</w:t>
      </w:r>
      <w:r>
        <w:rPr>
          <w:lang w:val="de-AT" w:eastAsia="en-US"/>
        </w:rPr>
        <w:t>#T4</w:t>
      </w:r>
    </w:p>
    <w:p w:rsidR="002C2B46" w:rsidRDefault="002C2B46" w:rsidP="00E408CF">
      <w:pPr>
        <w:rPr>
          <w:rFonts w:cs="Times New Roman"/>
        </w:rPr>
      </w:pPr>
    </w:p>
    <w:p w:rsidR="002C2B46" w:rsidRDefault="002C2B46" w:rsidP="00E408CF">
      <w:pPr>
        <w:rPr>
          <w:rFonts w:cs="Times New Roman"/>
        </w:rPr>
      </w:pPr>
      <w:r w:rsidRPr="00F304D6">
        <w:rPr>
          <w:rFonts w:cs="Times New Roman"/>
          <w:lang w:val="de-AT" w:eastAsia="fr-FR"/>
        </w:rPr>
        <w:t xml:space="preserve">die </w:t>
      </w:r>
      <w:r w:rsidRPr="005C3A3E">
        <w:rPr>
          <w:rFonts w:cs="Times New Roman"/>
        </w:rPr>
        <w:t xml:space="preserve">stücke der </w:t>
      </w:r>
      <w:r w:rsidRPr="004C50A6">
        <w:rPr>
          <w:rStyle w:val="Schlagwort"/>
        </w:rPr>
        <w:t>deutschen klassik</w:t>
      </w:r>
      <w:r>
        <w:rPr>
          <w:rStyle w:val="Schlagwort"/>
        </w:rPr>
        <w:t>#S60</w:t>
      </w:r>
      <w:r w:rsidRPr="005C3A3E">
        <w:rPr>
          <w:rFonts w:cs="Times New Roman"/>
        </w:rPr>
        <w:t xml:space="preserve"> sind verglichen mit </w:t>
      </w:r>
      <w:r w:rsidRPr="004C50A6">
        <w:rPr>
          <w:rStyle w:val="Person"/>
        </w:rPr>
        <w:t>molière</w:t>
      </w:r>
      <w:r>
        <w:rPr>
          <w:rStyle w:val="Person"/>
        </w:rPr>
        <w:t>#P101</w:t>
      </w:r>
      <w:r w:rsidRPr="005C3A3E">
        <w:rPr>
          <w:rFonts w:cs="Times New Roman"/>
        </w:rPr>
        <w:t xml:space="preserve"> oder </w:t>
      </w:r>
      <w:r w:rsidRPr="004C50A6">
        <w:rPr>
          <w:rStyle w:val="Person"/>
        </w:rPr>
        <w:t>shakespeare</w:t>
      </w:r>
      <w:r>
        <w:rPr>
          <w:rStyle w:val="Person"/>
        </w:rPr>
        <w:t>#P220</w:t>
      </w:r>
      <w:r w:rsidRPr="005C3A3E">
        <w:rPr>
          <w:rFonts w:cs="Times New Roman"/>
        </w:rPr>
        <w:t xml:space="preserve"> spröde, wirklichkeitsfremd, wenig bretterkundig geschrieben. gebilde halsbrecher</w:t>
      </w:r>
      <w:r>
        <w:rPr>
          <w:rFonts w:cs="Times New Roman"/>
        </w:rPr>
        <w:t>ischer künstlichkeit, voll von ‚existenz‘ und ‚erhabenen‘</w:t>
      </w:r>
      <w:r w:rsidRPr="005C3A3E">
        <w:rPr>
          <w:rFonts w:cs="Times New Roman"/>
        </w:rPr>
        <w:t xml:space="preserve"> gedanken. geschrieben mit wenig kenntnis von realen o</w:t>
      </w:r>
      <w:r>
        <w:rPr>
          <w:rFonts w:cs="Times New Roman"/>
        </w:rPr>
        <w:t>der gar politischen situationen</w:t>
      </w:r>
      <w:r w:rsidRPr="005C3A3E">
        <w:rPr>
          <w:rFonts w:cs="Times New Roman"/>
        </w:rPr>
        <w:t xml:space="preserve"> (</w:t>
      </w:r>
      <w:r w:rsidRPr="004C50A6">
        <w:rPr>
          <w:rStyle w:val="Schlagwort"/>
          <w:i/>
          <w:iCs/>
        </w:rPr>
        <w:t>theater heute</w:t>
      </w:r>
      <w:r>
        <w:rPr>
          <w:rStyle w:val="Schlagwort"/>
          <w:i/>
          <w:iCs/>
        </w:rPr>
        <w:t>#S59</w:t>
      </w:r>
      <w:r w:rsidRPr="005C3A3E">
        <w:rPr>
          <w:rFonts w:cs="Times New Roman"/>
        </w:rPr>
        <w:t xml:space="preserve">, </w:t>
      </w:r>
      <w:r w:rsidRPr="007F754C">
        <w:rPr>
          <w:rStyle w:val="Schlagwort"/>
          <w:iCs/>
        </w:rPr>
        <w:t>deutsche klassik#S60</w:t>
      </w:r>
      <w:r w:rsidRPr="005C3A3E">
        <w:rPr>
          <w:rFonts w:cs="Times New Roman"/>
        </w:rPr>
        <w:t>)</w:t>
      </w:r>
      <w:r>
        <w:rPr>
          <w:rFonts w:cs="Times New Roman"/>
        </w:rPr>
        <w:t>.</w:t>
      </w:r>
    </w:p>
    <w:p w:rsidR="002C2B46" w:rsidRDefault="002C2B46" w:rsidP="00E408CF">
      <w:pPr>
        <w:rPr>
          <w:rFonts w:cs="Times New Roman"/>
        </w:rPr>
      </w:pPr>
    </w:p>
    <w:p w:rsidR="002C2B46" w:rsidRDefault="002C2B46" w:rsidP="00CF4DCE">
      <w:pPr>
        <w:pStyle w:val="Thema"/>
      </w:pPr>
      <w:r w:rsidRPr="005C3A3E">
        <w:t>dr.</w:t>
      </w:r>
      <w:r>
        <w:t xml:space="preserve"> </w:t>
      </w:r>
      <w:r w:rsidRPr="005C3A3E">
        <w:t xml:space="preserve">sinzinger getroffen. sie arbeitet jetzt im pressereferat der </w:t>
      </w:r>
      <w:r w:rsidRPr="00CF4DCE">
        <w:rPr>
          <w:rStyle w:val="Institution"/>
        </w:rPr>
        <w:t>övp</w:t>
      </w:r>
      <w:r>
        <w:rPr>
          <w:rStyle w:val="Institution"/>
        </w:rPr>
        <w:t>#I16</w:t>
      </w:r>
      <w:r w:rsidRPr="005C3A3E">
        <w:t xml:space="preserve"> und gibt sich sehr unzufrieden. sie hat angst, meinen lichtbildervortrag über </w:t>
      </w:r>
      <w:r w:rsidRPr="005C36EA">
        <w:rPr>
          <w:rStyle w:val="Ort"/>
        </w:rPr>
        <w:t>moskau</w:t>
      </w:r>
      <w:r>
        <w:rPr>
          <w:rStyle w:val="Ort"/>
        </w:rPr>
        <w:t>#G18</w:t>
      </w:r>
      <w:r w:rsidRPr="005C3A3E">
        <w:t xml:space="preserve"> zu besuchen. der </w:t>
      </w:r>
      <w:r w:rsidRPr="005C3A3E">
        <w:rPr>
          <w:lang w:val="de-AT" w:eastAsia="en-US"/>
        </w:rPr>
        <w:t xml:space="preserve">terror </w:t>
      </w:r>
      <w:r w:rsidRPr="005C3A3E">
        <w:t>geht auf katzenpfoten um.</w:t>
      </w:r>
      <w:r>
        <w:t>#T3</w:t>
      </w:r>
    </w:p>
    <w:p w:rsidR="002C2B46" w:rsidRDefault="002C2B46" w:rsidP="00E408CF">
      <w:pPr>
        <w:rPr>
          <w:rFonts w:cs="Times New Roman"/>
        </w:rPr>
      </w:pPr>
    </w:p>
    <w:p w:rsidR="002C2B46" w:rsidRDefault="002C2B46" w:rsidP="00E408CF">
      <w:pPr>
        <w:rPr>
          <w:rFonts w:cs="Times New Roman"/>
        </w:rPr>
      </w:pPr>
      <w:r>
        <w:rPr>
          <w:rFonts w:cs="Times New Roman"/>
        </w:rPr>
        <w:t>###</w:t>
      </w:r>
    </w:p>
    <w:p w:rsidR="002C2B46" w:rsidRDefault="002C2B46" w:rsidP="00E408CF">
      <w:pPr>
        <w:rPr>
          <w:rFonts w:cs="Times New Roman"/>
        </w:rPr>
      </w:pPr>
    </w:p>
    <w:p w:rsidR="002C2B46" w:rsidRDefault="002C2B46" w:rsidP="00E408CF">
      <w:pPr>
        <w:rPr>
          <w:rFonts w:cs="Times New Roman"/>
        </w:rPr>
      </w:pPr>
      <w:r w:rsidRPr="00CF4DCE">
        <w:rPr>
          <w:rStyle w:val="Person"/>
        </w:rPr>
        <w:t>dr. heinrich klier</w:t>
      </w:r>
      <w:r>
        <w:rPr>
          <w:rStyle w:val="Person"/>
        </w:rPr>
        <w:t>#P156</w:t>
      </w:r>
      <w:r w:rsidRPr="005C3A3E">
        <w:rPr>
          <w:rFonts w:cs="Times New Roman"/>
        </w:rPr>
        <w:t xml:space="preserve">, gefördertes protektionskind der rechten, mündet von trüber </w:t>
      </w:r>
      <w:r w:rsidRPr="005C3A3E">
        <w:rPr>
          <w:rFonts w:cs="Times New Roman"/>
          <w:lang w:val="de-AT" w:eastAsia="en-US"/>
        </w:rPr>
        <w:t>quel</w:t>
      </w:r>
      <w:r w:rsidRPr="005C3A3E">
        <w:rPr>
          <w:rFonts w:cs="Times New Roman"/>
        </w:rPr>
        <w:t xml:space="preserve">le kommend im nazibereich. sprengt für </w:t>
      </w:r>
      <w:r w:rsidRPr="005C36EA">
        <w:rPr>
          <w:rStyle w:val="Ort"/>
        </w:rPr>
        <w:t>südtirol</w:t>
      </w:r>
      <w:r>
        <w:rPr>
          <w:rStyle w:val="Ort"/>
        </w:rPr>
        <w:t>#G6</w:t>
      </w:r>
      <w:r w:rsidRPr="005C3A3E">
        <w:rPr>
          <w:rFonts w:cs="Times New Roman"/>
        </w:rPr>
        <w:t>.</w:t>
      </w:r>
      <w:r w:rsidRPr="005C3A3E">
        <w:rPr>
          <w:rFonts w:cs="Times New Roman"/>
        </w:rPr>
        <w:br/>
        <w:t>man muss sich wirklich entscheiden, wenn man das leben sauber gestal</w:t>
      </w:r>
      <w:r w:rsidRPr="005C3A3E">
        <w:rPr>
          <w:rFonts w:cs="Times New Roman"/>
          <w:lang w:val="de-AT" w:eastAsia="en-US"/>
        </w:rPr>
        <w:t xml:space="preserve">ten </w:t>
      </w:r>
      <w:r w:rsidRPr="005C3A3E">
        <w:rPr>
          <w:rFonts w:cs="Times New Roman"/>
        </w:rPr>
        <w:t>will.</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es wäre sinnlos, ein </w:t>
      </w:r>
      <w:r w:rsidRPr="005C3A3E">
        <w:rPr>
          <w:rFonts w:cs="Times New Roman"/>
          <w:lang w:val="de-AT" w:eastAsia="en-US"/>
        </w:rPr>
        <w:t xml:space="preserve">system </w:t>
      </w:r>
      <w:r w:rsidRPr="005C3A3E">
        <w:rPr>
          <w:rFonts w:cs="Times New Roman"/>
        </w:rPr>
        <w:t xml:space="preserve">nur auf </w:t>
      </w:r>
      <w:r w:rsidRPr="005C3A3E">
        <w:rPr>
          <w:rFonts w:cs="Times New Roman"/>
          <w:lang w:val="de-AT" w:eastAsia="en-US"/>
        </w:rPr>
        <w:t xml:space="preserve">propaganda </w:t>
      </w:r>
      <w:r w:rsidRPr="005C3A3E">
        <w:rPr>
          <w:rFonts w:cs="Times New Roman"/>
        </w:rPr>
        <w:t xml:space="preserve">aufzubauen. das wäre schaumschlägerei. der </w:t>
      </w:r>
      <w:r w:rsidRPr="00AC2DBA">
        <w:rPr>
          <w:rStyle w:val="Schlagwort"/>
        </w:rPr>
        <w:t>kommunismus</w:t>
      </w:r>
      <w:r>
        <w:rPr>
          <w:rStyle w:val="Schlagwort"/>
        </w:rPr>
        <w:t>#S6</w:t>
      </w:r>
      <w:r w:rsidRPr="005C3A3E">
        <w:rPr>
          <w:rFonts w:cs="Times New Roman"/>
        </w:rPr>
        <w:t xml:space="preserve"> hat mehr zu bieten als leere versprechungen.</w:t>
      </w:r>
      <w:r>
        <w:rPr>
          <w:rFonts w:cs="Times New Roman"/>
        </w:rPr>
        <w:br/>
      </w:r>
      <w:r w:rsidRPr="005C3A3E">
        <w:rPr>
          <w:rFonts w:cs="Times New Roman"/>
        </w:rPr>
        <w:t xml:space="preserve">im gegensatz zum </w:t>
      </w:r>
      <w:r w:rsidRPr="00787489">
        <w:rPr>
          <w:rStyle w:val="Schlagwort"/>
        </w:rPr>
        <w:t>nationalsozialismus</w:t>
      </w:r>
      <w:r>
        <w:rPr>
          <w:rStyle w:val="Schlagwort"/>
        </w:rPr>
        <w:t>#S61</w:t>
      </w:r>
      <w:r w:rsidRPr="005C3A3E">
        <w:rPr>
          <w:rFonts w:cs="Times New Roman"/>
        </w:rPr>
        <w:t xml:space="preserve"> ist der </w:t>
      </w:r>
      <w:r w:rsidRPr="00CF4DCE">
        <w:rPr>
          <w:rStyle w:val="Schlagwort"/>
        </w:rPr>
        <w:t>kommunismus</w:t>
      </w:r>
      <w:r>
        <w:rPr>
          <w:rStyle w:val="Schlagwort"/>
        </w:rPr>
        <w:t>#S6</w:t>
      </w:r>
      <w:r w:rsidRPr="005C3A3E">
        <w:rPr>
          <w:rFonts w:cs="Times New Roman"/>
        </w:rPr>
        <w:t xml:space="preserve"> eine </w:t>
      </w:r>
      <w:r w:rsidRPr="005C3A3E">
        <w:rPr>
          <w:rFonts w:cs="Times New Roman"/>
          <w:lang w:val="de-AT" w:eastAsia="en-US"/>
        </w:rPr>
        <w:t xml:space="preserve">idee </w:t>
      </w:r>
      <w:r w:rsidRPr="005C3A3E">
        <w:rPr>
          <w:rFonts w:cs="Times New Roman"/>
        </w:rPr>
        <w:t xml:space="preserve">voll echter menschlichkeit, von menschen für menschen geschaffen und bietet keinen platz für egoistische machtansprüche. eine </w:t>
      </w:r>
      <w:r w:rsidRPr="005C3A3E">
        <w:rPr>
          <w:rFonts w:cs="Times New Roman"/>
          <w:lang w:val="de-AT" w:eastAsia="en-US"/>
        </w:rPr>
        <w:t xml:space="preserve">idee </w:t>
      </w:r>
      <w:r w:rsidRPr="005C3A3E">
        <w:rPr>
          <w:rFonts w:cs="Times New Roman"/>
        </w:rPr>
        <w:t>der arbeitenden für arbeitende.</w:t>
      </w:r>
      <w:r>
        <w:rPr>
          <w:rFonts w:cs="Times New Roman"/>
        </w:rPr>
        <w:br/>
      </w:r>
      <w:r w:rsidRPr="005C3A3E">
        <w:rPr>
          <w:rFonts w:cs="Times New Roman"/>
        </w:rPr>
        <w:t xml:space="preserve">arbeiten können alle und wäre auch gesund für alle, auch für </w:t>
      </w:r>
      <w:r w:rsidRPr="005C3A3E">
        <w:rPr>
          <w:rFonts w:cs="Times New Roman"/>
          <w:lang w:val="de-AT" w:eastAsia="en-US"/>
        </w:rPr>
        <w:t xml:space="preserve">playboys, </w:t>
      </w:r>
      <w:r w:rsidRPr="005C3A3E">
        <w:rPr>
          <w:rFonts w:cs="Times New Roman"/>
        </w:rPr>
        <w:t>die vom schweiss der arbeiter in der väterlichen fabri</w:t>
      </w:r>
      <w:r>
        <w:rPr>
          <w:rFonts w:cs="Times New Roman"/>
        </w:rPr>
        <w:t>k her</w:t>
      </w:r>
      <w:r w:rsidRPr="005C3A3E">
        <w:rPr>
          <w:rFonts w:cs="Times New Roman"/>
        </w:rPr>
        <w:t>rlich leben.</w:t>
      </w:r>
    </w:p>
    <w:p w:rsidR="002C2B46" w:rsidRDefault="002C2B46" w:rsidP="00E408CF">
      <w:pPr>
        <w:rPr>
          <w:rFonts w:cs="Times New Roman"/>
        </w:rPr>
      </w:pPr>
    </w:p>
    <w:p w:rsidR="002C2B46" w:rsidRDefault="002C2B46" w:rsidP="00E408CF">
      <w:pPr>
        <w:rPr>
          <w:rFonts w:cs="Times New Roman"/>
        </w:rPr>
      </w:pPr>
      <w:r w:rsidRPr="005C3A3E">
        <w:rPr>
          <w:rFonts w:cs="Times New Roman"/>
        </w:rPr>
        <w:t>der lichtbildervortrag kann als gelungen bezeichnet werden.</w:t>
      </w:r>
      <w:r>
        <w:rPr>
          <w:rFonts w:cs="Times New Roman"/>
        </w:rPr>
        <w:t xml:space="preserve"> </w:t>
      </w:r>
      <w:r w:rsidRPr="005C3A3E">
        <w:rPr>
          <w:rFonts w:cs="Times New Roman"/>
        </w:rPr>
        <w:t xml:space="preserve">ich habe es </w:t>
      </w:r>
      <w:r>
        <w:rPr>
          <w:rFonts w:cs="Times New Roman"/>
        </w:rPr>
        <w:t>–</w:t>
      </w:r>
      <w:r w:rsidRPr="005C3A3E">
        <w:rPr>
          <w:rFonts w:cs="Times New Roman"/>
        </w:rPr>
        <w:t xml:space="preserve"> mühsam zwar, aber doch – gelernt, vor vielen menschen ruhig zu sprechen.</w:t>
      </w:r>
    </w:p>
    <w:p w:rsidR="002C2B46" w:rsidRDefault="002C2B46" w:rsidP="00E408CF">
      <w:pPr>
        <w:rPr>
          <w:rFonts w:cs="Times New Roman"/>
        </w:rPr>
      </w:pPr>
    </w:p>
    <w:p w:rsidR="002C2B46" w:rsidRDefault="002C2B46" w:rsidP="00E408CF">
      <w:pPr>
        <w:rPr>
          <w:rFonts w:cs="Times New Roman"/>
        </w:rPr>
      </w:pPr>
      <w:r w:rsidRPr="005C3A3E">
        <w:rPr>
          <w:rFonts w:cs="Times New Roman"/>
        </w:rPr>
        <w:t>nachmittags schneien mir reingard und gatte ins haus, mit der sehr durchsichtigen rede von alten röntgenbildern, die ein arzt gefordert hätte. aufdringliche verwandte.</w:t>
      </w:r>
      <w:r>
        <w:rPr>
          <w:rFonts w:cs="Times New Roman"/>
        </w:rPr>
        <w:br/>
        <w:t>rob</w:t>
      </w:r>
      <w:r w:rsidRPr="005C3A3E">
        <w:rPr>
          <w:rFonts w:cs="Times New Roman"/>
        </w:rPr>
        <w:t xml:space="preserve">ert hingegen langweilt uns am abend mit seinem von nazihass erfüllten reisebericht über </w:t>
      </w:r>
      <w:r w:rsidRPr="00AC04C1">
        <w:rPr>
          <w:rStyle w:val="Schlagwort"/>
        </w:rPr>
        <w:t>jugoslawien</w:t>
      </w:r>
      <w:r>
        <w:rPr>
          <w:rStyle w:val="Schlagwort"/>
        </w:rPr>
        <w:t>#S206</w:t>
      </w:r>
      <w:r w:rsidRPr="005C3A3E">
        <w:rPr>
          <w:rFonts w:cs="Times New Roman"/>
        </w:rPr>
        <w:t>.</w:t>
      </w:r>
      <w:r>
        <w:rPr>
          <w:rFonts w:cs="Times New Roman"/>
        </w:rPr>
        <w:br/>
      </w:r>
      <w:r w:rsidRPr="005C3A3E">
        <w:rPr>
          <w:rFonts w:cs="Times New Roman"/>
        </w:rPr>
        <w:t xml:space="preserve">in den </w:t>
      </w:r>
      <w:r w:rsidRPr="004D1A75">
        <w:rPr>
          <w:rStyle w:val="Institution"/>
        </w:rPr>
        <w:t>stickstoffwerken</w:t>
      </w:r>
      <w:r>
        <w:rPr>
          <w:rStyle w:val="Institution"/>
        </w:rPr>
        <w:t>#I14</w:t>
      </w:r>
      <w:r w:rsidRPr="005C3A3E">
        <w:rPr>
          <w:rFonts w:cs="Times New Roman"/>
        </w:rPr>
        <w:t xml:space="preserve"> haben wir zwei mandate verloren.</w:t>
      </w:r>
    </w:p>
    <w:p w:rsidR="002C2B46" w:rsidRDefault="002C2B46" w:rsidP="00E408CF">
      <w:pPr>
        <w:rPr>
          <w:rFonts w:cs="Times New Roman"/>
        </w:rPr>
      </w:pPr>
    </w:p>
    <w:p w:rsidR="002C2B46" w:rsidRDefault="002C2B46" w:rsidP="00CF4DCE">
      <w:pPr>
        <w:pStyle w:val="Thema"/>
      </w:pPr>
      <w:r w:rsidRPr="005C3A3E">
        <w:t xml:space="preserve">auf der moskaufahrt, an einer </w:t>
      </w:r>
      <w:r w:rsidRPr="005C3A3E">
        <w:rPr>
          <w:lang w:val="de-AT" w:eastAsia="en-US"/>
        </w:rPr>
        <w:t xml:space="preserve">station, </w:t>
      </w:r>
      <w:r w:rsidRPr="005C3A3E">
        <w:t xml:space="preserve">am nebengeleise ein soldatenzug. ich sehe einen mit gitarre und rufe hinüber: musik! und er reicht mir in rührender vertrauensseligkeit sofort sein </w:t>
      </w:r>
      <w:r w:rsidRPr="005C3A3E">
        <w:rPr>
          <w:lang w:val="de-AT" w:eastAsia="en-US"/>
        </w:rPr>
        <w:t xml:space="preserve">instrument </w:t>
      </w:r>
      <w:r w:rsidRPr="005C3A3E">
        <w:t>her. darauf grosses gelächter bei unseren l</w:t>
      </w:r>
      <w:r w:rsidRPr="00F304D6">
        <w:rPr>
          <w:lang w:val="de-AT" w:eastAsia="fr-FR"/>
        </w:rPr>
        <w:t xml:space="preserve">euten, </w:t>
      </w:r>
      <w:r w:rsidRPr="005C3A3E">
        <w:t>denen solche freundlichkei</w:t>
      </w:r>
      <w:r w:rsidRPr="005C3A3E">
        <w:rPr>
          <w:lang w:val="de-AT" w:eastAsia="en-US"/>
        </w:rPr>
        <w:t xml:space="preserve">t, </w:t>
      </w:r>
      <w:r w:rsidRPr="005C3A3E">
        <w:t>solches entgegenkommen</w:t>
      </w:r>
      <w:r>
        <w:t>,</w:t>
      </w:r>
      <w:r w:rsidRPr="005C3A3E">
        <w:t xml:space="preserve"> vertrauen fremd sein muss.</w:t>
      </w:r>
      <w:r>
        <w:t>#T3</w:t>
      </w:r>
    </w:p>
    <w:p w:rsidR="002C2B46" w:rsidRDefault="002C2B46" w:rsidP="00E408CF">
      <w:pPr>
        <w:rPr>
          <w:rFonts w:cs="Times New Roman"/>
        </w:rPr>
      </w:pPr>
    </w:p>
    <w:p w:rsidR="002C2B46" w:rsidRDefault="002C2B46" w:rsidP="00E408CF">
      <w:pPr>
        <w:rPr>
          <w:rFonts w:cs="Times New Roman"/>
        </w:rPr>
      </w:pPr>
      <w:r w:rsidRPr="00CF4DCE">
        <w:rPr>
          <w:rFonts w:cs="Times New Roman"/>
        </w:rPr>
        <w:t>[45]</w:t>
      </w:r>
      <w:r>
        <w:rPr>
          <w:rFonts w:cs="Times New Roman"/>
        </w:rPr>
        <w:t xml:space="preserve"> </w:t>
      </w:r>
      <w:r>
        <w:rPr>
          <w:rStyle w:val="Person"/>
        </w:rPr>
        <w:t>k</w:t>
      </w:r>
      <w:r w:rsidRPr="00CF4DCE">
        <w:rPr>
          <w:rStyle w:val="Person"/>
        </w:rPr>
        <w:t>ollers</w:t>
      </w:r>
      <w:r>
        <w:rPr>
          <w:rStyle w:val="Person"/>
        </w:rPr>
        <w:t>#P10</w:t>
      </w:r>
      <w:r w:rsidRPr="005C3A3E">
        <w:rPr>
          <w:rFonts w:cs="Times New Roman"/>
          <w:lang w:val="de-AT" w:eastAsia="en-US"/>
        </w:rPr>
        <w:t xml:space="preserve"> </w:t>
      </w:r>
      <w:r w:rsidRPr="005C3A3E">
        <w:rPr>
          <w:rFonts w:cs="Times New Roman"/>
        </w:rPr>
        <w:t xml:space="preserve">wahlkabarett für </w:t>
      </w:r>
      <w:r w:rsidRPr="005C3A3E">
        <w:rPr>
          <w:rFonts w:cs="Times New Roman"/>
          <w:lang w:val="de-AT" w:eastAsia="en-US"/>
        </w:rPr>
        <w:t xml:space="preserve">die </w:t>
      </w:r>
      <w:r w:rsidRPr="00CF4DCE">
        <w:rPr>
          <w:rStyle w:val="Institution"/>
        </w:rPr>
        <w:t>spö</w:t>
      </w:r>
      <w:r>
        <w:rPr>
          <w:rStyle w:val="Institution"/>
        </w:rPr>
        <w:t>#I2</w:t>
      </w:r>
      <w:r w:rsidRPr="005C3A3E">
        <w:rPr>
          <w:rFonts w:cs="Times New Roman"/>
        </w:rPr>
        <w:t xml:space="preserve"> gesehen, schade. sie trauen sich nichts zu sagen, also bleibt auch alles andere auf diesem mit</w:t>
      </w:r>
      <w:r w:rsidRPr="00F304D6">
        <w:rPr>
          <w:rFonts w:cs="Times New Roman"/>
          <w:lang w:val="de-AT" w:eastAsia="fr-FR"/>
        </w:rPr>
        <w:t>tel</w:t>
      </w:r>
      <w:r w:rsidRPr="005C3A3E">
        <w:rPr>
          <w:rFonts w:cs="Times New Roman"/>
        </w:rPr>
        <w:t xml:space="preserve">mässigen </w:t>
      </w:r>
      <w:r w:rsidRPr="005C3A3E">
        <w:rPr>
          <w:rFonts w:cs="Times New Roman"/>
          <w:lang w:val="de-AT" w:eastAsia="en-US"/>
        </w:rPr>
        <w:t>niveau</w:t>
      </w:r>
      <w:r w:rsidRPr="005C3A3E">
        <w:rPr>
          <w:rFonts w:cs="Times New Roman"/>
        </w:rPr>
        <w:t>.</w:t>
      </w:r>
    </w:p>
    <w:p w:rsidR="002C2B46" w:rsidRDefault="002C2B46" w:rsidP="00E408CF">
      <w:pPr>
        <w:rPr>
          <w:rFonts w:cs="Times New Roman"/>
        </w:rPr>
      </w:pPr>
    </w:p>
    <w:p w:rsidR="002C2B46" w:rsidRPr="008102F7" w:rsidRDefault="002C2B46" w:rsidP="00E408CF">
      <w:pPr>
        <w:rPr>
          <w:rFonts w:cs="Times New Roman"/>
          <w:shd w:val="clear" w:color="auto" w:fill="66FFCC"/>
        </w:rPr>
      </w:pPr>
      <w:r w:rsidRPr="008102F7">
        <w:rPr>
          <w:rFonts w:cs="Times New Roman"/>
          <w:shd w:val="clear" w:color="auto" w:fill="66FFCC"/>
        </w:rPr>
        <w:t>17.10.</w:t>
      </w:r>
    </w:p>
    <w:p w:rsidR="002C2B46" w:rsidRDefault="002C2B46" w:rsidP="00E408CF">
      <w:pPr>
        <w:rPr>
          <w:rFonts w:cs="Times New Roman"/>
        </w:rPr>
      </w:pPr>
    </w:p>
    <w:p w:rsidR="002C2B46" w:rsidRDefault="002C2B46" w:rsidP="00E408CF">
      <w:pPr>
        <w:rPr>
          <w:rFonts w:cs="Times New Roman"/>
        </w:rPr>
      </w:pPr>
      <w:r w:rsidRPr="00CF4DCE">
        <w:rPr>
          <w:rStyle w:val="Person"/>
        </w:rPr>
        <w:t>marcel marceau</w:t>
      </w:r>
      <w:r>
        <w:rPr>
          <w:rStyle w:val="Person"/>
        </w:rPr>
        <w:t>#P157</w:t>
      </w:r>
      <w:r w:rsidRPr="005C3A3E">
        <w:rPr>
          <w:rFonts w:cs="Times New Roman"/>
        </w:rPr>
        <w:t xml:space="preserve">. </w:t>
      </w:r>
      <w:r w:rsidRPr="00ED57E7">
        <w:rPr>
          <w:rFonts w:cs="Times New Roman"/>
          <w:i/>
        </w:rPr>
        <w:t>das ei</w:t>
      </w:r>
      <w:r w:rsidRPr="005C3A3E">
        <w:rPr>
          <w:rFonts w:cs="Times New Roman"/>
        </w:rPr>
        <w:t xml:space="preserve">. eine intellektuell gehobene </w:t>
      </w:r>
      <w:r w:rsidRPr="00CF4DCE">
        <w:rPr>
          <w:rStyle w:val="Schlagwort"/>
        </w:rPr>
        <w:t>löwingerbühne</w:t>
      </w:r>
      <w:r>
        <w:rPr>
          <w:rStyle w:val="Schlagwort"/>
        </w:rPr>
        <w:t>#S62</w:t>
      </w:r>
      <w:r w:rsidRPr="005C3A3E">
        <w:rPr>
          <w:rFonts w:cs="Times New Roman"/>
        </w:rPr>
        <w:t xml:space="preserve"> mit viel effekten. eine der damen zeigt ihren prallen arsch und ihre postpferdschenkel. ein seelenbad für spiesser und ein sexueller bilderbogen. die franzosen haben den dreh raus. wagner war glänzend, ein heimatlicher </w:t>
      </w:r>
      <w:r w:rsidRPr="00CF4DCE">
        <w:rPr>
          <w:rStyle w:val="Person"/>
        </w:rPr>
        <w:t>belmondo</w:t>
      </w:r>
      <w:r>
        <w:rPr>
          <w:rStyle w:val="Person"/>
        </w:rPr>
        <w:t>#P95</w:t>
      </w:r>
      <w:r w:rsidRPr="005C3A3E">
        <w:rPr>
          <w:rFonts w:cs="Times New Roman"/>
        </w:rPr>
        <w:t>.</w:t>
      </w:r>
      <w:r>
        <w:rPr>
          <w:rFonts w:cs="Times New Roman"/>
        </w:rPr>
        <w:br/>
      </w:r>
      <w:r w:rsidRPr="005C3A3E">
        <w:rPr>
          <w:rFonts w:cs="Times New Roman"/>
        </w:rPr>
        <w:t xml:space="preserve">vor mir sass </w:t>
      </w:r>
      <w:r w:rsidRPr="00CF4DCE">
        <w:rPr>
          <w:rStyle w:val="SchwrzungAnonymisierung"/>
        </w:rPr>
        <w:t>helga klee</w:t>
      </w:r>
      <w:r>
        <w:rPr>
          <w:rStyle w:val="SchwrzungAnonymisierung"/>
        </w:rPr>
        <w:t>#A1</w:t>
      </w:r>
      <w:r w:rsidRPr="005C3A3E">
        <w:rPr>
          <w:rFonts w:cs="Times New Roman"/>
        </w:rPr>
        <w:t xml:space="preserve">. erinnerungen an heisse stunden in </w:t>
      </w:r>
      <w:r w:rsidRPr="007F754C">
        <w:rPr>
          <w:rStyle w:val="Ort"/>
        </w:rPr>
        <w:t>marchtrenk</w:t>
      </w:r>
      <w:r>
        <w:rPr>
          <w:rStyle w:val="Ort"/>
        </w:rPr>
        <w:t>#G84</w:t>
      </w:r>
      <w:r w:rsidRPr="005C3A3E">
        <w:rPr>
          <w:rFonts w:cs="Times New Roman"/>
        </w:rPr>
        <w:t>. was für ein weib.</w:t>
      </w:r>
      <w:r>
        <w:rPr>
          <w:rFonts w:cs="Times New Roman"/>
        </w:rPr>
        <w:br/>
        <w:t>ich finde da</w:t>
      </w:r>
      <w:r w:rsidRPr="005C3A3E">
        <w:rPr>
          <w:rFonts w:cs="Times New Roman"/>
        </w:rPr>
        <w:t xml:space="preserve">s stück nicht so überragend wie </w:t>
      </w:r>
      <w:r w:rsidRPr="00CF4DCE">
        <w:rPr>
          <w:rStyle w:val="Person"/>
        </w:rPr>
        <w:t>golob</w:t>
      </w:r>
      <w:r>
        <w:rPr>
          <w:rStyle w:val="Person"/>
        </w:rPr>
        <w:t>#P158</w:t>
      </w:r>
      <w:r w:rsidRPr="005C3A3E">
        <w:rPr>
          <w:rFonts w:cs="Times New Roman"/>
        </w:rPr>
        <w:t>.</w:t>
      </w:r>
      <w:r>
        <w:rPr>
          <w:rFonts w:cs="Times New Roman"/>
        </w:rPr>
        <w:br/>
      </w:r>
      <w:r w:rsidRPr="005C3A3E">
        <w:rPr>
          <w:rFonts w:cs="Times New Roman"/>
        </w:rPr>
        <w:t xml:space="preserve">und ich finde den schmutz auch nicht so arg wie </w:t>
      </w:r>
      <w:r w:rsidRPr="00CF4DCE">
        <w:rPr>
          <w:rStyle w:val="Person"/>
        </w:rPr>
        <w:t>koller</w:t>
      </w:r>
      <w:r>
        <w:rPr>
          <w:rStyle w:val="Person"/>
        </w:rPr>
        <w:t>#P10</w:t>
      </w:r>
      <w:r w:rsidRPr="005C3A3E">
        <w:rPr>
          <w:rFonts w:cs="Times New Roman"/>
        </w:rPr>
        <w:t>. ich finde das ganze nur überflüssig, ausser zur seichtesten unter-haltung.</w:t>
      </w:r>
    </w:p>
    <w:p w:rsidR="002C2B46" w:rsidRDefault="002C2B46" w:rsidP="00E408CF">
      <w:pPr>
        <w:rPr>
          <w:rFonts w:cs="Times New Roman"/>
        </w:rPr>
      </w:pPr>
    </w:p>
    <w:p w:rsidR="002C2B46" w:rsidRDefault="002C2B46" w:rsidP="00E408CF">
      <w:pPr>
        <w:rPr>
          <w:rFonts w:cs="Times New Roman"/>
        </w:rPr>
      </w:pPr>
      <w:r>
        <w:rPr>
          <w:rFonts w:cs="Times New Roman"/>
        </w:rPr>
        <w:t>###</w:t>
      </w:r>
    </w:p>
    <w:p w:rsidR="002C2B46" w:rsidRDefault="002C2B46" w:rsidP="00E408CF">
      <w:pPr>
        <w:rPr>
          <w:rFonts w:cs="Times New Roman"/>
        </w:rPr>
      </w:pPr>
    </w:p>
    <w:p w:rsidR="002C2B46" w:rsidRDefault="002C2B46" w:rsidP="00E408CF">
      <w:pPr>
        <w:rPr>
          <w:rFonts w:cs="Times New Roman"/>
        </w:rPr>
      </w:pPr>
      <w:r w:rsidRPr="00CF4DCE">
        <w:rPr>
          <w:rStyle w:val="Person"/>
        </w:rPr>
        <w:t>paul blaha</w:t>
      </w:r>
      <w:r>
        <w:rPr>
          <w:rStyle w:val="Person"/>
        </w:rPr>
        <w:t>#P44</w:t>
      </w:r>
      <w:r w:rsidRPr="005C3A3E">
        <w:rPr>
          <w:rFonts w:cs="Times New Roman"/>
        </w:rPr>
        <w:t xml:space="preserve"> hat die stelle bei </w:t>
      </w:r>
      <w:r w:rsidRPr="00CF4DCE">
        <w:rPr>
          <w:rStyle w:val="Schlagwort"/>
          <w:i/>
          <w:iCs/>
        </w:rPr>
        <w:t>quick</w:t>
      </w:r>
      <w:r>
        <w:rPr>
          <w:rStyle w:val="Schlagwort"/>
          <w:i/>
          <w:iCs/>
        </w:rPr>
        <w:t>#S87</w:t>
      </w:r>
      <w:r w:rsidRPr="005C3A3E">
        <w:rPr>
          <w:rFonts w:cs="Times New Roman"/>
        </w:rPr>
        <w:t xml:space="preserve"> in </w:t>
      </w:r>
      <w:r w:rsidRPr="00AC04C1">
        <w:rPr>
          <w:rStyle w:val="Ort"/>
        </w:rPr>
        <w:t>wien</w:t>
      </w:r>
      <w:r>
        <w:rPr>
          <w:rStyle w:val="Ort"/>
        </w:rPr>
        <w:t>#G141</w:t>
      </w:r>
      <w:r w:rsidRPr="005C3A3E">
        <w:rPr>
          <w:rFonts w:cs="Times New Roman"/>
        </w:rPr>
        <w:t xml:space="preserve"> nicht angen</w:t>
      </w:r>
      <w:r>
        <w:rPr>
          <w:rFonts w:cs="Times New Roman"/>
        </w:rPr>
        <w:t xml:space="preserve">ommen. er bleibt in </w:t>
      </w:r>
      <w:r w:rsidRPr="00AC04C1">
        <w:rPr>
          <w:rStyle w:val="Ort"/>
        </w:rPr>
        <w:t>wien</w:t>
      </w:r>
      <w:r>
        <w:rPr>
          <w:rStyle w:val="Ort"/>
        </w:rPr>
        <w:t>#G141</w:t>
      </w:r>
      <w:r>
        <w:rPr>
          <w:rFonts w:cs="Times New Roman"/>
        </w:rPr>
        <w:t>, denn ‚</w:t>
      </w:r>
      <w:r w:rsidRPr="005C3A3E">
        <w:rPr>
          <w:rFonts w:cs="Times New Roman"/>
        </w:rPr>
        <w:t>das flugzeug immer, und so</w:t>
      </w:r>
      <w:r>
        <w:rPr>
          <w:rFonts w:cs="Times New Roman"/>
        </w:rPr>
        <w:t xml:space="preserve"> </w:t>
      </w:r>
      <w:r w:rsidRPr="005C3A3E">
        <w:rPr>
          <w:rFonts w:cs="Times New Roman"/>
        </w:rPr>
        <w:t xml:space="preserve">weit weg zu sein von </w:t>
      </w:r>
      <w:r w:rsidRPr="00AC04C1">
        <w:rPr>
          <w:rStyle w:val="Ort"/>
        </w:rPr>
        <w:t>wien</w:t>
      </w:r>
      <w:r>
        <w:rPr>
          <w:rStyle w:val="Ort"/>
        </w:rPr>
        <w:t>s#G141</w:t>
      </w:r>
      <w:r w:rsidRPr="005C3A3E">
        <w:rPr>
          <w:rFonts w:cs="Times New Roman"/>
        </w:rPr>
        <w:t xml:space="preserve"> pulsierendem </w:t>
      </w:r>
      <w:r w:rsidRPr="005C3A3E">
        <w:rPr>
          <w:rFonts w:cs="Times New Roman"/>
          <w:lang w:val="de-AT" w:eastAsia="en-US"/>
        </w:rPr>
        <w:t>theater</w:t>
      </w:r>
      <w:r>
        <w:rPr>
          <w:rFonts w:cs="Times New Roman"/>
        </w:rPr>
        <w:t>betrieb‘</w:t>
      </w:r>
      <w:r w:rsidRPr="005C3A3E">
        <w:rPr>
          <w:rFonts w:cs="Times New Roman"/>
        </w:rPr>
        <w:t xml:space="preserve"> ... dieser </w:t>
      </w:r>
      <w:r w:rsidRPr="00CF4DCE">
        <w:rPr>
          <w:rStyle w:val="Person"/>
        </w:rPr>
        <w:t>heri heinz</w:t>
      </w:r>
      <w:r>
        <w:rPr>
          <w:rStyle w:val="Person"/>
        </w:rPr>
        <w:t>#P62</w:t>
      </w:r>
      <w:r w:rsidRPr="00CF4DCE">
        <w:rPr>
          <w:rStyle w:val="Person"/>
        </w:rPr>
        <w:t xml:space="preserve"> </w:t>
      </w:r>
      <w:r w:rsidRPr="005C3A3E">
        <w:rPr>
          <w:rFonts w:cs="Times New Roman"/>
        </w:rPr>
        <w:t xml:space="preserve">berichtet brühwarm </w:t>
      </w:r>
      <w:r w:rsidRPr="00C26A2A">
        <w:rPr>
          <w:rStyle w:val="Person"/>
        </w:rPr>
        <w:t>blahas</w:t>
      </w:r>
      <w:r>
        <w:rPr>
          <w:rStyle w:val="Person"/>
        </w:rPr>
        <w:t>#P44</w:t>
      </w:r>
      <w:r w:rsidRPr="005C3A3E">
        <w:rPr>
          <w:rFonts w:cs="Times New Roman"/>
        </w:rPr>
        <w:t xml:space="preserve"> hochstaplerische sehnsüchte.</w:t>
      </w:r>
    </w:p>
    <w:p w:rsidR="002C2B46" w:rsidRDefault="002C2B46" w:rsidP="00E408CF">
      <w:pPr>
        <w:rPr>
          <w:rFonts w:cs="Times New Roman"/>
        </w:rPr>
      </w:pPr>
    </w:p>
    <w:p w:rsidR="002C2B46" w:rsidRDefault="002C2B46" w:rsidP="00E408CF">
      <w:pPr>
        <w:rPr>
          <w:rFonts w:cs="Times New Roman"/>
        </w:rPr>
      </w:pPr>
      <w:r>
        <w:rPr>
          <w:rFonts w:cs="Times New Roman"/>
        </w:rPr>
        <w:t>die ‚tüchtigen deutschen‘</w:t>
      </w:r>
      <w:r w:rsidRPr="005C3A3E">
        <w:rPr>
          <w:rFonts w:cs="Times New Roman"/>
        </w:rPr>
        <w:t>. mit dieselgas sind ihnen zu</w:t>
      </w:r>
      <w:r>
        <w:rPr>
          <w:rFonts w:cs="Times New Roman"/>
        </w:rPr>
        <w:t xml:space="preserve"> </w:t>
      </w:r>
      <w:r w:rsidRPr="005C3A3E">
        <w:rPr>
          <w:rFonts w:cs="Times New Roman"/>
        </w:rPr>
        <w:t>wenige menschen krepiert. also kamen sie auf blausäure. das ging schneller und rationeller. und kurz nachher waren in ganz deutschland</w:t>
      </w:r>
      <w:r>
        <w:rPr>
          <w:rFonts w:cs="Times New Roman"/>
        </w:rPr>
        <w:t xml:space="preserve"> 55 verbrennungsöfen in betrieb</w:t>
      </w:r>
      <w:r w:rsidRPr="005C3A3E">
        <w:rPr>
          <w:rFonts w:cs="Times New Roman"/>
        </w:rPr>
        <w:t xml:space="preserve"> (</w:t>
      </w:r>
      <w:r w:rsidRPr="00ED57E7">
        <w:rPr>
          <w:rFonts w:cs="Times New Roman"/>
          <w:i/>
        </w:rPr>
        <w:t>eichmann in ungarn</w:t>
      </w:r>
      <w:r w:rsidRPr="005C3A3E">
        <w:rPr>
          <w:rFonts w:cs="Times New Roman"/>
        </w:rPr>
        <w:t>, s</w:t>
      </w:r>
      <w:r>
        <w:rPr>
          <w:rFonts w:cs="Times New Roman"/>
        </w:rPr>
        <w:t>.</w:t>
      </w:r>
      <w:r w:rsidRPr="005C3A3E">
        <w:rPr>
          <w:rFonts w:cs="Times New Roman"/>
        </w:rPr>
        <w:t xml:space="preserve"> 266)</w:t>
      </w:r>
      <w:r>
        <w:rPr>
          <w:rFonts w:cs="Times New Roman"/>
        </w:rPr>
        <w:t>.</w:t>
      </w:r>
    </w:p>
    <w:p w:rsidR="002C2B46" w:rsidRDefault="002C2B46" w:rsidP="00E408CF">
      <w:pPr>
        <w:rPr>
          <w:rFonts w:cs="Times New Roman"/>
        </w:rPr>
      </w:pPr>
    </w:p>
    <w:p w:rsidR="002C2B46" w:rsidRPr="00C26A2A" w:rsidRDefault="002C2B46" w:rsidP="00E408CF">
      <w:pPr>
        <w:rPr>
          <w:rStyle w:val="Datumsangabe"/>
        </w:rPr>
      </w:pPr>
      <w:r w:rsidRPr="00C26A2A">
        <w:rPr>
          <w:rStyle w:val="Datumsangabe"/>
        </w:rPr>
        <w:t xml:space="preserve">23.10. </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herrenmenschen, die nie herren waren, übermenschen, die immer ganz unten blieben, das waren die </w:t>
      </w:r>
      <w:r w:rsidRPr="00F304D6">
        <w:rPr>
          <w:rFonts w:cs="Times New Roman"/>
          <w:lang w:val="de-AT" w:eastAsia="fr-FR"/>
        </w:rPr>
        <w:t>nazis.</w:t>
      </w:r>
      <w:r>
        <w:rPr>
          <w:rFonts w:cs="Times New Roman"/>
        </w:rPr>
        <w:br/>
      </w:r>
      <w:r w:rsidRPr="005C3A3E">
        <w:rPr>
          <w:rFonts w:cs="Times New Roman"/>
        </w:rPr>
        <w:t>und unsere österreichischen armutschkerl mit ihren gartenzwergen in den vorgärten und ihren rex-autopoliermitteln in den händen bleiben, was sie waren seit 1913. und diese allerdümmsten kälber wählen immer wieder ihre metzger selber (</w:t>
      </w:r>
      <w:r w:rsidRPr="00C26A2A">
        <w:rPr>
          <w:rStyle w:val="Institution"/>
        </w:rPr>
        <w:t>övp</w:t>
      </w:r>
      <w:r>
        <w:rPr>
          <w:rStyle w:val="Institution"/>
        </w:rPr>
        <w:t>#I16</w:t>
      </w:r>
      <w:r w:rsidRPr="005C3A3E">
        <w:rPr>
          <w:rFonts w:cs="Times New Roman"/>
        </w:rPr>
        <w:t>).</w:t>
      </w:r>
    </w:p>
    <w:p w:rsidR="002C2B46" w:rsidRDefault="002C2B46" w:rsidP="00E408CF">
      <w:pPr>
        <w:rPr>
          <w:rFonts w:cs="Times New Roman"/>
        </w:rPr>
      </w:pPr>
    </w:p>
    <w:p w:rsidR="002C2B46" w:rsidRDefault="002C2B46" w:rsidP="00C26A2A">
      <w:pPr>
        <w:pStyle w:val="Thema"/>
      </w:pPr>
      <w:r w:rsidRPr="005C3A3E">
        <w:t xml:space="preserve">mit </w:t>
      </w:r>
      <w:r w:rsidRPr="007968D2">
        <w:rPr>
          <w:rStyle w:val="Person"/>
        </w:rPr>
        <w:t>ruschitzka</w:t>
      </w:r>
      <w:r>
        <w:rPr>
          <w:rStyle w:val="Person"/>
        </w:rPr>
        <w:t>#P159</w:t>
      </w:r>
      <w:r w:rsidRPr="005C3A3E">
        <w:t xml:space="preserve"> auf wahlreise. es wird viel verlangt von unseren leuten. vor allem geduld.</w:t>
      </w:r>
      <w:r>
        <w:t>#T4</w:t>
      </w:r>
    </w:p>
    <w:p w:rsidR="002C2B46" w:rsidRDefault="002C2B46" w:rsidP="00E408CF">
      <w:pPr>
        <w:rPr>
          <w:rFonts w:cs="Times New Roman"/>
        </w:rPr>
      </w:pPr>
    </w:p>
    <w:p w:rsidR="002C2B46" w:rsidRDefault="002C2B46" w:rsidP="00C26A2A">
      <w:pPr>
        <w:pStyle w:val="Thema"/>
      </w:pPr>
      <w:r w:rsidRPr="005C3A3E">
        <w:t xml:space="preserve">die </w:t>
      </w:r>
      <w:r w:rsidRPr="00F304D6">
        <w:rPr>
          <w:lang w:val="de-AT" w:eastAsia="fr-FR"/>
        </w:rPr>
        <w:t xml:space="preserve">amis </w:t>
      </w:r>
      <w:r w:rsidRPr="005C3A3E">
        <w:t>haben scheinbar ihren spass (und ihr geschäft) an atomschutzbunkern.</w:t>
      </w:r>
      <w:r>
        <w:t>#T3</w:t>
      </w:r>
    </w:p>
    <w:p w:rsidR="002C2B46" w:rsidRDefault="002C2B46" w:rsidP="00E408CF">
      <w:pPr>
        <w:rPr>
          <w:rFonts w:cs="Times New Roman"/>
        </w:rPr>
      </w:pPr>
    </w:p>
    <w:p w:rsidR="002C2B46" w:rsidRDefault="002C2B46" w:rsidP="00C26A2A">
      <w:pPr>
        <w:pStyle w:val="Thema"/>
      </w:pPr>
      <w:r w:rsidRPr="005C3A3E">
        <w:t xml:space="preserve">als kommunist steht man im kampf an </w:t>
      </w:r>
      <w:r w:rsidRPr="00F304D6">
        <w:rPr>
          <w:lang w:val="de-AT" w:eastAsia="fr-FR"/>
        </w:rPr>
        <w:t xml:space="preserve">der </w:t>
      </w:r>
      <w:r w:rsidRPr="005C3A3E">
        <w:t>internationalen front.</w:t>
      </w:r>
      <w:r>
        <w:t>#T3</w:t>
      </w:r>
    </w:p>
    <w:p w:rsidR="002C2B46" w:rsidRDefault="002C2B46" w:rsidP="00E408CF">
      <w:pPr>
        <w:rPr>
          <w:rFonts w:cs="Times New Roman"/>
        </w:rPr>
      </w:pPr>
    </w:p>
    <w:p w:rsidR="002C2B46" w:rsidRDefault="002C2B46" w:rsidP="00E408CF">
      <w:pPr>
        <w:rPr>
          <w:rFonts w:cs="Times New Roman"/>
        </w:rPr>
      </w:pPr>
      <w:r>
        <w:rPr>
          <w:rFonts w:cs="Times New Roman"/>
        </w:rPr>
        <w:t>24.10</w:t>
      </w:r>
      <w:r w:rsidRPr="005C3A3E">
        <w:rPr>
          <w:rFonts w:cs="Times New Roman"/>
        </w:rPr>
        <w:t>.</w:t>
      </w:r>
    </w:p>
    <w:p w:rsidR="002C2B46" w:rsidRDefault="002C2B46" w:rsidP="00E408CF">
      <w:pPr>
        <w:rPr>
          <w:rFonts w:cs="Times New Roman"/>
        </w:rPr>
      </w:pPr>
    </w:p>
    <w:p w:rsidR="002C2B46" w:rsidRDefault="002C2B46" w:rsidP="00E408CF">
      <w:pPr>
        <w:rPr>
          <w:rFonts w:cs="Times New Roman"/>
        </w:rPr>
      </w:pPr>
      <w:r>
        <w:rPr>
          <w:rFonts w:cs="Times New Roman"/>
        </w:rPr>
        <w:t>###</w:t>
      </w:r>
    </w:p>
    <w:p w:rsidR="002C2B46" w:rsidRDefault="002C2B46" w:rsidP="00E408CF">
      <w:pPr>
        <w:rPr>
          <w:rFonts w:cs="Times New Roman"/>
        </w:rPr>
      </w:pPr>
    </w:p>
    <w:p w:rsidR="002C2B46" w:rsidRDefault="002C2B46" w:rsidP="00E408CF">
      <w:pPr>
        <w:rPr>
          <w:rFonts w:cs="Times New Roman"/>
        </w:rPr>
      </w:pPr>
      <w:r w:rsidRPr="00C26A2A">
        <w:rPr>
          <w:rStyle w:val="Schlagwort"/>
        </w:rPr>
        <w:t>der blaue reiter</w:t>
      </w:r>
      <w:r>
        <w:rPr>
          <w:rStyle w:val="Schlagwort"/>
        </w:rPr>
        <w:t>#S63</w:t>
      </w:r>
      <w:r w:rsidRPr="005C3A3E">
        <w:rPr>
          <w:rFonts w:cs="Times New Roman"/>
        </w:rPr>
        <w:t xml:space="preserve"> und sein kreis. herrliche bilder. drei jahre dauerte dieser künstler-</w:t>
      </w:r>
      <w:r w:rsidRPr="005C3A3E">
        <w:rPr>
          <w:rFonts w:cs="Times New Roman"/>
          <w:lang w:val="de-AT" w:eastAsia="en-US"/>
        </w:rPr>
        <w:t>bund</w:t>
      </w:r>
      <w:r w:rsidRPr="005C3A3E">
        <w:rPr>
          <w:rFonts w:cs="Times New Roman"/>
        </w:rPr>
        <w:t>.</w:t>
      </w:r>
      <w:r>
        <w:rPr>
          <w:rFonts w:cs="Times New Roman"/>
        </w:rPr>
        <w:br/>
      </w:r>
      <w:r w:rsidRPr="005C3A3E">
        <w:rPr>
          <w:rFonts w:cs="Times New Roman"/>
        </w:rPr>
        <w:t xml:space="preserve">wieder war </w:t>
      </w:r>
      <w:r w:rsidRPr="00C26A2A">
        <w:rPr>
          <w:rStyle w:val="SchwrzungAnonymisierung"/>
        </w:rPr>
        <w:t>helga klee</w:t>
      </w:r>
      <w:r>
        <w:rPr>
          <w:rStyle w:val="SchwrzungAnonymisierung"/>
        </w:rPr>
        <w:t>#A1</w:t>
      </w:r>
      <w:r w:rsidRPr="005C3A3E">
        <w:rPr>
          <w:rFonts w:cs="Times New Roman"/>
        </w:rPr>
        <w:t xml:space="preserve"> zu sehen, enge </w:t>
      </w:r>
      <w:r w:rsidRPr="005C3A3E">
        <w:rPr>
          <w:rFonts w:cs="Times New Roman"/>
          <w:lang w:val="de-AT" w:eastAsia="en-US"/>
        </w:rPr>
        <w:t xml:space="preserve">hose, </w:t>
      </w:r>
      <w:r w:rsidRPr="005C3A3E">
        <w:rPr>
          <w:rFonts w:cs="Times New Roman"/>
        </w:rPr>
        <w:t>ihren bezaubernden popo demonstrierend. (ich weiss ihn zu schätzen,</w:t>
      </w:r>
      <w:r>
        <w:rPr>
          <w:rFonts w:cs="Times New Roman"/>
        </w:rPr>
        <w:t xml:space="preserve"> </w:t>
      </w:r>
      <w:r w:rsidRPr="005C3A3E">
        <w:rPr>
          <w:rFonts w:cs="Times New Roman"/>
        </w:rPr>
        <w:t>ich habe ihn kennengelernt.) und agil wie eine maus.</w:t>
      </w:r>
    </w:p>
    <w:p w:rsidR="002C2B46" w:rsidRDefault="002C2B46" w:rsidP="00E408CF">
      <w:pPr>
        <w:rPr>
          <w:rFonts w:cs="Times New Roman"/>
        </w:rPr>
      </w:pPr>
    </w:p>
    <w:p w:rsidR="002C2B46" w:rsidRDefault="002C2B46" w:rsidP="00C26A2A">
      <w:pPr>
        <w:pStyle w:val="Thema"/>
      </w:pPr>
      <w:r w:rsidRPr="005C3A3E">
        <w:t xml:space="preserve">trotzdem: die wahlen brachten erstaunlicherweise zutage, dass die </w:t>
      </w:r>
      <w:r w:rsidRPr="00C26A2A">
        <w:rPr>
          <w:rStyle w:val="Institution"/>
        </w:rPr>
        <w:t>kp</w:t>
      </w:r>
      <w:r>
        <w:rPr>
          <w:rStyle w:val="Institution"/>
        </w:rPr>
        <w:t>#I3</w:t>
      </w:r>
      <w:r w:rsidRPr="005C3A3E">
        <w:t xml:space="preserve"> sich geh</w:t>
      </w:r>
      <w:r>
        <w:t>alten hat, dieser flut von hetz</w:t>
      </w:r>
      <w:r w:rsidRPr="005C3A3E">
        <w:t>e</w:t>
      </w:r>
      <w:r>
        <w:t xml:space="preserve"> zum trotz. wir verloren nur 500</w:t>
      </w:r>
      <w:r w:rsidRPr="005C3A3E">
        <w:t xml:space="preserve"> stimmen. die </w:t>
      </w:r>
      <w:r w:rsidRPr="00C26A2A">
        <w:rPr>
          <w:rStyle w:val="Institution"/>
        </w:rPr>
        <w:t>spö</w:t>
      </w:r>
      <w:r>
        <w:rPr>
          <w:rStyle w:val="Institution"/>
        </w:rPr>
        <w:t>#I2</w:t>
      </w:r>
      <w:r w:rsidRPr="005C3A3E">
        <w:t xml:space="preserve"> aber </w:t>
      </w:r>
      <w:r>
        <w:t>22.000</w:t>
      </w:r>
      <w:r w:rsidRPr="005C3A3E">
        <w:t>.</w:t>
      </w:r>
      <w:r>
        <w:t>#T4</w:t>
      </w:r>
    </w:p>
    <w:p w:rsidR="002C2B46" w:rsidRDefault="002C2B46" w:rsidP="00E408CF">
      <w:pPr>
        <w:rPr>
          <w:rFonts w:cs="Times New Roman"/>
        </w:rPr>
      </w:pPr>
    </w:p>
    <w:p w:rsidR="002C2B46" w:rsidRDefault="002C2B46" w:rsidP="00E408CF">
      <w:pPr>
        <w:rPr>
          <w:rFonts w:cs="Times New Roman"/>
        </w:rPr>
      </w:pPr>
      <w:r w:rsidRPr="005C3A3E">
        <w:rPr>
          <w:rFonts w:cs="Times New Roman"/>
        </w:rPr>
        <w:t xml:space="preserve">die menschen, mit denen man natürlich bleiben kann, sind so selten, umso kostbarer sind die augenblicke, die man </w:t>
      </w:r>
      <w:r>
        <w:rPr>
          <w:rFonts w:cs="Times New Roman"/>
        </w:rPr>
        <w:t>in gespräch mit ihnen verbringt</w:t>
      </w:r>
      <w:r w:rsidRPr="005C3A3E">
        <w:rPr>
          <w:rFonts w:cs="Times New Roman"/>
        </w:rPr>
        <w:t xml:space="preserve"> (</w:t>
      </w:r>
      <w:r w:rsidRPr="00C26A2A">
        <w:rPr>
          <w:rStyle w:val="Person"/>
        </w:rPr>
        <w:t>andré gide</w:t>
      </w:r>
      <w:r>
        <w:rPr>
          <w:rStyle w:val="Person"/>
        </w:rPr>
        <w:t>#P228</w:t>
      </w:r>
      <w:r w:rsidRPr="005C3A3E">
        <w:rPr>
          <w:rFonts w:cs="Times New Roman"/>
        </w:rPr>
        <w:t>)</w:t>
      </w:r>
      <w:r>
        <w:rPr>
          <w:rFonts w:cs="Times New Roman"/>
        </w:rPr>
        <w:t>.</w:t>
      </w:r>
    </w:p>
    <w:p w:rsidR="002C2B46" w:rsidRDefault="002C2B46" w:rsidP="00E408CF">
      <w:pPr>
        <w:rPr>
          <w:rFonts w:cs="Times New Roman"/>
        </w:rPr>
      </w:pPr>
    </w:p>
    <w:p w:rsidR="002C2B46" w:rsidRDefault="002C2B46" w:rsidP="00E408CF">
      <w:pPr>
        <w:rPr>
          <w:rFonts w:cs="Times New Roman"/>
        </w:rPr>
      </w:pPr>
      <w:r>
        <w:rPr>
          <w:rFonts w:cs="Times New Roman"/>
        </w:rPr>
        <w:t>28.10</w:t>
      </w:r>
      <w:r w:rsidRPr="005C3A3E">
        <w:rPr>
          <w:rFonts w:cs="Times New Roman"/>
        </w:rPr>
        <w:t>.</w:t>
      </w:r>
    </w:p>
    <w:p w:rsidR="002C2B46" w:rsidRDefault="002C2B46" w:rsidP="00E408CF">
      <w:pPr>
        <w:rPr>
          <w:rFonts w:cs="Times New Roman"/>
        </w:rPr>
      </w:pPr>
    </w:p>
    <w:p w:rsidR="002C2B46" w:rsidRDefault="002C2B46" w:rsidP="00E408CF">
      <w:pPr>
        <w:rPr>
          <w:rFonts w:cs="Times New Roman"/>
        </w:rPr>
      </w:pPr>
      <w:r w:rsidRPr="00963DC1">
        <w:rPr>
          <w:rStyle w:val="SchwrzungAnonymisierung"/>
        </w:rPr>
        <w:t>kurt weinberger</w:t>
      </w:r>
      <w:r>
        <w:rPr>
          <w:rStyle w:val="SchwrzungAnonymisierung"/>
        </w:rPr>
        <w:t>#A7</w:t>
      </w:r>
      <w:r w:rsidRPr="005C3A3E">
        <w:rPr>
          <w:rFonts w:cs="Times New Roman"/>
        </w:rPr>
        <w:t>, a</w:t>
      </w:r>
      <w:r>
        <w:rPr>
          <w:rFonts w:cs="Times New Roman"/>
        </w:rPr>
        <w:t>rmseliger ladenschwengel, hält ‚als dichter‘</w:t>
      </w:r>
      <w:r w:rsidRPr="005C3A3E">
        <w:rPr>
          <w:rFonts w:cs="Times New Roman"/>
        </w:rPr>
        <w:t xml:space="preserve"> grosse stücke auf </w:t>
      </w:r>
      <w:r>
        <w:rPr>
          <w:rFonts w:cs="Times New Roman"/>
        </w:rPr>
        <w:t>‚freiheit‘</w:t>
      </w:r>
      <w:r w:rsidRPr="005C3A3E">
        <w:rPr>
          <w:rFonts w:cs="Times New Roman"/>
        </w:rPr>
        <w:t>. dass er schreiben darf, was er will. wer wird so einem anonymen armutschkerl schon vorschrif</w:t>
      </w:r>
      <w:r w:rsidRPr="005C3A3E">
        <w:rPr>
          <w:rFonts w:cs="Times New Roman"/>
          <w:lang w:val="de-AT" w:eastAsia="en-US"/>
        </w:rPr>
        <w:t xml:space="preserve">ten </w:t>
      </w:r>
      <w:r w:rsidRPr="005C3A3E">
        <w:rPr>
          <w:rFonts w:cs="Times New Roman"/>
        </w:rPr>
        <w:t>machen? er ist ungefährlich. das anonyme kann tun, was es will, weil es anonym bleibt.</w:t>
      </w:r>
    </w:p>
    <w:p w:rsidR="002C2B46" w:rsidRPr="00AA3ABF" w:rsidRDefault="002C2B46" w:rsidP="00AA3ABF"/>
    <w:p w:rsidR="002C2B46" w:rsidRPr="008102F7" w:rsidRDefault="002C2B46" w:rsidP="00AA3ABF">
      <w:r w:rsidRPr="00AA3ABF">
        <w:t>[46]</w:t>
      </w:r>
      <w:r>
        <w:t xml:space="preserve"> </w:t>
      </w:r>
      <w:r w:rsidRPr="005C3A3E">
        <w:rPr>
          <w:rFonts w:cs="Times New Roman"/>
          <w:lang w:val="de-AT" w:eastAsia="en-US"/>
        </w:rPr>
        <w:t>die amer</w:t>
      </w:r>
      <w:r w:rsidRPr="005C3A3E">
        <w:rPr>
          <w:rFonts w:cs="Times New Roman"/>
        </w:rPr>
        <w:t xml:space="preserve">ikaner haben wieder eine </w:t>
      </w:r>
      <w:r w:rsidRPr="005C3A3E">
        <w:rPr>
          <w:rStyle w:val="Flietext3Abstand0pt"/>
          <w:rFonts w:ascii="Times New Roman" w:hAnsi="Times New Roman" w:cs="Times New Roman"/>
          <w:lang w:val="de-AT" w:eastAsia="en-US"/>
        </w:rPr>
        <w:t>45</w:t>
      </w:r>
      <w:r w:rsidRPr="005C3A3E">
        <w:rPr>
          <w:rFonts w:cs="Times New Roman"/>
          <w:lang w:val="de-AT" w:eastAsia="en-US"/>
        </w:rPr>
        <w:t xml:space="preserve"> gramm </w:t>
      </w:r>
      <w:r w:rsidRPr="005C3A3E">
        <w:rPr>
          <w:rFonts w:cs="Times New Roman"/>
        </w:rPr>
        <w:t xml:space="preserve">schwere </w:t>
      </w:r>
      <w:r w:rsidRPr="005C3A3E">
        <w:rPr>
          <w:rFonts w:cs="Times New Roman"/>
          <w:lang w:val="de-AT" w:eastAsia="en-US"/>
        </w:rPr>
        <w:t>kugel ins all geschossen.</w:t>
      </w:r>
      <w:r>
        <w:rPr>
          <w:rFonts w:cs="Times New Roman"/>
        </w:rPr>
        <w:br/>
      </w:r>
      <w:r w:rsidRPr="005C3A3E">
        <w:rPr>
          <w:rFonts w:cs="Times New Roman"/>
        </w:rPr>
        <w:t xml:space="preserve">neueste </w:t>
      </w:r>
      <w:r w:rsidRPr="005C3A3E">
        <w:rPr>
          <w:rFonts w:cs="Times New Roman"/>
          <w:lang w:val="de-AT" w:eastAsia="en-US"/>
        </w:rPr>
        <w:t xml:space="preserve">technik </w:t>
      </w:r>
      <w:r w:rsidRPr="005C3A3E">
        <w:rPr>
          <w:rFonts w:cs="Times New Roman"/>
        </w:rPr>
        <w:t xml:space="preserve">der </w:t>
      </w:r>
      <w:r w:rsidRPr="005C3A3E">
        <w:rPr>
          <w:rFonts w:cs="Times New Roman"/>
          <w:lang w:val="de-AT" w:eastAsia="en-US"/>
        </w:rPr>
        <w:t xml:space="preserve">amis: raketenziele </w:t>
      </w:r>
      <w:r w:rsidRPr="005C3A3E">
        <w:rPr>
          <w:rFonts w:cs="Times New Roman"/>
        </w:rPr>
        <w:t xml:space="preserve">erst nach dem </w:t>
      </w:r>
      <w:r w:rsidRPr="005C3A3E">
        <w:rPr>
          <w:rFonts w:cs="Times New Roman"/>
          <w:lang w:val="de-AT" w:eastAsia="en-US"/>
        </w:rPr>
        <w:t>einschlag festzulegen.</w:t>
      </w:r>
    </w:p>
    <w:p w:rsidR="002C2B46" w:rsidRDefault="002C2B46" w:rsidP="00AA3ABF">
      <w:pPr>
        <w:rPr>
          <w:rFonts w:cs="Times New Roman"/>
          <w:lang w:val="de-AT" w:eastAsia="en-US"/>
        </w:rPr>
      </w:pPr>
    </w:p>
    <w:p w:rsidR="002C2B46" w:rsidRDefault="002C2B46" w:rsidP="00AA3ABF">
      <w:pPr>
        <w:rPr>
          <w:rFonts w:cs="Times New Roman"/>
        </w:rPr>
      </w:pPr>
      <w:r>
        <w:rPr>
          <w:rFonts w:cs="Times New Roman"/>
          <w:lang w:val="de-AT" w:eastAsia="en-US"/>
        </w:rPr>
        <w:t>###</w:t>
      </w:r>
    </w:p>
    <w:p w:rsidR="002C2B46" w:rsidRDefault="002C2B46" w:rsidP="00AA3ABF">
      <w:pPr>
        <w:rPr>
          <w:rFonts w:cs="Times New Roman"/>
        </w:rPr>
      </w:pPr>
    </w:p>
    <w:p w:rsidR="002C2B46" w:rsidRDefault="002C2B46" w:rsidP="00AA3ABF">
      <w:pPr>
        <w:rPr>
          <w:rFonts w:cs="Times New Roman"/>
        </w:rPr>
      </w:pPr>
      <w:r w:rsidRPr="005C3A3E">
        <w:rPr>
          <w:rFonts w:cs="Times New Roman"/>
        </w:rPr>
        <w:t>wenn jemand sehr tiefsinnig ist, liegt dann die betonung auf tief?</w:t>
      </w:r>
    </w:p>
    <w:p w:rsidR="002C2B46" w:rsidRDefault="002C2B46" w:rsidP="00AA3ABF">
      <w:pPr>
        <w:rPr>
          <w:rFonts w:cs="Times New Roman"/>
        </w:rPr>
      </w:pPr>
    </w:p>
    <w:p w:rsidR="002C2B46" w:rsidRDefault="002C2B46" w:rsidP="00915667">
      <w:pPr>
        <w:pStyle w:val="Thema"/>
        <w:rPr>
          <w:rFonts w:cs="Times New Roman"/>
          <w:lang w:val="de-AT" w:eastAsia="en-US"/>
        </w:rPr>
      </w:pPr>
      <w:r w:rsidRPr="000B2B58">
        <w:rPr>
          <w:i/>
        </w:rPr>
        <w:t>der grosse freund</w:t>
      </w:r>
      <w:r w:rsidRPr="00915667">
        <w:t xml:space="preserve"> (ev. erzählung) – erzählungen von ruhm und aufstieg in briefen. der freund fährt dann, den grossen freund zu sehen</w:t>
      </w:r>
      <w:r>
        <w:t>,</w:t>
      </w:r>
      <w:r w:rsidRPr="00915667">
        <w:t xml:space="preserve"> und entdeckt einen verbitterten armen teufel, der adressen schreibt und sonst nichts, die lüge erfolgloser literaten. er schrieb immer briefe auf papieren der feinsten hotels</w:t>
      </w:r>
      <w:r w:rsidRPr="005C3A3E">
        <w:rPr>
          <w:rFonts w:cs="Times New Roman"/>
          <w:lang w:val="de-AT" w:eastAsia="en-US"/>
        </w:rPr>
        <w:t>.</w:t>
      </w:r>
      <w:r>
        <w:rPr>
          <w:rFonts w:cs="Times New Roman"/>
          <w:lang w:val="de-AT" w:eastAsia="en-US"/>
        </w:rPr>
        <w:t>#T7</w:t>
      </w:r>
    </w:p>
    <w:p w:rsidR="002C2B46" w:rsidRDefault="002C2B46" w:rsidP="00AA3ABF">
      <w:pPr>
        <w:rPr>
          <w:rFonts w:cs="Times New Roman"/>
          <w:lang w:val="de-AT" w:eastAsia="en-US"/>
        </w:rPr>
      </w:pPr>
    </w:p>
    <w:p w:rsidR="002C2B46" w:rsidRDefault="002C2B46" w:rsidP="00915667">
      <w:pPr>
        <w:pStyle w:val="Thema"/>
      </w:pPr>
      <w:r w:rsidRPr="005C3A3E">
        <w:t>so</w:t>
      </w:r>
      <w:r>
        <w:t xml:space="preserve"> </w:t>
      </w:r>
      <w:r w:rsidRPr="005C3A3E">
        <w:t>viele hanswür</w:t>
      </w:r>
      <w:r>
        <w:t>ste und würstchen prostituieren ‚die kunst‘</w:t>
      </w:r>
      <w:r w:rsidRPr="005C3A3E">
        <w:t>, weil sie sie als billiges vehikel nehmen für ihren stolz, ihre arroganz, ihren geltungstrieb.</w:t>
      </w:r>
      <w:r>
        <w:br/>
      </w:r>
      <w:r w:rsidRPr="005C3A3E">
        <w:t xml:space="preserve">im </w:t>
      </w:r>
      <w:r w:rsidRPr="004D1A75">
        <w:rPr>
          <w:rStyle w:val="Institution"/>
        </w:rPr>
        <w:t>sowjetstaat</w:t>
      </w:r>
      <w:r>
        <w:rPr>
          <w:rStyle w:val="Institution"/>
        </w:rPr>
        <w:t>#I11</w:t>
      </w:r>
      <w:r w:rsidRPr="005C3A3E">
        <w:t>, in der sowjetwelt wird kunst wieder spiel mit der schönheit sein, nicht mehr geschäft wie heute und hier.</w:t>
      </w:r>
      <w:r>
        <w:t>#T6</w:t>
      </w:r>
    </w:p>
    <w:p w:rsidR="002C2B46" w:rsidRDefault="002C2B46" w:rsidP="00AA3ABF">
      <w:pPr>
        <w:rPr>
          <w:rFonts w:cs="Times New Roman"/>
        </w:rPr>
      </w:pPr>
    </w:p>
    <w:p w:rsidR="002C2B46" w:rsidRDefault="002C2B46" w:rsidP="00AA3ABF">
      <w:pPr>
        <w:rPr>
          <w:rFonts w:cs="Times New Roman"/>
        </w:rPr>
      </w:pPr>
      <w:r w:rsidRPr="00915667">
        <w:rPr>
          <w:rStyle w:val="Schlagwort"/>
          <w:i/>
          <w:iCs/>
        </w:rPr>
        <w:t>kurier</w:t>
      </w:r>
      <w:r>
        <w:rPr>
          <w:rStyle w:val="Schlagwort"/>
          <w:i/>
          <w:iCs/>
        </w:rPr>
        <w:t>#S36</w:t>
      </w:r>
      <w:r w:rsidRPr="005C3A3E">
        <w:rPr>
          <w:rFonts w:cs="Times New Roman"/>
        </w:rPr>
        <w:t xml:space="preserve"> verniedlicht die dro</w:t>
      </w:r>
      <w:r>
        <w:rPr>
          <w:rFonts w:cs="Times New Roman"/>
        </w:rPr>
        <w:t>hende atomverseuchung. wenn sow</w:t>
      </w:r>
      <w:r w:rsidRPr="005C3A3E">
        <w:rPr>
          <w:rFonts w:cs="Times New Roman"/>
        </w:rPr>
        <w:t>j</w:t>
      </w:r>
      <w:r>
        <w:rPr>
          <w:rFonts w:cs="Times New Roman"/>
        </w:rPr>
        <w:t>e</w:t>
      </w:r>
      <w:r w:rsidRPr="005C3A3E">
        <w:rPr>
          <w:rFonts w:cs="Times New Roman"/>
        </w:rPr>
        <w:t>tbomben explodieren, wird die welt in siedehitze und angst gejagt, wenn us-bombe</w:t>
      </w:r>
      <w:r>
        <w:rPr>
          <w:rFonts w:cs="Times New Roman"/>
        </w:rPr>
        <w:t>n detonieren, dann ‚</w:t>
      </w:r>
      <w:r w:rsidRPr="005C3A3E">
        <w:rPr>
          <w:rFonts w:cs="Times New Roman"/>
        </w:rPr>
        <w:t>ist es nich</w:t>
      </w:r>
      <w:r w:rsidRPr="005C3A3E">
        <w:rPr>
          <w:rFonts w:cs="Times New Roman"/>
          <w:lang w:val="de-AT" w:eastAsia="en-US"/>
        </w:rPr>
        <w:t xml:space="preserve">t </w:t>
      </w:r>
      <w:r>
        <w:rPr>
          <w:rFonts w:cs="Times New Roman"/>
        </w:rPr>
        <w:t>so schlimm‘</w:t>
      </w:r>
      <w:r w:rsidRPr="005C3A3E">
        <w:rPr>
          <w:rFonts w:cs="Times New Roman"/>
        </w:rPr>
        <w:t xml:space="preserve">. und die massen, durch gelenkte presse und rundfunk wachs in der </w:t>
      </w:r>
      <w:r w:rsidRPr="005C3A3E">
        <w:rPr>
          <w:rFonts w:cs="Times New Roman"/>
          <w:lang w:val="de-AT" w:eastAsia="en-US"/>
        </w:rPr>
        <w:t xml:space="preserve">hand </w:t>
      </w:r>
      <w:r w:rsidRPr="005C3A3E">
        <w:rPr>
          <w:rFonts w:cs="Times New Roman"/>
        </w:rPr>
        <w:t>der besitzenden (die nur wenige sind), fressen alles.</w:t>
      </w:r>
    </w:p>
    <w:p w:rsidR="002C2B46" w:rsidRDefault="002C2B46" w:rsidP="00AA3ABF">
      <w:pPr>
        <w:rPr>
          <w:rFonts w:cs="Times New Roman"/>
        </w:rPr>
      </w:pPr>
    </w:p>
    <w:p w:rsidR="002C2B46" w:rsidRDefault="002C2B46" w:rsidP="00AA3ABF">
      <w:pPr>
        <w:rPr>
          <w:rFonts w:cs="Times New Roman"/>
        </w:rPr>
      </w:pPr>
      <w:r>
        <w:rPr>
          <w:rStyle w:val="Person"/>
        </w:rPr>
        <w:t>k</w:t>
      </w:r>
      <w:r w:rsidRPr="00915667">
        <w:rPr>
          <w:rStyle w:val="Person"/>
        </w:rPr>
        <w:t>oller</w:t>
      </w:r>
      <w:r>
        <w:rPr>
          <w:rStyle w:val="Person"/>
        </w:rPr>
        <w:t>#P10</w:t>
      </w:r>
      <w:r w:rsidRPr="005C3A3E">
        <w:rPr>
          <w:rFonts w:cs="Times New Roman"/>
        </w:rPr>
        <w:t xml:space="preserve"> hat </w:t>
      </w:r>
      <w:r w:rsidRPr="00915667">
        <w:rPr>
          <w:rStyle w:val="Person"/>
        </w:rPr>
        <w:t>kain</w:t>
      </w:r>
      <w:r>
        <w:rPr>
          <w:rStyle w:val="Person"/>
        </w:rPr>
        <w:t>#P50</w:t>
      </w:r>
      <w:r w:rsidRPr="005C3A3E">
        <w:rPr>
          <w:rFonts w:cs="Times New Roman"/>
        </w:rPr>
        <w:t xml:space="preserve"> mit </w:t>
      </w:r>
      <w:r w:rsidRPr="00AF68AC">
        <w:rPr>
          <w:rStyle w:val="Institution"/>
        </w:rPr>
        <w:t>ss</w:t>
      </w:r>
      <w:r>
        <w:rPr>
          <w:rStyle w:val="Institution"/>
        </w:rPr>
        <w:t>#I30</w:t>
      </w:r>
      <w:r w:rsidRPr="005C3A3E">
        <w:rPr>
          <w:rFonts w:cs="Times New Roman"/>
        </w:rPr>
        <w:t>-argumenten beschimpft, mich nannte er einen bourg</w:t>
      </w:r>
      <w:r>
        <w:rPr>
          <w:rFonts w:cs="Times New Roman"/>
        </w:rPr>
        <w:t>e</w:t>
      </w:r>
      <w:r w:rsidRPr="005C3A3E">
        <w:rPr>
          <w:rFonts w:cs="Times New Roman"/>
        </w:rPr>
        <w:t xml:space="preserve">ois. auch so ein unfruchtbarer pseudokünstler. er ist nur mit dem maul ein </w:t>
      </w:r>
      <w:r w:rsidRPr="005C3A3E">
        <w:rPr>
          <w:rFonts w:cs="Times New Roman"/>
          <w:lang w:val="de-AT" w:eastAsia="en-US"/>
        </w:rPr>
        <w:t xml:space="preserve">genie, </w:t>
      </w:r>
      <w:r w:rsidRPr="005C3A3E">
        <w:rPr>
          <w:rFonts w:cs="Times New Roman"/>
        </w:rPr>
        <w:t>einer der viel weiss, aber nichts kann.</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würl war da. </w:t>
      </w:r>
      <w:r w:rsidRPr="005C3A3E">
        <w:rPr>
          <w:rStyle w:val="Flietext3a"/>
          <w:rFonts w:ascii="Times New Roman" w:hAnsi="Times New Roman" w:cs="Times New Roman"/>
        </w:rPr>
        <w:t xml:space="preserve">wir </w:t>
      </w:r>
      <w:r w:rsidRPr="005C3A3E">
        <w:rPr>
          <w:rFonts w:cs="Times New Roman"/>
        </w:rPr>
        <w:t xml:space="preserve">hörten </w:t>
      </w:r>
      <w:r w:rsidRPr="00915667">
        <w:rPr>
          <w:rStyle w:val="Schlagwort"/>
          <w:i/>
          <w:iCs/>
        </w:rPr>
        <w:t>mahagonny</w:t>
      </w:r>
      <w:r>
        <w:rPr>
          <w:rStyle w:val="Schlagwort"/>
          <w:i/>
          <w:iCs/>
        </w:rPr>
        <w:t>#S75</w:t>
      </w:r>
      <w:r w:rsidRPr="005C3A3E">
        <w:rPr>
          <w:rFonts w:cs="Times New Roman"/>
        </w:rPr>
        <w:t xml:space="preserve">. er beklagte sich über die unfreiheit der kunst und dass bei uns nur </w:t>
      </w:r>
      <w:r w:rsidRPr="00915667">
        <w:rPr>
          <w:rStyle w:val="Institution"/>
        </w:rPr>
        <w:t>övp#I16</w:t>
      </w:r>
      <w:r w:rsidRPr="00251758">
        <w:t xml:space="preserve"> </w:t>
      </w:r>
      <w:r w:rsidRPr="005C3A3E">
        <w:rPr>
          <w:rFonts w:cs="Times New Roman"/>
        </w:rPr>
        <w:t xml:space="preserve">oder nazi zu was kommen. das </w:t>
      </w:r>
      <w:r w:rsidRPr="005C3A3E">
        <w:rPr>
          <w:rStyle w:val="Flietext3a"/>
          <w:rFonts w:ascii="Times New Roman" w:hAnsi="Times New Roman" w:cs="Times New Roman"/>
        </w:rPr>
        <w:t xml:space="preserve">wunderkind </w:t>
      </w:r>
      <w:r w:rsidRPr="00915667">
        <w:rPr>
          <w:rStyle w:val="SchwrzungAnonymisierung"/>
        </w:rPr>
        <w:t>aigner</w:t>
      </w:r>
      <w:r>
        <w:rPr>
          <w:rStyle w:val="SchwrzungAnonymisierung"/>
        </w:rPr>
        <w:t>#A6</w:t>
      </w:r>
      <w:r w:rsidRPr="005C3A3E">
        <w:rPr>
          <w:rFonts w:cs="Times New Roman"/>
        </w:rPr>
        <w:t>, das vor jahrzehnten in der nazischule tun durfte, was es wollte, wo ist es heute? er macht in mystizismus, stilkopien, epigonentum.</w:t>
      </w:r>
    </w:p>
    <w:p w:rsidR="002C2B46" w:rsidRDefault="002C2B46" w:rsidP="00AA3ABF">
      <w:pPr>
        <w:rPr>
          <w:rFonts w:cs="Times New Roman"/>
        </w:rPr>
      </w:pPr>
    </w:p>
    <w:p w:rsidR="002C2B46" w:rsidRDefault="002C2B46" w:rsidP="00AA3ABF">
      <w:pPr>
        <w:rPr>
          <w:rFonts w:cs="Times New Roman"/>
        </w:rPr>
      </w:pPr>
      <w:r>
        <w:rPr>
          <w:rStyle w:val="Person"/>
        </w:rPr>
        <w:t>h</w:t>
      </w:r>
      <w:r w:rsidRPr="00915667">
        <w:rPr>
          <w:rStyle w:val="Person"/>
        </w:rPr>
        <w:t>uxley</w:t>
      </w:r>
      <w:r>
        <w:rPr>
          <w:rStyle w:val="Person"/>
        </w:rPr>
        <w:t>#P162</w:t>
      </w:r>
      <w:r w:rsidRPr="005C3A3E">
        <w:rPr>
          <w:rFonts w:cs="Times New Roman"/>
        </w:rPr>
        <w:t xml:space="preserve"> </w:t>
      </w:r>
      <w:r>
        <w:rPr>
          <w:rFonts w:cs="Times New Roman"/>
        </w:rPr>
        <w:t>–</w:t>
      </w:r>
      <w:r w:rsidRPr="005C3A3E">
        <w:rPr>
          <w:rFonts w:cs="Times New Roman"/>
        </w:rPr>
        <w:t xml:space="preserve"> mittag in gaza, gefangen in gaza. </w:t>
      </w:r>
      <w:r w:rsidRPr="00915667">
        <w:rPr>
          <w:rStyle w:val="Schlagwort"/>
          <w:i/>
          <w:iCs/>
        </w:rPr>
        <w:t>eyeless in gaza</w:t>
      </w:r>
      <w:r>
        <w:rPr>
          <w:rStyle w:val="Schlagwort"/>
          <w:i/>
          <w:iCs/>
        </w:rPr>
        <w:t>#S64</w:t>
      </w:r>
      <w:r w:rsidRPr="005C3A3E">
        <w:rPr>
          <w:rFonts w:cs="Times New Roman"/>
        </w:rPr>
        <w:t xml:space="preserve">. </w:t>
      </w:r>
      <w:r>
        <w:rPr>
          <w:rFonts w:cs="Times New Roman"/>
        </w:rPr>
        <w:t>–</w:t>
      </w:r>
      <w:r w:rsidRPr="005C3A3E">
        <w:rPr>
          <w:rFonts w:cs="Times New Roman"/>
        </w:rPr>
        <w:t xml:space="preserve"> er empört sich auf seine fischkalte </w:t>
      </w:r>
      <w:r w:rsidRPr="005C3A3E">
        <w:rPr>
          <w:rFonts w:cs="Times New Roman"/>
          <w:lang w:val="de-AT" w:eastAsia="en-US"/>
        </w:rPr>
        <w:t xml:space="preserve">art </w:t>
      </w:r>
      <w:r w:rsidRPr="005C3A3E">
        <w:rPr>
          <w:rFonts w:cs="Times New Roman"/>
        </w:rPr>
        <w:t>darüber, dass man die nazis hass</w:t>
      </w:r>
      <w:r>
        <w:rPr>
          <w:rFonts w:cs="Times New Roman"/>
        </w:rPr>
        <w:t>t. dabei wäre er sicher einer</w:t>
      </w:r>
      <w:r w:rsidRPr="005C3A3E">
        <w:rPr>
          <w:rFonts w:cs="Times New Roman"/>
        </w:rPr>
        <w:t xml:space="preserve"> der ersten</w:t>
      </w:r>
      <w:r>
        <w:rPr>
          <w:rFonts w:cs="Times New Roman"/>
        </w:rPr>
        <w:t>,</w:t>
      </w:r>
      <w:r w:rsidRPr="005C3A3E">
        <w:rPr>
          <w:rFonts w:cs="Times New Roman"/>
        </w:rPr>
        <w:t xml:space="preserve"> der gegen die menschenfresserei aufträte. und der nazismus war nicht so weit entfernt von dieser </w:t>
      </w:r>
      <w:r w:rsidRPr="005C3A3E">
        <w:rPr>
          <w:rFonts w:cs="Times New Roman"/>
          <w:lang w:val="de-AT" w:eastAsia="en-US"/>
        </w:rPr>
        <w:t xml:space="preserve">art </w:t>
      </w:r>
      <w:r w:rsidRPr="005C3A3E">
        <w:rPr>
          <w:rFonts w:cs="Times New Roman"/>
        </w:rPr>
        <w:t xml:space="preserve">barbarei, dieser kannibalischen entartung. solche menschen, lieber </w:t>
      </w:r>
      <w:r w:rsidRPr="00915667">
        <w:rPr>
          <w:rStyle w:val="Person"/>
        </w:rPr>
        <w:t>huxley</w:t>
      </w:r>
      <w:r>
        <w:rPr>
          <w:rStyle w:val="Person"/>
        </w:rPr>
        <w:t>#P162</w:t>
      </w:r>
      <w:r w:rsidRPr="005C3A3E">
        <w:rPr>
          <w:rFonts w:cs="Times New Roman"/>
        </w:rPr>
        <w:t>, erzieht man nicht mehr mit liebe und guten worten. ihnen gegenüber kann man sich nur durch gewalt, mit gewalt durchsetzen.</w:t>
      </w:r>
    </w:p>
    <w:p w:rsidR="002C2B46" w:rsidRDefault="002C2B46" w:rsidP="00AA3ABF">
      <w:pPr>
        <w:rPr>
          <w:rFonts w:cs="Times New Roman"/>
        </w:rPr>
      </w:pPr>
    </w:p>
    <w:p w:rsidR="002C2B46" w:rsidRDefault="002C2B46" w:rsidP="00AA3ABF">
      <w:pPr>
        <w:rPr>
          <w:rFonts w:cs="Times New Roman"/>
        </w:rPr>
      </w:pPr>
      <w:r>
        <w:rPr>
          <w:rStyle w:val="Person"/>
        </w:rPr>
        <w:t>h</w:t>
      </w:r>
      <w:r w:rsidRPr="00915667">
        <w:rPr>
          <w:rStyle w:val="Person"/>
        </w:rPr>
        <w:t>uxley</w:t>
      </w:r>
      <w:r>
        <w:rPr>
          <w:rStyle w:val="Person"/>
        </w:rPr>
        <w:t>#P162</w:t>
      </w:r>
      <w:r w:rsidRPr="005C3A3E">
        <w:rPr>
          <w:rFonts w:cs="Times New Roman"/>
        </w:rPr>
        <w:t xml:space="preserve"> </w:t>
      </w:r>
      <w:r>
        <w:rPr>
          <w:rFonts w:cs="Times New Roman"/>
        </w:rPr>
        <w:t>–</w:t>
      </w:r>
      <w:r w:rsidRPr="005C3A3E">
        <w:rPr>
          <w:rFonts w:cs="Times New Roman"/>
        </w:rPr>
        <w:t xml:space="preserve"> nimm an, das wirtschaftliche </w:t>
      </w:r>
      <w:r w:rsidRPr="005C3A3E">
        <w:rPr>
          <w:rFonts w:cs="Times New Roman"/>
          <w:lang w:val="de-AT" w:eastAsia="en-US"/>
        </w:rPr>
        <w:t xml:space="preserve">experiment </w:t>
      </w:r>
      <w:r w:rsidRPr="005C3A3E">
        <w:rPr>
          <w:rFonts w:cs="Times New Roman"/>
        </w:rPr>
        <w:t xml:space="preserve">gelingt. es kommt eine zeit, da alle wohlhabend sind. was soll sie abhalten, sich in </w:t>
      </w:r>
      <w:r w:rsidRPr="005C3A3E">
        <w:rPr>
          <w:rFonts w:cs="Times New Roman"/>
          <w:lang w:val="de-AT" w:eastAsia="en-US"/>
        </w:rPr>
        <w:t xml:space="preserve">babbits </w:t>
      </w:r>
      <w:r w:rsidRPr="005C3A3E">
        <w:rPr>
          <w:rFonts w:cs="Times New Roman"/>
        </w:rPr>
        <w:t>zu verwandeln? …</w:t>
      </w:r>
      <w:r>
        <w:rPr>
          <w:rFonts w:cs="Times New Roman"/>
        </w:rPr>
        <w:br/>
      </w:r>
      <w:r w:rsidRPr="005C3A3E">
        <w:rPr>
          <w:rFonts w:cs="Times New Roman"/>
        </w:rPr>
        <w:t xml:space="preserve">schön. was soll sie wohl abhalten? sind millionen </w:t>
      </w:r>
      <w:r w:rsidRPr="005C3A3E">
        <w:rPr>
          <w:rFonts w:cs="Times New Roman"/>
          <w:lang w:val="de-AT" w:eastAsia="en-US"/>
        </w:rPr>
        <w:t xml:space="preserve">babbits, </w:t>
      </w:r>
      <w:r w:rsidRPr="005C3A3E">
        <w:rPr>
          <w:rFonts w:cs="Times New Roman"/>
        </w:rPr>
        <w:t xml:space="preserve">sich im </w:t>
      </w:r>
      <w:r w:rsidRPr="005C3A3E">
        <w:rPr>
          <w:rFonts w:cs="Times New Roman"/>
          <w:lang w:val="de-AT" w:eastAsia="en-US"/>
        </w:rPr>
        <w:t xml:space="preserve">sand </w:t>
      </w:r>
      <w:r w:rsidRPr="005C3A3E">
        <w:rPr>
          <w:rFonts w:cs="Times New Roman"/>
        </w:rPr>
        <w:t xml:space="preserve">und am strand und im wohlstand suhlender </w:t>
      </w:r>
      <w:r w:rsidRPr="005C3A3E">
        <w:rPr>
          <w:rFonts w:cs="Times New Roman"/>
          <w:lang w:val="de-AT" w:eastAsia="en-US"/>
        </w:rPr>
        <w:t xml:space="preserve">babbits </w:t>
      </w:r>
      <w:r w:rsidRPr="005C3A3E">
        <w:rPr>
          <w:rFonts w:cs="Times New Roman"/>
        </w:rPr>
        <w:t xml:space="preserve">nicht ein gewaltiger fortschritt gegenüber einigen tausenden </w:t>
      </w:r>
      <w:r w:rsidRPr="005C3A3E">
        <w:rPr>
          <w:rFonts w:cs="Times New Roman"/>
          <w:lang w:val="de-AT" w:eastAsia="en-US"/>
        </w:rPr>
        <w:t>babbits</w:t>
      </w:r>
      <w:r w:rsidRPr="005C3A3E">
        <w:rPr>
          <w:rFonts w:cs="Times New Roman"/>
        </w:rPr>
        <w:t xml:space="preserve">, millionen arbeitssklaven und millionen hungernder, obdachloser, ausgestossener? aus millionen analphabeten millionen </w:t>
      </w:r>
      <w:r w:rsidRPr="005C3A3E">
        <w:rPr>
          <w:rFonts w:cs="Times New Roman"/>
          <w:lang w:val="de-AT" w:eastAsia="en-US"/>
        </w:rPr>
        <w:t xml:space="preserve">babbits </w:t>
      </w:r>
      <w:r w:rsidRPr="005C3A3E">
        <w:rPr>
          <w:rFonts w:cs="Times New Roman"/>
        </w:rPr>
        <w:t xml:space="preserve">zu machen ist eine gewaltige leistung. ausserdem lässt </w:t>
      </w:r>
      <w:r w:rsidRPr="00915667">
        <w:rPr>
          <w:rStyle w:val="Person"/>
        </w:rPr>
        <w:t>huxley</w:t>
      </w:r>
      <w:r>
        <w:rPr>
          <w:rStyle w:val="Person"/>
        </w:rPr>
        <w:t>#P162</w:t>
      </w:r>
      <w:r w:rsidRPr="005C3A3E">
        <w:rPr>
          <w:rFonts w:cs="Times New Roman"/>
        </w:rPr>
        <w:t xml:space="preserve"> bei solchen spekulationen das komm. erziehungssystem zum neuen menschenbild führend ausser acht.</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frauen vergessen die </w:t>
      </w:r>
      <w:r w:rsidRPr="005C3A3E">
        <w:rPr>
          <w:rFonts w:cs="Times New Roman"/>
          <w:lang w:val="de-AT" w:eastAsia="en-US"/>
        </w:rPr>
        <w:t>guns</w:t>
      </w:r>
      <w:r w:rsidRPr="005C3A3E">
        <w:rPr>
          <w:rFonts w:cs="Times New Roman"/>
        </w:rPr>
        <w:t xml:space="preserve">t, die sie einstigen liebhabern gewährten. sagt </w:t>
      </w:r>
      <w:r w:rsidRPr="00915667">
        <w:rPr>
          <w:rStyle w:val="Person"/>
        </w:rPr>
        <w:t>rochefaucould</w:t>
      </w:r>
      <w:r>
        <w:rPr>
          <w:rStyle w:val="Person"/>
        </w:rPr>
        <w:t>#P163</w:t>
      </w:r>
      <w:r w:rsidRPr="005C3A3E">
        <w:rPr>
          <w:rFonts w:cs="Times New Roman"/>
        </w:rPr>
        <w:t xml:space="preserve">. wahrhaftig, die </w:t>
      </w:r>
      <w:r w:rsidRPr="008F2B59">
        <w:rPr>
          <w:rStyle w:val="SchwrzungAnonymisierung"/>
        </w:rPr>
        <w:t>hemedinger</w:t>
      </w:r>
      <w:r>
        <w:rPr>
          <w:rStyle w:val="SchwrzungAnonymisierung"/>
        </w:rPr>
        <w:t>#A8</w:t>
      </w:r>
      <w:r w:rsidRPr="005C3A3E">
        <w:rPr>
          <w:rFonts w:cs="Times New Roman"/>
        </w:rPr>
        <w:t>. nach einem jahr schrieb sie wie einem fremden, anstatt sich wieder zur verfügung zu stellen, zum eigenen glück.</w:t>
      </w:r>
      <w:r>
        <w:rPr>
          <w:rFonts w:cs="Times New Roman"/>
        </w:rPr>
        <w:br/>
      </w:r>
      <w:r w:rsidRPr="005C3A3E">
        <w:rPr>
          <w:rFonts w:cs="Times New Roman"/>
        </w:rPr>
        <w:t xml:space="preserve">oder </w:t>
      </w:r>
      <w:r w:rsidRPr="00915667">
        <w:rPr>
          <w:rStyle w:val="SchwrzungAnonymisierung"/>
        </w:rPr>
        <w:t>helga klee</w:t>
      </w:r>
      <w:r>
        <w:rPr>
          <w:rStyle w:val="SchwrzungAnonymisierung"/>
        </w:rPr>
        <w:t>#A1</w:t>
      </w:r>
      <w:r w:rsidRPr="005C3A3E">
        <w:rPr>
          <w:rFonts w:cs="Times New Roman"/>
        </w:rPr>
        <w:t>, die sogar im kreise der familie eingang gewährte und</w:t>
      </w:r>
      <w:r>
        <w:rPr>
          <w:rFonts w:cs="Times New Roman"/>
        </w:rPr>
        <w:t xml:space="preserve"> </w:t>
      </w:r>
      <w:r w:rsidRPr="00915667">
        <w:rPr>
          <w:rFonts w:cs="Times New Roman"/>
          <w:lang w:val="de-AT" w:eastAsia="en-US"/>
        </w:rPr>
        <w:t>[46]</w:t>
      </w:r>
      <w:r>
        <w:rPr>
          <w:rFonts w:cs="Times New Roman"/>
        </w:rPr>
        <w:t xml:space="preserve"> </w:t>
      </w:r>
      <w:r w:rsidRPr="005C3A3E">
        <w:rPr>
          <w:rFonts w:cs="Times New Roman"/>
          <w:lang w:val="de-AT" w:eastAsia="en-US"/>
        </w:rPr>
        <w:t xml:space="preserve">die die </w:t>
      </w:r>
      <w:r w:rsidRPr="005C3A3E">
        <w:rPr>
          <w:rFonts w:cs="Times New Roman"/>
        </w:rPr>
        <w:t xml:space="preserve">sexuell kultivierteste </w:t>
      </w:r>
      <w:r w:rsidRPr="005C3A3E">
        <w:rPr>
          <w:rFonts w:cs="Times New Roman"/>
          <w:lang w:val="de-AT" w:eastAsia="en-US"/>
        </w:rPr>
        <w:t xml:space="preserve">dame war, die </w:t>
      </w:r>
      <w:r w:rsidRPr="005C3A3E">
        <w:rPr>
          <w:rFonts w:cs="Times New Roman"/>
        </w:rPr>
        <w:t>mir jemals unterkam. das muss vielleicht so sein, sonst entstünde durch kumulierte erinnerungen ein explosiver sexualkrater aus jedem weib.</w:t>
      </w:r>
    </w:p>
    <w:p w:rsidR="002C2B46" w:rsidRDefault="002C2B46" w:rsidP="00AA3ABF">
      <w:pPr>
        <w:rPr>
          <w:rFonts w:cs="Times New Roman"/>
        </w:rPr>
      </w:pPr>
    </w:p>
    <w:p w:rsidR="002C2B46" w:rsidRDefault="002C2B46" w:rsidP="00AA3ABF">
      <w:pPr>
        <w:rPr>
          <w:rFonts w:cs="Times New Roman"/>
        </w:rPr>
      </w:pPr>
      <w:r>
        <w:rPr>
          <w:rStyle w:val="Person"/>
        </w:rPr>
        <w:t>h</w:t>
      </w:r>
      <w:r w:rsidRPr="00915667">
        <w:rPr>
          <w:rStyle w:val="Person"/>
        </w:rPr>
        <w:t>uxley</w:t>
      </w:r>
      <w:r>
        <w:rPr>
          <w:rStyle w:val="Person"/>
        </w:rPr>
        <w:t>#P162</w:t>
      </w:r>
      <w:r w:rsidRPr="005C3A3E">
        <w:rPr>
          <w:rFonts w:cs="Times New Roman"/>
        </w:rPr>
        <w:t xml:space="preserve"> abermals: ... </w:t>
      </w:r>
      <w:r w:rsidRPr="00AC2DBA">
        <w:rPr>
          <w:rStyle w:val="Schlagwort"/>
        </w:rPr>
        <w:t>kommunismus</w:t>
      </w:r>
      <w:r>
        <w:rPr>
          <w:rStyle w:val="Schlagwort"/>
        </w:rPr>
        <w:t>#S6</w:t>
      </w:r>
      <w:r w:rsidRPr="005C3A3E">
        <w:rPr>
          <w:rFonts w:cs="Times New Roman"/>
        </w:rPr>
        <w:t xml:space="preserve"> eine minorität mittels polizeimethoden. und so weiter. nachgeplap</w:t>
      </w:r>
      <w:r>
        <w:rPr>
          <w:rFonts w:cs="Times New Roman"/>
        </w:rPr>
        <w:t>p</w:t>
      </w:r>
      <w:r w:rsidRPr="005C3A3E">
        <w:rPr>
          <w:rFonts w:cs="Times New Roman"/>
        </w:rPr>
        <w:t>erte äusserlichkeiten, die den kern nicht einmal berühren.</w:t>
      </w:r>
    </w:p>
    <w:p w:rsidR="002C2B46" w:rsidRDefault="002C2B46" w:rsidP="00AA3ABF">
      <w:pPr>
        <w:rPr>
          <w:rFonts w:cs="Times New Roman"/>
        </w:rPr>
      </w:pPr>
    </w:p>
    <w:p w:rsidR="002C2B46" w:rsidRDefault="002C2B46" w:rsidP="00AA3ABF">
      <w:pPr>
        <w:rPr>
          <w:rFonts w:cs="Times New Roman"/>
        </w:rPr>
      </w:pPr>
      <w:r w:rsidRPr="00915667">
        <w:rPr>
          <w:rStyle w:val="Person"/>
        </w:rPr>
        <w:t>ein südafrikanischer neger</w:t>
      </w:r>
      <w:r>
        <w:rPr>
          <w:rStyle w:val="Person"/>
        </w:rPr>
        <w:t>#P166</w:t>
      </w:r>
      <w:r w:rsidRPr="00915667">
        <w:rPr>
          <w:rFonts w:cs="Times New Roman"/>
        </w:rPr>
        <w:t xml:space="preserve"> bekam nobelpreis für frieden.</w:t>
      </w:r>
      <w:r w:rsidRPr="005C3A3E">
        <w:rPr>
          <w:rFonts w:cs="Times New Roman"/>
        </w:rPr>
        <w:t xml:space="preserve"> die regierung erklärte: wir lassen ihn trotzdem nicht zu den feierlichkeiten, nur weil er irgendeinen preis für irgendwas gemacht hat.</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die intellektuellen sind die eigentlichen bestien. </w:t>
      </w:r>
      <w:r>
        <w:rPr>
          <w:rFonts w:cs="Times New Roman"/>
        </w:rPr>
        <w:br/>
      </w:r>
      <w:r w:rsidRPr="00D315EA">
        <w:rPr>
          <w:rStyle w:val="Person"/>
        </w:rPr>
        <w:t>ruprechters</w:t>
      </w:r>
      <w:r>
        <w:rPr>
          <w:rStyle w:val="Person"/>
        </w:rPr>
        <w:t>#P21</w:t>
      </w:r>
      <w:r>
        <w:rPr>
          <w:rFonts w:cs="Times New Roman"/>
        </w:rPr>
        <w:t xml:space="preserve"> male</w:t>
      </w:r>
      <w:r w:rsidRPr="005C3A3E">
        <w:rPr>
          <w:rFonts w:cs="Times New Roman"/>
        </w:rPr>
        <w:t>reien: derivate der jahrhundertwende.</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wie naiv </w:t>
      </w:r>
      <w:r w:rsidRPr="005C3A3E">
        <w:rPr>
          <w:rStyle w:val="Flietext311pt"/>
          <w:rFonts w:ascii="Times New Roman" w:hAnsi="Times New Roman" w:cs="Times New Roman"/>
          <w:sz w:val="24"/>
        </w:rPr>
        <w:t xml:space="preserve">pazifismus </w:t>
      </w:r>
      <w:r w:rsidRPr="005C3A3E">
        <w:rPr>
          <w:rFonts w:cs="Times New Roman"/>
        </w:rPr>
        <w:t>ist. als genüge es, die sprache des feindes zu lernen, ihm seinen frieden</w:t>
      </w:r>
      <w:r w:rsidRPr="005C3A3E">
        <w:rPr>
          <w:rFonts w:cs="Times New Roman"/>
          <w:lang w:val="de-AT" w:eastAsia="en-US"/>
        </w:rPr>
        <w:t>swill</w:t>
      </w:r>
      <w:r w:rsidRPr="005C3A3E">
        <w:rPr>
          <w:rFonts w:cs="Times New Roman"/>
        </w:rPr>
        <w:t xml:space="preserve">en zuzurufen, und schon fällt eine ganze front einander in die arme. wie naiv. so kann man nur denken, solange man kein marxist ist. dann erst sieht man, dass es so nicht geht. </w:t>
      </w:r>
      <w:r>
        <w:rPr>
          <w:rFonts w:cs="Times New Roman"/>
        </w:rPr>
        <w:t>d</w:t>
      </w:r>
      <w:r w:rsidRPr="005C3A3E">
        <w:rPr>
          <w:rFonts w:cs="Times New Roman"/>
        </w:rPr>
        <w:t>ass</w:t>
      </w:r>
      <w:r>
        <w:rPr>
          <w:rFonts w:cs="Times New Roman"/>
        </w:rPr>
        <w:t xml:space="preserve"> man</w:t>
      </w:r>
      <w:r w:rsidRPr="005C3A3E">
        <w:rPr>
          <w:rFonts w:cs="Times New Roman"/>
        </w:rPr>
        <w:t xml:space="preserve"> die kriegstreiber dahinter, die kapitalistischen ausbeuter, die kreaturen, denen allein am krieg und am geschäft liegt, zuerst absetzen muss.</w:t>
      </w:r>
    </w:p>
    <w:p w:rsidR="002C2B46" w:rsidRDefault="002C2B46" w:rsidP="00AA3ABF">
      <w:pPr>
        <w:rPr>
          <w:rFonts w:cs="Times New Roman"/>
        </w:rPr>
      </w:pPr>
    </w:p>
    <w:p w:rsidR="002C2B46" w:rsidRDefault="002C2B46" w:rsidP="00AA3ABF">
      <w:pPr>
        <w:rPr>
          <w:rFonts w:cs="Times New Roman"/>
        </w:rPr>
      </w:pPr>
      <w:r w:rsidRPr="005C3A3E">
        <w:rPr>
          <w:rFonts w:cs="Times New Roman"/>
        </w:rPr>
        <w:t>allerseelen.</w:t>
      </w:r>
      <w:r>
        <w:rPr>
          <w:rFonts w:cs="Times New Roman"/>
        </w:rPr>
        <w:br/>
      </w:r>
      <w:r w:rsidRPr="005C3A3E">
        <w:rPr>
          <w:rFonts w:cs="Times New Roman"/>
        </w:rPr>
        <w:t xml:space="preserve">in algerien 7. jahrestag des beginnes der </w:t>
      </w:r>
      <w:r w:rsidRPr="005C3A3E">
        <w:rPr>
          <w:rFonts w:cs="Times New Roman"/>
          <w:lang w:val="de-AT" w:eastAsia="en-US"/>
        </w:rPr>
        <w:t xml:space="preserve">revolution. </w:t>
      </w:r>
      <w:r w:rsidRPr="00D315EA">
        <w:rPr>
          <w:rStyle w:val="Schlagwort"/>
        </w:rPr>
        <w:t>die franzosen richten in ihrem teil der ‚freien‘ welt ein blutbad an.</w:t>
      </w:r>
      <w:r>
        <w:rPr>
          <w:rStyle w:val="Schlagwort"/>
        </w:rPr>
        <w:t>#S110</w:t>
      </w:r>
      <w:r w:rsidRPr="005C3A3E">
        <w:rPr>
          <w:rFonts w:cs="Times New Roman"/>
        </w:rPr>
        <w:t xml:space="preserve"> die alten mauerhüpfenden </w:t>
      </w:r>
      <w:r w:rsidRPr="005C3A3E">
        <w:rPr>
          <w:rFonts w:cs="Times New Roman"/>
          <w:lang w:val="de-AT" w:eastAsia="en-US"/>
        </w:rPr>
        <w:t>berliner</w:t>
      </w:r>
      <w:r w:rsidRPr="005C3A3E">
        <w:rPr>
          <w:rFonts w:cs="Times New Roman"/>
        </w:rPr>
        <w:t>innen dürfen ein wenig ausruhen. unsere massenmedien sind auf algier gerichtet.</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in </w:t>
      </w:r>
      <w:r w:rsidRPr="004C0E91">
        <w:rPr>
          <w:rStyle w:val="Ort"/>
        </w:rPr>
        <w:t>berlin</w:t>
      </w:r>
      <w:r>
        <w:rPr>
          <w:rStyle w:val="Ort"/>
        </w:rPr>
        <w:t>#G92</w:t>
      </w:r>
      <w:r w:rsidRPr="005C3A3E">
        <w:rPr>
          <w:rFonts w:cs="Times New Roman"/>
        </w:rPr>
        <w:t xml:space="preserve"> soll es eine eigene schminkabteilung</w:t>
      </w:r>
      <w:r>
        <w:rPr>
          <w:rFonts w:cs="Times New Roman"/>
        </w:rPr>
        <w:t xml:space="preserve"> geben für frauen, die man als ‚ostflüchtlinge‘ </w:t>
      </w:r>
      <w:r w:rsidRPr="005C3A3E">
        <w:rPr>
          <w:rFonts w:cs="Times New Roman"/>
        </w:rPr>
        <w:t>zurechtmacht.</w:t>
      </w:r>
    </w:p>
    <w:p w:rsidR="002C2B46" w:rsidRDefault="002C2B46" w:rsidP="00AA3ABF">
      <w:pPr>
        <w:rPr>
          <w:rFonts w:cs="Times New Roman"/>
        </w:rPr>
      </w:pPr>
    </w:p>
    <w:p w:rsidR="002C2B46" w:rsidRDefault="002C2B46" w:rsidP="00D315EA">
      <w:pPr>
        <w:pStyle w:val="Thema"/>
      </w:pPr>
      <w:r w:rsidRPr="005C3A3E">
        <w:t xml:space="preserve">der </w:t>
      </w:r>
      <w:r w:rsidRPr="00D315EA">
        <w:rPr>
          <w:rStyle w:val="Schlagwort"/>
        </w:rPr>
        <w:t>kommunismus</w:t>
      </w:r>
      <w:r>
        <w:rPr>
          <w:rStyle w:val="Schlagwort"/>
        </w:rPr>
        <w:t>#S6</w:t>
      </w:r>
      <w:r w:rsidRPr="005C3A3E">
        <w:t xml:space="preserve"> ist in seinem tiefsten wesen gegen jede gewalt. er ist auf humanismus und frieden aufgebaut.</w:t>
      </w:r>
      <w:r>
        <w:t>#T1</w:t>
      </w:r>
    </w:p>
    <w:p w:rsidR="002C2B46" w:rsidRDefault="002C2B46" w:rsidP="00AA3ABF">
      <w:pPr>
        <w:rPr>
          <w:rFonts w:cs="Times New Roman"/>
        </w:rPr>
      </w:pPr>
    </w:p>
    <w:p w:rsidR="002C2B46" w:rsidRDefault="002C2B46" w:rsidP="00D315EA">
      <w:pPr>
        <w:pStyle w:val="Thema"/>
      </w:pPr>
      <w:r w:rsidRPr="005C3A3E">
        <w:t>schwierige parteiarbeit. denn es geht nicht mehr augenfällig um den wohlstand des einzelnen, der ist angeblich da. und das gesamtkonzept begreifen sie nicht.</w:t>
      </w:r>
      <w:r>
        <w:t>#T4</w:t>
      </w:r>
    </w:p>
    <w:p w:rsidR="002C2B46" w:rsidRDefault="002C2B46" w:rsidP="00AA3ABF">
      <w:pPr>
        <w:rPr>
          <w:rFonts w:cs="Times New Roman"/>
        </w:rPr>
      </w:pPr>
    </w:p>
    <w:p w:rsidR="002C2B46" w:rsidRDefault="002C2B46" w:rsidP="0009598D">
      <w:pPr>
        <w:pStyle w:val="Thema"/>
      </w:pPr>
      <w:r w:rsidRPr="005C3A3E">
        <w:rPr>
          <w:lang w:val="de-AT" w:eastAsia="en-US"/>
        </w:rPr>
        <w:t xml:space="preserve">gewalt </w:t>
      </w:r>
      <w:r w:rsidRPr="005C3A3E">
        <w:t>unterwirft, aber liebe gewinnt (</w:t>
      </w:r>
      <w:r w:rsidRPr="00D315EA">
        <w:rPr>
          <w:rStyle w:val="Person"/>
        </w:rPr>
        <w:t>huxley#</w:t>
      </w:r>
      <w:r>
        <w:rPr>
          <w:rStyle w:val="Person"/>
        </w:rPr>
        <w:t>P162</w:t>
      </w:r>
      <w:r w:rsidRPr="005C3A3E">
        <w:t xml:space="preserve">, </w:t>
      </w:r>
      <w:r w:rsidRPr="00D315EA">
        <w:rPr>
          <w:rStyle w:val="Schlagwort"/>
          <w:i/>
          <w:iCs/>
        </w:rPr>
        <w:t>gaza</w:t>
      </w:r>
      <w:r>
        <w:rPr>
          <w:rStyle w:val="Schlagwort"/>
          <w:i/>
          <w:iCs/>
        </w:rPr>
        <w:t>#S64</w:t>
      </w:r>
      <w:r w:rsidRPr="005C3A3E">
        <w:t>)</w:t>
      </w:r>
      <w:r>
        <w:t>.</w:t>
      </w:r>
      <w:r>
        <w:br/>
      </w:r>
      <w:r w:rsidRPr="005C3A3E">
        <w:t xml:space="preserve">wozu? wieso? liebe </w:t>
      </w:r>
      <w:r w:rsidRPr="005C3A3E">
        <w:rPr>
          <w:lang w:val="de-AT" w:eastAsia="en-US"/>
        </w:rPr>
        <w:t>weis</w:t>
      </w:r>
      <w:r w:rsidRPr="005C3A3E">
        <w:t>s meist nicht, warum sie lieb</w:t>
      </w:r>
      <w:r>
        <w:t>t, also lässt sich liebe nicht ‚einsetzen‘</w:t>
      </w:r>
      <w:r w:rsidRPr="005C3A3E">
        <w:t>, um zweckbestimmt zu gewinnen. also ist sie für die westliche welt unnütz, die doch lieber auf g</w:t>
      </w:r>
      <w:r>
        <w:t>ewalt zurückgreift, wenn es um ‚echte werte‘</w:t>
      </w:r>
      <w:r w:rsidRPr="005C3A3E">
        <w:t xml:space="preserve"> geht.</w:t>
      </w:r>
      <w:r>
        <w:t>#T3</w:t>
      </w:r>
    </w:p>
    <w:p w:rsidR="002C2B46" w:rsidRDefault="002C2B46" w:rsidP="00AA3ABF">
      <w:pPr>
        <w:rPr>
          <w:rFonts w:cs="Times New Roman"/>
        </w:rPr>
      </w:pPr>
    </w:p>
    <w:p w:rsidR="002C2B46" w:rsidRPr="0009598D" w:rsidRDefault="002C2B46" w:rsidP="00AA3ABF">
      <w:pPr>
        <w:rPr>
          <w:rStyle w:val="Datumsangabe"/>
        </w:rPr>
      </w:pPr>
      <w:r w:rsidRPr="0009598D">
        <w:rPr>
          <w:rStyle w:val="Datumsangabe"/>
        </w:rPr>
        <w:t>2.11.</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bei </w:t>
      </w:r>
      <w:r w:rsidRPr="0009598D">
        <w:rPr>
          <w:rStyle w:val="Person"/>
        </w:rPr>
        <w:t>kunz</w:t>
      </w:r>
      <w:r>
        <w:rPr>
          <w:rStyle w:val="Person"/>
        </w:rPr>
        <w:t>#P76</w:t>
      </w:r>
      <w:r w:rsidRPr="005C3A3E">
        <w:rPr>
          <w:rFonts w:cs="Times New Roman"/>
        </w:rPr>
        <w:t>.</w:t>
      </w:r>
      <w:r>
        <w:rPr>
          <w:rFonts w:cs="Times New Roman"/>
        </w:rPr>
        <w:br/>
      </w:r>
      <w:r w:rsidRPr="0009598D">
        <w:rPr>
          <w:rStyle w:val="ThemaZchn"/>
        </w:rPr>
        <w:t xml:space="preserve">erwähnte am rande seinen artikel: die fratze des </w:t>
      </w:r>
      <w:r w:rsidRPr="00AC2DBA">
        <w:rPr>
          <w:rStyle w:val="Schlagwort"/>
        </w:rPr>
        <w:t>kommunismus</w:t>
      </w:r>
      <w:r>
        <w:rPr>
          <w:rStyle w:val="Schlagwort"/>
        </w:rPr>
        <w:t>#S6</w:t>
      </w:r>
      <w:r w:rsidRPr="0009598D">
        <w:rPr>
          <w:rStyle w:val="ThemaZchn"/>
        </w:rPr>
        <w:t>. und er erging sich sofort in übersprudelnden kommentaren. als wäre ihm nicht wohl in seiner haut.</w:t>
      </w:r>
      <w:r w:rsidRPr="0009598D">
        <w:rPr>
          <w:rStyle w:val="ThemaZchn"/>
        </w:rPr>
        <w:br/>
        <w:t xml:space="preserve">z. b. </w:t>
      </w:r>
      <w:r w:rsidRPr="00AE666A">
        <w:rPr>
          <w:rStyle w:val="Ort"/>
        </w:rPr>
        <w:t>tirana</w:t>
      </w:r>
      <w:r>
        <w:rPr>
          <w:rStyle w:val="Ort"/>
        </w:rPr>
        <w:t>#G28</w:t>
      </w:r>
      <w:r w:rsidRPr="0009598D">
        <w:rPr>
          <w:rStyle w:val="ThemaZchn"/>
        </w:rPr>
        <w:t xml:space="preserve">. das ist doch ein beweis, dass in allen ländern der </w:t>
      </w:r>
      <w:r w:rsidRPr="00AC2DBA">
        <w:rPr>
          <w:rStyle w:val="Schlagwort"/>
        </w:rPr>
        <w:t>kommunismus</w:t>
      </w:r>
      <w:r>
        <w:rPr>
          <w:rStyle w:val="Schlagwort"/>
        </w:rPr>
        <w:t>#S6</w:t>
      </w:r>
      <w:r w:rsidRPr="0009598D">
        <w:rPr>
          <w:rStyle w:val="ThemaZchn"/>
        </w:rPr>
        <w:t>, und wäre er noch so klein, mitspracherecht haben muss. oder ‚sind die chinesen wirklich schon so stark, dass ...‘ (lauter obskures zeug)</w:t>
      </w:r>
      <w:r>
        <w:rPr>
          <w:rStyle w:val="ThemaZchn"/>
        </w:rPr>
        <w:t>#T3</w:t>
      </w:r>
      <w:r>
        <w:rPr>
          <w:rFonts w:cs="Times New Roman"/>
        </w:rPr>
        <w:br/>
      </w:r>
      <w:r w:rsidRPr="005C3A3E">
        <w:rPr>
          <w:rFonts w:cs="Times New Roman"/>
        </w:rPr>
        <w:t>nachher mit ihm auf kognak im eisenhandbuffet. wer sass dort? duschek karli, älter</w:t>
      </w:r>
      <w:r>
        <w:rPr>
          <w:rFonts w:cs="Times New Roman"/>
        </w:rPr>
        <w:t>, aber nicht reifer.</w:t>
      </w:r>
      <w:r w:rsidRPr="005C3A3E">
        <w:rPr>
          <w:rFonts w:cs="Times New Roman"/>
        </w:rPr>
        <w:t xml:space="preserve"> selber alter bube geblieben.</w:t>
      </w:r>
    </w:p>
    <w:p w:rsidR="002C2B46" w:rsidRDefault="002C2B46" w:rsidP="00AA3ABF">
      <w:pPr>
        <w:rPr>
          <w:rFonts w:cs="Times New Roman"/>
        </w:rPr>
      </w:pPr>
    </w:p>
    <w:p w:rsidR="002C2B46" w:rsidRDefault="002C2B46" w:rsidP="0009598D">
      <w:pPr>
        <w:pStyle w:val="Thema"/>
      </w:pPr>
      <w:r w:rsidRPr="005C3A3E">
        <w:t>im wes</w:t>
      </w:r>
      <w:r w:rsidRPr="005C3A3E">
        <w:rPr>
          <w:lang w:val="de-AT" w:eastAsia="en-US"/>
        </w:rPr>
        <w:t xml:space="preserve">ten </w:t>
      </w:r>
      <w:r w:rsidRPr="005C3A3E">
        <w:t xml:space="preserve">trennt man noch massen und intellektuelle. in der </w:t>
      </w:r>
      <w:r w:rsidRPr="0009598D">
        <w:rPr>
          <w:rStyle w:val="Institution"/>
        </w:rPr>
        <w:t>su</w:t>
      </w:r>
      <w:r>
        <w:rPr>
          <w:rStyle w:val="Institution"/>
        </w:rPr>
        <w:t>#I11</w:t>
      </w:r>
      <w:r w:rsidRPr="005C3A3E">
        <w:t xml:space="preserve"> ist man dabei, diese zwei zu verschmelzen zur intellektuellen </w:t>
      </w:r>
      <w:r w:rsidRPr="005C3A3E">
        <w:rPr>
          <w:lang w:val="de-AT" w:eastAsia="en-US"/>
        </w:rPr>
        <w:t xml:space="preserve">masse, </w:t>
      </w:r>
      <w:r w:rsidRPr="005C3A3E">
        <w:t xml:space="preserve">zur </w:t>
      </w:r>
      <w:r w:rsidRPr="005C3A3E">
        <w:rPr>
          <w:lang w:val="de-AT" w:eastAsia="en-US"/>
        </w:rPr>
        <w:t xml:space="preserve">masse </w:t>
      </w:r>
      <w:r w:rsidRPr="005C3A3E">
        <w:t>aus intellektuellen.</w:t>
      </w:r>
      <w:r>
        <w:t>#T3</w:t>
      </w:r>
    </w:p>
    <w:p w:rsidR="002C2B46" w:rsidRDefault="002C2B46" w:rsidP="00AA3ABF">
      <w:pPr>
        <w:rPr>
          <w:rFonts w:cs="Times New Roman"/>
        </w:rPr>
      </w:pPr>
    </w:p>
    <w:p w:rsidR="002C2B46" w:rsidRDefault="002C2B46" w:rsidP="00AA3ABF">
      <w:pPr>
        <w:rPr>
          <w:rFonts w:cs="Times New Roman"/>
        </w:rPr>
      </w:pPr>
      <w:r w:rsidRPr="005C3A3E">
        <w:rPr>
          <w:rFonts w:cs="Times New Roman"/>
        </w:rPr>
        <w:t>nur der richtige gebrauch des körpers bringt richtigen gebrauch des geistes mit sich.</w:t>
      </w:r>
      <w:r>
        <w:rPr>
          <w:rFonts w:cs="Times New Roman"/>
        </w:rPr>
        <w:br/>
      </w:r>
      <w:r w:rsidRPr="0009598D">
        <w:rPr>
          <w:rStyle w:val="Person"/>
        </w:rPr>
        <w:t>koller</w:t>
      </w:r>
      <w:r>
        <w:rPr>
          <w:rStyle w:val="Person"/>
        </w:rPr>
        <w:t>#P10</w:t>
      </w:r>
      <w:r w:rsidRPr="005C3A3E">
        <w:rPr>
          <w:rFonts w:cs="Times New Roman"/>
        </w:rPr>
        <w:t>: verkrampfte h</w:t>
      </w:r>
      <w:r>
        <w:rPr>
          <w:rFonts w:cs="Times New Roman"/>
        </w:rPr>
        <w:t>altung, kopfhängerisch, schlenk</w:t>
      </w:r>
      <w:r w:rsidRPr="005C3A3E">
        <w:rPr>
          <w:rFonts w:cs="Times New Roman"/>
        </w:rPr>
        <w:t>e</w:t>
      </w:r>
      <w:r>
        <w:rPr>
          <w:rFonts w:cs="Times New Roman"/>
        </w:rPr>
        <w:t>r</w:t>
      </w:r>
      <w:r w:rsidRPr="005C3A3E">
        <w:rPr>
          <w:rFonts w:cs="Times New Roman"/>
        </w:rPr>
        <w:t>nde arme.</w:t>
      </w:r>
    </w:p>
    <w:p w:rsidR="002C2B46" w:rsidRDefault="002C2B46" w:rsidP="00AA3ABF">
      <w:pPr>
        <w:rPr>
          <w:rFonts w:cs="Times New Roman"/>
        </w:rPr>
      </w:pPr>
    </w:p>
    <w:p w:rsidR="002C2B46" w:rsidRPr="0009598D" w:rsidRDefault="002C2B46" w:rsidP="00AA3ABF">
      <w:pPr>
        <w:rPr>
          <w:rStyle w:val="Datumsangabe"/>
        </w:rPr>
      </w:pPr>
      <w:r w:rsidRPr="0009598D">
        <w:rPr>
          <w:rStyle w:val="Datumsangabe"/>
        </w:rPr>
        <w:t>3.11.</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bei </w:t>
      </w:r>
      <w:r w:rsidRPr="006B1A8B">
        <w:rPr>
          <w:rStyle w:val="SchwrzungAnonymisierung"/>
        </w:rPr>
        <w:t>plakolb</w:t>
      </w:r>
      <w:r>
        <w:rPr>
          <w:rStyle w:val="SchwrzungAnonymisierung"/>
        </w:rPr>
        <w:t>#A12</w:t>
      </w:r>
      <w:r w:rsidRPr="005C3A3E">
        <w:rPr>
          <w:rFonts w:cs="Times New Roman"/>
        </w:rPr>
        <w:t xml:space="preserve"> ge</w:t>
      </w:r>
      <w:r>
        <w:rPr>
          <w:rFonts w:cs="Times New Roman"/>
        </w:rPr>
        <w:t xml:space="preserve">wesen. nemeth war da, </w:t>
      </w:r>
      <w:r w:rsidRPr="003A2150">
        <w:rPr>
          <w:rStyle w:val="Person"/>
        </w:rPr>
        <w:t>würl</w:t>
      </w:r>
      <w:r>
        <w:rPr>
          <w:rStyle w:val="Person"/>
        </w:rPr>
        <w:t>#P172</w:t>
      </w:r>
      <w:r>
        <w:rPr>
          <w:rFonts w:cs="Times New Roman"/>
        </w:rPr>
        <w:t xml:space="preserve"> war ‚lustig‘</w:t>
      </w:r>
      <w:r w:rsidRPr="005C3A3E">
        <w:rPr>
          <w:rFonts w:cs="Times New Roman"/>
        </w:rPr>
        <w:t xml:space="preserve">, </w:t>
      </w:r>
      <w:r w:rsidRPr="006B1A8B">
        <w:rPr>
          <w:rStyle w:val="SchwrzungAnonymisierung"/>
        </w:rPr>
        <w:t>fischbache</w:t>
      </w:r>
      <w:r>
        <w:rPr>
          <w:rStyle w:val="SchwrzungAnonymisierung"/>
        </w:rPr>
        <w:t>r#A9</w:t>
      </w:r>
      <w:r w:rsidRPr="005C3A3E">
        <w:rPr>
          <w:rFonts w:cs="Times New Roman"/>
        </w:rPr>
        <w:t xml:space="preserve"> schwieg wie immer, eine </w:t>
      </w:r>
      <w:r w:rsidRPr="005C3A3E">
        <w:rPr>
          <w:rFonts w:cs="Times New Roman"/>
          <w:lang w:val="de-AT" w:eastAsia="en-US"/>
        </w:rPr>
        <w:t xml:space="preserve">hand </w:t>
      </w:r>
      <w:r w:rsidRPr="005C3A3E">
        <w:rPr>
          <w:rFonts w:cs="Times New Roman"/>
        </w:rPr>
        <w:t xml:space="preserve">auf irgendeinem mädchenarsch. er tastet immer die zunächst sitzende ab. </w:t>
      </w:r>
      <w:r w:rsidRPr="006B1A8B">
        <w:rPr>
          <w:rStyle w:val="SchwrzungAnonymisierung"/>
        </w:rPr>
        <w:t>plakolb</w:t>
      </w:r>
      <w:r>
        <w:rPr>
          <w:rStyle w:val="SchwrzungAnonymisierung"/>
        </w:rPr>
        <w:t>#A12</w:t>
      </w:r>
      <w:r w:rsidRPr="005C3A3E">
        <w:rPr>
          <w:rFonts w:cs="Times New Roman"/>
        </w:rPr>
        <w:t xml:space="preserve"> ist ein sympathischer gastgeber. er schläft und säuft, wacht hin und wieder auf, orientiert sich über zu- oder abgang an gästen und schläft und säuft weiter. auf dem schreibtisch korrespondenz mit lan</w:t>
      </w:r>
      <w:r>
        <w:rPr>
          <w:rFonts w:cs="Times New Roman"/>
        </w:rPr>
        <w:t>dgrebe, gschnitzer, ein ganzer ‚südtirolkomplex‘</w:t>
      </w:r>
      <w:r w:rsidRPr="005C3A3E">
        <w:rPr>
          <w:rFonts w:cs="Times New Roman"/>
        </w:rPr>
        <w:t xml:space="preserve"> wird da sicher. schon gar wenn man beziehu</w:t>
      </w:r>
      <w:r>
        <w:rPr>
          <w:rFonts w:cs="Times New Roman"/>
        </w:rPr>
        <w:t>n</w:t>
      </w:r>
      <w:r w:rsidRPr="005C3A3E">
        <w:rPr>
          <w:rFonts w:cs="Times New Roman"/>
        </w:rPr>
        <w:t xml:space="preserve">gen zu </w:t>
      </w:r>
      <w:r w:rsidRPr="006B1A8B">
        <w:rPr>
          <w:rStyle w:val="SchwrzungAnonymisierung"/>
        </w:rPr>
        <w:t>lassl</w:t>
      </w:r>
      <w:r>
        <w:rPr>
          <w:rStyle w:val="SchwrzungAnonymisierung"/>
        </w:rPr>
        <w:t>#A10</w:t>
      </w:r>
      <w:r w:rsidRPr="005C3A3E">
        <w:rPr>
          <w:rFonts w:cs="Times New Roman"/>
        </w:rPr>
        <w:t xml:space="preserve"> wittert, der ihm als korrespondenten arbeit geben wird.</w:t>
      </w:r>
      <w:r>
        <w:rPr>
          <w:rFonts w:cs="Times New Roman"/>
        </w:rPr>
        <w:br/>
      </w:r>
      <w:r w:rsidRPr="006B1A8B">
        <w:rPr>
          <w:rFonts w:cs="Times New Roman"/>
        </w:rPr>
        <w:t>[47]</w:t>
      </w:r>
      <w:r>
        <w:rPr>
          <w:rFonts w:cs="Times New Roman"/>
        </w:rPr>
        <w:t xml:space="preserve"> </w:t>
      </w:r>
      <w:r w:rsidRPr="005C3A3E">
        <w:rPr>
          <w:rFonts w:cs="Times New Roman"/>
          <w:lang w:val="de-AT" w:eastAsia="en-US"/>
        </w:rPr>
        <w:t xml:space="preserve">dutzende </w:t>
      </w:r>
      <w:r w:rsidRPr="005C3A3E">
        <w:rPr>
          <w:rFonts w:cs="Times New Roman"/>
        </w:rPr>
        <w:t xml:space="preserve">bücher über </w:t>
      </w:r>
      <w:r w:rsidRPr="00AC2DBA">
        <w:rPr>
          <w:rStyle w:val="Ort"/>
        </w:rPr>
        <w:t>südtirol</w:t>
      </w:r>
      <w:r>
        <w:rPr>
          <w:rStyle w:val="Ort"/>
        </w:rPr>
        <w:t>#G6</w:t>
      </w:r>
      <w:r w:rsidRPr="005C3A3E">
        <w:rPr>
          <w:rFonts w:cs="Times New Roman"/>
        </w:rPr>
        <w:t xml:space="preserve">. sicher auch irgendwo </w:t>
      </w:r>
      <w:r w:rsidRPr="006B1A8B">
        <w:rPr>
          <w:rStyle w:val="Schlagwort"/>
        </w:rPr>
        <w:t>bomben für südtirol</w:t>
      </w:r>
      <w:r>
        <w:rPr>
          <w:rStyle w:val="Schlagwort"/>
        </w:rPr>
        <w:t>#S111</w:t>
      </w:r>
      <w:r w:rsidRPr="005C3A3E">
        <w:rPr>
          <w:rFonts w:cs="Times New Roman"/>
        </w:rPr>
        <w:t xml:space="preserve">. die ausländischen studenten in </w:t>
      </w:r>
      <w:r w:rsidRPr="00AC04C1">
        <w:rPr>
          <w:rStyle w:val="Ort"/>
        </w:rPr>
        <w:t>wien</w:t>
      </w:r>
      <w:r>
        <w:rPr>
          <w:rStyle w:val="Ort"/>
        </w:rPr>
        <w:t>#G141</w:t>
      </w:r>
      <w:r w:rsidRPr="005C3A3E">
        <w:rPr>
          <w:rFonts w:cs="Times New Roman"/>
        </w:rPr>
        <w:t xml:space="preserve"> nennt er einen pofel.</w:t>
      </w:r>
    </w:p>
    <w:p w:rsidR="002C2B46" w:rsidRDefault="002C2B46" w:rsidP="00AA3ABF">
      <w:pPr>
        <w:rPr>
          <w:rFonts w:cs="Times New Roman"/>
        </w:rPr>
      </w:pPr>
    </w:p>
    <w:p w:rsidR="002C2B46" w:rsidRDefault="002C2B46" w:rsidP="006B1A8B">
      <w:pPr>
        <w:pStyle w:val="Thema"/>
      </w:pPr>
      <w:r>
        <w:t>die sogenannte ‚freie welt‘</w:t>
      </w:r>
      <w:r w:rsidRPr="005C3A3E">
        <w:t xml:space="preserve"> versteht es besser als </w:t>
      </w:r>
      <w:r w:rsidRPr="006B1A8B">
        <w:rPr>
          <w:rStyle w:val="Person"/>
        </w:rPr>
        <w:t>göbbels</w:t>
      </w:r>
      <w:r>
        <w:rPr>
          <w:rStyle w:val="Person"/>
        </w:rPr>
        <w:t>#P160</w:t>
      </w:r>
      <w:r w:rsidRPr="005C3A3E">
        <w:t xml:space="preserve">, die menschen mit lügensuppen dumm zu machen. man merkt es immer wieder. </w:t>
      </w:r>
      <w:r>
        <w:br/>
      </w:r>
      <w:r w:rsidRPr="005C3A3E">
        <w:t xml:space="preserve">und so schlachten die bürgerlichen faschisten menschen in </w:t>
      </w:r>
      <w:r w:rsidRPr="00AE666A">
        <w:rPr>
          <w:rStyle w:val="Ort"/>
        </w:rPr>
        <w:t>angola</w:t>
      </w:r>
      <w:r>
        <w:rPr>
          <w:rStyle w:val="Ort"/>
        </w:rPr>
        <w:t>#G30</w:t>
      </w:r>
      <w:r w:rsidRPr="005C3A3E">
        <w:rPr>
          <w:lang w:val="de-AT" w:eastAsia="en-US"/>
        </w:rPr>
        <w:t xml:space="preserve">, </w:t>
      </w:r>
      <w:r w:rsidRPr="005C3A3E">
        <w:t xml:space="preserve">in </w:t>
      </w:r>
      <w:r w:rsidRPr="00AE666A">
        <w:rPr>
          <w:rStyle w:val="Ort"/>
        </w:rPr>
        <w:t>südafrika</w:t>
      </w:r>
      <w:r>
        <w:rPr>
          <w:rStyle w:val="Ort"/>
        </w:rPr>
        <w:t>#G31</w:t>
      </w:r>
      <w:r w:rsidRPr="005C3A3E">
        <w:t xml:space="preserve">, </w:t>
      </w:r>
      <w:r w:rsidRPr="00AE666A">
        <w:rPr>
          <w:rStyle w:val="Ort"/>
        </w:rPr>
        <w:t>vietnam</w:t>
      </w:r>
      <w:r>
        <w:rPr>
          <w:rStyle w:val="Ort"/>
        </w:rPr>
        <w:t>#G14</w:t>
      </w:r>
      <w:r w:rsidRPr="005C3A3E">
        <w:t xml:space="preserve">, </w:t>
      </w:r>
      <w:r w:rsidRPr="00D07273">
        <w:rPr>
          <w:rStyle w:val="Ort"/>
        </w:rPr>
        <w:t>korea</w:t>
      </w:r>
      <w:r>
        <w:rPr>
          <w:rStyle w:val="Ort"/>
        </w:rPr>
        <w:t>#G32</w:t>
      </w:r>
      <w:r w:rsidRPr="005C3A3E">
        <w:t xml:space="preserve">. wo die </w:t>
      </w:r>
      <w:r>
        <w:t>,</w:t>
      </w:r>
      <w:r w:rsidRPr="005C3A3E">
        <w:t>freie welt</w:t>
      </w:r>
      <w:r>
        <w:t>‘</w:t>
      </w:r>
      <w:r w:rsidRPr="005C3A3E">
        <w:t xml:space="preserve"> verteidigt wird, wird gemordet.</w:t>
      </w:r>
      <w:r>
        <w:br/>
      </w:r>
      <w:r w:rsidRPr="005C3A3E">
        <w:t xml:space="preserve">und </w:t>
      </w:r>
      <w:r w:rsidRPr="00D07273">
        <w:rPr>
          <w:rStyle w:val="Ort"/>
        </w:rPr>
        <w:t>usa</w:t>
      </w:r>
      <w:r>
        <w:rPr>
          <w:rStyle w:val="Ort"/>
        </w:rPr>
        <w:t>#G21</w:t>
      </w:r>
      <w:r w:rsidRPr="005C3A3E">
        <w:t xml:space="preserve"> liefert kanonen und truppen und </w:t>
      </w:r>
      <w:r w:rsidRPr="005C3A3E">
        <w:rPr>
          <w:lang w:val="de-AT" w:eastAsia="en-US"/>
        </w:rPr>
        <w:t>panzer</w:t>
      </w:r>
      <w:r>
        <w:rPr>
          <w:lang w:val="de-AT" w:eastAsia="en-US"/>
        </w:rPr>
        <w:t>.</w:t>
      </w:r>
      <w:r>
        <w:br/>
      </w:r>
      <w:r w:rsidRPr="005C3A3E">
        <w:t xml:space="preserve">die </w:t>
      </w:r>
      <w:r w:rsidRPr="006B1A8B">
        <w:rPr>
          <w:rStyle w:val="Institution"/>
        </w:rPr>
        <w:t>su#I11</w:t>
      </w:r>
      <w:r w:rsidRPr="005C3A3E">
        <w:t xml:space="preserve"> liefert instruktoren, traktoren, getreide, schulbücher.</w:t>
      </w:r>
      <w:r>
        <w:t>#T3</w:t>
      </w:r>
    </w:p>
    <w:p w:rsidR="002C2B46" w:rsidRDefault="002C2B46" w:rsidP="00AA3ABF">
      <w:pPr>
        <w:rPr>
          <w:rFonts w:cs="Times New Roman"/>
        </w:rPr>
      </w:pPr>
    </w:p>
    <w:p w:rsidR="002C2B46" w:rsidRDefault="002C2B46" w:rsidP="00AA3ABF">
      <w:pPr>
        <w:rPr>
          <w:rFonts w:cs="Times New Roman"/>
        </w:rPr>
      </w:pPr>
      <w:r>
        <w:rPr>
          <w:rFonts w:cs="Times New Roman"/>
        </w:rPr>
        <w:t xml:space="preserve">als </w:t>
      </w:r>
      <w:r w:rsidRPr="006B1A8B">
        <w:rPr>
          <w:rStyle w:val="Person"/>
        </w:rPr>
        <w:t>spengler</w:t>
      </w:r>
      <w:r>
        <w:rPr>
          <w:rStyle w:val="Person"/>
        </w:rPr>
        <w:t>#P168</w:t>
      </w:r>
      <w:r>
        <w:rPr>
          <w:rFonts w:cs="Times New Roman"/>
        </w:rPr>
        <w:t xml:space="preserve"> den </w:t>
      </w:r>
      <w:r w:rsidRPr="006B1A8B">
        <w:rPr>
          <w:rStyle w:val="Schlagwort"/>
          <w:i/>
          <w:iCs/>
        </w:rPr>
        <w:t>untergang des abendlandes#S66</w:t>
      </w:r>
      <w:r w:rsidRPr="005C3A3E">
        <w:rPr>
          <w:rFonts w:cs="Times New Roman"/>
        </w:rPr>
        <w:t xml:space="preserve"> geschrieben hat, muss er den </w:t>
      </w:r>
      <w:r w:rsidRPr="006B1A8B">
        <w:rPr>
          <w:rStyle w:val="Schlagwort"/>
          <w:i/>
          <w:iCs/>
        </w:rPr>
        <w:t>babysitter-boogie#S67</w:t>
      </w:r>
      <w:r w:rsidRPr="005C3A3E">
        <w:rPr>
          <w:rFonts w:cs="Times New Roman"/>
          <w:lang w:val="de-AT" w:eastAsia="en-US"/>
        </w:rPr>
        <w:t xml:space="preserve"> </w:t>
      </w:r>
      <w:r w:rsidRPr="005C3A3E">
        <w:rPr>
          <w:rFonts w:cs="Times New Roman"/>
        </w:rPr>
        <w:t>vorausgeahnt haben, die gartenzwergmentalität und den übersteigerten f</w:t>
      </w:r>
      <w:r w:rsidRPr="005C3A3E">
        <w:rPr>
          <w:rFonts w:cs="Times New Roman"/>
          <w:lang w:val="de-AT" w:eastAsia="en-US"/>
        </w:rPr>
        <w:t>amilie</w:t>
      </w:r>
      <w:r w:rsidRPr="005C3A3E">
        <w:rPr>
          <w:rFonts w:cs="Times New Roman"/>
        </w:rPr>
        <w:t>nsinn.</w:t>
      </w:r>
    </w:p>
    <w:p w:rsidR="002C2B46" w:rsidRDefault="002C2B46" w:rsidP="00AA3ABF">
      <w:pPr>
        <w:rPr>
          <w:rFonts w:cs="Times New Roman"/>
        </w:rPr>
      </w:pPr>
    </w:p>
    <w:p w:rsidR="002C2B46" w:rsidRDefault="002C2B46" w:rsidP="00AA3ABF">
      <w:pPr>
        <w:rPr>
          <w:rFonts w:cs="Times New Roman"/>
        </w:rPr>
      </w:pPr>
      <w:r>
        <w:rPr>
          <w:rStyle w:val="Person"/>
        </w:rPr>
        <w:t>o</w:t>
      </w:r>
      <w:r w:rsidRPr="006B1A8B">
        <w:rPr>
          <w:rStyle w:val="Person"/>
        </w:rPr>
        <w:t>rwells</w:t>
      </w:r>
      <w:r>
        <w:rPr>
          <w:rStyle w:val="Person"/>
        </w:rPr>
        <w:t>#P200</w:t>
      </w:r>
      <w:r w:rsidRPr="005C3A3E">
        <w:rPr>
          <w:rFonts w:cs="Times New Roman"/>
        </w:rPr>
        <w:t xml:space="preserve"> </w:t>
      </w:r>
      <w:r w:rsidRPr="0022370F">
        <w:rPr>
          <w:rStyle w:val="Schlagwort"/>
          <w:i/>
          <w:iCs/>
        </w:rPr>
        <w:t>1984</w:t>
      </w:r>
      <w:r>
        <w:rPr>
          <w:rStyle w:val="Schlagwort"/>
          <w:i/>
          <w:iCs/>
        </w:rPr>
        <w:t>#S112</w:t>
      </w:r>
      <w:r w:rsidRPr="005C3A3E">
        <w:rPr>
          <w:rFonts w:cs="Times New Roman"/>
        </w:rPr>
        <w:t xml:space="preserve"> trifft haargenau auf die westliche welt zu. zieldenken, zwiedenken, und alles. der grosse bruder, das </w:t>
      </w:r>
      <w:r w:rsidRPr="005C3A3E">
        <w:rPr>
          <w:rFonts w:cs="Times New Roman"/>
          <w:lang w:val="de-AT" w:eastAsia="en-US"/>
        </w:rPr>
        <w:t xml:space="preserve">televisionssystem, </w:t>
      </w:r>
      <w:r w:rsidRPr="005C3A3E">
        <w:rPr>
          <w:rFonts w:cs="Times New Roman"/>
        </w:rPr>
        <w:t>dem keiner entgeht ...</w:t>
      </w:r>
    </w:p>
    <w:p w:rsidR="002C2B46" w:rsidRDefault="002C2B46" w:rsidP="00AA3ABF">
      <w:pPr>
        <w:rPr>
          <w:rFonts w:cs="Times New Roman"/>
        </w:rPr>
      </w:pPr>
    </w:p>
    <w:p w:rsidR="002C2B46" w:rsidRDefault="002C2B46" w:rsidP="0022370F">
      <w:pPr>
        <w:pStyle w:val="Thema"/>
      </w:pPr>
      <w:r w:rsidRPr="0022370F">
        <w:rPr>
          <w:rStyle w:val="Person"/>
        </w:rPr>
        <w:t>kekkonen</w:t>
      </w:r>
      <w:r>
        <w:rPr>
          <w:rStyle w:val="Person"/>
        </w:rPr>
        <w:t>#P169</w:t>
      </w:r>
      <w:r w:rsidRPr="005C3A3E">
        <w:t xml:space="preserve"> </w:t>
      </w:r>
      <w:r>
        <w:t>–</w:t>
      </w:r>
      <w:r w:rsidRPr="005C3A3E">
        <w:t xml:space="preserve"> ich weiss, wie tief die </w:t>
      </w:r>
      <w:r w:rsidRPr="0022370F">
        <w:rPr>
          <w:rStyle w:val="Institution"/>
        </w:rPr>
        <w:t>su</w:t>
      </w:r>
      <w:r>
        <w:rPr>
          <w:rStyle w:val="Institution"/>
        </w:rPr>
        <w:t>#I11</w:t>
      </w:r>
      <w:r w:rsidRPr="005C3A3E">
        <w:t xml:space="preserve"> beunruh</w:t>
      </w:r>
      <w:r>
        <w:t>i</w:t>
      </w:r>
      <w:r w:rsidRPr="005C3A3E">
        <w:t>gt sein muss über die deutsche wiederaufrüstung.</w:t>
      </w:r>
      <w:r>
        <w:br/>
      </w:r>
      <w:r w:rsidRPr="0022370F">
        <w:rPr>
          <w:rStyle w:val="Person"/>
        </w:rPr>
        <w:t>nehru</w:t>
      </w:r>
      <w:r>
        <w:rPr>
          <w:rStyle w:val="Person"/>
        </w:rPr>
        <w:t>#P170</w:t>
      </w:r>
      <w:r w:rsidRPr="005C3A3E">
        <w:t xml:space="preserve"> </w:t>
      </w:r>
      <w:r>
        <w:t>–</w:t>
      </w:r>
      <w:r w:rsidRPr="005C3A3E">
        <w:t xml:space="preserve"> den wünschen der </w:t>
      </w:r>
      <w:r w:rsidRPr="00786ED0">
        <w:rPr>
          <w:rStyle w:val="Institution"/>
        </w:rPr>
        <w:t>brd</w:t>
      </w:r>
      <w:r>
        <w:rPr>
          <w:rStyle w:val="Institution"/>
        </w:rPr>
        <w:t>#I46</w:t>
      </w:r>
      <w:r w:rsidRPr="005C3A3E">
        <w:t xml:space="preserve"> kann man ohne krieg nicht nachkommen. es gibt immer noch ökonomen im westen, die glauben, die rüstung wäre eine </w:t>
      </w:r>
      <w:r w:rsidRPr="005C3A3E">
        <w:rPr>
          <w:lang w:val="de-AT" w:eastAsia="en-US"/>
        </w:rPr>
        <w:t xml:space="preserve">art </w:t>
      </w:r>
      <w:r w:rsidRPr="005C3A3E">
        <w:rPr>
          <w:rStyle w:val="Flietext331"/>
          <w:rFonts w:ascii="Times New Roman" w:hAnsi="Times New Roman" w:cs="Times New Roman"/>
        </w:rPr>
        <w:t xml:space="preserve">gesundheitssaft </w:t>
      </w:r>
      <w:r w:rsidRPr="005C3A3E">
        <w:t xml:space="preserve">für die wirtschaft. das gegenteil ist der fall. die </w:t>
      </w:r>
      <w:r w:rsidRPr="005C3A3E">
        <w:rPr>
          <w:rStyle w:val="Flietext331"/>
          <w:rFonts w:ascii="Times New Roman" w:hAnsi="Times New Roman" w:cs="Times New Roman"/>
        </w:rPr>
        <w:t xml:space="preserve">wirtschaft </w:t>
      </w:r>
      <w:r w:rsidRPr="005C3A3E">
        <w:t xml:space="preserve">wäre sehr viel </w:t>
      </w:r>
      <w:r w:rsidRPr="005C3A3E">
        <w:rPr>
          <w:rStyle w:val="Flietext331"/>
          <w:rFonts w:ascii="Times New Roman" w:hAnsi="Times New Roman" w:cs="Times New Roman"/>
        </w:rPr>
        <w:t xml:space="preserve">mehr </w:t>
      </w:r>
      <w:r w:rsidRPr="005C3A3E">
        <w:t>leistungsfähig ohne rüstung.</w:t>
      </w:r>
      <w:r>
        <w:t>#T3</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Default="002C2B46" w:rsidP="0022370F">
      <w:pPr>
        <w:pStyle w:val="Thema"/>
      </w:pPr>
      <w:r w:rsidRPr="005C3A3E">
        <w:t xml:space="preserve">seit 45 lassen die </w:t>
      </w:r>
      <w:r w:rsidRPr="005C3A3E">
        <w:rPr>
          <w:lang w:val="de-AT" w:eastAsia="en-US"/>
        </w:rPr>
        <w:t xml:space="preserve">amis </w:t>
      </w:r>
      <w:r w:rsidRPr="005C3A3E">
        <w:t xml:space="preserve">atombomben detonieren. kein mensch hat sich darum gekümmert, auch nicht, als japanische fischer zugrunde gingen. </w:t>
      </w:r>
      <w:r w:rsidRPr="005C3A3E">
        <w:rPr>
          <w:lang w:val="de-AT" w:eastAsia="en-US"/>
        </w:rPr>
        <w:t xml:space="preserve">is </w:t>
      </w:r>
      <w:r w:rsidRPr="005C3A3E">
        <w:t>doch weit weg, nich. ... aber jetzt, weil die sowjets detonieren lassen, jetzt weiss plötzlich die blödeste gans, wie gefährlich das ist. und nun fangen auch die proteste an.</w:t>
      </w:r>
      <w:r>
        <w:t>#T3</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Default="002C2B46" w:rsidP="000A390B">
      <w:pPr>
        <w:pStyle w:val="Thema"/>
      </w:pPr>
      <w:r w:rsidRPr="005C3A3E">
        <w:t xml:space="preserve">von </w:t>
      </w:r>
      <w:r w:rsidRPr="005C3A3E">
        <w:rPr>
          <w:rStyle w:val="Flietext3Abstand0pt"/>
          <w:rFonts w:ascii="Times New Roman" w:hAnsi="Times New Roman" w:cs="Times New Roman"/>
        </w:rPr>
        <w:t>14</w:t>
      </w:r>
      <w:r>
        <w:t>0 generä</w:t>
      </w:r>
      <w:r w:rsidRPr="005C3A3E">
        <w:t xml:space="preserve">len der </w:t>
      </w:r>
      <w:r w:rsidRPr="00786ED0">
        <w:rPr>
          <w:rStyle w:val="Schlagwort"/>
        </w:rPr>
        <w:t>bundeswehr</w:t>
      </w:r>
      <w:r>
        <w:rPr>
          <w:rStyle w:val="Schlagwort"/>
        </w:rPr>
        <w:t>#S68</w:t>
      </w:r>
      <w:r w:rsidRPr="005C3A3E">
        <w:t xml:space="preserve"> west haben alle unter </w:t>
      </w:r>
      <w:r w:rsidRPr="00786ED0">
        <w:rPr>
          <w:rStyle w:val="Person"/>
        </w:rPr>
        <w:t>hitler</w:t>
      </w:r>
      <w:r>
        <w:rPr>
          <w:rStyle w:val="Person"/>
        </w:rPr>
        <w:t>#P128</w:t>
      </w:r>
      <w:r w:rsidRPr="005C3A3E">
        <w:rPr>
          <w:lang w:val="de-AT" w:eastAsia="en-US"/>
        </w:rPr>
        <w:t xml:space="preserve"> </w:t>
      </w:r>
      <w:r w:rsidRPr="005C3A3E">
        <w:t xml:space="preserve">gedient. </w:t>
      </w:r>
      <w:r>
        <w:t>–</w:t>
      </w:r>
      <w:r w:rsidRPr="005C3A3E">
        <w:t xml:space="preserve"> alle politiker und industriellen waren auf irgendeine </w:t>
      </w:r>
      <w:r w:rsidRPr="005C3A3E">
        <w:rPr>
          <w:lang w:val="de-AT" w:eastAsia="en-US"/>
        </w:rPr>
        <w:t xml:space="preserve">art </w:t>
      </w:r>
      <w:r w:rsidRPr="005C3A3E">
        <w:t xml:space="preserve">kriegsverbrecher. aber </w:t>
      </w:r>
      <w:r w:rsidRPr="00641D95">
        <w:rPr>
          <w:rStyle w:val="Ort"/>
        </w:rPr>
        <w:t>amerika</w:t>
      </w:r>
      <w:r>
        <w:rPr>
          <w:rStyle w:val="Ort"/>
        </w:rPr>
        <w:t>#G21</w:t>
      </w:r>
      <w:r w:rsidRPr="005C3A3E">
        <w:t xml:space="preserve"> brauchte sie und begnadigte sie deshalb. noch sind die atomsprengköpfe in den händen der </w:t>
      </w:r>
      <w:r w:rsidRPr="000A390B">
        <w:rPr>
          <w:rStyle w:val="Institution"/>
        </w:rPr>
        <w:t>nato</w:t>
      </w:r>
      <w:r>
        <w:rPr>
          <w:rStyle w:val="Institution"/>
        </w:rPr>
        <w:t>#I34</w:t>
      </w:r>
      <w:r w:rsidRPr="005C3A3E">
        <w:t>, aber wie lange noch?</w:t>
      </w:r>
      <w:r>
        <w:br/>
      </w:r>
      <w:r w:rsidRPr="005C3A3E">
        <w:t>macht eine lichtergrenze entlang der zonengrenze. freie lieder sollen aus</w:t>
      </w:r>
      <w:r>
        <w:t xml:space="preserve"> dem freien westen hinüberschal</w:t>
      </w:r>
      <w:r w:rsidRPr="005C3A3E">
        <w:t>len ... die haben sorgen.</w:t>
      </w:r>
      <w:r>
        <w:t>#T3</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hilfsmassnahmen </w:t>
      </w:r>
      <w:r w:rsidRPr="008F0261">
        <w:rPr>
          <w:rStyle w:val="Ort"/>
        </w:rPr>
        <w:t>österreichs</w:t>
      </w:r>
      <w:r>
        <w:rPr>
          <w:rStyle w:val="Ort"/>
        </w:rPr>
        <w:t>#G213</w:t>
      </w:r>
      <w:r w:rsidRPr="005C3A3E">
        <w:rPr>
          <w:rFonts w:cs="Times New Roman"/>
        </w:rPr>
        <w:t xml:space="preserve"> für unterentwickelte. und wir sind selber kaum entwickelt.</w:t>
      </w:r>
    </w:p>
    <w:p w:rsidR="002C2B46" w:rsidRDefault="002C2B46" w:rsidP="00AA3ABF">
      <w:pPr>
        <w:rPr>
          <w:rFonts w:cs="Times New Roman"/>
        </w:rPr>
      </w:pPr>
    </w:p>
    <w:p w:rsidR="002C2B46" w:rsidRDefault="002C2B46" w:rsidP="00AA3ABF">
      <w:pPr>
        <w:rPr>
          <w:rFonts w:cs="Times New Roman"/>
        </w:rPr>
      </w:pPr>
      <w:r w:rsidRPr="005C3A3E">
        <w:rPr>
          <w:rFonts w:cs="Times New Roman"/>
        </w:rPr>
        <w:t>15 millionen schilling will man hierzulande für den zivilschutz ausgeben. der helle wahnsinn. das ist doch sicher wieder nur eine üppige profitquelle für einige herren</w:t>
      </w:r>
      <w:r w:rsidRPr="003A2150">
        <w:rPr>
          <w:rStyle w:val="Flietext3Fett"/>
          <w:rFonts w:ascii="Times New Roman" w:hAnsi="Times New Roman" w:cs="Times New Roman"/>
          <w:b w:val="0"/>
        </w:rPr>
        <w:t xml:space="preserve"> </w:t>
      </w:r>
      <w:r w:rsidRPr="005C3A3E">
        <w:rPr>
          <w:rFonts w:cs="Times New Roman"/>
        </w:rPr>
        <w:t>des vorstands und für beteiligte firmen, was meist ja in einer hand ist. wir leben in einem sumpf der korruption und der reaktion.</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die </w:t>
      </w:r>
      <w:r w:rsidRPr="005C3A3E">
        <w:rPr>
          <w:rFonts w:cs="Times New Roman"/>
          <w:lang w:val="de-AT" w:eastAsia="en-US"/>
        </w:rPr>
        <w:t xml:space="preserve">gendarmerie </w:t>
      </w:r>
      <w:r w:rsidRPr="005C3A3E">
        <w:rPr>
          <w:rFonts w:cs="Times New Roman"/>
        </w:rPr>
        <w:t xml:space="preserve">kontrolliert die scheinwerfer der </w:t>
      </w:r>
      <w:r w:rsidRPr="005C3A3E">
        <w:rPr>
          <w:rFonts w:cs="Times New Roman"/>
          <w:lang w:val="de-AT" w:eastAsia="en-US"/>
        </w:rPr>
        <w:t xml:space="preserve">autos </w:t>
      </w:r>
      <w:r w:rsidRPr="005C3A3E">
        <w:rPr>
          <w:rFonts w:cs="Times New Roman"/>
        </w:rPr>
        <w:t>und ersetzt kos</w:t>
      </w:r>
      <w:r>
        <w:rPr>
          <w:rFonts w:cs="Times New Roman"/>
        </w:rPr>
        <w:t>tenlos kaputte birndln. unsere ‚tüchtige‘</w:t>
      </w:r>
      <w:r w:rsidRPr="005C3A3E">
        <w:rPr>
          <w:rFonts w:cs="Times New Roman"/>
        </w:rPr>
        <w:t xml:space="preserve"> vertreternation mit der bettlermentalität stellt sich an, fährt zu solchen kontrollpunkten, nur um vielleicht ein birnchen geschenkt zu bekommen.</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Default="002C2B46" w:rsidP="00AA3ABF">
      <w:pPr>
        <w:rPr>
          <w:rStyle w:val="Flietext2Nichtfett"/>
          <w:rFonts w:ascii="Times New Roman" w:hAnsi="Times New Roman" w:cs="Times New Roman"/>
          <w:b w:val="0"/>
          <w:bCs/>
        </w:rPr>
      </w:pPr>
      <w:r w:rsidRPr="005C3A3E">
        <w:rPr>
          <w:rFonts w:cs="Times New Roman"/>
        </w:rPr>
        <w:t xml:space="preserve">hüte dich davor, reichtum zu bewundern. reichtum ist niemals ehrlich </w:t>
      </w:r>
      <w:r w:rsidRPr="005C3A3E">
        <w:rPr>
          <w:rStyle w:val="Flietext2Nichtfett"/>
          <w:rFonts w:ascii="Times New Roman" w:hAnsi="Times New Roman" w:cs="Times New Roman"/>
          <w:b w:val="0"/>
          <w:bCs/>
        </w:rPr>
        <w:t>er</w:t>
      </w:r>
      <w:r w:rsidRPr="005C3A3E">
        <w:rPr>
          <w:rFonts w:cs="Times New Roman"/>
        </w:rPr>
        <w:t>worb</w:t>
      </w:r>
      <w:r w:rsidRPr="005C3A3E">
        <w:rPr>
          <w:rStyle w:val="Flietext2Nichtfett"/>
          <w:rFonts w:ascii="Times New Roman" w:hAnsi="Times New Roman" w:cs="Times New Roman"/>
          <w:b w:val="0"/>
          <w:bCs/>
        </w:rPr>
        <w:t>en.</w:t>
      </w:r>
    </w:p>
    <w:p w:rsidR="002C2B46" w:rsidRDefault="002C2B46" w:rsidP="00AA3ABF">
      <w:pPr>
        <w:rPr>
          <w:rStyle w:val="Flietext2Nichtfett"/>
          <w:rFonts w:ascii="Times New Roman" w:hAnsi="Times New Roman" w:cs="Times New Roman"/>
          <w:b w:val="0"/>
          <w:bCs/>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traumentschädigung für </w:t>
      </w:r>
      <w:r w:rsidRPr="00C432CC">
        <w:rPr>
          <w:rStyle w:val="Person"/>
        </w:rPr>
        <w:t>hueber</w:t>
      </w:r>
      <w:r>
        <w:rPr>
          <w:rStyle w:val="Person"/>
        </w:rPr>
        <w:t>#P173</w:t>
      </w:r>
      <w:r w:rsidRPr="005C3A3E">
        <w:rPr>
          <w:rFonts w:cs="Times New Roman"/>
        </w:rPr>
        <w:t xml:space="preserve"> (schwager </w:t>
      </w:r>
      <w:r w:rsidRPr="00C432CC">
        <w:rPr>
          <w:rStyle w:val="Person"/>
        </w:rPr>
        <w:t>görings</w:t>
      </w:r>
      <w:r>
        <w:rPr>
          <w:rStyle w:val="Person"/>
        </w:rPr>
        <w:t>#P229</w:t>
      </w:r>
      <w:r w:rsidRPr="005C3A3E">
        <w:rPr>
          <w:rFonts w:cs="Times New Roman"/>
        </w:rPr>
        <w:t>): 25.</w:t>
      </w:r>
      <w:r w:rsidRPr="005C3A3E">
        <w:rPr>
          <w:rStyle w:val="Flietext3Abstand0pt"/>
          <w:rFonts w:ascii="Times New Roman" w:hAnsi="Times New Roman" w:cs="Times New Roman"/>
        </w:rPr>
        <w:t>000,</w:t>
      </w:r>
      <w:r w:rsidRPr="005C3A3E">
        <w:rPr>
          <w:rFonts w:cs="Times New Roman"/>
        </w:rPr>
        <w:t xml:space="preserve"> kinderbeihilfe</w:t>
      </w:r>
      <w:r>
        <w:rPr>
          <w:rFonts w:cs="Times New Roman"/>
        </w:rPr>
        <w:t xml:space="preserve"> im monat 1</w:t>
      </w:r>
      <w:r w:rsidRPr="005C3A3E">
        <w:rPr>
          <w:rFonts w:cs="Times New Roman"/>
        </w:rPr>
        <w:t>300, woh</w:t>
      </w:r>
      <w:r>
        <w:rPr>
          <w:rFonts w:cs="Times New Roman"/>
        </w:rPr>
        <w:t>n</w:t>
      </w:r>
      <w:r w:rsidRPr="005C3A3E">
        <w:rPr>
          <w:rFonts w:cs="Times New Roman"/>
        </w:rPr>
        <w:t>ungsbeihilfe 2000! nun verlangt er gehalts</w:t>
      </w:r>
      <w:r w:rsidRPr="00532F28">
        <w:rPr>
          <w:rFonts w:cs="Times New Roman"/>
        </w:rPr>
        <w:t>-[</w:t>
      </w:r>
      <w:r w:rsidRPr="00532F28">
        <w:rPr>
          <w:rFonts w:cs="Times New Roman"/>
          <w:lang w:val="de-AT" w:eastAsia="en-US"/>
        </w:rPr>
        <w:t>48]</w:t>
      </w:r>
      <w:r w:rsidRPr="005C3A3E">
        <w:rPr>
          <w:rFonts w:cs="Times New Roman"/>
        </w:rPr>
        <w:t xml:space="preserve">nachzahlung bis 1963 und eine angemessene </w:t>
      </w:r>
      <w:r w:rsidRPr="005C3A3E">
        <w:rPr>
          <w:rFonts w:cs="Times New Roman"/>
          <w:lang w:val="de-AT" w:eastAsia="en-US"/>
        </w:rPr>
        <w:t xml:space="preserve">pension </w:t>
      </w:r>
      <w:r w:rsidRPr="005C3A3E">
        <w:rPr>
          <w:rFonts w:cs="Times New Roman"/>
        </w:rPr>
        <w:t xml:space="preserve">von </w:t>
      </w:r>
      <w:r>
        <w:rPr>
          <w:rFonts w:cs="Times New Roman"/>
        </w:rPr>
        <w:t>19.</w:t>
      </w:r>
      <w:r w:rsidRPr="005C3A3E">
        <w:rPr>
          <w:rFonts w:cs="Times New Roman"/>
        </w:rPr>
        <w:t>000</w:t>
      </w:r>
      <w:r>
        <w:rPr>
          <w:rFonts w:cs="Times New Roman"/>
        </w:rPr>
        <w:t xml:space="preserve"> </w:t>
      </w:r>
      <w:r w:rsidRPr="005C3A3E">
        <w:rPr>
          <w:rFonts w:cs="Times New Roman"/>
        </w:rPr>
        <w:t>im monat (achtzehntausend).</w:t>
      </w:r>
      <w:r>
        <w:rPr>
          <w:rFonts w:cs="Times New Roman"/>
        </w:rPr>
        <w:br/>
      </w:r>
      <w:r w:rsidRPr="005C3A3E">
        <w:rPr>
          <w:rFonts w:cs="Times New Roman"/>
        </w:rPr>
        <w:t xml:space="preserve">arnold klima im </w:t>
      </w:r>
      <w:r w:rsidRPr="00C432CC">
        <w:rPr>
          <w:rStyle w:val="Schlagwort"/>
          <w:i/>
          <w:iCs/>
        </w:rPr>
        <w:t>kurier</w:t>
      </w:r>
      <w:r>
        <w:rPr>
          <w:rStyle w:val="Schlagwort"/>
          <w:i/>
          <w:iCs/>
        </w:rPr>
        <w:t>#S36</w:t>
      </w:r>
      <w:r w:rsidRPr="005C3A3E">
        <w:rPr>
          <w:rFonts w:cs="Times New Roman"/>
        </w:rPr>
        <w:t>: was sagen dazu jene hunderttausend</w:t>
      </w:r>
      <w:r>
        <w:rPr>
          <w:rFonts w:cs="Times New Roman"/>
        </w:rPr>
        <w:t>, die eine mietenbeihilfe von 30 ö</w:t>
      </w:r>
      <w:r w:rsidRPr="005C3A3E">
        <w:rPr>
          <w:rFonts w:cs="Times New Roman"/>
        </w:rPr>
        <w:t>s im monat beziehen?</w:t>
      </w:r>
    </w:p>
    <w:p w:rsidR="002C2B46" w:rsidRDefault="002C2B46" w:rsidP="00AA3ABF">
      <w:pPr>
        <w:rPr>
          <w:rFonts w:cs="Times New Roman"/>
        </w:rPr>
      </w:pPr>
    </w:p>
    <w:p w:rsidR="002C2B46" w:rsidRDefault="002C2B46" w:rsidP="00C432CC">
      <w:pPr>
        <w:pStyle w:val="Thema"/>
      </w:pPr>
      <w:r w:rsidRPr="005C3A3E">
        <w:t xml:space="preserve">jeder kleine spiesser ist alle augenblicke todblass wegen </w:t>
      </w:r>
      <w:r w:rsidRPr="00C432CC">
        <w:rPr>
          <w:rStyle w:val="Schlagwort"/>
        </w:rPr>
        <w:t>berlin</w:t>
      </w:r>
      <w:r>
        <w:rPr>
          <w:rStyle w:val="Schlagwort"/>
        </w:rPr>
        <w:t>#S40</w:t>
      </w:r>
      <w:r w:rsidRPr="005C3A3E">
        <w:t xml:space="preserve">. aber von </w:t>
      </w:r>
      <w:r w:rsidRPr="00786ED0">
        <w:rPr>
          <w:rStyle w:val="Ort"/>
        </w:rPr>
        <w:t>angola</w:t>
      </w:r>
      <w:r>
        <w:rPr>
          <w:rStyle w:val="Ort"/>
        </w:rPr>
        <w:t>#G30</w:t>
      </w:r>
      <w:r w:rsidRPr="005C3A3E">
        <w:rPr>
          <w:lang w:val="de-AT" w:eastAsia="en-US"/>
        </w:rPr>
        <w:t xml:space="preserve"> </w:t>
      </w:r>
      <w:r w:rsidRPr="005C3A3E">
        <w:t xml:space="preserve">und </w:t>
      </w:r>
      <w:r w:rsidRPr="00386F23">
        <w:rPr>
          <w:rStyle w:val="Schlagwort"/>
        </w:rPr>
        <w:t>kongo</w:t>
      </w:r>
      <w:r>
        <w:rPr>
          <w:rStyle w:val="Schlagwort"/>
        </w:rPr>
        <w:t>#S198</w:t>
      </w:r>
      <w:r w:rsidRPr="005C3A3E">
        <w:t xml:space="preserve"> sagt keiner was. von </w:t>
      </w:r>
      <w:r w:rsidRPr="00786ED0">
        <w:rPr>
          <w:rStyle w:val="Ort"/>
        </w:rPr>
        <w:t>algerien</w:t>
      </w:r>
      <w:r>
        <w:rPr>
          <w:rStyle w:val="Ort"/>
        </w:rPr>
        <w:t>#G27</w:t>
      </w:r>
      <w:r w:rsidRPr="005C3A3E">
        <w:t xml:space="preserve">, </w:t>
      </w:r>
      <w:r w:rsidRPr="00786ED0">
        <w:rPr>
          <w:rStyle w:val="Ort"/>
        </w:rPr>
        <w:t>südkorea</w:t>
      </w:r>
      <w:r>
        <w:rPr>
          <w:rStyle w:val="Ort"/>
        </w:rPr>
        <w:t>#G32</w:t>
      </w:r>
      <w:r w:rsidRPr="005C3A3E">
        <w:t xml:space="preserve">, </w:t>
      </w:r>
      <w:r w:rsidRPr="00E31729">
        <w:rPr>
          <w:rStyle w:val="Schlagwort"/>
        </w:rPr>
        <w:t>paris</w:t>
      </w:r>
      <w:r>
        <w:rPr>
          <w:rStyle w:val="Schlagwort"/>
        </w:rPr>
        <w:t>#S110</w:t>
      </w:r>
      <w:r w:rsidRPr="005C3A3E">
        <w:t xml:space="preserve">, wo überall die </w:t>
      </w:r>
      <w:r w:rsidRPr="005C3A3E">
        <w:rPr>
          <w:lang w:val="de-AT" w:eastAsia="en-US"/>
        </w:rPr>
        <w:t xml:space="preserve">ultras, </w:t>
      </w:r>
      <w:r w:rsidRPr="005C3A3E">
        <w:t>der amerikanismus oder die faschisten morden.</w:t>
      </w:r>
      <w:r>
        <w:br/>
      </w:r>
      <w:r w:rsidRPr="005C3A3E">
        <w:t>aber davon berichtet auch keine</w:t>
      </w:r>
      <w:r>
        <w:t xml:space="preserve"> unserer ‚unabhängigen‘</w:t>
      </w:r>
      <w:r w:rsidRPr="005C3A3E">
        <w:t xml:space="preserve"> zeitungen. sie sind unabhängig von der wahrheit.</w:t>
      </w:r>
      <w:r>
        <w:br/>
      </w:r>
      <w:r w:rsidRPr="00C432CC">
        <w:rPr>
          <w:rStyle w:val="Person"/>
        </w:rPr>
        <w:t>rudolf weishappel</w:t>
      </w:r>
      <w:r>
        <w:rPr>
          <w:rStyle w:val="Person"/>
        </w:rPr>
        <w:t>#P174</w:t>
      </w:r>
      <w:r>
        <w:t xml:space="preserve"> im </w:t>
      </w:r>
      <w:r w:rsidRPr="00C432CC">
        <w:rPr>
          <w:rStyle w:val="Schlagwort"/>
          <w:i/>
          <w:iCs/>
        </w:rPr>
        <w:t>kurier</w:t>
      </w:r>
      <w:r>
        <w:rPr>
          <w:rStyle w:val="Schlagwort"/>
          <w:i/>
          <w:iCs/>
        </w:rPr>
        <w:t>#S36</w:t>
      </w:r>
      <w:r>
        <w:t xml:space="preserve"> über </w:t>
      </w:r>
      <w:r w:rsidRPr="00C432CC">
        <w:rPr>
          <w:rStyle w:val="Person"/>
        </w:rPr>
        <w:t>prokofjew</w:t>
      </w:r>
      <w:r>
        <w:rPr>
          <w:rStyle w:val="Person"/>
        </w:rPr>
        <w:t>#P175</w:t>
      </w:r>
      <w:r w:rsidRPr="005C3A3E">
        <w:t>: es ist massen- und parteitagmusik. tendenzmusik, di</w:t>
      </w:r>
      <w:r w:rsidRPr="005C3A3E">
        <w:rPr>
          <w:rStyle w:val="Flietext2Nichtfett4"/>
          <w:rFonts w:ascii="Times New Roman" w:hAnsi="Times New Roman" w:cs="Times New Roman"/>
          <w:b w:val="0"/>
          <w:bCs/>
        </w:rPr>
        <w:t>e</w:t>
      </w:r>
      <w:r w:rsidRPr="005C3A3E">
        <w:t xml:space="preserve"> in unseren konzertsälen nichts zu suchen hat.</w:t>
      </w:r>
      <w:r>
        <w:t>#T3</w:t>
      </w:r>
    </w:p>
    <w:p w:rsidR="002C2B46" w:rsidRDefault="002C2B46" w:rsidP="00AA3ABF">
      <w:pPr>
        <w:rPr>
          <w:rFonts w:cs="Times New Roman"/>
        </w:rPr>
      </w:pPr>
    </w:p>
    <w:p w:rsidR="002C2B46" w:rsidRPr="00C432CC" w:rsidRDefault="002C2B46" w:rsidP="00AA3ABF">
      <w:pPr>
        <w:rPr>
          <w:rStyle w:val="Datumsangabe"/>
        </w:rPr>
      </w:pPr>
      <w:r w:rsidRPr="00C432CC">
        <w:rPr>
          <w:rStyle w:val="Datumsangabe"/>
        </w:rPr>
        <w:t>14.11.</w:t>
      </w:r>
    </w:p>
    <w:p w:rsidR="002C2B46" w:rsidRDefault="002C2B46" w:rsidP="00AA3ABF">
      <w:pPr>
        <w:rPr>
          <w:rFonts w:cs="Times New Roman"/>
        </w:rPr>
      </w:pPr>
    </w:p>
    <w:p w:rsidR="002C2B46" w:rsidRDefault="002C2B46" w:rsidP="00AA3ABF">
      <w:pPr>
        <w:rPr>
          <w:rFonts w:cs="Times New Roman"/>
        </w:rPr>
      </w:pPr>
      <w:r>
        <w:rPr>
          <w:rStyle w:val="Person"/>
        </w:rPr>
        <w:t>k</w:t>
      </w:r>
      <w:r w:rsidRPr="00C432CC">
        <w:rPr>
          <w:rStyle w:val="Person"/>
        </w:rPr>
        <w:t>oller</w:t>
      </w:r>
      <w:r>
        <w:rPr>
          <w:rStyle w:val="Person"/>
        </w:rPr>
        <w:t>#P10</w:t>
      </w:r>
      <w:r w:rsidRPr="005C3A3E">
        <w:rPr>
          <w:rFonts w:cs="Times New Roman"/>
        </w:rPr>
        <w:t xml:space="preserve"> kam mit dem anliegen, er möchte in der tribüne </w:t>
      </w:r>
      <w:r w:rsidRPr="005C3A3E">
        <w:rPr>
          <w:rFonts w:cs="Times New Roman"/>
          <w:lang w:val="de-AT" w:eastAsia="en-US"/>
        </w:rPr>
        <w:t xml:space="preserve">regie </w:t>
      </w:r>
      <w:r w:rsidRPr="005C3A3E">
        <w:rPr>
          <w:rFonts w:cs="Times New Roman"/>
        </w:rPr>
        <w:t>führen. er wird von allen seiten überbewertet. er ist zu unverlässlich. und nicht einmal seine inszenierungen waren irgendwie originell, sondern immer brav nach irgendeinem aufführungs</w:t>
      </w:r>
      <w:r w:rsidRPr="005C3A3E">
        <w:rPr>
          <w:rFonts w:cs="Times New Roman"/>
          <w:lang w:val="de-AT" w:eastAsia="en-US"/>
        </w:rPr>
        <w:t>schema.</w:t>
      </w:r>
      <w:r>
        <w:rPr>
          <w:rFonts w:cs="Times New Roman"/>
        </w:rPr>
        <w:br/>
      </w:r>
      <w:r w:rsidRPr="005C3A3E">
        <w:rPr>
          <w:rFonts w:cs="Times New Roman"/>
        </w:rPr>
        <w:t>er zeigte mir das stück von einem gewissen mandl (</w:t>
      </w:r>
      <w:r w:rsidRPr="00C432CC">
        <w:rPr>
          <w:rStyle w:val="Person"/>
        </w:rPr>
        <w:t>arnim dahl</w:t>
      </w:r>
      <w:r>
        <w:rPr>
          <w:rStyle w:val="Person"/>
        </w:rPr>
        <w:t>#P176</w:t>
      </w:r>
      <w:r w:rsidRPr="005C3A3E">
        <w:rPr>
          <w:rFonts w:cs="Times New Roman"/>
        </w:rPr>
        <w:t xml:space="preserve">), den er durch </w:t>
      </w:r>
      <w:r w:rsidRPr="00C432CC">
        <w:rPr>
          <w:rStyle w:val="Person"/>
        </w:rPr>
        <w:t>heinrich</w:t>
      </w:r>
      <w:r>
        <w:rPr>
          <w:rStyle w:val="Person"/>
        </w:rPr>
        <w:t>#P13</w:t>
      </w:r>
      <w:r w:rsidRPr="005C3A3E">
        <w:rPr>
          <w:rFonts w:cs="Times New Roman"/>
        </w:rPr>
        <w:t xml:space="preserve"> kennen lernte. der gibt ihm auch geld für die aufführung.</w:t>
      </w:r>
      <w:r>
        <w:rPr>
          <w:rFonts w:cs="Times New Roman"/>
        </w:rPr>
        <w:br/>
        <w:t>das stück spielt ‚von 20.000 vor bis 2.500 nach uz‘</w:t>
      </w:r>
      <w:r w:rsidRPr="005C3A3E">
        <w:rPr>
          <w:rFonts w:cs="Times New Roman"/>
        </w:rPr>
        <w:t>.</w:t>
      </w:r>
      <w:r>
        <w:rPr>
          <w:rFonts w:cs="Times New Roman"/>
        </w:rPr>
        <w:br/>
      </w:r>
      <w:r w:rsidRPr="005C3A3E">
        <w:rPr>
          <w:rFonts w:cs="Times New Roman"/>
        </w:rPr>
        <w:t xml:space="preserve">nachher geht es los </w:t>
      </w:r>
      <w:r>
        <w:rPr>
          <w:rFonts w:cs="Times New Roman"/>
          <w:lang w:val="de-AT" w:eastAsia="en-US"/>
        </w:rPr>
        <w:t>‚</w:t>
      </w:r>
      <w:r w:rsidRPr="005C3A3E">
        <w:rPr>
          <w:rFonts w:cs="Times New Roman"/>
          <w:lang w:val="de-AT" w:eastAsia="en-US"/>
        </w:rPr>
        <w:t xml:space="preserve">bison bison </w:t>
      </w:r>
      <w:r>
        <w:rPr>
          <w:rFonts w:cs="Times New Roman"/>
        </w:rPr>
        <w:t>–</w:t>
      </w:r>
      <w:r w:rsidRPr="005C3A3E">
        <w:rPr>
          <w:rFonts w:cs="Times New Roman"/>
        </w:rPr>
        <w:t xml:space="preserve"> oh bi </w:t>
      </w:r>
      <w:r>
        <w:rPr>
          <w:rFonts w:cs="Times New Roman"/>
          <w:lang w:val="de-AT" w:eastAsia="en-US"/>
        </w:rPr>
        <w:t>son, bison .</w:t>
      </w:r>
      <w:r w:rsidRPr="005C3A3E">
        <w:rPr>
          <w:rFonts w:cs="Times New Roman"/>
        </w:rPr>
        <w:t>..</w:t>
      </w:r>
      <w:r>
        <w:rPr>
          <w:rFonts w:cs="Times New Roman"/>
        </w:rPr>
        <w:t>‘</w:t>
      </w:r>
      <w:r>
        <w:rPr>
          <w:rFonts w:cs="Times New Roman"/>
        </w:rPr>
        <w:br/>
      </w:r>
      <w:r w:rsidRPr="005C3A3E">
        <w:rPr>
          <w:rFonts w:cs="Times New Roman"/>
          <w:lang w:val="de-AT" w:eastAsia="en-US"/>
        </w:rPr>
        <w:t xml:space="preserve">gestammel </w:t>
      </w:r>
      <w:r w:rsidRPr="005C3A3E">
        <w:rPr>
          <w:rFonts w:cs="Times New Roman"/>
        </w:rPr>
        <w:t xml:space="preserve">von blödsinnigen. </w:t>
      </w:r>
      <w:r>
        <w:rPr>
          <w:rStyle w:val="Person"/>
        </w:rPr>
        <w:t>k</w:t>
      </w:r>
      <w:r w:rsidRPr="00C432CC">
        <w:rPr>
          <w:rStyle w:val="Person"/>
        </w:rPr>
        <w:t>oller</w:t>
      </w:r>
      <w:r>
        <w:rPr>
          <w:rStyle w:val="Person"/>
        </w:rPr>
        <w:t>#P10</w:t>
      </w:r>
      <w:r w:rsidRPr="005C3A3E">
        <w:rPr>
          <w:rFonts w:cs="Times New Roman"/>
          <w:lang w:val="de-AT" w:eastAsia="en-US"/>
        </w:rPr>
        <w:t xml:space="preserve"> </w:t>
      </w:r>
      <w:r w:rsidRPr="005C3A3E">
        <w:rPr>
          <w:rFonts w:cs="Times New Roman"/>
        </w:rPr>
        <w:t xml:space="preserve">hält </w:t>
      </w:r>
      <w:r w:rsidRPr="005C3A3E">
        <w:rPr>
          <w:rFonts w:cs="Times New Roman"/>
          <w:lang w:val="de-AT" w:eastAsia="en-US"/>
        </w:rPr>
        <w:t xml:space="preserve">dergleichen </w:t>
      </w:r>
      <w:r w:rsidRPr="005C3A3E">
        <w:rPr>
          <w:rFonts w:cs="Times New Roman"/>
        </w:rPr>
        <w:t xml:space="preserve">für </w:t>
      </w:r>
      <w:r w:rsidRPr="005C3A3E">
        <w:rPr>
          <w:rFonts w:cs="Times New Roman"/>
          <w:lang w:val="de-AT" w:eastAsia="en-US"/>
        </w:rPr>
        <w:t>modern.</w:t>
      </w:r>
      <w:r>
        <w:rPr>
          <w:rFonts w:cs="Times New Roman"/>
        </w:rPr>
        <w:br/>
      </w:r>
      <w:r w:rsidRPr="005C3A3E">
        <w:rPr>
          <w:rFonts w:cs="Times New Roman"/>
        </w:rPr>
        <w:t xml:space="preserve">wenn </w:t>
      </w:r>
      <w:r w:rsidRPr="00C432CC">
        <w:rPr>
          <w:rStyle w:val="Person"/>
        </w:rPr>
        <w:t>dahl</w:t>
      </w:r>
      <w:r>
        <w:rPr>
          <w:rStyle w:val="Person"/>
        </w:rPr>
        <w:t>#P176</w:t>
      </w:r>
      <w:r w:rsidRPr="005C3A3E">
        <w:rPr>
          <w:rFonts w:cs="Times New Roman"/>
          <w:lang w:val="de-AT" w:eastAsia="en-US"/>
        </w:rPr>
        <w:t xml:space="preserve"> </w:t>
      </w:r>
      <w:r w:rsidRPr="005C3A3E">
        <w:rPr>
          <w:rFonts w:cs="Times New Roman"/>
        </w:rPr>
        <w:t xml:space="preserve">schon das unartikulierte reden eines urmenschen realisieren will, dann geht es zu weit, denn den begriff </w:t>
      </w:r>
      <w:r w:rsidRPr="005C3A3E">
        <w:rPr>
          <w:rFonts w:cs="Times New Roman"/>
          <w:lang w:val="de-AT" w:eastAsia="en-US"/>
        </w:rPr>
        <w:t xml:space="preserve">bison </w:t>
      </w:r>
      <w:r w:rsidRPr="005C3A3E">
        <w:rPr>
          <w:rFonts w:cs="Times New Roman"/>
        </w:rPr>
        <w:t>hat dieser mensch noch nicht gehabt.</w:t>
      </w:r>
      <w:r>
        <w:rPr>
          <w:rFonts w:cs="Times New Roman"/>
        </w:rPr>
        <w:br/>
      </w:r>
      <w:r w:rsidRPr="005C3A3E">
        <w:rPr>
          <w:rFonts w:cs="Times New Roman"/>
        </w:rPr>
        <w:t>adi ist ein typisches produkt unserer erziehung. die machen mit raffiniertester systematik aus jungen menschen reaktionäre, geistlos</w:t>
      </w:r>
      <w:r>
        <w:rPr>
          <w:rFonts w:cs="Times New Roman"/>
        </w:rPr>
        <w:t>e</w:t>
      </w:r>
      <w:r w:rsidRPr="005C3A3E">
        <w:rPr>
          <w:rFonts w:cs="Times New Roman"/>
        </w:rPr>
        <w:t xml:space="preserve"> greise.</w:t>
      </w:r>
      <w:r>
        <w:rPr>
          <w:rFonts w:cs="Times New Roman"/>
        </w:rPr>
        <w:br/>
      </w:r>
      <w:r w:rsidRPr="00C43F90">
        <w:rPr>
          <w:rStyle w:val="ThemaZchn"/>
        </w:rPr>
        <w:t xml:space="preserve">in der </w:t>
      </w:r>
      <w:r w:rsidRPr="00386F23">
        <w:rPr>
          <w:rStyle w:val="Institution"/>
        </w:rPr>
        <w:t>uno#I35</w:t>
      </w:r>
      <w:r w:rsidRPr="00C43F90">
        <w:rPr>
          <w:rStyle w:val="ThemaZchn"/>
        </w:rPr>
        <w:t xml:space="preserve"> abstimmung über atomwaffenfreiheit afrikas: dafür stimmten die ostvölker neben den einbringern und afrikanern. dagegen stimmten </w:t>
      </w:r>
      <w:r w:rsidRPr="00641D95">
        <w:rPr>
          <w:rStyle w:val="Ort"/>
        </w:rPr>
        <w:t>amerika</w:t>
      </w:r>
      <w:r>
        <w:rPr>
          <w:rStyle w:val="Ort"/>
        </w:rPr>
        <w:t>#G21</w:t>
      </w:r>
      <w:r w:rsidRPr="00C43F90">
        <w:rPr>
          <w:rStyle w:val="ThemaZchn"/>
        </w:rPr>
        <w:t>, frankreich und deutschland (us-zone natürlich)</w:t>
      </w:r>
      <w:r>
        <w:rPr>
          <w:rStyle w:val="ThemaZchn"/>
        </w:rPr>
        <w:t>.</w:t>
      </w:r>
      <w:r w:rsidRPr="00C43F90">
        <w:rPr>
          <w:rStyle w:val="ThemaZchn"/>
        </w:rPr>
        <w:t xml:space="preserve"> und so geht es seit jahren. wer gegen die atombewaffnung ist, ist gegen </w:t>
      </w:r>
      <w:r w:rsidRPr="00EB062A">
        <w:rPr>
          <w:rStyle w:val="Ort"/>
        </w:rPr>
        <w:t>amerika</w:t>
      </w:r>
      <w:r>
        <w:rPr>
          <w:rStyle w:val="Ort"/>
        </w:rPr>
        <w:t>#G21</w:t>
      </w:r>
      <w:r w:rsidRPr="00C43F90">
        <w:rPr>
          <w:rStyle w:val="ThemaZchn"/>
        </w:rPr>
        <w:t>.#T3</w:t>
      </w:r>
      <w:r>
        <w:rPr>
          <w:rFonts w:cs="Times New Roman"/>
        </w:rPr>
        <w:br/>
      </w:r>
      <w:r w:rsidRPr="00C43F90">
        <w:rPr>
          <w:rStyle w:val="Person"/>
        </w:rPr>
        <w:t>i. b. p.</w:t>
      </w:r>
      <w:r>
        <w:rPr>
          <w:rStyle w:val="Person"/>
        </w:rPr>
        <w:t>#P71</w:t>
      </w:r>
      <w:r w:rsidRPr="005C3A3E">
        <w:rPr>
          <w:rFonts w:cs="Times New Roman"/>
        </w:rPr>
        <w:t xml:space="preserve"> bekam den </w:t>
      </w:r>
      <w:r w:rsidRPr="00D76C5E">
        <w:t>adalbert-stifter-förderungspreis</w:t>
      </w:r>
      <w:r w:rsidRPr="005C3A3E">
        <w:rPr>
          <w:rFonts w:cs="Times New Roman"/>
        </w:rPr>
        <w:t xml:space="preserve"> des landes </w:t>
      </w:r>
      <w:r w:rsidRPr="005C3A3E">
        <w:rPr>
          <w:rStyle w:val="Flietext2Nichtfett"/>
          <w:rFonts w:ascii="Times New Roman" w:hAnsi="Times New Roman" w:cs="Times New Roman"/>
          <w:b w:val="0"/>
          <w:bCs/>
        </w:rPr>
        <w:t xml:space="preserve">statt </w:t>
      </w:r>
      <w:r w:rsidRPr="005C3A3E">
        <w:rPr>
          <w:rFonts w:cs="Times New Roman"/>
        </w:rPr>
        <w:t xml:space="preserve">dem armen </w:t>
      </w:r>
      <w:r w:rsidRPr="00C43F90">
        <w:rPr>
          <w:rStyle w:val="Person"/>
        </w:rPr>
        <w:t>heinrich</w:t>
      </w:r>
      <w:r>
        <w:rPr>
          <w:rStyle w:val="Person"/>
        </w:rPr>
        <w:t>#P13</w:t>
      </w:r>
      <w:r w:rsidRPr="005C3A3E">
        <w:rPr>
          <w:rFonts w:cs="Times New Roman"/>
        </w:rPr>
        <w:t>, der ihn sicherlich in zwei jahren bekommt. er brennt ja so sehr darauf.</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ich würde zu gerne nach </w:t>
      </w:r>
      <w:r w:rsidRPr="005C36EA">
        <w:rPr>
          <w:rStyle w:val="Ort"/>
        </w:rPr>
        <w:t>moskau#G18</w:t>
      </w:r>
      <w:r w:rsidRPr="005C3A3E">
        <w:rPr>
          <w:rFonts w:cs="Times New Roman"/>
        </w:rPr>
        <w:t xml:space="preserve"> gehen. zuviel borniertheit hier. wenn nur die bequemlichkeit nicht wäre.</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nachtbummel mit </w:t>
      </w:r>
      <w:r w:rsidRPr="00C43F90">
        <w:rPr>
          <w:rStyle w:val="Person"/>
        </w:rPr>
        <w:t>koller</w:t>
      </w:r>
      <w:r>
        <w:rPr>
          <w:rStyle w:val="Person"/>
        </w:rPr>
        <w:t>#P10</w:t>
      </w:r>
      <w:r w:rsidRPr="005C3A3E">
        <w:rPr>
          <w:rFonts w:cs="Times New Roman"/>
        </w:rPr>
        <w:t>. er hat viel ger</w:t>
      </w:r>
      <w:r>
        <w:rPr>
          <w:rFonts w:cs="Times New Roman"/>
        </w:rPr>
        <w:t>e</w:t>
      </w:r>
      <w:r w:rsidRPr="005C3A3E">
        <w:rPr>
          <w:rFonts w:cs="Times New Roman"/>
        </w:rPr>
        <w:t>det, darunter sogar viel gescheites.</w:t>
      </w:r>
      <w:r>
        <w:rPr>
          <w:rFonts w:cs="Times New Roman"/>
        </w:rPr>
        <w:br/>
      </w:r>
      <w:r w:rsidRPr="00C43F90">
        <w:rPr>
          <w:rStyle w:val="Person"/>
        </w:rPr>
        <w:t>heinrich</w:t>
      </w:r>
      <w:r>
        <w:rPr>
          <w:rStyle w:val="Person"/>
        </w:rPr>
        <w:t>#P13</w:t>
      </w:r>
      <w:r w:rsidRPr="005C3A3E">
        <w:rPr>
          <w:rFonts w:cs="Times New Roman"/>
        </w:rPr>
        <w:t xml:space="preserve">, erklärt er, hätte sich dem buddhismus zugewandt, während </w:t>
      </w:r>
      <w:r w:rsidRPr="00C43F90">
        <w:rPr>
          <w:rStyle w:val="Person"/>
        </w:rPr>
        <w:t>eisenreich</w:t>
      </w:r>
      <w:r>
        <w:rPr>
          <w:rStyle w:val="Person"/>
        </w:rPr>
        <w:t>#P23</w:t>
      </w:r>
      <w:r w:rsidRPr="005C3A3E">
        <w:rPr>
          <w:rFonts w:cs="Times New Roman"/>
        </w:rPr>
        <w:t xml:space="preserve"> im </w:t>
      </w:r>
      <w:r w:rsidRPr="00A32D63">
        <w:rPr>
          <w:rStyle w:val="Schlagwort"/>
        </w:rPr>
        <w:t>forum</w:t>
      </w:r>
      <w:r>
        <w:rPr>
          <w:rStyle w:val="Schlagwort"/>
        </w:rPr>
        <w:t>#S134</w:t>
      </w:r>
      <w:r w:rsidRPr="005C3A3E">
        <w:rPr>
          <w:rFonts w:cs="Times New Roman"/>
          <w:lang w:val="de-AT" w:eastAsia="en-US"/>
        </w:rPr>
        <w:t xml:space="preserve"> </w:t>
      </w:r>
      <w:r w:rsidRPr="005C3A3E">
        <w:rPr>
          <w:rFonts w:cs="Times New Roman"/>
        </w:rPr>
        <w:t xml:space="preserve">erklärt, warum er monarchist geworden ist. das sind menschen. sind das menschen? sicher. aber </w:t>
      </w:r>
      <w:r w:rsidRPr="005C3A3E">
        <w:rPr>
          <w:rFonts w:cs="Times New Roman"/>
          <w:lang w:val="de-AT" w:eastAsia="en-US"/>
        </w:rPr>
        <w:t>we</w:t>
      </w:r>
      <w:r w:rsidRPr="005C3A3E">
        <w:rPr>
          <w:rFonts w:cs="Times New Roman"/>
        </w:rPr>
        <w:t>lche?</w:t>
      </w:r>
    </w:p>
    <w:p w:rsidR="002C2B46" w:rsidRDefault="002C2B46" w:rsidP="00AA3ABF">
      <w:pPr>
        <w:rPr>
          <w:rFonts w:cs="Times New Roman"/>
        </w:rPr>
      </w:pPr>
    </w:p>
    <w:p w:rsidR="002C2B46" w:rsidRDefault="002C2B46" w:rsidP="00C43F90">
      <w:pPr>
        <w:pStyle w:val="Thema"/>
      </w:pPr>
      <w:r>
        <w:t>frau puluj</w:t>
      </w:r>
      <w:r w:rsidRPr="005C3A3E">
        <w:t xml:space="preserve"> sagt mir bedauernd, sie kann keine ostfilme spielen, denn dann hätte sie repress</w:t>
      </w:r>
      <w:r w:rsidRPr="005C3A3E">
        <w:rPr>
          <w:lang w:val="de-AT" w:eastAsia="en-US"/>
        </w:rPr>
        <w:t xml:space="preserve">alien </w:t>
      </w:r>
      <w:r w:rsidRPr="005C3A3E">
        <w:t>zu fürchten. wird auch anders werden.</w:t>
      </w:r>
      <w:r>
        <w:t>#T3</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im fernsehen </w:t>
      </w:r>
      <w:r w:rsidRPr="001469C8">
        <w:rPr>
          <w:rFonts w:cs="Times New Roman"/>
          <w:i/>
        </w:rPr>
        <w:t>brennpunkt</w:t>
      </w:r>
      <w:r w:rsidRPr="005C3A3E">
        <w:rPr>
          <w:rFonts w:cs="Times New Roman"/>
        </w:rPr>
        <w:t>. ein amerikanischer professor mamlock, soweit es den inhalt betrifft. erschütternd.</w:t>
      </w:r>
    </w:p>
    <w:p w:rsidR="002C2B46" w:rsidRDefault="002C2B46" w:rsidP="00AA3ABF">
      <w:pPr>
        <w:rPr>
          <w:rFonts w:cs="Times New Roman"/>
        </w:rPr>
      </w:pPr>
    </w:p>
    <w:p w:rsidR="002C2B46" w:rsidRDefault="002C2B46" w:rsidP="00C43F90">
      <w:pPr>
        <w:pStyle w:val="Thema"/>
      </w:pPr>
      <w:r w:rsidRPr="005C3A3E">
        <w:t>der alte blaschke verschied.</w:t>
      </w:r>
      <w:r>
        <w:br/>
      </w:r>
      <w:r w:rsidRPr="005C3A3E">
        <w:t xml:space="preserve">meine vierte leiche. lang, </w:t>
      </w:r>
      <w:r w:rsidRPr="005C3A3E">
        <w:rPr>
          <w:lang w:val="de-AT" w:eastAsia="en-US"/>
        </w:rPr>
        <w:t xml:space="preserve">mama. </w:t>
      </w:r>
      <w:r w:rsidRPr="005C3A3E">
        <w:t>papa, blaschke. und wann kommt die alte scherb?</w:t>
      </w:r>
      <w:r>
        <w:t>#T5</w:t>
      </w:r>
    </w:p>
    <w:p w:rsidR="002C2B46" w:rsidRDefault="002C2B46" w:rsidP="00AA3ABF">
      <w:pPr>
        <w:rPr>
          <w:rFonts w:cs="Times New Roman"/>
        </w:rPr>
      </w:pPr>
    </w:p>
    <w:p w:rsidR="002C2B46" w:rsidRPr="00C43F90" w:rsidRDefault="002C2B46" w:rsidP="00AA3ABF">
      <w:pPr>
        <w:rPr>
          <w:rStyle w:val="Datumsangabe"/>
        </w:rPr>
      </w:pPr>
      <w:r w:rsidRPr="00C43F90">
        <w:rPr>
          <w:rStyle w:val="Datumsangabe"/>
        </w:rPr>
        <w:t>16.11.</w:t>
      </w:r>
    </w:p>
    <w:p w:rsidR="002C2B46" w:rsidRDefault="002C2B46" w:rsidP="00AA3ABF">
      <w:pPr>
        <w:rPr>
          <w:rFonts w:cs="Times New Roman"/>
        </w:rPr>
      </w:pPr>
    </w:p>
    <w:p w:rsidR="002C2B46" w:rsidRDefault="002C2B46" w:rsidP="00AA3ABF">
      <w:pPr>
        <w:rPr>
          <w:rFonts w:cs="Times New Roman"/>
        </w:rPr>
      </w:pPr>
      <w:r>
        <w:rPr>
          <w:rStyle w:val="Person"/>
        </w:rPr>
        <w:t>k</w:t>
      </w:r>
      <w:r w:rsidRPr="00C43F90">
        <w:rPr>
          <w:rStyle w:val="Person"/>
        </w:rPr>
        <w:t>olbitsch</w:t>
      </w:r>
      <w:r>
        <w:rPr>
          <w:rStyle w:val="Person"/>
        </w:rPr>
        <w:t>#P90</w:t>
      </w:r>
      <w:r w:rsidRPr="005C3A3E">
        <w:rPr>
          <w:rFonts w:cs="Times New Roman"/>
        </w:rPr>
        <w:t xml:space="preserve"> bekam mit </w:t>
      </w:r>
      <w:r w:rsidRPr="00D76C5E">
        <w:rPr>
          <w:rStyle w:val="Person"/>
        </w:rPr>
        <w:t>ibp</w:t>
      </w:r>
      <w:r>
        <w:rPr>
          <w:rStyle w:val="Person"/>
        </w:rPr>
        <w:t>#P71</w:t>
      </w:r>
      <w:r w:rsidRPr="005C3A3E">
        <w:rPr>
          <w:rFonts w:cs="Times New Roman"/>
        </w:rPr>
        <w:t xml:space="preserve"> den förderungspreis, je </w:t>
      </w:r>
      <w:r>
        <w:rPr>
          <w:rFonts w:cs="Times New Roman"/>
        </w:rPr>
        <w:t>10.000</w:t>
      </w:r>
      <w:r w:rsidRPr="005C3A3E">
        <w:rPr>
          <w:rFonts w:cs="Times New Roman"/>
        </w:rPr>
        <w:t xml:space="preserve"> </w:t>
      </w:r>
      <w:r>
        <w:rPr>
          <w:rFonts w:cs="Times New Roman"/>
        </w:rPr>
        <w:t>ö</w:t>
      </w:r>
      <w:r w:rsidRPr="005C3A3E">
        <w:rPr>
          <w:rFonts w:cs="Times New Roman"/>
        </w:rPr>
        <w:t>s</w:t>
      </w:r>
      <w:r>
        <w:rPr>
          <w:rFonts w:cs="Times New Roman"/>
        </w:rPr>
        <w:t>,</w:t>
      </w:r>
      <w:r w:rsidRPr="005C3A3E">
        <w:rPr>
          <w:rFonts w:cs="Times New Roman"/>
        </w:rPr>
        <w:t xml:space="preserve"> den </w:t>
      </w:r>
      <w:r w:rsidRPr="00D76C5E">
        <w:rPr>
          <w:rStyle w:val="Schlagwort"/>
        </w:rPr>
        <w:t>stifterpreis</w:t>
      </w:r>
      <w:r>
        <w:rPr>
          <w:rStyle w:val="Schlagwort"/>
        </w:rPr>
        <w:t>#S69</w:t>
      </w:r>
      <w:r w:rsidRPr="005C3A3E">
        <w:rPr>
          <w:rFonts w:cs="Times New Roman"/>
        </w:rPr>
        <w:t xml:space="preserve"> bekamen </w:t>
      </w:r>
      <w:r w:rsidRPr="00C43F90">
        <w:rPr>
          <w:rStyle w:val="Person"/>
        </w:rPr>
        <w:t>colbrie</w:t>
      </w:r>
      <w:r>
        <w:rPr>
          <w:rStyle w:val="Person"/>
        </w:rPr>
        <w:t>#P177</w:t>
      </w:r>
      <w:r w:rsidRPr="005C3A3E">
        <w:rPr>
          <w:rFonts w:cs="Times New Roman"/>
        </w:rPr>
        <w:t xml:space="preserve">, </w:t>
      </w:r>
      <w:r w:rsidRPr="00C43F90">
        <w:rPr>
          <w:rStyle w:val="Person"/>
        </w:rPr>
        <w:t xml:space="preserve">vilma </w:t>
      </w:r>
      <w:r w:rsidRPr="00F53857">
        <w:rPr>
          <w:rStyle w:val="Person"/>
        </w:rPr>
        <w:t>eckl</w:t>
      </w:r>
      <w:r>
        <w:rPr>
          <w:rStyle w:val="Person"/>
        </w:rPr>
        <w:t>#P89</w:t>
      </w:r>
      <w:r w:rsidRPr="005C3A3E">
        <w:rPr>
          <w:rFonts w:cs="Times New Roman"/>
        </w:rPr>
        <w:t>,</w:t>
      </w:r>
      <w:r>
        <w:rPr>
          <w:rFonts w:cs="Times New Roman"/>
        </w:rPr>
        <w:t xml:space="preserve"> </w:t>
      </w:r>
      <w:r w:rsidRPr="005C3A3E">
        <w:rPr>
          <w:rFonts w:cs="Times New Roman"/>
        </w:rPr>
        <w:t xml:space="preserve">je </w:t>
      </w:r>
      <w:r w:rsidRPr="005C3A3E">
        <w:rPr>
          <w:rStyle w:val="Flietext2Nichtfett4"/>
          <w:rFonts w:ascii="Times New Roman" w:hAnsi="Times New Roman" w:cs="Times New Roman"/>
          <w:b w:val="0"/>
          <w:bCs/>
        </w:rPr>
        <w:t>30.000.</w:t>
      </w:r>
    </w:p>
    <w:p w:rsidR="002C2B46" w:rsidRDefault="002C2B46" w:rsidP="00AA3ABF">
      <w:pPr>
        <w:rPr>
          <w:rFonts w:cs="Times New Roman"/>
        </w:rPr>
      </w:pPr>
    </w:p>
    <w:p w:rsidR="002C2B46" w:rsidRDefault="002C2B46" w:rsidP="00AA3ABF">
      <w:pPr>
        <w:rPr>
          <w:rFonts w:cs="Times New Roman"/>
        </w:rPr>
      </w:pPr>
      <w:r w:rsidRPr="00C43F90">
        <w:rPr>
          <w:rFonts w:cs="Times New Roman"/>
          <w:lang w:eastAsia="en-US"/>
        </w:rPr>
        <w:t>[</w:t>
      </w:r>
      <w:r w:rsidRPr="00C43F90">
        <w:rPr>
          <w:rFonts w:cs="Times New Roman"/>
          <w:lang w:val="de-AT" w:eastAsia="en-US"/>
        </w:rPr>
        <w:t>49]</w:t>
      </w:r>
      <w:r>
        <w:rPr>
          <w:rFonts w:cs="Times New Roman"/>
        </w:rPr>
        <w:t xml:space="preserve"> </w:t>
      </w:r>
      <w:r w:rsidRPr="005C3A3E">
        <w:rPr>
          <w:rFonts w:cs="Times New Roman"/>
        </w:rPr>
        <w:t xml:space="preserve">meine berufe: </w:t>
      </w:r>
      <w:r>
        <w:rPr>
          <w:rFonts w:cs="Times New Roman"/>
        </w:rPr>
        <w:br/>
      </w:r>
      <w:r w:rsidRPr="005C3A3E">
        <w:rPr>
          <w:rFonts w:cs="Times New Roman"/>
        </w:rPr>
        <w:t>vertre</w:t>
      </w:r>
      <w:r w:rsidRPr="005C3A3E">
        <w:rPr>
          <w:rFonts w:cs="Times New Roman"/>
          <w:lang w:val="de-AT" w:eastAsia="en-US"/>
        </w:rPr>
        <w:t>ter</w:t>
      </w:r>
      <w:r>
        <w:rPr>
          <w:rFonts w:cs="Times New Roman"/>
        </w:rPr>
        <w:br/>
      </w:r>
      <w:r w:rsidRPr="005C3A3E">
        <w:rPr>
          <w:rFonts w:cs="Times New Roman"/>
        </w:rPr>
        <w:t>zirkusabreisser</w:t>
      </w:r>
      <w:r>
        <w:rPr>
          <w:rFonts w:cs="Times New Roman"/>
        </w:rPr>
        <w:br/>
      </w:r>
      <w:r w:rsidRPr="005C3A3E">
        <w:rPr>
          <w:rFonts w:cs="Times New Roman"/>
        </w:rPr>
        <w:t>landarbeiter</w:t>
      </w:r>
      <w:r>
        <w:rPr>
          <w:rFonts w:cs="Times New Roman"/>
        </w:rPr>
        <w:br/>
      </w:r>
      <w:r w:rsidRPr="005C3A3E">
        <w:rPr>
          <w:rFonts w:cs="Times New Roman"/>
        </w:rPr>
        <w:t>frankf</w:t>
      </w:r>
      <w:r w:rsidRPr="005C3A3E">
        <w:rPr>
          <w:rFonts w:cs="Times New Roman"/>
          <w:lang w:val="de-AT" w:eastAsia="en-US"/>
        </w:rPr>
        <w:t>a</w:t>
      </w:r>
      <w:r>
        <w:rPr>
          <w:rFonts w:cs="Times New Roman"/>
        </w:rPr>
        <w:t>brik, hilfsarbeit</w:t>
      </w:r>
      <w:r w:rsidRPr="005C3A3E">
        <w:rPr>
          <w:rFonts w:cs="Times New Roman"/>
        </w:rPr>
        <w:t xml:space="preserve">er </w:t>
      </w:r>
      <w:r>
        <w:rPr>
          <w:rFonts w:cs="Times New Roman"/>
        </w:rPr>
        <w:br/>
      </w:r>
      <w:r w:rsidRPr="005C3A3E">
        <w:rPr>
          <w:rFonts w:cs="Times New Roman"/>
        </w:rPr>
        <w:t>n.</w:t>
      </w:r>
      <w:r>
        <w:rPr>
          <w:rFonts w:cs="Times New Roman"/>
        </w:rPr>
        <w:t xml:space="preserve"> </w:t>
      </w:r>
      <w:r w:rsidRPr="005C3A3E">
        <w:rPr>
          <w:rFonts w:cs="Times New Roman"/>
        </w:rPr>
        <w:t>b.</w:t>
      </w:r>
      <w:r>
        <w:rPr>
          <w:rFonts w:cs="Times New Roman"/>
        </w:rPr>
        <w:t xml:space="preserve"> </w:t>
      </w:r>
      <w:r w:rsidRPr="005C3A3E">
        <w:rPr>
          <w:rFonts w:cs="Times New Roman"/>
        </w:rPr>
        <w:t>g. weyss und freytag, laufbursch</w:t>
      </w:r>
    </w:p>
    <w:p w:rsidR="002C2B46" w:rsidRDefault="002C2B46" w:rsidP="00AA3ABF">
      <w:pPr>
        <w:rPr>
          <w:rFonts w:cs="Times New Roman"/>
        </w:rPr>
      </w:pPr>
    </w:p>
    <w:p w:rsidR="002C2B46" w:rsidRDefault="002C2B46" w:rsidP="00AA3ABF">
      <w:pPr>
        <w:rPr>
          <w:rFonts w:cs="Times New Roman"/>
        </w:rPr>
      </w:pPr>
      <w:r w:rsidRPr="00C43F90">
        <w:rPr>
          <w:rStyle w:val="Person"/>
        </w:rPr>
        <w:t>heinrich</w:t>
      </w:r>
      <w:r>
        <w:rPr>
          <w:rStyle w:val="Person"/>
        </w:rPr>
        <w:t>#P13</w:t>
      </w:r>
      <w:r w:rsidRPr="005C3A3E">
        <w:rPr>
          <w:rFonts w:cs="Times New Roman"/>
        </w:rPr>
        <w:t xml:space="preserve"> ist richtig fertig, weil er den preis nicht bekommen hat. bis vier uhr früh mussten wir (</w:t>
      </w:r>
      <w:r w:rsidRPr="00BC644F">
        <w:rPr>
          <w:rStyle w:val="Ort"/>
        </w:rPr>
        <w:t>budweis</w:t>
      </w:r>
      <w:r>
        <w:rPr>
          <w:rStyle w:val="Ort"/>
        </w:rPr>
        <w:t>#G33</w:t>
      </w:r>
      <w:r w:rsidRPr="005C3A3E">
        <w:rPr>
          <w:rFonts w:cs="Times New Roman"/>
        </w:rPr>
        <w:t>, münchnerhof) beruhigend auf ihn einreden. er schreibt richtig nur aus ehrgeiz, keine gestaltungssucht, keine aussagekraft, keine teilnahme am menschen oder an der welt peitscht ihn.</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Default="002C2B46" w:rsidP="00AA3ABF">
      <w:pPr>
        <w:rPr>
          <w:rFonts w:cs="Times New Roman"/>
        </w:rPr>
      </w:pPr>
      <w:r w:rsidRPr="0075516B">
        <w:rPr>
          <w:rStyle w:val="ThemaZchn"/>
        </w:rPr>
        <w:t>bezirksleitersitzung in der gürtelstrasse. neue richtlinien für die arbeit aus der diskussion, die sich auf breitester basis zieht. so kommt die partei fast immer zu richtigen entschlüssen.</w:t>
      </w:r>
      <w:r w:rsidRPr="0075516B">
        <w:rPr>
          <w:rStyle w:val="ThemaZchn"/>
        </w:rPr>
        <w:br/>
        <w:t>kommunist wird man nicht (wie nazi), um etwas ‚für sich zu erreichen‘, sondern um die welt zu ändern, die menschen zu bessern, die verhältnisse zu organisieren, menschlich zu machen. das erfordert zeit, wir wissen das. und es spiel</w:t>
      </w:r>
      <w:r>
        <w:rPr>
          <w:rStyle w:val="ThemaZchn"/>
        </w:rPr>
        <w:t>t</w:t>
      </w:r>
      <w:r w:rsidRPr="0075516B">
        <w:rPr>
          <w:rStyle w:val="ThemaZchn"/>
        </w:rPr>
        <w:t xml:space="preserve"> ein jahrzehnt oder mehr keine rolle bei unserem vorhaben.</w:t>
      </w:r>
      <w:r w:rsidRPr="0075516B">
        <w:rPr>
          <w:rStyle w:val="ThemaZchn"/>
        </w:rPr>
        <w:br/>
        <w:t>neuerbauer haben zeit, müssen zeit haben, denn je breiter und solider die basis, um so höher die spitze.</w:t>
      </w:r>
      <w:r>
        <w:rPr>
          <w:rStyle w:val="ThemaZchn"/>
        </w:rPr>
        <w:t>#T4</w:t>
      </w:r>
      <w:r>
        <w:rPr>
          <w:rFonts w:cs="Times New Roman"/>
        </w:rPr>
        <w:br/>
      </w:r>
      <w:r w:rsidRPr="005C3A3E">
        <w:rPr>
          <w:rFonts w:cs="Times New Roman"/>
        </w:rPr>
        <w:t>verbrecher wie die nazis, denen es um persönlichen ruhm und bereicherung ging, haben keine zeit. da heisst es sich beeilen. das leben ist kurz, und sie haben sich beeilt. die konnten nicht schnell genug morden, rauben und brandschatzen.</w:t>
      </w:r>
    </w:p>
    <w:p w:rsidR="002C2B46" w:rsidRDefault="002C2B46" w:rsidP="00AA3ABF">
      <w:pPr>
        <w:rPr>
          <w:rFonts w:cs="Times New Roman"/>
        </w:rPr>
      </w:pPr>
    </w:p>
    <w:p w:rsidR="002C2B46" w:rsidRDefault="002C2B46" w:rsidP="0075516B">
      <w:pPr>
        <w:pStyle w:val="Thema"/>
      </w:pPr>
      <w:r w:rsidRPr="005C3A3E">
        <w:rPr>
          <w:lang w:val="de-AT" w:eastAsia="en-US"/>
        </w:rPr>
        <w:t xml:space="preserve">lore </w:t>
      </w:r>
      <w:r w:rsidRPr="005C3A3E">
        <w:t xml:space="preserve">bei der </w:t>
      </w:r>
      <w:r w:rsidRPr="0075516B">
        <w:rPr>
          <w:rStyle w:val="Institution"/>
        </w:rPr>
        <w:t>oka</w:t>
      </w:r>
      <w:r>
        <w:rPr>
          <w:rStyle w:val="Institution"/>
        </w:rPr>
        <w:t>#I36</w:t>
      </w:r>
      <w:r w:rsidRPr="005C3A3E">
        <w:t>. der strom kostet sie fast nichts. aber sie lassen das licht trotzdem nicht tag und nacht brennen.</w:t>
      </w:r>
      <w:r>
        <w:br/>
      </w:r>
      <w:r w:rsidRPr="005C3A3E">
        <w:t>aber in der sozialistischen gesellschaft, behauptet sie, würde das jeder tun.</w:t>
      </w:r>
      <w:r>
        <w:br/>
      </w:r>
      <w:r w:rsidRPr="005C3A3E">
        <w:t>sie halten die menschen für schlechter, dümmer, verantwortungsloser, als sie selber sind.</w:t>
      </w:r>
      <w:r>
        <w:t>#T3</w:t>
      </w:r>
    </w:p>
    <w:p w:rsidR="002C2B46" w:rsidRDefault="002C2B46" w:rsidP="00AA3ABF">
      <w:pPr>
        <w:rPr>
          <w:rFonts w:cs="Times New Roman"/>
        </w:rPr>
      </w:pPr>
    </w:p>
    <w:p w:rsidR="002C2B46" w:rsidRDefault="002C2B46" w:rsidP="00AA3ABF">
      <w:pPr>
        <w:rPr>
          <w:rFonts w:cs="Times New Roman"/>
        </w:rPr>
      </w:pPr>
      <w:r w:rsidRPr="0075516B">
        <w:rPr>
          <w:rStyle w:val="Datumsangabe"/>
        </w:rPr>
        <w:t>21.11</w:t>
      </w:r>
      <w:r>
        <w:rPr>
          <w:rFonts w:cs="Times New Roman"/>
        </w:rPr>
        <w:t>.</w:t>
      </w:r>
    </w:p>
    <w:p w:rsidR="002C2B46" w:rsidRDefault="002C2B46" w:rsidP="00AA3ABF">
      <w:pPr>
        <w:rPr>
          <w:rFonts w:cs="Times New Roman"/>
        </w:rPr>
      </w:pPr>
    </w:p>
    <w:p w:rsidR="002C2B46" w:rsidRDefault="002C2B46" w:rsidP="008E506B">
      <w:pPr>
        <w:pStyle w:val="Thema"/>
      </w:pPr>
      <w:r w:rsidRPr="005C3A3E">
        <w:t xml:space="preserve">eröffnung der </w:t>
      </w:r>
      <w:r w:rsidRPr="009209C8">
        <w:rPr>
          <w:rStyle w:val="Person"/>
        </w:rPr>
        <w:t>galerie beyvl</w:t>
      </w:r>
      <w:r>
        <w:rPr>
          <w:rStyle w:val="Person"/>
        </w:rPr>
        <w:t>#P230</w:t>
      </w:r>
      <w:r w:rsidRPr="005C3A3E">
        <w:t xml:space="preserve">. gedächtnisausstellung </w:t>
      </w:r>
      <w:r w:rsidRPr="009209C8">
        <w:rPr>
          <w:rStyle w:val="Person"/>
        </w:rPr>
        <w:t>kliemstein</w:t>
      </w:r>
      <w:r>
        <w:rPr>
          <w:rStyle w:val="Person"/>
        </w:rPr>
        <w:t>#P22</w:t>
      </w:r>
      <w:r w:rsidRPr="005C3A3E">
        <w:t>. die räume in der badgasse liegen zauberhaft: romantisch. pariserisch. haufen volks, haufen volks.</w:t>
      </w:r>
      <w:r>
        <w:br/>
      </w:r>
      <w:r w:rsidRPr="005C3A3E">
        <w:t xml:space="preserve">frau </w:t>
      </w:r>
      <w:r w:rsidRPr="009209C8">
        <w:rPr>
          <w:rStyle w:val="SchwrzungAnonymisierung"/>
        </w:rPr>
        <w:t>aigner</w:t>
      </w:r>
      <w:r>
        <w:rPr>
          <w:rStyle w:val="SchwrzungAnonymisierung"/>
        </w:rPr>
        <w:t>#A20</w:t>
      </w:r>
      <w:r w:rsidRPr="005C3A3E">
        <w:t xml:space="preserve"> sieht gut aus, wenn sie sich wie ein mensch anzieht und benimmt.</w:t>
      </w:r>
      <w:r>
        <w:br/>
      </w:r>
      <w:r w:rsidRPr="005C3A3E">
        <w:t xml:space="preserve">rinnertahler war da. sager, </w:t>
      </w:r>
      <w:r w:rsidRPr="009209C8">
        <w:rPr>
          <w:rStyle w:val="Person"/>
        </w:rPr>
        <w:t>buchegger</w:t>
      </w:r>
      <w:r>
        <w:rPr>
          <w:rStyle w:val="Person"/>
        </w:rPr>
        <w:t>#P231</w:t>
      </w:r>
      <w:r w:rsidRPr="005C3A3E">
        <w:t xml:space="preserve">, </w:t>
      </w:r>
      <w:r w:rsidRPr="009209C8">
        <w:rPr>
          <w:rStyle w:val="Person"/>
        </w:rPr>
        <w:t>mühringer</w:t>
      </w:r>
      <w:r>
        <w:rPr>
          <w:rStyle w:val="Person"/>
        </w:rPr>
        <w:t>#P179</w:t>
      </w:r>
      <w:r w:rsidRPr="005C3A3E">
        <w:t xml:space="preserve">, </w:t>
      </w:r>
      <w:r w:rsidRPr="005C3A3E">
        <w:rPr>
          <w:lang w:val="de-AT" w:eastAsia="en-US"/>
        </w:rPr>
        <w:t xml:space="preserve">baron. </w:t>
      </w:r>
      <w:r w:rsidRPr="009209C8">
        <w:rPr>
          <w:rStyle w:val="Person"/>
        </w:rPr>
        <w:t>buchegger</w:t>
      </w:r>
      <w:r>
        <w:rPr>
          <w:rStyle w:val="Person"/>
        </w:rPr>
        <w:t xml:space="preserve">#P231 </w:t>
      </w:r>
      <w:r w:rsidRPr="005C3A3E">
        <w:t xml:space="preserve">brachte kaum das maul auf zu einem gruss, rinnerthaler glaubte witzig zu sein, </w:t>
      </w:r>
      <w:r w:rsidRPr="009209C8">
        <w:rPr>
          <w:rStyle w:val="Person"/>
        </w:rPr>
        <w:t>mühringer</w:t>
      </w:r>
      <w:r>
        <w:rPr>
          <w:rStyle w:val="Person"/>
        </w:rPr>
        <w:t>#P179</w:t>
      </w:r>
      <w:r w:rsidRPr="005C3A3E">
        <w:t xml:space="preserve"> (!?),</w:t>
      </w:r>
      <w:r>
        <w:t xml:space="preserve"> </w:t>
      </w:r>
      <w:r w:rsidRPr="009209C8">
        <w:rPr>
          <w:rStyle w:val="Person"/>
        </w:rPr>
        <w:t>kain</w:t>
      </w:r>
      <w:r>
        <w:rPr>
          <w:rStyle w:val="Person"/>
        </w:rPr>
        <w:t>#P50</w:t>
      </w:r>
      <w:r>
        <w:t xml:space="preserve">, </w:t>
      </w:r>
      <w:r w:rsidRPr="009209C8">
        <w:rPr>
          <w:rStyle w:val="Person"/>
        </w:rPr>
        <w:t>schanovsky</w:t>
      </w:r>
      <w:r>
        <w:rPr>
          <w:rStyle w:val="Person"/>
        </w:rPr>
        <w:t>#P11</w:t>
      </w:r>
      <w:r>
        <w:t xml:space="preserve">, </w:t>
      </w:r>
      <w:r w:rsidRPr="009209C8">
        <w:rPr>
          <w:rStyle w:val="Person"/>
        </w:rPr>
        <w:t>rieger</w:t>
      </w:r>
      <w:r>
        <w:rPr>
          <w:rStyle w:val="Person"/>
        </w:rPr>
        <w:t>#P232</w:t>
      </w:r>
      <w:r>
        <w:t xml:space="preserve"> (der ‚</w:t>
      </w:r>
      <w:r w:rsidRPr="005C3A3E">
        <w:t>dichte</w:t>
      </w:r>
      <w:r>
        <w:t>r rieger‘</w:t>
      </w:r>
      <w:r w:rsidRPr="005C3A3E">
        <w:t xml:space="preserve">). </w:t>
      </w:r>
      <w:r w:rsidRPr="009209C8">
        <w:rPr>
          <w:rStyle w:val="Person"/>
        </w:rPr>
        <w:t>heri heinz</w:t>
      </w:r>
      <w:r>
        <w:rPr>
          <w:rStyle w:val="Person"/>
        </w:rPr>
        <w:t>#P62</w:t>
      </w:r>
      <w:r w:rsidRPr="005C3A3E">
        <w:t xml:space="preserve"> m</w:t>
      </w:r>
      <w:r>
        <w:t xml:space="preserve">it weib. er distanzierte sich. </w:t>
      </w:r>
      <w:r>
        <w:rPr>
          <w:rStyle w:val="Person"/>
        </w:rPr>
        <w:t>p</w:t>
      </w:r>
      <w:r w:rsidRPr="00D76C5E">
        <w:rPr>
          <w:rStyle w:val="Person"/>
        </w:rPr>
        <w:t>eternell</w:t>
      </w:r>
      <w:r>
        <w:rPr>
          <w:rStyle w:val="Person"/>
        </w:rPr>
        <w:t>#P233</w:t>
      </w:r>
      <w:r w:rsidRPr="005C3A3E">
        <w:t xml:space="preserve">, der den herrlichen (!?) </w:t>
      </w:r>
      <w:r w:rsidRPr="005C3A3E">
        <w:rPr>
          <w:lang w:val="de-AT" w:eastAsia="en-US"/>
        </w:rPr>
        <w:t xml:space="preserve">roman </w:t>
      </w:r>
      <w:r w:rsidRPr="005C3A3E">
        <w:t>sc</w:t>
      </w:r>
      <w:r w:rsidRPr="005C3A3E">
        <w:rPr>
          <w:lang w:val="de-AT" w:eastAsia="en-US"/>
        </w:rPr>
        <w:t>hr</w:t>
      </w:r>
      <w:r>
        <w:t>eibt</w:t>
      </w:r>
      <w:r w:rsidRPr="005C3A3E">
        <w:t xml:space="preserve"> </w:t>
      </w:r>
      <w:r w:rsidRPr="005C3A3E">
        <w:rPr>
          <w:lang w:val="de-AT" w:eastAsia="en-US"/>
        </w:rPr>
        <w:t>(</w:t>
      </w:r>
      <w:r w:rsidRPr="00217010">
        <w:rPr>
          <w:i/>
          <w:lang w:val="de-AT" w:eastAsia="en-US"/>
        </w:rPr>
        <w:t>autobus</w:t>
      </w:r>
      <w:r w:rsidRPr="00217010">
        <w:rPr>
          <w:i/>
        </w:rPr>
        <w:t>se haben räder</w:t>
      </w:r>
      <w:r w:rsidRPr="005C3A3E">
        <w:t>)</w:t>
      </w:r>
      <w:r>
        <w:t>.</w:t>
      </w:r>
      <w:r w:rsidRPr="005C3A3E">
        <w:t xml:space="preserve"> </w:t>
      </w:r>
      <w:r>
        <w:rPr>
          <w:rStyle w:val="Person"/>
        </w:rPr>
        <w:t>o</w:t>
      </w:r>
      <w:r w:rsidRPr="008E506B">
        <w:rPr>
          <w:rStyle w:val="Person"/>
        </w:rPr>
        <w:t>tto</w:t>
      </w:r>
      <w:r>
        <w:rPr>
          <w:rStyle w:val="Person"/>
        </w:rPr>
        <w:t>#P230</w:t>
      </w:r>
      <w:r w:rsidRPr="005C3A3E">
        <w:t xml:space="preserve"> war sehr aufgeregt. er hat gezittert und war bleich, </w:t>
      </w:r>
      <w:r w:rsidRPr="008E506B">
        <w:rPr>
          <w:rStyle w:val="Person"/>
        </w:rPr>
        <w:t>heinrich</w:t>
      </w:r>
      <w:r>
        <w:rPr>
          <w:rStyle w:val="Person"/>
        </w:rPr>
        <w:t>#P13</w:t>
      </w:r>
      <w:r w:rsidRPr="005C3A3E">
        <w:t xml:space="preserve"> hat zwei gedichte in memoriam vorgelesen. gute arbeiten. </w:t>
      </w:r>
      <w:r>
        <w:rPr>
          <w:rStyle w:val="Person"/>
        </w:rPr>
        <w:t>f</w:t>
      </w:r>
      <w:r w:rsidRPr="008E506B">
        <w:rPr>
          <w:rStyle w:val="Person"/>
        </w:rPr>
        <w:t>ischnaller</w:t>
      </w:r>
      <w:r>
        <w:rPr>
          <w:rStyle w:val="Person"/>
        </w:rPr>
        <w:t>#P120</w:t>
      </w:r>
      <w:r w:rsidRPr="005C3A3E">
        <w:t xml:space="preserve"> schuf eine hervorragende totenmaske. er regelt auch viele der finanziellen unebenheiten</w:t>
      </w:r>
      <w:r w:rsidRPr="00E31729">
        <w:t xml:space="preserve">. </w:t>
      </w:r>
      <w:r w:rsidRPr="00E31729">
        <w:rPr>
          <w:rStyle w:val="Person"/>
        </w:rPr>
        <w:t>trautner friedl#P577</w:t>
      </w:r>
      <w:r w:rsidRPr="005C3A3E">
        <w:t xml:space="preserve">. </w:t>
      </w:r>
      <w:r w:rsidRPr="008E506B">
        <w:rPr>
          <w:rStyle w:val="SchwrzungAnonymisierung"/>
        </w:rPr>
        <w:t>hartl, der kliemstein-mörder, kam nicht.</w:t>
      </w:r>
      <w:r>
        <w:rPr>
          <w:rStyle w:val="SchwrzungAnonymisierung"/>
        </w:rPr>
        <w:t xml:space="preserve">#A21 </w:t>
      </w:r>
      <w:r w:rsidRPr="008E506B">
        <w:t>#T2</w:t>
      </w:r>
    </w:p>
    <w:p w:rsidR="002C2B46" w:rsidRDefault="002C2B46" w:rsidP="00AA3ABF">
      <w:pPr>
        <w:rPr>
          <w:rFonts w:cs="Times New Roman"/>
        </w:rPr>
      </w:pPr>
    </w:p>
    <w:p w:rsidR="002C2B46" w:rsidRDefault="002C2B46" w:rsidP="008E506B">
      <w:pPr>
        <w:pStyle w:val="Thema"/>
      </w:pPr>
      <w:r w:rsidRPr="005C3A3E">
        <w:t xml:space="preserve">am vormittag begräbnis. in einem </w:t>
      </w:r>
      <w:r>
        <w:t>eiskalten</w:t>
      </w:r>
      <w:r w:rsidRPr="005C3A3E">
        <w:t xml:space="preserve"> parteiheim der </w:t>
      </w:r>
      <w:r w:rsidRPr="005C3A3E">
        <w:rPr>
          <w:lang w:val="de-AT" w:eastAsia="en-US"/>
        </w:rPr>
        <w:t xml:space="preserve">christen, </w:t>
      </w:r>
      <w:r w:rsidRPr="005C3A3E">
        <w:t>in der ebelsberger kirche, am friedhof. hellgelbe, kalte sonne stach stumpf zu. sehr nüchtern, viele leute. nachmittag bei robert. die verwandten s</w:t>
      </w:r>
      <w:r>
        <w:t>ind erträglich, auch robert, we</w:t>
      </w:r>
      <w:r w:rsidRPr="005C3A3E">
        <w:t>nn er getrunken hat. vor allem die kinder sind entzückend.</w:t>
      </w:r>
      <w:r>
        <w:t>#T2</w:t>
      </w:r>
    </w:p>
    <w:p w:rsidR="002C2B46" w:rsidRDefault="002C2B46" w:rsidP="00AA3ABF">
      <w:pPr>
        <w:rPr>
          <w:rFonts w:cs="Times New Roman"/>
        </w:rPr>
      </w:pPr>
    </w:p>
    <w:p w:rsidR="002C2B46" w:rsidRDefault="002C2B46" w:rsidP="008E506B">
      <w:pPr>
        <w:pStyle w:val="Thema"/>
      </w:pPr>
      <w:r w:rsidRPr="005C3A3E">
        <w:t xml:space="preserve">montag bei </w:t>
      </w:r>
      <w:r w:rsidRPr="008E506B">
        <w:rPr>
          <w:rStyle w:val="Person"/>
        </w:rPr>
        <w:t>stürzl</w:t>
      </w:r>
      <w:r>
        <w:rPr>
          <w:rStyle w:val="Person"/>
        </w:rPr>
        <w:t>#P109</w:t>
      </w:r>
      <w:r w:rsidRPr="005C3A3E">
        <w:t xml:space="preserve"> </w:t>
      </w:r>
      <w:r w:rsidRPr="00E31729">
        <w:rPr>
          <w:rStyle w:val="Person"/>
        </w:rPr>
        <w:t>peternell</w:t>
      </w:r>
      <w:r>
        <w:rPr>
          <w:rStyle w:val="Person"/>
        </w:rPr>
        <w:t>#P233</w:t>
      </w:r>
      <w:r w:rsidRPr="005C3A3E">
        <w:t>-le</w:t>
      </w:r>
      <w:r w:rsidRPr="005C3A3E">
        <w:rPr>
          <w:lang w:val="de-AT" w:eastAsia="en-US"/>
        </w:rPr>
        <w:t>sung</w:t>
      </w:r>
      <w:r w:rsidRPr="005C3A3E">
        <w:t>. sehr phantasievoll, einfallsreich und sogar ein bisschen dichter</w:t>
      </w:r>
      <w:r w:rsidRPr="005C3A3E">
        <w:rPr>
          <w:lang w:val="de-AT" w:eastAsia="en-US"/>
        </w:rPr>
        <w:t>is</w:t>
      </w:r>
      <w:r w:rsidRPr="005C3A3E">
        <w:t xml:space="preserve">ch. aber kein grosser zusammenhalt, die grosse </w:t>
      </w:r>
      <w:r w:rsidRPr="005C3A3E">
        <w:rPr>
          <w:lang w:val="de-AT" w:eastAsia="en-US"/>
        </w:rPr>
        <w:t xml:space="preserve">idee </w:t>
      </w:r>
      <w:r w:rsidRPr="005C3A3E">
        <w:t>fehlt dem ganzen. auch ein ehrgeizling.</w:t>
      </w:r>
      <w:r>
        <w:t>#T2</w:t>
      </w:r>
    </w:p>
    <w:p w:rsidR="002C2B46" w:rsidRDefault="002C2B46" w:rsidP="00AA3ABF">
      <w:pPr>
        <w:rPr>
          <w:rFonts w:cs="Times New Roman"/>
        </w:rPr>
      </w:pPr>
    </w:p>
    <w:p w:rsidR="002C2B46" w:rsidRPr="00AE7F43" w:rsidRDefault="002C2B46" w:rsidP="00AA3ABF">
      <w:pPr>
        <w:rPr>
          <w:rFonts w:cs="Times New Roman"/>
        </w:rPr>
      </w:pPr>
      <w:r w:rsidRPr="00AE7F43">
        <w:rPr>
          <w:rFonts w:cs="Times New Roman"/>
        </w:rPr>
        <w:t>###</w:t>
      </w:r>
    </w:p>
    <w:p w:rsidR="002C2B46" w:rsidRDefault="002C2B46" w:rsidP="00AA3ABF">
      <w:pPr>
        <w:rPr>
          <w:rFonts w:cs="Times New Roman"/>
        </w:rPr>
      </w:pPr>
    </w:p>
    <w:p w:rsidR="002C2B46" w:rsidRDefault="002C2B46" w:rsidP="00AA3ABF">
      <w:pPr>
        <w:rPr>
          <w:rFonts w:cs="Times New Roman"/>
        </w:rPr>
      </w:pPr>
      <w:r w:rsidRPr="008E506B">
        <w:rPr>
          <w:rFonts w:cs="Times New Roman"/>
          <w:lang w:val="de-AT" w:eastAsia="en-US"/>
        </w:rPr>
        <w:t>[50]</w:t>
      </w:r>
      <w:r>
        <w:rPr>
          <w:rFonts w:cs="Times New Roman"/>
        </w:rPr>
        <w:t xml:space="preserve"> </w:t>
      </w:r>
      <w:r w:rsidRPr="00C22720">
        <w:rPr>
          <w:rStyle w:val="Person"/>
        </w:rPr>
        <w:t>aigner fritz</w:t>
      </w:r>
      <w:r>
        <w:rPr>
          <w:rStyle w:val="Person"/>
        </w:rPr>
        <w:t>#P141</w:t>
      </w:r>
      <w:r w:rsidRPr="005C3A3E">
        <w:rPr>
          <w:rFonts w:cs="Times New Roman"/>
          <w:lang w:val="de-AT" w:eastAsia="en-US"/>
        </w:rPr>
        <w:t xml:space="preserve"> </w:t>
      </w:r>
      <w:r>
        <w:rPr>
          <w:rFonts w:cs="Times New Roman"/>
        </w:rPr>
        <w:t>geht ‚</w:t>
      </w:r>
      <w:r w:rsidRPr="005C3A3E">
        <w:rPr>
          <w:rFonts w:cs="Times New Roman"/>
        </w:rPr>
        <w:t>da nicht mehr</w:t>
      </w:r>
      <w:r>
        <w:rPr>
          <w:rFonts w:cs="Times New Roman"/>
          <w:lang w:val="de-AT" w:eastAsia="en-US"/>
        </w:rPr>
        <w:t>‘</w:t>
      </w:r>
      <w:r w:rsidRPr="005C3A3E">
        <w:rPr>
          <w:rFonts w:cs="Times New Roman"/>
          <w:lang w:val="de-AT" w:eastAsia="en-US"/>
        </w:rPr>
        <w:t xml:space="preserve"> </w:t>
      </w:r>
      <w:r w:rsidRPr="005C3A3E">
        <w:rPr>
          <w:rFonts w:cs="Times New Roman"/>
        </w:rPr>
        <w:t xml:space="preserve">hinüber, </w:t>
      </w:r>
      <w:r w:rsidRPr="005C3A3E">
        <w:rPr>
          <w:rFonts w:cs="Times New Roman"/>
          <w:lang w:val="de-AT" w:eastAsia="en-US"/>
        </w:rPr>
        <w:t xml:space="preserve">in die </w:t>
      </w:r>
      <w:r w:rsidRPr="00BC644F">
        <w:rPr>
          <w:rStyle w:val="Ort"/>
        </w:rPr>
        <w:t>budweis</w:t>
      </w:r>
      <w:r>
        <w:rPr>
          <w:rStyle w:val="Ort"/>
        </w:rPr>
        <w:t>#G33</w:t>
      </w:r>
      <w:r w:rsidRPr="005C3A3E">
        <w:rPr>
          <w:rFonts w:cs="Times New Roman"/>
          <w:lang w:val="de-AT" w:eastAsia="en-US"/>
        </w:rPr>
        <w:t xml:space="preserve"> </w:t>
      </w:r>
      <w:r w:rsidRPr="005C3A3E">
        <w:rPr>
          <w:rFonts w:cs="Times New Roman"/>
        </w:rPr>
        <w:t xml:space="preserve">nämlich, auch </w:t>
      </w:r>
      <w:r w:rsidRPr="00251758">
        <w:rPr>
          <w:rStyle w:val="Person"/>
        </w:rPr>
        <w:t>heri heinz</w:t>
      </w:r>
      <w:r>
        <w:rPr>
          <w:rStyle w:val="Person"/>
        </w:rPr>
        <w:t>#P62</w:t>
      </w:r>
      <w:r w:rsidRPr="005C3A3E">
        <w:rPr>
          <w:rFonts w:cs="Times New Roman"/>
          <w:lang w:val="de-AT" w:eastAsia="en-US"/>
        </w:rPr>
        <w:t xml:space="preserve"> </w:t>
      </w:r>
      <w:r w:rsidRPr="005C3A3E">
        <w:rPr>
          <w:rFonts w:cs="Times New Roman"/>
        </w:rPr>
        <w:t xml:space="preserve">meidet </w:t>
      </w:r>
      <w:r w:rsidRPr="005C3A3E">
        <w:rPr>
          <w:rStyle w:val="Flietext2Nichtfett"/>
          <w:rFonts w:ascii="Times New Roman" w:hAnsi="Times New Roman" w:cs="Times New Roman"/>
          <w:b w:val="0"/>
          <w:bCs/>
        </w:rPr>
        <w:t>uns.</w:t>
      </w:r>
      <w:r>
        <w:rPr>
          <w:rFonts w:cs="Times New Roman"/>
        </w:rPr>
        <w:br/>
      </w:r>
      <w:r w:rsidRPr="005C3A3E">
        <w:rPr>
          <w:rFonts w:cs="Times New Roman"/>
          <w:lang w:val="de-AT" w:eastAsia="en-US"/>
        </w:rPr>
        <w:t xml:space="preserve">herr sager </w:t>
      </w:r>
      <w:r w:rsidRPr="005C3A3E">
        <w:rPr>
          <w:rFonts w:cs="Times New Roman"/>
        </w:rPr>
        <w:t>von der lä</w:t>
      </w:r>
      <w:r>
        <w:rPr>
          <w:rFonts w:cs="Times New Roman"/>
        </w:rPr>
        <w:t>nder</w:t>
      </w:r>
      <w:r w:rsidRPr="005C3A3E">
        <w:rPr>
          <w:rFonts w:cs="Times New Roman"/>
        </w:rPr>
        <w:t xml:space="preserve">bank </w:t>
      </w:r>
      <w:r w:rsidRPr="005C3A3E">
        <w:rPr>
          <w:rFonts w:cs="Times New Roman"/>
          <w:lang w:val="de-AT" w:eastAsia="en-US"/>
        </w:rPr>
        <w:t xml:space="preserve">malt, </w:t>
      </w:r>
      <w:r w:rsidRPr="005C3A3E">
        <w:rPr>
          <w:rFonts w:cs="Times New Roman"/>
        </w:rPr>
        <w:t xml:space="preserve">dichtet, komponiert, ein tausendsassa. hauptkassier zu allem überfluss und alter freund von </w:t>
      </w:r>
      <w:r w:rsidRPr="00251758">
        <w:rPr>
          <w:rStyle w:val="Person"/>
        </w:rPr>
        <w:t>heri</w:t>
      </w:r>
      <w:r>
        <w:rPr>
          <w:rStyle w:val="Person"/>
        </w:rPr>
        <w:t>#P62</w:t>
      </w:r>
      <w:r w:rsidRPr="005C3A3E">
        <w:rPr>
          <w:rFonts w:cs="Times New Roman"/>
        </w:rPr>
        <w:t xml:space="preserve">. </w:t>
      </w:r>
      <w:r w:rsidRPr="005C3A3E">
        <w:rPr>
          <w:rFonts w:cs="Times New Roman"/>
          <w:lang w:val="de-AT" w:eastAsia="en-US"/>
        </w:rPr>
        <w:t xml:space="preserve">fritz </w:t>
      </w:r>
      <w:r w:rsidRPr="005C3A3E">
        <w:rPr>
          <w:rFonts w:cs="Times New Roman"/>
        </w:rPr>
        <w:t xml:space="preserve">bramböck getroffen im kolosseum kino. der grosse </w:t>
      </w:r>
      <w:r w:rsidRPr="005C3A3E">
        <w:rPr>
          <w:rFonts w:cs="Times New Roman"/>
          <w:lang w:val="de-AT" w:eastAsia="en-US"/>
        </w:rPr>
        <w:t xml:space="preserve">bassist. </w:t>
      </w:r>
      <w:r w:rsidRPr="005C3A3E">
        <w:rPr>
          <w:rFonts w:cs="Times New Roman"/>
        </w:rPr>
        <w:t>er ist jetzt in bremen. schweigsam wie eh und je.</w:t>
      </w:r>
    </w:p>
    <w:p w:rsidR="002C2B46" w:rsidRDefault="002C2B46" w:rsidP="00AA3ABF">
      <w:pPr>
        <w:rPr>
          <w:rFonts w:cs="Times New Roman"/>
        </w:rPr>
      </w:pPr>
    </w:p>
    <w:p w:rsidR="002C2B46" w:rsidRDefault="002C2B46" w:rsidP="00AA3ABF">
      <w:pPr>
        <w:rPr>
          <w:rFonts w:cs="Times New Roman"/>
        </w:rPr>
      </w:pPr>
      <w:r w:rsidRPr="008E506B">
        <w:rPr>
          <w:rStyle w:val="Person"/>
        </w:rPr>
        <w:t>ernst bloch</w:t>
      </w:r>
      <w:r>
        <w:rPr>
          <w:rStyle w:val="Person"/>
        </w:rPr>
        <w:t>#P180</w:t>
      </w:r>
      <w:r w:rsidRPr="005C3A3E">
        <w:rPr>
          <w:rFonts w:cs="Times New Roman"/>
        </w:rPr>
        <w:t xml:space="preserve">: nicht haltbar ist, dass der mensch von geburt an frei und gleich </w:t>
      </w:r>
      <w:r w:rsidRPr="005C3A3E">
        <w:rPr>
          <w:rFonts w:cs="Times New Roman"/>
          <w:lang w:val="de-AT" w:eastAsia="en-US"/>
        </w:rPr>
        <w:t xml:space="preserve">sei. es </w:t>
      </w:r>
      <w:r w:rsidRPr="005C3A3E">
        <w:rPr>
          <w:rFonts w:cs="Times New Roman"/>
        </w:rPr>
        <w:t>gibt keine angeborenen rechte. sie sind alle erworben und müssen im kampf erhalten werden.</w:t>
      </w:r>
      <w:r>
        <w:rPr>
          <w:rFonts w:cs="Times New Roman"/>
        </w:rPr>
        <w:br/>
      </w:r>
      <w:r w:rsidRPr="005C3A3E">
        <w:rPr>
          <w:rFonts w:cs="Times New Roman"/>
        </w:rPr>
        <w:t>wie nazi</w:t>
      </w:r>
      <w:r w:rsidRPr="005C3A3E">
        <w:rPr>
          <w:rFonts w:cs="Times New Roman"/>
          <w:lang w:val="de-AT" w:eastAsia="en-US"/>
        </w:rPr>
        <w:t>jargon.</w:t>
      </w:r>
    </w:p>
    <w:p w:rsidR="002C2B46" w:rsidRDefault="002C2B46" w:rsidP="00AA3ABF">
      <w:pPr>
        <w:rPr>
          <w:rFonts w:cs="Times New Roman"/>
        </w:rPr>
      </w:pPr>
    </w:p>
    <w:p w:rsidR="002C2B46" w:rsidRDefault="002C2B46" w:rsidP="00AA3ABF">
      <w:pPr>
        <w:rPr>
          <w:rFonts w:cs="Times New Roman"/>
        </w:rPr>
      </w:pPr>
      <w:r w:rsidRPr="005C3A3E">
        <w:rPr>
          <w:rFonts w:cs="Times New Roman"/>
        </w:rPr>
        <w:t>ich besuchte den könig, aber er liess mich in seinem palast warten</w:t>
      </w:r>
      <w:r>
        <w:rPr>
          <w:rFonts w:cs="Times New Roman"/>
        </w:rPr>
        <w:t>,</w:t>
      </w:r>
      <w:r w:rsidRPr="005C3A3E">
        <w:rPr>
          <w:rFonts w:cs="Times New Roman"/>
        </w:rPr>
        <w:t xml:space="preserve"> und er benahm sich wie ein mann, der unfähig ist zur gastlic</w:t>
      </w:r>
      <w:r w:rsidRPr="005C3A3E">
        <w:rPr>
          <w:rFonts w:cs="Times New Roman"/>
          <w:lang w:val="de-AT" w:eastAsia="en-US"/>
        </w:rPr>
        <w:t xml:space="preserve">hkeit. </w:t>
      </w:r>
      <w:r w:rsidRPr="005C3A3E">
        <w:rPr>
          <w:rFonts w:cs="Times New Roman"/>
        </w:rPr>
        <w:t>in seiner nachbarschaft gab es einen menschen, der lebte in einem hohlen baum. sein benehmen, seine lebensart waren wirklich königlich. ich hätte besser daran</w:t>
      </w:r>
      <w:r>
        <w:rPr>
          <w:rFonts w:cs="Times New Roman"/>
        </w:rPr>
        <w:t xml:space="preserve"> getan, ihn zu besuchen (aus </w:t>
      </w:r>
      <w:r w:rsidRPr="001456CC">
        <w:rPr>
          <w:rStyle w:val="Schlagwort"/>
          <w:i/>
        </w:rPr>
        <w:t>walden#S70</w:t>
      </w:r>
      <w:r w:rsidRPr="005C3A3E">
        <w:rPr>
          <w:rFonts w:cs="Times New Roman"/>
        </w:rPr>
        <w:t xml:space="preserve"> von </w:t>
      </w:r>
      <w:r w:rsidRPr="008E506B">
        <w:rPr>
          <w:rStyle w:val="Person"/>
        </w:rPr>
        <w:t>david thoreau</w:t>
      </w:r>
      <w:r>
        <w:rPr>
          <w:rStyle w:val="Person"/>
        </w:rPr>
        <w:t>#P181</w:t>
      </w:r>
      <w:r w:rsidRPr="005C3A3E">
        <w:rPr>
          <w:rFonts w:cs="Times New Roman"/>
        </w:rPr>
        <w:t>)</w:t>
      </w:r>
      <w:r>
        <w:rPr>
          <w:rFonts w:cs="Times New Roman"/>
        </w:rPr>
        <w:t>.</w:t>
      </w:r>
    </w:p>
    <w:p w:rsidR="002C2B46" w:rsidRDefault="002C2B46" w:rsidP="00AA3ABF">
      <w:pPr>
        <w:rPr>
          <w:rFonts w:cs="Times New Roman"/>
        </w:rPr>
      </w:pPr>
    </w:p>
    <w:p w:rsidR="002C2B46" w:rsidRDefault="002C2B46" w:rsidP="00AA3ABF">
      <w:pPr>
        <w:rPr>
          <w:rFonts w:cs="Times New Roman"/>
        </w:rPr>
      </w:pPr>
      <w:r>
        <w:rPr>
          <w:rStyle w:val="Person"/>
        </w:rPr>
        <w:t>e</w:t>
      </w:r>
      <w:r w:rsidRPr="008E506B">
        <w:rPr>
          <w:rStyle w:val="Person"/>
        </w:rPr>
        <w:t>va</w:t>
      </w:r>
      <w:r>
        <w:rPr>
          <w:rStyle w:val="Person"/>
        </w:rPr>
        <w:t>#P224</w:t>
      </w:r>
      <w:r w:rsidRPr="005C3A3E">
        <w:rPr>
          <w:rStyle w:val="Flietext2Nichtfett"/>
          <w:rFonts w:ascii="Times New Roman" w:hAnsi="Times New Roman" w:cs="Times New Roman"/>
          <w:b w:val="0"/>
          <w:bCs/>
        </w:rPr>
        <w:t xml:space="preserve"> hat </w:t>
      </w:r>
      <w:r w:rsidRPr="005C3A3E">
        <w:rPr>
          <w:rFonts w:cs="Times New Roman"/>
        </w:rPr>
        <w:t xml:space="preserve">sich bei der beerdigung ihres vaters verkühlt, weil doch </w:t>
      </w:r>
      <w:r w:rsidRPr="005C3A3E">
        <w:rPr>
          <w:rStyle w:val="Flietext2Nichtfett"/>
          <w:rFonts w:ascii="Times New Roman" w:hAnsi="Times New Roman" w:cs="Times New Roman"/>
          <w:b w:val="0"/>
          <w:bCs/>
        </w:rPr>
        <w:t xml:space="preserve">diese </w:t>
      </w:r>
      <w:r w:rsidRPr="005C3A3E">
        <w:rPr>
          <w:rFonts w:cs="Times New Roman"/>
        </w:rPr>
        <w:t>katholischen parteiheime immer so eiskalt sind, diese endlosen und so lächerlichen zeremonien. die kirche beweist mit ihren modernen</w:t>
      </w:r>
      <w:r>
        <w:rPr>
          <w:rFonts w:cs="Times New Roman"/>
        </w:rPr>
        <w:t xml:space="preserve"> architekturen, dass sie ohne in</w:t>
      </w:r>
      <w:r w:rsidRPr="005C3A3E">
        <w:rPr>
          <w:rFonts w:cs="Times New Roman"/>
        </w:rPr>
        <w:t>halt ist, nur noch auf äusseres bedacht.</w:t>
      </w:r>
    </w:p>
    <w:p w:rsidR="002C2B46" w:rsidRDefault="002C2B46" w:rsidP="00AA3ABF">
      <w:pPr>
        <w:rPr>
          <w:rFonts w:cs="Times New Roman"/>
        </w:rPr>
      </w:pPr>
    </w:p>
    <w:p w:rsidR="002C2B46" w:rsidRDefault="002C2B46" w:rsidP="00AA3ABF">
      <w:pPr>
        <w:rPr>
          <w:rFonts w:cs="Times New Roman"/>
        </w:rPr>
      </w:pPr>
      <w:r w:rsidRPr="005C3A3E">
        <w:rPr>
          <w:rFonts w:cs="Times New Roman"/>
        </w:rPr>
        <w:t>wir werden nach dem sieg die kirchen und klöster eine weile beibehalten. sie sterben von selber ab dadurch, dass wir der jugend das echte leben geben. wir helfen nur geringfügig nach.</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neonazistische delikte galten bei uns immer als kavaliersdelikte. und jetzt wieder, bei anne-frank-krawallen, bei nacht und nebel gelächter. friedhofschändungen bei </w:t>
      </w:r>
      <w:r w:rsidRPr="008D29B7">
        <w:rPr>
          <w:rStyle w:val="Schlagwort"/>
        </w:rPr>
        <w:t>kz</w:t>
      </w:r>
      <w:r>
        <w:rPr>
          <w:rStyle w:val="Schlagwort"/>
        </w:rPr>
        <w:t>#S93</w:t>
      </w:r>
      <w:r w:rsidRPr="005C3A3E">
        <w:rPr>
          <w:rFonts w:cs="Times New Roman"/>
        </w:rPr>
        <w:t xml:space="preserve">-friedhöfen und judenfriedhöfen. alles ist wieder da. </w:t>
      </w:r>
      <w:r>
        <w:rPr>
          <w:rStyle w:val="Person"/>
        </w:rPr>
        <w:t>k</w:t>
      </w:r>
      <w:r w:rsidRPr="008E506B">
        <w:rPr>
          <w:rStyle w:val="Person"/>
        </w:rPr>
        <w:t>unz</w:t>
      </w:r>
      <w:r>
        <w:rPr>
          <w:rStyle w:val="Person"/>
        </w:rPr>
        <w:t>#P76</w:t>
      </w:r>
      <w:r w:rsidRPr="005C3A3E">
        <w:rPr>
          <w:rFonts w:cs="Times New Roman"/>
        </w:rPr>
        <w:t xml:space="preserve"> kläfft dagegen im </w:t>
      </w:r>
      <w:r w:rsidRPr="008E506B">
        <w:rPr>
          <w:rStyle w:val="Schlagwort"/>
          <w:i/>
          <w:iCs/>
        </w:rPr>
        <w:t>tagblatt#S37</w:t>
      </w:r>
      <w:r w:rsidRPr="005C3A3E">
        <w:rPr>
          <w:rFonts w:cs="Times New Roman"/>
        </w:rPr>
        <w:t xml:space="preserve"> an, aber der </w:t>
      </w:r>
      <w:r w:rsidRPr="001456CC">
        <w:rPr>
          <w:rStyle w:val="Institution"/>
        </w:rPr>
        <w:t>sp</w:t>
      </w:r>
      <w:r>
        <w:rPr>
          <w:rStyle w:val="Institution"/>
        </w:rPr>
        <w:t>#I2</w:t>
      </w:r>
      <w:r w:rsidRPr="005C3A3E">
        <w:rPr>
          <w:rFonts w:cs="Times New Roman"/>
        </w:rPr>
        <w:t xml:space="preserve"> sind auch die naziwähler zumindest die ministerpensionen wert.</w:t>
      </w:r>
    </w:p>
    <w:p w:rsidR="002C2B46" w:rsidRDefault="002C2B46" w:rsidP="00AA3ABF">
      <w:pPr>
        <w:rPr>
          <w:rFonts w:cs="Times New Roman"/>
        </w:rPr>
      </w:pPr>
    </w:p>
    <w:p w:rsidR="002C2B46" w:rsidRDefault="002C2B46" w:rsidP="00AA3ABF">
      <w:pPr>
        <w:rPr>
          <w:rFonts w:cs="Times New Roman"/>
        </w:rPr>
      </w:pPr>
      <w:r w:rsidRPr="005C3A3E">
        <w:rPr>
          <w:rFonts w:cs="Times New Roman"/>
        </w:rPr>
        <w:t>die leben</w:t>
      </w:r>
      <w:r>
        <w:rPr>
          <w:rFonts w:cs="Times New Roman"/>
        </w:rPr>
        <w:t>s</w:t>
      </w:r>
      <w:r w:rsidRPr="005C3A3E">
        <w:rPr>
          <w:rFonts w:cs="Times New Roman"/>
        </w:rPr>
        <w:t xml:space="preserve">haltungskosten sind laut </w:t>
      </w:r>
      <w:r w:rsidRPr="005C3A3E">
        <w:rPr>
          <w:rFonts w:cs="Times New Roman"/>
          <w:lang w:val="de-AT" w:eastAsia="en-US"/>
        </w:rPr>
        <w:t xml:space="preserve">index </w:t>
      </w:r>
      <w:r w:rsidRPr="005C3A3E">
        <w:rPr>
          <w:rFonts w:cs="Times New Roman"/>
        </w:rPr>
        <w:t xml:space="preserve">wieder um 7,5 prozent gestiegen. das </w:t>
      </w:r>
      <w:r w:rsidRPr="008E506B">
        <w:rPr>
          <w:rStyle w:val="Schlagwort"/>
          <w:i/>
          <w:iCs/>
        </w:rPr>
        <w:t>tagblatt#S37</w:t>
      </w:r>
      <w:r w:rsidRPr="005C3A3E">
        <w:rPr>
          <w:rFonts w:cs="Times New Roman"/>
        </w:rPr>
        <w:t xml:space="preserve"> </w:t>
      </w:r>
      <w:r>
        <w:rPr>
          <w:rFonts w:cs="Times New Roman"/>
        </w:rPr>
        <w:t>schreibt beschönigend von ‚preisminderungen‘</w:t>
      </w:r>
      <w:r w:rsidRPr="005C3A3E">
        <w:rPr>
          <w:rFonts w:cs="Times New Roman"/>
        </w:rPr>
        <w:t xml:space="preserve">, aber die kleinen </w:t>
      </w:r>
      <w:r w:rsidRPr="005C3A3E">
        <w:rPr>
          <w:rFonts w:cs="Times New Roman"/>
          <w:lang w:val="de-AT" w:eastAsia="en-US"/>
        </w:rPr>
        <w:t xml:space="preserve">wähler </w:t>
      </w:r>
      <w:r w:rsidRPr="005C3A3E">
        <w:rPr>
          <w:rFonts w:cs="Times New Roman"/>
        </w:rPr>
        <w:t>und die kleinen leute merken nichts. für sie ist geld und vor allem sind hohe summen abstrakte begriffe.</w:t>
      </w:r>
    </w:p>
    <w:p w:rsidR="002C2B46" w:rsidRDefault="002C2B46" w:rsidP="00AA3ABF">
      <w:pPr>
        <w:rPr>
          <w:rFonts w:cs="Times New Roman"/>
        </w:rPr>
      </w:pPr>
    </w:p>
    <w:p w:rsidR="002C2B46" w:rsidRDefault="002C2B46" w:rsidP="00AA3ABF">
      <w:pPr>
        <w:rPr>
          <w:rFonts w:cs="Times New Roman"/>
        </w:rPr>
      </w:pPr>
      <w:r>
        <w:rPr>
          <w:rFonts w:cs="Times New Roman"/>
        </w:rPr>
        <w:t>27.11</w:t>
      </w:r>
      <w:r w:rsidRPr="005C3A3E">
        <w:rPr>
          <w:rFonts w:cs="Times New Roman"/>
        </w:rPr>
        <w:t>.</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wenn bücher auch nicht gut oder schlecht machen, besser oder schlechter machen sie doch. </w:t>
      </w:r>
      <w:r w:rsidRPr="008E506B">
        <w:rPr>
          <w:rStyle w:val="Person"/>
        </w:rPr>
        <w:t>jean paul</w:t>
      </w:r>
      <w:r>
        <w:rPr>
          <w:rStyle w:val="Person"/>
        </w:rPr>
        <w:t>#P182</w:t>
      </w:r>
      <w:r w:rsidRPr="005C3A3E">
        <w:rPr>
          <w:rFonts w:cs="Times New Roman"/>
        </w:rPr>
        <w:t>.</w:t>
      </w:r>
    </w:p>
    <w:p w:rsidR="002C2B46" w:rsidRDefault="002C2B46" w:rsidP="00AA3ABF">
      <w:pPr>
        <w:rPr>
          <w:rFonts w:cs="Times New Roman"/>
        </w:rPr>
      </w:pPr>
    </w:p>
    <w:p w:rsidR="002C2B46" w:rsidRDefault="002C2B46" w:rsidP="008E506B">
      <w:pPr>
        <w:pStyle w:val="Thema"/>
      </w:pPr>
      <w:r>
        <w:rPr>
          <w:rStyle w:val="Person"/>
        </w:rPr>
        <w:t>h</w:t>
      </w:r>
      <w:r w:rsidRPr="008E506B">
        <w:rPr>
          <w:rStyle w:val="Person"/>
        </w:rPr>
        <w:t>einrich</w:t>
      </w:r>
      <w:r>
        <w:rPr>
          <w:rStyle w:val="Person"/>
        </w:rPr>
        <w:t>#P13</w:t>
      </w:r>
      <w:r>
        <w:t xml:space="preserve"> schreibt seine gedichte nur ‚für sich‘</w:t>
      </w:r>
      <w:r w:rsidRPr="005C3A3E">
        <w:t>, wie er sagt. aber verkaufen möchte er sie auch anderen.</w:t>
      </w:r>
      <w:r>
        <w:br/>
      </w:r>
      <w:r w:rsidRPr="005C3A3E">
        <w:t xml:space="preserve">jetzt hält er in </w:t>
      </w:r>
      <w:r w:rsidRPr="00AC04C1">
        <w:rPr>
          <w:rStyle w:val="Ort"/>
        </w:rPr>
        <w:t>linz</w:t>
      </w:r>
      <w:r>
        <w:rPr>
          <w:rStyle w:val="Ort"/>
        </w:rPr>
        <w:t>#G23</w:t>
      </w:r>
      <w:r w:rsidRPr="005C3A3E">
        <w:t xml:space="preserve"> eine le</w:t>
      </w:r>
      <w:r w:rsidRPr="005C3A3E">
        <w:rPr>
          <w:lang w:val="de-AT" w:eastAsia="en-US"/>
        </w:rPr>
        <w:t>sung</w:t>
      </w:r>
      <w:r w:rsidRPr="005C3A3E">
        <w:t xml:space="preserve">. er wird es nicht verhindern können, dass er in </w:t>
      </w:r>
      <w:r w:rsidRPr="00AC04C1">
        <w:rPr>
          <w:rStyle w:val="Ort"/>
        </w:rPr>
        <w:t>linz</w:t>
      </w:r>
      <w:r>
        <w:rPr>
          <w:rStyle w:val="Ort"/>
        </w:rPr>
        <w:t>#G23</w:t>
      </w:r>
      <w:r w:rsidRPr="005C3A3E">
        <w:t xml:space="preserve"> noch weltberühmt wird. er ist von einem ge</w:t>
      </w:r>
      <w:r w:rsidRPr="005C3A3E">
        <w:rPr>
          <w:lang w:val="de-AT" w:eastAsia="en-US"/>
        </w:rPr>
        <w:t>rade</w:t>
      </w:r>
      <w:r w:rsidRPr="005C3A3E">
        <w:t>zu krankhaften ehrgeiz besessen.</w:t>
      </w:r>
      <w:r>
        <w:t>#T2</w:t>
      </w:r>
    </w:p>
    <w:p w:rsidR="002C2B46" w:rsidRDefault="002C2B46" w:rsidP="00AA3ABF">
      <w:pPr>
        <w:rPr>
          <w:rFonts w:cs="Times New Roman"/>
        </w:rPr>
      </w:pPr>
    </w:p>
    <w:p w:rsidR="002C2B46" w:rsidRDefault="002C2B46" w:rsidP="00AA3ABF">
      <w:pPr>
        <w:rPr>
          <w:rFonts w:cs="Times New Roman"/>
        </w:rPr>
      </w:pPr>
      <w:r w:rsidRPr="00217010">
        <w:rPr>
          <w:rFonts w:cs="Times New Roman"/>
          <w:i/>
        </w:rPr>
        <w:t>aschenregen</w:t>
      </w:r>
      <w:r w:rsidRPr="005C3A3E">
        <w:rPr>
          <w:rFonts w:cs="Times New Roman"/>
        </w:rPr>
        <w:t xml:space="preserve"> von </w:t>
      </w:r>
      <w:r w:rsidRPr="002B7789">
        <w:rPr>
          <w:rStyle w:val="Person"/>
        </w:rPr>
        <w:t>helmut</w:t>
      </w:r>
      <w:r w:rsidRPr="00CA6C74">
        <w:rPr>
          <w:rStyle w:val="Person"/>
        </w:rPr>
        <w:t xml:space="preserve"> schwarz</w:t>
      </w:r>
      <w:r>
        <w:rPr>
          <w:rStyle w:val="Person"/>
        </w:rPr>
        <w:t>#P103</w:t>
      </w:r>
      <w:r w:rsidRPr="005C3A3E">
        <w:rPr>
          <w:rFonts w:cs="Times New Roman"/>
        </w:rPr>
        <w:t>.</w:t>
      </w:r>
      <w:r>
        <w:rPr>
          <w:rFonts w:cs="Times New Roman"/>
        </w:rPr>
        <w:br/>
        <w:t>e</w:t>
      </w:r>
      <w:r w:rsidRPr="005C3A3E">
        <w:rPr>
          <w:rFonts w:cs="Times New Roman"/>
        </w:rPr>
        <w:t>in zeitproblem von religiöser warte aus mit einem ganz unnötigen mystischen zwischenakt.</w:t>
      </w:r>
      <w:r>
        <w:rPr>
          <w:rFonts w:cs="Times New Roman"/>
        </w:rPr>
        <w:br/>
        <w:t>an</w:t>
      </w:r>
      <w:r w:rsidRPr="005C3A3E">
        <w:rPr>
          <w:rFonts w:cs="Times New Roman"/>
        </w:rPr>
        <w:t>schliessend gab es einen empfang für den autor im redoutensaal durch bürgemeister und vize. bei mir haben sie sich nicht einmal um die aufführ</w:t>
      </w:r>
      <w:r w:rsidRPr="005C3A3E">
        <w:rPr>
          <w:rFonts w:cs="Times New Roman"/>
          <w:lang w:val="de-AT" w:eastAsia="en-US"/>
        </w:rPr>
        <w:t xml:space="preserve">ung </w:t>
      </w:r>
      <w:r w:rsidRPr="005C3A3E">
        <w:rPr>
          <w:rFonts w:cs="Times New Roman"/>
        </w:rPr>
        <w:t>gesche</w:t>
      </w:r>
      <w:r w:rsidRPr="005C3A3E">
        <w:rPr>
          <w:rFonts w:cs="Times New Roman"/>
          <w:lang w:val="de-AT" w:eastAsia="en-US"/>
        </w:rPr>
        <w:t>rt. sc</w:t>
      </w:r>
      <w:r w:rsidRPr="005C3A3E">
        <w:rPr>
          <w:rFonts w:cs="Times New Roman"/>
        </w:rPr>
        <w:t>hwarzer muss man sein und au</w:t>
      </w:r>
      <w:r w:rsidRPr="005C3A3E">
        <w:rPr>
          <w:rStyle w:val="Flietext2Nichtfett"/>
          <w:rFonts w:ascii="Times New Roman" w:hAnsi="Times New Roman" w:cs="Times New Roman"/>
          <w:b w:val="0"/>
          <w:bCs/>
        </w:rPr>
        <w:t xml:space="preserve">s </w:t>
      </w:r>
      <w:r w:rsidRPr="00AC04C1">
        <w:rPr>
          <w:rStyle w:val="Ort"/>
        </w:rPr>
        <w:t>wien</w:t>
      </w:r>
      <w:r>
        <w:rPr>
          <w:rStyle w:val="Ort"/>
        </w:rPr>
        <w:t>#G141</w:t>
      </w:r>
      <w:r w:rsidRPr="005C3A3E">
        <w:rPr>
          <w:rFonts w:cs="Times New Roman"/>
        </w:rPr>
        <w:t xml:space="preserve"> kommen.</w:t>
      </w:r>
    </w:p>
    <w:p w:rsidR="002C2B46" w:rsidRDefault="002C2B46" w:rsidP="00AA3ABF">
      <w:pPr>
        <w:rPr>
          <w:rFonts w:cs="Times New Roman"/>
        </w:rPr>
      </w:pPr>
    </w:p>
    <w:p w:rsidR="002C2B46" w:rsidRDefault="002C2B46" w:rsidP="00AA3ABF">
      <w:pPr>
        <w:rPr>
          <w:rFonts w:cs="Times New Roman"/>
        </w:rPr>
      </w:pPr>
      <w:r w:rsidRPr="005C3A3E">
        <w:rPr>
          <w:rFonts w:cs="Times New Roman"/>
        </w:rPr>
        <w:t>halte lichtbildervortrag üb</w:t>
      </w:r>
      <w:r>
        <w:rPr>
          <w:rFonts w:cs="Times New Roman"/>
        </w:rPr>
        <w:t xml:space="preserve">er </w:t>
      </w:r>
      <w:r w:rsidRPr="005C36EA">
        <w:rPr>
          <w:rStyle w:val="Ort"/>
        </w:rPr>
        <w:t>moskau</w:t>
      </w:r>
      <w:r>
        <w:rPr>
          <w:rStyle w:val="Ort"/>
        </w:rPr>
        <w:t>#G18</w:t>
      </w:r>
      <w:r>
        <w:rPr>
          <w:rFonts w:cs="Times New Roman"/>
        </w:rPr>
        <w:t xml:space="preserve"> bei </w:t>
      </w:r>
      <w:r w:rsidRPr="00CA6C74">
        <w:rPr>
          <w:rStyle w:val="Person"/>
        </w:rPr>
        <w:t>stürzl</w:t>
      </w:r>
      <w:r>
        <w:rPr>
          <w:rStyle w:val="Person"/>
        </w:rPr>
        <w:t>#P109</w:t>
      </w:r>
      <w:r>
        <w:rPr>
          <w:rFonts w:cs="Times New Roman"/>
        </w:rPr>
        <w:t>. mit aufmerk</w:t>
      </w:r>
      <w:r w:rsidRPr="005C3A3E">
        <w:rPr>
          <w:rFonts w:cs="Times New Roman"/>
        </w:rPr>
        <w:t xml:space="preserve">samkeit und dank aufgenommen. erfreuliche diskussion nachher. </w:t>
      </w:r>
      <w:r w:rsidRPr="0002368D">
        <w:rPr>
          <w:rStyle w:val="Person"/>
        </w:rPr>
        <w:t>peternell</w:t>
      </w:r>
      <w:r>
        <w:rPr>
          <w:rStyle w:val="Person"/>
        </w:rPr>
        <w:t>#P233</w:t>
      </w:r>
      <w:r w:rsidRPr="005C3A3E">
        <w:rPr>
          <w:rFonts w:cs="Times New Roman"/>
        </w:rPr>
        <w:t xml:space="preserve"> tut so, dass sogar </w:t>
      </w:r>
      <w:r w:rsidRPr="00CA6C74">
        <w:rPr>
          <w:rStyle w:val="Person"/>
        </w:rPr>
        <w:t>eva</w:t>
      </w:r>
      <w:r>
        <w:rPr>
          <w:rStyle w:val="Person"/>
        </w:rPr>
        <w:t>#P224</w:t>
      </w:r>
      <w:r w:rsidRPr="005C3A3E">
        <w:rPr>
          <w:rFonts w:cs="Times New Roman"/>
        </w:rPr>
        <w:t xml:space="preserve"> glaubt, er wäre ein heimlicher kommunist. er ist aber nur ein guter lügner und ein blendender </w:t>
      </w:r>
      <w:r w:rsidRPr="005C3A3E">
        <w:rPr>
          <w:rFonts w:cs="Times New Roman"/>
          <w:lang w:val="de-AT" w:eastAsia="en-US"/>
        </w:rPr>
        <w:t>opportunist.</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Pr="00BA553F" w:rsidRDefault="002C2B46" w:rsidP="00AA3ABF">
      <w:pPr>
        <w:rPr>
          <w:rStyle w:val="Datumsangabe"/>
        </w:rPr>
      </w:pPr>
      <w:r w:rsidRPr="00BA553F">
        <w:rPr>
          <w:rStyle w:val="Datumsangabe"/>
        </w:rPr>
        <w:t>28.11.</w:t>
      </w:r>
    </w:p>
    <w:p w:rsidR="002C2B46" w:rsidRDefault="002C2B46" w:rsidP="00AA3ABF">
      <w:pPr>
        <w:rPr>
          <w:rFonts w:cs="Times New Roman"/>
        </w:rPr>
      </w:pPr>
    </w:p>
    <w:p w:rsidR="002C2B46" w:rsidRDefault="002C2B46" w:rsidP="002B7789">
      <w:pPr>
        <w:pStyle w:val="Thema"/>
      </w:pPr>
      <w:r w:rsidRPr="005C3A3E">
        <w:t>das hausmeistertöchterl kam, wurde erregt und riss sich die kleider vom leib. sie machte es gut, ist aber dumm und für feinheiten nicht zu haben. so blieb es bei einmal.</w:t>
      </w:r>
      <w:r>
        <w:t>#T8</w:t>
      </w:r>
    </w:p>
    <w:p w:rsidR="002C2B46" w:rsidRDefault="002C2B46" w:rsidP="00AA3ABF">
      <w:pPr>
        <w:rPr>
          <w:rFonts w:cs="Times New Roman"/>
        </w:rPr>
      </w:pPr>
    </w:p>
    <w:p w:rsidR="002C2B46" w:rsidRDefault="002C2B46" w:rsidP="00AA3ABF">
      <w:pPr>
        <w:rPr>
          <w:rFonts w:cs="Times New Roman"/>
        </w:rPr>
      </w:pPr>
      <w:r w:rsidRPr="00BA553F">
        <w:rPr>
          <w:rFonts w:cs="Times New Roman"/>
          <w:lang w:val="de-AT" w:eastAsia="en-US"/>
        </w:rPr>
        <w:t>[51]</w:t>
      </w:r>
      <w:r>
        <w:rPr>
          <w:rFonts w:cs="Times New Roman"/>
        </w:rPr>
        <w:t xml:space="preserve"> </w:t>
      </w:r>
      <w:r w:rsidRPr="00CA6C74">
        <w:rPr>
          <w:rStyle w:val="ThemaZchn"/>
        </w:rPr>
        <w:t>man hielt umzüge und riesige demonstrationen ab für den russischen hund, der angeblich in einer kapsel zugrunde ging. das war vor jahren. jetzt verglühte ein us-affe und kein schwein redete davon. so werden alle gemüter künstlich gelenkt. aufgepeitscht oder beruhigt, unwissend gelassen, je nach bedarf.</w:t>
      </w:r>
      <w:r>
        <w:rPr>
          <w:rStyle w:val="ThemaZchn"/>
        </w:rPr>
        <w:t>#T3</w:t>
      </w:r>
      <w:r>
        <w:rPr>
          <w:rFonts w:cs="Times New Roman"/>
        </w:rPr>
        <w:br/>
      </w:r>
      <w:r w:rsidRPr="00CA6C74">
        <w:rPr>
          <w:rFonts w:cs="Times New Roman"/>
        </w:rPr>
        <w:t xml:space="preserve">in genua will ein anwalt </w:t>
      </w:r>
      <w:r w:rsidRPr="00CA6C74">
        <w:rPr>
          <w:rStyle w:val="Person"/>
        </w:rPr>
        <w:t>chreschtschew</w:t>
      </w:r>
      <w:r>
        <w:rPr>
          <w:rStyle w:val="Person"/>
        </w:rPr>
        <w:t>#P105</w:t>
      </w:r>
      <w:r w:rsidRPr="00CA6C74">
        <w:rPr>
          <w:rFonts w:cs="Times New Roman"/>
        </w:rPr>
        <w:t xml:space="preserve"> klagen wegen ‚verseuchung von lebensmitteln‘. das hätte ihm früher einfallen </w:t>
      </w:r>
      <w:r w:rsidRPr="00CA6C74">
        <w:rPr>
          <w:rFonts w:cs="Times New Roman"/>
          <w:lang w:val="de-AT" w:eastAsia="en-US"/>
        </w:rPr>
        <w:t xml:space="preserve">sollen </w:t>
      </w:r>
      <w:r w:rsidRPr="00CA6C74">
        <w:rPr>
          <w:rFonts w:cs="Times New Roman"/>
        </w:rPr>
        <w:t xml:space="preserve">in zusammenhang mit den </w:t>
      </w:r>
      <w:r w:rsidRPr="00D07273">
        <w:rPr>
          <w:rStyle w:val="Ort"/>
        </w:rPr>
        <w:t>usa</w:t>
      </w:r>
      <w:r>
        <w:rPr>
          <w:rStyle w:val="Ort"/>
        </w:rPr>
        <w:t>#G21</w:t>
      </w:r>
      <w:r w:rsidRPr="00CA6C74">
        <w:rPr>
          <w:rFonts w:cs="Times New Roman"/>
        </w:rPr>
        <w:t>. als die japanischen fischer verseucht wurden.</w:t>
      </w:r>
    </w:p>
    <w:p w:rsidR="002C2B46" w:rsidRDefault="002C2B46" w:rsidP="00AA3ABF">
      <w:pPr>
        <w:rPr>
          <w:rFonts w:cs="Times New Roman"/>
        </w:rPr>
      </w:pPr>
    </w:p>
    <w:p w:rsidR="002C2B46" w:rsidRDefault="002C2B46" w:rsidP="00AA3ABF">
      <w:pPr>
        <w:rPr>
          <w:rFonts w:cs="Times New Roman"/>
        </w:rPr>
      </w:pPr>
      <w:r>
        <w:rPr>
          <w:rStyle w:val="Person"/>
        </w:rPr>
        <w:t>k</w:t>
      </w:r>
      <w:r w:rsidRPr="00CA6C74">
        <w:rPr>
          <w:rStyle w:val="Person"/>
        </w:rPr>
        <w:t>unz</w:t>
      </w:r>
      <w:r>
        <w:rPr>
          <w:rStyle w:val="Person"/>
        </w:rPr>
        <w:t>#P76</w:t>
      </w:r>
      <w:r w:rsidRPr="005C3A3E">
        <w:rPr>
          <w:rFonts w:cs="Times New Roman"/>
        </w:rPr>
        <w:t xml:space="preserve"> rief an und bestellte weih</w:t>
      </w:r>
      <w:r>
        <w:rPr>
          <w:rFonts w:cs="Times New Roman"/>
        </w:rPr>
        <w:t>n</w:t>
      </w:r>
      <w:r w:rsidRPr="005C3A3E">
        <w:rPr>
          <w:rFonts w:cs="Times New Roman"/>
        </w:rPr>
        <w:t xml:space="preserve">achtsartikel für </w:t>
      </w:r>
      <w:r w:rsidRPr="00CA6C74">
        <w:rPr>
          <w:rStyle w:val="Schlagwort"/>
          <w:i/>
          <w:iCs/>
        </w:rPr>
        <w:t>tagblatt</w:t>
      </w:r>
      <w:r>
        <w:rPr>
          <w:rStyle w:val="Schlagwort"/>
          <w:i/>
          <w:iCs/>
        </w:rPr>
        <w:t>#S37</w:t>
      </w:r>
      <w:r w:rsidRPr="005C3A3E">
        <w:rPr>
          <w:rFonts w:cs="Times New Roman"/>
        </w:rPr>
        <w:t>.</w:t>
      </w:r>
    </w:p>
    <w:p w:rsidR="002C2B46" w:rsidRDefault="002C2B46" w:rsidP="00AA3ABF">
      <w:pPr>
        <w:rPr>
          <w:rFonts w:cs="Times New Roman"/>
        </w:rPr>
      </w:pPr>
    </w:p>
    <w:p w:rsidR="002C2B46" w:rsidRDefault="002C2B46" w:rsidP="00CA6C74">
      <w:pPr>
        <w:pStyle w:val="Thema"/>
      </w:pPr>
      <w:r>
        <w:rPr>
          <w:rStyle w:val="Person"/>
        </w:rPr>
        <w:t>r</w:t>
      </w:r>
      <w:r w:rsidRPr="00CA6C74">
        <w:rPr>
          <w:rStyle w:val="Person"/>
        </w:rPr>
        <w:t>eineckers</w:t>
      </w:r>
      <w:r>
        <w:rPr>
          <w:rStyle w:val="Person"/>
        </w:rPr>
        <w:t>#P183</w:t>
      </w:r>
      <w:r>
        <w:t xml:space="preserve"> </w:t>
      </w:r>
      <w:r w:rsidRPr="009563BC">
        <w:rPr>
          <w:i/>
        </w:rPr>
        <w:t>taiga</w:t>
      </w:r>
      <w:r>
        <w:t xml:space="preserve"> </w:t>
      </w:r>
      <w:r w:rsidRPr="005C3A3E">
        <w:t>lesen. die humanit</w:t>
      </w:r>
      <w:r>
        <w:t>ä</w:t>
      </w:r>
      <w:r w:rsidRPr="005C3A3E">
        <w:t>t in den sowjetischen lagern war gross und vorbildlich. quälereien nur einigen abwegigen schurken überlassen.</w:t>
      </w:r>
      <w:r>
        <w:t>#T3</w:t>
      </w:r>
    </w:p>
    <w:p w:rsidR="002C2B46" w:rsidRDefault="002C2B46" w:rsidP="00AA3ABF">
      <w:pPr>
        <w:rPr>
          <w:rFonts w:cs="Times New Roman"/>
        </w:rPr>
      </w:pPr>
    </w:p>
    <w:p w:rsidR="002C2B46" w:rsidRPr="00CA6C74" w:rsidRDefault="002C2B46" w:rsidP="00AA3ABF">
      <w:pPr>
        <w:rPr>
          <w:rStyle w:val="Datumsangabe"/>
        </w:rPr>
      </w:pPr>
      <w:r w:rsidRPr="00CA6C74">
        <w:rPr>
          <w:rStyle w:val="Datumsangabe"/>
        </w:rPr>
        <w:t>1.12.</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Default="002C2B46" w:rsidP="00AA3ABF">
      <w:pPr>
        <w:rPr>
          <w:rFonts w:cs="Times New Roman"/>
        </w:rPr>
      </w:pPr>
      <w:r w:rsidRPr="00286488">
        <w:rPr>
          <w:rStyle w:val="Schlagwort"/>
          <w:i/>
          <w:iCs/>
        </w:rPr>
        <w:t>der schweigende stern</w:t>
      </w:r>
      <w:r>
        <w:rPr>
          <w:rStyle w:val="Schlagwort"/>
          <w:i/>
          <w:iCs/>
        </w:rPr>
        <w:t>#S72</w:t>
      </w:r>
      <w:r w:rsidRPr="005C3A3E">
        <w:rPr>
          <w:rFonts w:cs="Times New Roman"/>
          <w:lang w:val="de-AT" w:eastAsia="en-US"/>
        </w:rPr>
        <w:t xml:space="preserve">. </w:t>
      </w:r>
      <w:r w:rsidRPr="005C3A3E">
        <w:rPr>
          <w:rFonts w:cs="Times New Roman"/>
        </w:rPr>
        <w:t>sowjetfilm. wie ungeheuer schwierig muss es sein, eine raumfahrt durchzuführen, nich</w:t>
      </w:r>
      <w:r w:rsidRPr="005C3A3E">
        <w:rPr>
          <w:rFonts w:cs="Times New Roman"/>
          <w:lang w:val="de-AT" w:eastAsia="en-US"/>
        </w:rPr>
        <w:t xml:space="preserve">t </w:t>
      </w:r>
      <w:r w:rsidRPr="005C3A3E">
        <w:rPr>
          <w:rFonts w:cs="Times New Roman"/>
        </w:rPr>
        <w:t>zu reden von all den vorbereitungen.</w:t>
      </w:r>
    </w:p>
    <w:p w:rsidR="002C2B46" w:rsidRDefault="002C2B46" w:rsidP="00AA3ABF">
      <w:pPr>
        <w:rPr>
          <w:rFonts w:cs="Times New Roman"/>
        </w:rPr>
      </w:pPr>
    </w:p>
    <w:p w:rsidR="002C2B46" w:rsidRDefault="002C2B46" w:rsidP="00AA3ABF">
      <w:pPr>
        <w:rPr>
          <w:rFonts w:cs="Times New Roman"/>
        </w:rPr>
      </w:pPr>
      <w:r>
        <w:rPr>
          <w:rStyle w:val="Person"/>
        </w:rPr>
        <w:t>b</w:t>
      </w:r>
      <w:r w:rsidRPr="00286488">
        <w:rPr>
          <w:rStyle w:val="Person"/>
        </w:rPr>
        <w:t>ienek</w:t>
      </w:r>
      <w:r>
        <w:rPr>
          <w:rStyle w:val="Person"/>
        </w:rPr>
        <w:t>#P184</w:t>
      </w:r>
      <w:r w:rsidRPr="005C3A3E">
        <w:rPr>
          <w:rFonts w:cs="Times New Roman"/>
        </w:rPr>
        <w:t xml:space="preserve">: keiner </w:t>
      </w:r>
      <w:r w:rsidRPr="005C3A3E">
        <w:rPr>
          <w:rFonts w:cs="Times New Roman"/>
          <w:lang w:val="de-AT" w:eastAsia="en-US"/>
        </w:rPr>
        <w:t xml:space="preserve">gilt </w:t>
      </w:r>
      <w:r w:rsidRPr="005C3A3E">
        <w:rPr>
          <w:rFonts w:cs="Times New Roman"/>
        </w:rPr>
        <w:t xml:space="preserve">in </w:t>
      </w:r>
      <w:r w:rsidRPr="008F0261">
        <w:rPr>
          <w:rStyle w:val="Ort"/>
        </w:rPr>
        <w:t>österreich</w:t>
      </w:r>
      <w:r>
        <w:rPr>
          <w:rStyle w:val="Ort"/>
        </w:rPr>
        <w:t>#G213</w:t>
      </w:r>
      <w:r w:rsidRPr="005C3A3E">
        <w:rPr>
          <w:rFonts w:cs="Times New Roman"/>
        </w:rPr>
        <w:t xml:space="preserve"> was, der was leistet. ein österreicher zu sein, nehmen einem alle anderen übel. man braucht nur </w:t>
      </w:r>
      <w:r w:rsidRPr="005C3A3E">
        <w:rPr>
          <w:rFonts w:cs="Times New Roman"/>
          <w:lang w:val="de-AT" w:eastAsia="en-US"/>
        </w:rPr>
        <w:t xml:space="preserve">patriot </w:t>
      </w:r>
      <w:r w:rsidRPr="005C3A3E">
        <w:rPr>
          <w:rFonts w:cs="Times New Roman"/>
        </w:rPr>
        <w:t xml:space="preserve">zu sein, um in </w:t>
      </w:r>
      <w:r w:rsidRPr="008F0261">
        <w:rPr>
          <w:rStyle w:val="Ort"/>
        </w:rPr>
        <w:t>österreich</w:t>
      </w:r>
      <w:r>
        <w:rPr>
          <w:rStyle w:val="Ort"/>
        </w:rPr>
        <w:t>#G213</w:t>
      </w:r>
      <w:r w:rsidRPr="005C3A3E">
        <w:rPr>
          <w:rFonts w:cs="Times New Roman"/>
        </w:rPr>
        <w:t xml:space="preserve"> unmöglich gemacht zu werden (aus: </w:t>
      </w:r>
      <w:r w:rsidRPr="00286488">
        <w:rPr>
          <w:rStyle w:val="Schlagwort"/>
          <w:i/>
          <w:iCs/>
        </w:rPr>
        <w:t>der geheimnisvolle herr von b</w:t>
      </w:r>
      <w:r>
        <w:rPr>
          <w:rStyle w:val="Schlagwort"/>
          <w:i/>
          <w:iCs/>
        </w:rPr>
        <w:t>#S71</w:t>
      </w:r>
      <w:r w:rsidRPr="005C3A3E">
        <w:rPr>
          <w:rFonts w:cs="Times New Roman"/>
        </w:rPr>
        <w:t>)</w:t>
      </w:r>
      <w:r>
        <w:rPr>
          <w:rFonts w:cs="Times New Roman"/>
        </w:rPr>
        <w:t>.</w:t>
      </w:r>
    </w:p>
    <w:p w:rsidR="002C2B46" w:rsidRDefault="002C2B46" w:rsidP="00AA3ABF">
      <w:pPr>
        <w:rPr>
          <w:rFonts w:cs="Times New Roman"/>
        </w:rPr>
      </w:pPr>
    </w:p>
    <w:p w:rsidR="002C2B46" w:rsidRPr="00286488" w:rsidRDefault="002C2B46" w:rsidP="00AA3ABF">
      <w:pPr>
        <w:rPr>
          <w:rStyle w:val="Datumsangabe"/>
        </w:rPr>
      </w:pPr>
      <w:r w:rsidRPr="00286488">
        <w:rPr>
          <w:rStyle w:val="Datumsangabe"/>
        </w:rPr>
        <w:t>4.12.</w:t>
      </w:r>
    </w:p>
    <w:p w:rsidR="002C2B46" w:rsidRDefault="002C2B46" w:rsidP="00AA3ABF">
      <w:pPr>
        <w:rPr>
          <w:rFonts w:cs="Times New Roman"/>
        </w:rPr>
      </w:pPr>
    </w:p>
    <w:p w:rsidR="002C2B46" w:rsidRDefault="002C2B46" w:rsidP="00286488">
      <w:pPr>
        <w:pStyle w:val="Thema"/>
      </w:pPr>
      <w:r w:rsidRPr="005C3A3E">
        <w:t xml:space="preserve">polizeidirektion. es gibt wohl kaum mehr ein zimmer, in dem ich nicht schon gewesen wäre. wegen krimineller delikte, wegen politischer, als gestapohälftling, als </w:t>
      </w:r>
      <w:r w:rsidRPr="003B3F43">
        <w:rPr>
          <w:rStyle w:val="Schlagwort"/>
        </w:rPr>
        <w:t>c. i. c.</w:t>
      </w:r>
      <w:r>
        <w:rPr>
          <w:rStyle w:val="Schlagwort"/>
        </w:rPr>
        <w:t>#S467</w:t>
      </w:r>
      <w:r w:rsidRPr="005C3A3E">
        <w:t>-häftling, mitgenommen von einem ami, der die dreistigkeit hatte, mich mitzunehmen. der amerikanismus ist wahrhaftig eine pes</w:t>
      </w:r>
      <w:r>
        <w:t>t. und dann wegen ergokratischer</w:t>
      </w:r>
      <w:r w:rsidRPr="005C3A3E">
        <w:t xml:space="preserve"> schmierereien, im putsch im jahre </w:t>
      </w:r>
      <w:r w:rsidRPr="005C3A3E">
        <w:rPr>
          <w:rStyle w:val="Flietext3Abstand0pt"/>
          <w:rFonts w:ascii="Times New Roman" w:hAnsi="Times New Roman" w:cs="Times New Roman"/>
        </w:rPr>
        <w:t>5</w:t>
      </w:r>
      <w:r>
        <w:t>0</w:t>
      </w:r>
      <w:r w:rsidRPr="005C3A3E">
        <w:t xml:space="preserve">, und anno </w:t>
      </w:r>
      <w:r w:rsidRPr="005C3A3E">
        <w:rPr>
          <w:rStyle w:val="Flietext3Abstand0pt"/>
          <w:rFonts w:ascii="Times New Roman" w:hAnsi="Times New Roman" w:cs="Times New Roman"/>
        </w:rPr>
        <w:t>1951</w:t>
      </w:r>
      <w:r w:rsidRPr="005C3A3E">
        <w:t xml:space="preserve"> um waffen für </w:t>
      </w:r>
      <w:r w:rsidRPr="003B3F43">
        <w:rPr>
          <w:i/>
          <w:iCs/>
          <w:lang w:val="de-AT" w:eastAsia="en-US"/>
        </w:rPr>
        <w:t xml:space="preserve">poet </w:t>
      </w:r>
      <w:r w:rsidRPr="003B3F43">
        <w:rPr>
          <w:i/>
          <w:iCs/>
        </w:rPr>
        <w:t xml:space="preserve">am </w:t>
      </w:r>
      <w:r w:rsidRPr="003B3F43">
        <w:rPr>
          <w:i/>
          <w:iCs/>
          <w:lang w:val="de-AT" w:eastAsia="en-US"/>
        </w:rPr>
        <w:t>nil</w:t>
      </w:r>
      <w:r w:rsidRPr="005C3A3E">
        <w:rPr>
          <w:lang w:val="de-AT" w:eastAsia="en-US"/>
        </w:rPr>
        <w:t xml:space="preserve">. </w:t>
      </w:r>
      <w:r w:rsidRPr="005C3A3E">
        <w:t>besuche bei polrat torgller, hehenberger, wegen pass, führungszeugnis, im herbst 61 wegen preistreiberei durch eine anzeige von berlanda. aber der dentisten-beruf hat freie preise.</w:t>
      </w:r>
      <w:r>
        <w:t>#T5</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pawlow </w:t>
      </w:r>
      <w:r w:rsidRPr="005C3A3E">
        <w:rPr>
          <w:rStyle w:val="Flietext3Abstand0pt"/>
          <w:rFonts w:ascii="Times New Roman" w:hAnsi="Times New Roman" w:cs="Times New Roman"/>
        </w:rPr>
        <w:t>i</w:t>
      </w:r>
      <w:r w:rsidRPr="005C3A3E">
        <w:rPr>
          <w:rFonts w:cs="Times New Roman"/>
        </w:rPr>
        <w:t xml:space="preserve">st endlich menschenwürdig untergebracht. im heim einer amerikanischen spionageorganisation, die als hilfswerk getarnt ist. er kennt viele leute, die im </w:t>
      </w:r>
      <w:r w:rsidRPr="00286488">
        <w:rPr>
          <w:rStyle w:val="Schlagwort"/>
          <w:i/>
          <w:iCs/>
        </w:rPr>
        <w:t>stillen don</w:t>
      </w:r>
      <w:r>
        <w:rPr>
          <w:rStyle w:val="Schlagwort"/>
          <w:i/>
          <w:iCs/>
        </w:rPr>
        <w:t>#S10</w:t>
      </w:r>
      <w:r w:rsidRPr="005C3A3E">
        <w:rPr>
          <w:rFonts w:cs="Times New Roman"/>
        </w:rPr>
        <w:t xml:space="preserve"> vorkommen und war als </w:t>
      </w:r>
      <w:r w:rsidRPr="005C3A3E">
        <w:rPr>
          <w:rFonts w:cs="Times New Roman"/>
          <w:lang w:val="de-AT" w:eastAsia="en-US"/>
        </w:rPr>
        <w:t xml:space="preserve">student </w:t>
      </w:r>
      <w:r w:rsidRPr="005C3A3E">
        <w:rPr>
          <w:rFonts w:cs="Times New Roman"/>
        </w:rPr>
        <w:t xml:space="preserve">beim begräbnis </w:t>
      </w:r>
      <w:r w:rsidRPr="0002368D">
        <w:rPr>
          <w:rStyle w:val="Person"/>
        </w:rPr>
        <w:t>tolstois</w:t>
      </w:r>
      <w:r>
        <w:rPr>
          <w:rStyle w:val="Person"/>
        </w:rPr>
        <w:t>#P438</w:t>
      </w:r>
      <w:r w:rsidRPr="005C3A3E">
        <w:rPr>
          <w:rFonts w:cs="Times New Roman"/>
        </w:rPr>
        <w:t>. war selber in der weissen armee in don.</w:t>
      </w:r>
    </w:p>
    <w:p w:rsidR="002C2B46" w:rsidRDefault="002C2B46" w:rsidP="00AA3ABF">
      <w:pPr>
        <w:rPr>
          <w:rFonts w:cs="Times New Roman"/>
        </w:rPr>
      </w:pPr>
    </w:p>
    <w:p w:rsidR="002C2B46" w:rsidRDefault="002C2B46" w:rsidP="00AA3ABF">
      <w:pPr>
        <w:rPr>
          <w:rFonts w:cs="Times New Roman"/>
        </w:rPr>
      </w:pPr>
      <w:r>
        <w:rPr>
          <w:rStyle w:val="SchwrzungAnonymisierung"/>
        </w:rPr>
        <w:t>t</w:t>
      </w:r>
      <w:r w:rsidRPr="00286488">
        <w:rPr>
          <w:rStyle w:val="SchwrzungAnonymisierung"/>
        </w:rPr>
        <w:t>hussi</w:t>
      </w:r>
      <w:r>
        <w:rPr>
          <w:rStyle w:val="SchwrzungAnonymisierung"/>
        </w:rPr>
        <w:t>#A11</w:t>
      </w:r>
      <w:r w:rsidRPr="005C3A3E">
        <w:rPr>
          <w:rFonts w:cs="Times New Roman"/>
        </w:rPr>
        <w:t xml:space="preserve"> ist wieder ohne arbeit. wann wird sie sich endlich in die gesellschaft einfügen? es ist schwer mit ihr. sie denkt zuviel an ihren unterleib.</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nichts mehr zu tun haben mit </w:t>
      </w:r>
      <w:r w:rsidRPr="005C3A3E">
        <w:rPr>
          <w:rStyle w:val="Flietext311pt2"/>
          <w:rFonts w:ascii="Times New Roman" w:hAnsi="Times New Roman" w:cs="Times New Roman"/>
          <w:sz w:val="24"/>
        </w:rPr>
        <w:t xml:space="preserve">österreichischen </w:t>
      </w:r>
      <w:r w:rsidRPr="005C3A3E">
        <w:rPr>
          <w:rFonts w:cs="Times New Roman"/>
        </w:rPr>
        <w:t xml:space="preserve">verlegern, was für elende </w:t>
      </w:r>
      <w:r w:rsidRPr="005C3A3E">
        <w:rPr>
          <w:rStyle w:val="Flietext311pt2"/>
          <w:rFonts w:ascii="Times New Roman" w:hAnsi="Times New Roman" w:cs="Times New Roman"/>
          <w:sz w:val="24"/>
        </w:rPr>
        <w:t xml:space="preserve">kleinkrämer. </w:t>
      </w:r>
      <w:r w:rsidRPr="005C3A3E">
        <w:rPr>
          <w:rFonts w:cs="Times New Roman"/>
        </w:rPr>
        <w:t xml:space="preserve">nichts zu machen mit solchen engstirnigen, ängstlichen </w:t>
      </w:r>
      <w:r w:rsidRPr="005C3A3E">
        <w:rPr>
          <w:rStyle w:val="Flietext311pt2"/>
          <w:rFonts w:ascii="Times New Roman" w:hAnsi="Times New Roman" w:cs="Times New Roman"/>
          <w:sz w:val="24"/>
        </w:rPr>
        <w:t>filmen ohne perspektiven.</w:t>
      </w:r>
    </w:p>
    <w:p w:rsidR="002C2B46" w:rsidRDefault="002C2B46" w:rsidP="00AA3ABF">
      <w:pPr>
        <w:rPr>
          <w:rFonts w:cs="Times New Roman"/>
        </w:rPr>
      </w:pPr>
    </w:p>
    <w:p w:rsidR="002C2B46" w:rsidRDefault="002C2B46" w:rsidP="00AA3ABF">
      <w:pPr>
        <w:rPr>
          <w:rFonts w:cs="Times New Roman"/>
        </w:rPr>
      </w:pPr>
      <w:r w:rsidRPr="00286488">
        <w:rPr>
          <w:rStyle w:val="ThemaZchn"/>
        </w:rPr>
        <w:t xml:space="preserve">der kultivierteste verkehr, auge in auge, sachlich, nüchtern und gerade darum zu unwahrscheinlichen höhepunkten führend, war mit </w:t>
      </w:r>
      <w:r w:rsidRPr="005A6928">
        <w:rPr>
          <w:rStyle w:val="SchwrzungAnonymisierung"/>
        </w:rPr>
        <w:t>helga</w:t>
      </w:r>
      <w:r>
        <w:rPr>
          <w:rStyle w:val="SchwrzungAnonymisierung"/>
        </w:rPr>
        <w:t>#A1</w:t>
      </w:r>
      <w:r w:rsidRPr="00286488">
        <w:rPr>
          <w:rStyle w:val="ThemaZchn"/>
        </w:rPr>
        <w:t xml:space="preserve"> in </w:t>
      </w:r>
      <w:r w:rsidRPr="007F754C">
        <w:rPr>
          <w:rStyle w:val="Ort"/>
        </w:rPr>
        <w:t>marchtrenk</w:t>
      </w:r>
      <w:r>
        <w:rPr>
          <w:rStyle w:val="Ort"/>
        </w:rPr>
        <w:t>#G84</w:t>
      </w:r>
      <w:r w:rsidRPr="00286488">
        <w:rPr>
          <w:rStyle w:val="ThemaZchn"/>
        </w:rPr>
        <w:t>. wir versuchten dauerrekorde und brachten es einmal in eiserner zusammenarbeit auf 47 minuten dauer, langsam hin und her, muskelarbeit mit ihrer scheide, nur gliedarbeit, dann wieder ganz langsam, dann wieder pausieren, küssen, brustwarzenspielen. ihre spezialität war die einführung eines fingers in den after.</w:t>
      </w:r>
      <w:r w:rsidRPr="00286488">
        <w:rPr>
          <w:rStyle w:val="ThemaZchn"/>
        </w:rPr>
        <w:br/>
        <w:t xml:space="preserve">die perverseste art des verkehrs mit </w:t>
      </w:r>
      <w:r w:rsidRPr="005A6928">
        <w:rPr>
          <w:rStyle w:val="SchwrzungAnonymisierung"/>
        </w:rPr>
        <w:t>ilse lang</w:t>
      </w:r>
      <w:r>
        <w:rPr>
          <w:rStyle w:val="SchwrzungAnonymisierung"/>
        </w:rPr>
        <w:t>#A2</w:t>
      </w:r>
      <w:r w:rsidRPr="00286488">
        <w:rPr>
          <w:rStyle w:val="ThemaZchn"/>
        </w:rPr>
        <w:t xml:space="preserve">. überall und ohne hemmungen. den liebevollsten mit </w:t>
      </w:r>
      <w:r w:rsidRPr="005A6928">
        <w:rPr>
          <w:rStyle w:val="SchwrzungAnonymisierung"/>
        </w:rPr>
        <w:t>maria schwarzbauer</w:t>
      </w:r>
      <w:r>
        <w:rPr>
          <w:rStyle w:val="SchwrzungAnonymisierung"/>
        </w:rPr>
        <w:t>#A3</w:t>
      </w:r>
      <w:r w:rsidRPr="00286488">
        <w:rPr>
          <w:rStyle w:val="ThemaZchn"/>
        </w:rPr>
        <w:t>, die zu meiner untröstlichkeit aus der welt ist, d. h. ich kann ihre adresse nicht bekommen. und wenn ich sie nach jahrelangen nachforschungen bekomme, dann vernichtet sie mir ein eifersüchtiges weib (</w:t>
      </w:r>
      <w:r w:rsidRPr="005A6928">
        <w:rPr>
          <w:rStyle w:val="SchwrzungAnonymisierung"/>
        </w:rPr>
        <w:t>ilse</w:t>
      </w:r>
      <w:r>
        <w:rPr>
          <w:rStyle w:val="SchwrzungAnonymisierung"/>
        </w:rPr>
        <w:t>#A2</w:t>
      </w:r>
      <w:r w:rsidRPr="00286488">
        <w:rPr>
          <w:rStyle w:val="ThemaZchn"/>
        </w:rPr>
        <w:t xml:space="preserve"> in dem fall). waren überhaupt zeiten in </w:t>
      </w:r>
      <w:r w:rsidRPr="006E56A4">
        <w:rPr>
          <w:rStyle w:val="Ort"/>
        </w:rPr>
        <w:t>glöckelberg</w:t>
      </w:r>
      <w:r>
        <w:rPr>
          <w:rStyle w:val="Ort"/>
        </w:rPr>
        <w:t>#G211</w:t>
      </w:r>
      <w:r w:rsidRPr="00286488">
        <w:rPr>
          <w:rStyle w:val="ThemaZchn"/>
        </w:rPr>
        <w:t xml:space="preserve">, im moos, im heu, im wald, auf der wiese. wie glückliche zeiten nach der haft in finnland und </w:t>
      </w:r>
      <w:r w:rsidRPr="00C2204E">
        <w:rPr>
          <w:rStyle w:val="Schlagwort"/>
        </w:rPr>
        <w:t>tegel</w:t>
      </w:r>
      <w:r>
        <w:rPr>
          <w:rStyle w:val="Schlagwort"/>
        </w:rPr>
        <w:t>#S115</w:t>
      </w:r>
      <w:r w:rsidRPr="00286488">
        <w:rPr>
          <w:rStyle w:val="ThemaZchn"/>
        </w:rPr>
        <w:t xml:space="preserve">. wie glückliche sonnige tage in </w:t>
      </w:r>
      <w:r w:rsidRPr="006E56A4">
        <w:rPr>
          <w:rStyle w:val="Ort"/>
        </w:rPr>
        <w:t>glöckelberg</w:t>
      </w:r>
      <w:r>
        <w:rPr>
          <w:rStyle w:val="Ort"/>
        </w:rPr>
        <w:t>#G211</w:t>
      </w:r>
      <w:r w:rsidRPr="00286488">
        <w:rPr>
          <w:rStyle w:val="ThemaZchn"/>
        </w:rPr>
        <w:t>. u</w:t>
      </w:r>
      <w:r>
        <w:rPr>
          <w:rStyle w:val="ThemaZchn"/>
        </w:rPr>
        <w:t xml:space="preserve">nd im hotel in schwarzbach (?) </w:t>
      </w:r>
      <w:r w:rsidRPr="00286488">
        <w:rPr>
          <w:rStyle w:val="ThemaZchn"/>
        </w:rPr>
        <w:t xml:space="preserve">extreme unternehmungen mit </w:t>
      </w:r>
      <w:r w:rsidRPr="005A6928">
        <w:rPr>
          <w:rStyle w:val="SchwrzungAnonymisierung"/>
        </w:rPr>
        <w:t>gisela</w:t>
      </w:r>
      <w:r>
        <w:rPr>
          <w:rStyle w:val="SchwrzungAnonymisierung"/>
        </w:rPr>
        <w:t>#A4</w:t>
      </w:r>
      <w:r w:rsidRPr="00286488">
        <w:rPr>
          <w:rStyle w:val="ThemaZchn"/>
        </w:rPr>
        <w:t xml:space="preserve"> (von 17 bis 24 uhr) und mit </w:t>
      </w:r>
      <w:r w:rsidRPr="005A6928">
        <w:rPr>
          <w:rStyle w:val="SchwrzungAnonymisierung"/>
        </w:rPr>
        <w:t>mildner erika</w:t>
      </w:r>
      <w:r>
        <w:rPr>
          <w:rStyle w:val="SchwrzungAnonymisierung"/>
        </w:rPr>
        <w:t>#A5</w:t>
      </w:r>
      <w:r w:rsidRPr="00286488">
        <w:rPr>
          <w:rStyle w:val="ThemaZchn"/>
        </w:rPr>
        <w:t xml:space="preserve"> (die pisste während des verkehrs). </w:t>
      </w:r>
      <w:r w:rsidRPr="00286488">
        <w:rPr>
          <w:rStyle w:val="ThemaZchn"/>
        </w:rPr>
        <w:br/>
        <w:t>zweifellos ist diese art verkehr die schönste und beglückendste. das ist nicht neu.#T5</w:t>
      </w:r>
    </w:p>
    <w:p w:rsidR="002C2B46" w:rsidRDefault="002C2B46" w:rsidP="00AA3ABF">
      <w:pPr>
        <w:rPr>
          <w:rFonts w:cs="Times New Roman"/>
        </w:rPr>
      </w:pPr>
    </w:p>
    <w:p w:rsidR="002C2B46" w:rsidRDefault="002C2B46" w:rsidP="00AA3ABF">
      <w:pPr>
        <w:rPr>
          <w:rFonts w:cs="Times New Roman"/>
        </w:rPr>
      </w:pPr>
      <w:r w:rsidRPr="00286488">
        <w:rPr>
          <w:rFonts w:cs="Times New Roman"/>
          <w:lang w:val="de-AT" w:eastAsia="en-US"/>
        </w:rPr>
        <w:t>[52]</w:t>
      </w:r>
      <w:r>
        <w:rPr>
          <w:rFonts w:cs="Times New Roman"/>
        </w:rPr>
        <w:t xml:space="preserve"> </w:t>
      </w:r>
      <w:r w:rsidRPr="006E56A4">
        <w:rPr>
          <w:rStyle w:val="Institution"/>
        </w:rPr>
        <w:t>ss#I30</w:t>
      </w:r>
      <w:r w:rsidRPr="005C3A3E">
        <w:rPr>
          <w:rFonts w:cs="Times New Roman"/>
        </w:rPr>
        <w:t xml:space="preserve">-obersturmführer </w:t>
      </w:r>
      <w:r w:rsidRPr="001D417A">
        <w:rPr>
          <w:rStyle w:val="Person"/>
        </w:rPr>
        <w:t>kripsch</w:t>
      </w:r>
      <w:r>
        <w:rPr>
          <w:rStyle w:val="Person"/>
        </w:rPr>
        <w:t>#P235</w:t>
      </w:r>
      <w:r w:rsidRPr="005C3A3E">
        <w:rPr>
          <w:rFonts w:cs="Times New Roman"/>
        </w:rPr>
        <w:t>. freigesprochen. die mörder sind unter uns und die mordkumpane, die in den allerhöchsten ämtern sitzen, stützen einander. demokratie ist bei uns immer noch ein fremdwort.</w:t>
      </w:r>
    </w:p>
    <w:p w:rsidR="002C2B46" w:rsidRDefault="002C2B46" w:rsidP="00AA3ABF">
      <w:pPr>
        <w:rPr>
          <w:rFonts w:cs="Times New Roman"/>
        </w:rPr>
      </w:pPr>
    </w:p>
    <w:p w:rsidR="002C2B46" w:rsidRPr="00081B83" w:rsidRDefault="002C2B46" w:rsidP="00081B83">
      <w:pPr>
        <w:pStyle w:val="Thema"/>
      </w:pPr>
      <w:r w:rsidRPr="00081B83">
        <w:t xml:space="preserve">aus einem vortrag von </w:t>
      </w:r>
      <w:r w:rsidRPr="00081B83">
        <w:rPr>
          <w:rStyle w:val="Person"/>
        </w:rPr>
        <w:t>heimrad bäcker#P185</w:t>
      </w:r>
      <w:r w:rsidRPr="00081B83">
        <w:t>: geschäft mit der freizeit: die leute kaufen, was sie nicht brauchen, für geld, das sie nicht haben, um jenen zu imponieren, die sie nicht leiden können.#T2</w:t>
      </w:r>
    </w:p>
    <w:p w:rsidR="002C2B46" w:rsidRDefault="002C2B46" w:rsidP="00A178F9"/>
    <w:p w:rsidR="002C2B46" w:rsidRPr="00081B83" w:rsidRDefault="002C2B46" w:rsidP="00081B83">
      <w:pPr>
        <w:pStyle w:val="Thema"/>
      </w:pPr>
      <w:r w:rsidRPr="00081B83">
        <w:t xml:space="preserve">abend bei </w:t>
      </w:r>
      <w:r w:rsidRPr="00081B83">
        <w:rPr>
          <w:rStyle w:val="Person"/>
        </w:rPr>
        <w:t>stürzl#P109</w:t>
      </w:r>
      <w:r w:rsidRPr="00081B83">
        <w:t xml:space="preserve"> im ortner. </w:t>
      </w:r>
      <w:r w:rsidRPr="00081B83">
        <w:rPr>
          <w:rStyle w:val="Person"/>
        </w:rPr>
        <w:t>peternell#P233</w:t>
      </w:r>
      <w:r w:rsidRPr="00081B83">
        <w:t xml:space="preserve"> las wieder (schon wieder). die gedichte sind erbärmlich, der roman ist eine art höhere blödelei, bei der der ‚autor‘ seine bildung in den vordergrund stellt, indem er auf pubertätliche weise mit fremdworten protzt. so dahinzuphantasieren ist ja leicht. die arbeit beginnt erst und wird hart, wenn das leben selber künstlerisch dargestellt werden soll.#T2</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die arbeiter von </w:t>
      </w:r>
      <w:r w:rsidRPr="001D417A">
        <w:rPr>
          <w:rStyle w:val="Institution"/>
        </w:rPr>
        <w:t>sgp</w:t>
      </w:r>
      <w:r>
        <w:rPr>
          <w:rStyle w:val="Institution"/>
        </w:rPr>
        <w:t>#I37</w:t>
      </w:r>
      <w:r w:rsidRPr="005C3A3E">
        <w:rPr>
          <w:rFonts w:cs="Times New Roman"/>
        </w:rPr>
        <w:t xml:space="preserve"> spendeten für eine milchsammlung</w:t>
      </w:r>
      <w:r>
        <w:rPr>
          <w:rFonts w:cs="Times New Roman"/>
        </w:rPr>
        <w:t>,</w:t>
      </w:r>
      <w:r w:rsidRPr="005C3A3E">
        <w:rPr>
          <w:rFonts w:cs="Times New Roman"/>
        </w:rPr>
        <w:t xml:space="preserve"> und es kamen etwa zweitausend schilling zusammen. wäre es nicht weniger z</w:t>
      </w:r>
      <w:r>
        <w:rPr>
          <w:rFonts w:cs="Times New Roman"/>
        </w:rPr>
        <w:t>eitverschwenderisch, wenn jeder</w:t>
      </w:r>
      <w:r w:rsidRPr="005C3A3E">
        <w:rPr>
          <w:rFonts w:cs="Times New Roman"/>
        </w:rPr>
        <w:t xml:space="preserve"> der direktoren einige tausender spendete, abgesehen davon</w:t>
      </w:r>
      <w:r>
        <w:rPr>
          <w:rFonts w:cs="Times New Roman"/>
        </w:rPr>
        <w:t>,</w:t>
      </w:r>
      <w:r w:rsidRPr="005C3A3E">
        <w:rPr>
          <w:rFonts w:cs="Times New Roman"/>
        </w:rPr>
        <w:t xml:space="preserve"> dass mehr zusam</w:t>
      </w:r>
      <w:r>
        <w:rPr>
          <w:rFonts w:cs="Times New Roman"/>
        </w:rPr>
        <w:t>m</w:t>
      </w:r>
      <w:r w:rsidRPr="005C3A3E">
        <w:rPr>
          <w:rFonts w:cs="Times New Roman"/>
        </w:rPr>
        <w:t xml:space="preserve">enkäme und die direktoren einen tausender weniger spüren als ein arbeiter zehn </w:t>
      </w:r>
      <w:r w:rsidRPr="005C3A3E">
        <w:rPr>
          <w:rFonts w:cs="Times New Roman"/>
          <w:lang w:val="de-AT" w:eastAsia="en-US"/>
        </w:rPr>
        <w:t>schilling. da</w:t>
      </w:r>
      <w:r w:rsidRPr="005C3A3E">
        <w:rPr>
          <w:rFonts w:cs="Times New Roman"/>
        </w:rPr>
        <w:t>bei zeigen diese dummerln lachende gesi</w:t>
      </w:r>
      <w:r>
        <w:rPr>
          <w:rFonts w:cs="Times New Roman"/>
        </w:rPr>
        <w:t>chter, als gäben sie von ihrem ‚überflusse‘</w:t>
      </w:r>
      <w:r w:rsidRPr="005C3A3E">
        <w:rPr>
          <w:rFonts w:cs="Times New Roman"/>
        </w:rPr>
        <w:t xml:space="preserve"> ab. so vertrottelt werden hierzulande die leute.</w:t>
      </w:r>
    </w:p>
    <w:p w:rsidR="002C2B46" w:rsidRDefault="002C2B46" w:rsidP="00AA3ABF">
      <w:pPr>
        <w:rPr>
          <w:rFonts w:cs="Times New Roman"/>
        </w:rPr>
      </w:pPr>
    </w:p>
    <w:p w:rsidR="002C2B46" w:rsidRPr="001D417A" w:rsidRDefault="002C2B46" w:rsidP="00AA3ABF">
      <w:pPr>
        <w:rPr>
          <w:rStyle w:val="Datumsangabe"/>
        </w:rPr>
      </w:pPr>
      <w:r>
        <w:rPr>
          <w:rStyle w:val="Datumsangabe"/>
        </w:rPr>
        <w:t>7</w:t>
      </w:r>
      <w:r w:rsidRPr="001D417A">
        <w:rPr>
          <w:rStyle w:val="Datumsangabe"/>
        </w:rPr>
        <w:t>.12.</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es muss möglich sein, dass ausnahmslos jedes </w:t>
      </w:r>
      <w:r w:rsidRPr="005C3A3E">
        <w:rPr>
          <w:rFonts w:cs="Times New Roman"/>
          <w:lang w:val="de-AT" w:eastAsia="en-US"/>
        </w:rPr>
        <w:t xml:space="preserve">talent </w:t>
      </w:r>
      <w:r w:rsidRPr="005C3A3E">
        <w:rPr>
          <w:rFonts w:cs="Times New Roman"/>
        </w:rPr>
        <w:t>zumindest geprüft und erprobt wird. nicht durch auslese, wie es im kapitalistischen westen erprobt wird, wo der geldsack d</w:t>
      </w:r>
      <w:r>
        <w:rPr>
          <w:rFonts w:cs="Times New Roman"/>
        </w:rPr>
        <w:t>er familie wohl das kräftigste ‚</w:t>
      </w:r>
      <w:r w:rsidRPr="005C3A3E">
        <w:rPr>
          <w:rFonts w:cs="Times New Roman"/>
        </w:rPr>
        <w:t>auslese</w:t>
      </w:r>
      <w:r w:rsidRPr="005C3A3E">
        <w:rPr>
          <w:rFonts w:cs="Times New Roman"/>
          <w:lang w:val="de-AT" w:eastAsia="en-US"/>
        </w:rPr>
        <w:t>argument</w:t>
      </w:r>
      <w:r>
        <w:rPr>
          <w:rFonts w:cs="Times New Roman"/>
        </w:rPr>
        <w:t>‘</w:t>
      </w:r>
      <w:r w:rsidRPr="005C3A3E">
        <w:rPr>
          <w:rFonts w:cs="Times New Roman"/>
        </w:rPr>
        <w:t xml:space="preserve"> ist, sondern durch gelegenheiten, die man den jungen gibt, mit ihren talenten an die öffentlichkeit zu treten.</w:t>
      </w:r>
      <w:r>
        <w:rPr>
          <w:rFonts w:cs="Times New Roman"/>
        </w:rPr>
        <w:br/>
      </w:r>
      <w:r w:rsidRPr="005C3A3E">
        <w:rPr>
          <w:rFonts w:cs="Times New Roman"/>
        </w:rPr>
        <w:t>gezeter wegen lohnerhöhung.</w:t>
      </w:r>
      <w:r>
        <w:rPr>
          <w:rFonts w:cs="Times New Roman"/>
        </w:rPr>
        <w:t xml:space="preserve"> das gefährde die wä</w:t>
      </w:r>
      <w:r w:rsidRPr="005C3A3E">
        <w:rPr>
          <w:rFonts w:cs="Times New Roman"/>
        </w:rPr>
        <w:t>h</w:t>
      </w:r>
      <w:r>
        <w:rPr>
          <w:rFonts w:cs="Times New Roman"/>
        </w:rPr>
        <w:t>r</w:t>
      </w:r>
      <w:r w:rsidRPr="005C3A3E">
        <w:rPr>
          <w:rFonts w:cs="Times New Roman"/>
        </w:rPr>
        <w:t>ung. warum aber gehen die regierungsherren nicht mit gutem beispiel voran und verzichten auf lohnerhö</w:t>
      </w:r>
      <w:r w:rsidRPr="005C3A3E">
        <w:rPr>
          <w:rFonts w:cs="Times New Roman"/>
          <w:lang w:val="de-AT" w:eastAsia="en-US"/>
        </w:rPr>
        <w:t>hung</w:t>
      </w:r>
      <w:r w:rsidRPr="005C3A3E">
        <w:rPr>
          <w:rFonts w:cs="Times New Roman"/>
        </w:rPr>
        <w:t>en bei ihren ministergehältern?</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sd-mann </w:t>
      </w:r>
      <w:r w:rsidRPr="001D417A">
        <w:rPr>
          <w:rStyle w:val="Person"/>
        </w:rPr>
        <w:t>hölblinger</w:t>
      </w:r>
      <w:r>
        <w:rPr>
          <w:rStyle w:val="Person"/>
        </w:rPr>
        <w:t>#P236</w:t>
      </w:r>
      <w:r w:rsidRPr="005C3A3E">
        <w:rPr>
          <w:rFonts w:cs="Times New Roman"/>
        </w:rPr>
        <w:t xml:space="preserve"> freigesprochen.</w:t>
      </w:r>
      <w:r>
        <w:rPr>
          <w:rFonts w:cs="Times New Roman"/>
        </w:rPr>
        <w:br/>
        <w:t>wir leben im mo</w:t>
      </w:r>
      <w:r w:rsidRPr="005C3A3E">
        <w:rPr>
          <w:rFonts w:cs="Times New Roman"/>
        </w:rPr>
        <w:t>r</w:t>
      </w:r>
      <w:r>
        <w:rPr>
          <w:rFonts w:cs="Times New Roman"/>
        </w:rPr>
        <w:t>a</w:t>
      </w:r>
      <w:r w:rsidRPr="005C3A3E">
        <w:rPr>
          <w:rFonts w:cs="Times New Roman"/>
        </w:rPr>
        <w:t>lischen dschungel. die verbrecher triumphieren. kleine spiesser mit mörderischer verga</w:t>
      </w:r>
      <w:r>
        <w:rPr>
          <w:rFonts w:cs="Times New Roman"/>
        </w:rPr>
        <w:t>n</w:t>
      </w:r>
      <w:r w:rsidRPr="005C3A3E">
        <w:rPr>
          <w:rFonts w:cs="Times New Roman"/>
        </w:rPr>
        <w:t>genheit leben unter uns und lassen ihre von ihnen angerichteten blutbäder beim bier hochleben.</w:t>
      </w:r>
    </w:p>
    <w:p w:rsidR="002C2B46" w:rsidRDefault="002C2B46" w:rsidP="00AA3ABF">
      <w:pPr>
        <w:rPr>
          <w:rFonts w:cs="Times New Roman"/>
        </w:rPr>
      </w:pPr>
    </w:p>
    <w:p w:rsidR="002C2B46" w:rsidRDefault="002C2B46" w:rsidP="00AA3ABF">
      <w:pPr>
        <w:rPr>
          <w:rFonts w:cs="Times New Roman"/>
        </w:rPr>
      </w:pPr>
      <w:r w:rsidRPr="001D417A">
        <w:rPr>
          <w:rStyle w:val="Datumsangabe"/>
        </w:rPr>
        <w:t>9.12</w:t>
      </w:r>
      <w:r w:rsidRPr="005C3A3E">
        <w:rPr>
          <w:rFonts w:cs="Times New Roman"/>
        </w:rPr>
        <w:t>.</w:t>
      </w:r>
    </w:p>
    <w:p w:rsidR="002C2B46" w:rsidRPr="001D417A" w:rsidRDefault="002C2B46" w:rsidP="00AA3ABF">
      <w:pPr>
        <w:rPr>
          <w:rStyle w:val="Person"/>
        </w:rPr>
      </w:pPr>
    </w:p>
    <w:p w:rsidR="002C2B46" w:rsidRDefault="002C2B46" w:rsidP="009072F4">
      <w:pPr>
        <w:pStyle w:val="Thema"/>
      </w:pPr>
      <w:r w:rsidRPr="00A178F9">
        <w:t xml:space="preserve">bei </w:t>
      </w:r>
      <w:r w:rsidRPr="001D417A">
        <w:rPr>
          <w:rStyle w:val="Person"/>
        </w:rPr>
        <w:t>beyvl#P230</w:t>
      </w:r>
      <w:r w:rsidRPr="005C3A3E">
        <w:t xml:space="preserve"> in der galerie kamen zusammen weinberger, </w:t>
      </w:r>
      <w:r w:rsidRPr="009072F4">
        <w:rPr>
          <w:rStyle w:val="Person"/>
        </w:rPr>
        <w:t>koller</w:t>
      </w:r>
      <w:r>
        <w:rPr>
          <w:rStyle w:val="Person"/>
        </w:rPr>
        <w:t>#P10</w:t>
      </w:r>
      <w:r w:rsidRPr="005C3A3E">
        <w:t xml:space="preserve">, </w:t>
      </w:r>
      <w:r w:rsidRPr="009072F4">
        <w:rPr>
          <w:rStyle w:val="Person"/>
        </w:rPr>
        <w:t>ruprechter</w:t>
      </w:r>
      <w:r>
        <w:rPr>
          <w:rStyle w:val="Person"/>
        </w:rPr>
        <w:t>#P21</w:t>
      </w:r>
      <w:r w:rsidRPr="005C3A3E">
        <w:t>, siegmar, rinner</w:t>
      </w:r>
      <w:r w:rsidRPr="005C3A3E">
        <w:rPr>
          <w:lang w:val="de-AT" w:eastAsia="en-US"/>
        </w:rPr>
        <w:t>thaler</w:t>
      </w:r>
      <w:r w:rsidRPr="005C3A3E">
        <w:t xml:space="preserve">, </w:t>
      </w:r>
      <w:r w:rsidRPr="005C3A3E">
        <w:rPr>
          <w:lang w:val="de-AT" w:eastAsia="en-US"/>
        </w:rPr>
        <w:t>zachhuber</w:t>
      </w:r>
      <w:r w:rsidRPr="005C3A3E">
        <w:t xml:space="preserve">. wir liessen wein holen und tranken, </w:t>
      </w:r>
      <w:r w:rsidRPr="009072F4">
        <w:rPr>
          <w:rStyle w:val="Person"/>
        </w:rPr>
        <w:t>beyvl</w:t>
      </w:r>
      <w:r>
        <w:rPr>
          <w:rStyle w:val="Person"/>
        </w:rPr>
        <w:t>#P230</w:t>
      </w:r>
      <w:r w:rsidRPr="005C3A3E">
        <w:t xml:space="preserve"> ging mich an, warum ich kommun</w:t>
      </w:r>
      <w:r w:rsidRPr="005C3A3E">
        <w:rPr>
          <w:lang w:val="de-AT" w:eastAsia="en-US"/>
        </w:rPr>
        <w:t>is</w:t>
      </w:r>
      <w:r w:rsidRPr="005C3A3E">
        <w:t xml:space="preserve">t wäre. der arme irre weiss nicht einmal, was das ist. was wissen unsere kleingeister in </w:t>
      </w:r>
      <w:r w:rsidRPr="00AC04C1">
        <w:rPr>
          <w:rStyle w:val="Ort"/>
        </w:rPr>
        <w:t>linz</w:t>
      </w:r>
      <w:r>
        <w:rPr>
          <w:rStyle w:val="Ort"/>
        </w:rPr>
        <w:t>#G23</w:t>
      </w:r>
      <w:r w:rsidRPr="005C3A3E">
        <w:t>, die maler, überhaupt von etwas? durch die bank verfügen sie nicht über ein qu</w:t>
      </w:r>
      <w:r>
        <w:t>ä</w:t>
      </w:r>
      <w:r w:rsidRPr="005C3A3E">
        <w:t xml:space="preserve">ntchen systematischer bildung, nur </w:t>
      </w:r>
      <w:r w:rsidRPr="005C3A3E">
        <w:rPr>
          <w:lang w:val="de-AT" w:eastAsia="en-US"/>
        </w:rPr>
        <w:t>unsy</w:t>
      </w:r>
      <w:r w:rsidRPr="005C3A3E">
        <w:t>stemat</w:t>
      </w:r>
      <w:r w:rsidRPr="005C3A3E">
        <w:rPr>
          <w:lang w:val="de-AT" w:eastAsia="en-US"/>
        </w:rPr>
        <w:t>isc</w:t>
      </w:r>
      <w:r w:rsidRPr="005C3A3E">
        <w:t>her unbildung, kaum halbbil</w:t>
      </w:r>
      <w:r>
        <w:t>dung. sie wissen nur, dass sie ‚frei‘</w:t>
      </w:r>
      <w:r w:rsidRPr="005C3A3E">
        <w:t xml:space="preserve"> sind, aber unter freiheit verstehen sie nichts. sie wissen vor allem nicht, dass sie als küns</w:t>
      </w:r>
      <w:r w:rsidRPr="005C3A3E">
        <w:rPr>
          <w:lang w:val="de-AT" w:eastAsia="en-US"/>
        </w:rPr>
        <w:t xml:space="preserve">tler </w:t>
      </w:r>
      <w:r w:rsidRPr="005C3A3E">
        <w:t>beauftragte der gesellschaft sind.</w:t>
      </w:r>
      <w:r>
        <w:t>#T2</w:t>
      </w:r>
    </w:p>
    <w:p w:rsidR="002C2B46" w:rsidRDefault="002C2B46" w:rsidP="00AA3ABF">
      <w:pPr>
        <w:rPr>
          <w:rFonts w:cs="Times New Roman"/>
        </w:rPr>
      </w:pPr>
    </w:p>
    <w:p w:rsidR="002C2B46" w:rsidRDefault="002C2B46" w:rsidP="00AA3ABF">
      <w:pPr>
        <w:rPr>
          <w:rFonts w:cs="Times New Roman"/>
        </w:rPr>
      </w:pPr>
      <w:r w:rsidRPr="005C3A3E">
        <w:rPr>
          <w:rFonts w:cs="Times New Roman"/>
        </w:rPr>
        <w:t>grosser erfolg bei den ei</w:t>
      </w:r>
      <w:r>
        <w:rPr>
          <w:rFonts w:cs="Times New Roman"/>
        </w:rPr>
        <w:t xml:space="preserve">senbahnervertretungswahlen der </w:t>
      </w:r>
      <w:r w:rsidRPr="009072F4">
        <w:rPr>
          <w:rStyle w:val="Institution"/>
        </w:rPr>
        <w:t>ge</w:t>
      </w:r>
      <w:r>
        <w:rPr>
          <w:rStyle w:val="Institution"/>
        </w:rPr>
        <w:t>#I17</w:t>
      </w:r>
      <w:r>
        <w:rPr>
          <w:rFonts w:cs="Times New Roman"/>
        </w:rPr>
        <w:t>.</w:t>
      </w:r>
    </w:p>
    <w:p w:rsidR="002C2B46" w:rsidRDefault="002C2B46" w:rsidP="00AA3ABF">
      <w:pPr>
        <w:rPr>
          <w:rFonts w:cs="Times New Roman"/>
        </w:rPr>
      </w:pPr>
    </w:p>
    <w:p w:rsidR="002C2B46" w:rsidRDefault="002C2B46" w:rsidP="009072F4">
      <w:pPr>
        <w:pStyle w:val="Thema"/>
      </w:pPr>
      <w:r w:rsidRPr="005C3A3E">
        <w:t xml:space="preserve">kg an </w:t>
      </w:r>
      <w:r w:rsidRPr="009072F4">
        <w:rPr>
          <w:rStyle w:val="Person"/>
        </w:rPr>
        <w:t>kunz</w:t>
      </w:r>
      <w:r>
        <w:rPr>
          <w:rStyle w:val="Person"/>
        </w:rPr>
        <w:t>#P76</w:t>
      </w:r>
      <w:r w:rsidRPr="005C3A3E">
        <w:t xml:space="preserve"> geliefert. wenn ich bis in drei jahren keinen </w:t>
      </w:r>
      <w:r w:rsidRPr="005C3A3E">
        <w:rPr>
          <w:lang w:val="de-AT" w:eastAsia="en-US"/>
        </w:rPr>
        <w:t xml:space="preserve">roman </w:t>
      </w:r>
      <w:r w:rsidRPr="005C3A3E">
        <w:t xml:space="preserve">gedruckt habe, dann arbeite ich alles auf marxistisch um und trete endgültig und offiziell in dieses </w:t>
      </w:r>
      <w:r w:rsidRPr="005C3A3E">
        <w:rPr>
          <w:lang w:val="de-AT" w:eastAsia="en-US"/>
        </w:rPr>
        <w:t xml:space="preserve">lager </w:t>
      </w:r>
      <w:r w:rsidRPr="005C3A3E">
        <w:t>über.</w:t>
      </w:r>
      <w:r>
        <w:br/>
      </w:r>
      <w:r w:rsidRPr="005C3A3E">
        <w:t>vielleicht überhaupt schluss machen und nur irgendeine blöde s</w:t>
      </w:r>
      <w:r w:rsidRPr="005C3A3E">
        <w:rPr>
          <w:lang w:val="de-AT" w:eastAsia="en-US"/>
        </w:rPr>
        <w:t>ammel</w:t>
      </w:r>
      <w:r w:rsidRPr="005C3A3E">
        <w:t>leidenschaft pflegen? dahinsudern?</w:t>
      </w:r>
      <w:r>
        <w:br/>
      </w:r>
      <w:r w:rsidRPr="005C3A3E">
        <w:t>die besten autore</w:t>
      </w:r>
      <w:r>
        <w:t xml:space="preserve">n bleiben unbekannt, wobei </w:t>
      </w:r>
      <w:r w:rsidRPr="009072F4">
        <w:rPr>
          <w:rStyle w:val="Person"/>
        </w:rPr>
        <w:t>günter grass</w:t>
      </w:r>
      <w:r>
        <w:rPr>
          <w:rStyle w:val="Person"/>
        </w:rPr>
        <w:t>#P46</w:t>
      </w:r>
      <w:r w:rsidRPr="005C3A3E">
        <w:t xml:space="preserve"> und </w:t>
      </w:r>
      <w:r w:rsidRPr="009072F4">
        <w:rPr>
          <w:rStyle w:val="Person"/>
        </w:rPr>
        <w:t>martin walser</w:t>
      </w:r>
      <w:r>
        <w:rPr>
          <w:rStyle w:val="Person"/>
        </w:rPr>
        <w:t>#P188</w:t>
      </w:r>
      <w:r w:rsidRPr="005C3A3E">
        <w:t xml:space="preserve"> zu den ausnahmen zählen. auch </w:t>
      </w:r>
      <w:r w:rsidRPr="009072F4">
        <w:rPr>
          <w:rStyle w:val="Person"/>
        </w:rPr>
        <w:t>böll</w:t>
      </w:r>
      <w:r>
        <w:rPr>
          <w:rStyle w:val="Person"/>
        </w:rPr>
        <w:t>#P187</w:t>
      </w:r>
      <w:r w:rsidRPr="005C3A3E">
        <w:t>.</w:t>
      </w:r>
      <w:r>
        <w:t>#T7</w:t>
      </w:r>
    </w:p>
    <w:p w:rsidR="002C2B46" w:rsidRDefault="002C2B46" w:rsidP="00AA3ABF">
      <w:pPr>
        <w:rPr>
          <w:rFonts w:cs="Times New Roman"/>
        </w:rPr>
      </w:pPr>
    </w:p>
    <w:p w:rsidR="002C2B46" w:rsidRDefault="002C2B46" w:rsidP="00AA3ABF">
      <w:pPr>
        <w:rPr>
          <w:rFonts w:cs="Times New Roman"/>
        </w:rPr>
      </w:pPr>
      <w:r w:rsidRPr="005C3A3E">
        <w:rPr>
          <w:rFonts w:cs="Times New Roman"/>
        </w:rPr>
        <w:t>es gibt atombunker, aber nur die reichen können es sich leisten. was geschieht am tag x? stellen sich</w:t>
      </w:r>
      <w:r w:rsidRPr="005C3A3E">
        <w:rPr>
          <w:rStyle w:val="Flietext4Fett"/>
          <w:rFonts w:ascii="Times New Roman" w:hAnsi="Times New Roman" w:cs="Times New Roman"/>
        </w:rPr>
        <w:t xml:space="preserve"> </w:t>
      </w:r>
      <w:r w:rsidRPr="005C3A3E">
        <w:rPr>
          <w:rFonts w:cs="Times New Roman"/>
        </w:rPr>
        <w:t>nachher die unternehmer an die verseuchten werkbänke?</w:t>
      </w:r>
      <w:r w:rsidRPr="005C3A3E">
        <w:rPr>
          <w:rStyle w:val="Flietext4Fett"/>
          <w:rFonts w:ascii="Times New Roman" w:hAnsi="Times New Roman" w:cs="Times New Roman"/>
        </w:rPr>
        <w:t xml:space="preserve"> </w:t>
      </w:r>
      <w:r w:rsidRPr="005C3A3E">
        <w:rPr>
          <w:rFonts w:cs="Times New Roman"/>
        </w:rPr>
        <w:t xml:space="preserve">wo nimmt man die arbeitssklaven her? so wird </w:t>
      </w:r>
      <w:r w:rsidRPr="00A178F9">
        <w:rPr>
          <w:rStyle w:val="Person"/>
        </w:rPr>
        <w:t>orwells</w:t>
      </w:r>
      <w:r>
        <w:rPr>
          <w:rStyle w:val="Person"/>
        </w:rPr>
        <w:t>#P200</w:t>
      </w:r>
      <w:r w:rsidRPr="005C3A3E">
        <w:rPr>
          <w:rFonts w:cs="Times New Roman"/>
          <w:lang w:val="de-AT" w:eastAsia="en-US"/>
        </w:rPr>
        <w:t xml:space="preserve"> roman </w:t>
      </w:r>
      <w:r w:rsidRPr="005C3A3E">
        <w:rPr>
          <w:rFonts w:cs="Times New Roman"/>
        </w:rPr>
        <w:t>grässliche wirklichkeit.</w:t>
      </w:r>
    </w:p>
    <w:p w:rsidR="002C2B46" w:rsidRDefault="002C2B46" w:rsidP="00B5072F">
      <w:pPr>
        <w:rPr>
          <w:rFonts w:cs="Times New Roman"/>
        </w:rPr>
      </w:pPr>
    </w:p>
    <w:p w:rsidR="002C2B46" w:rsidRPr="008102F7" w:rsidRDefault="002C2B46" w:rsidP="008102F7">
      <w:pPr>
        <w:rPr>
          <w:rFonts w:cs="Times New Roman"/>
        </w:rPr>
      </w:pPr>
      <w:r>
        <w:rPr>
          <w:rFonts w:cs="Times New Roman"/>
        </w:rPr>
        <w:t xml:space="preserve">[53] </w:t>
      </w:r>
      <w:r>
        <w:rPr>
          <w:noProof/>
          <w:lang w:val="de-AT" w:eastAsia="de-AT"/>
        </w:rPr>
        <w:pict>
          <v:shapetype id="_x0000_t202" coordsize="21600,21600" o:spt="202" path="m,l,21600r21600,l21600,xe">
            <v:stroke joinstyle="miter"/>
            <v:path gradientshapeok="t" o:connecttype="rect"/>
          </v:shapetype>
          <v:shape id="Text Box 2" o:spid="_x0000_s1026" type="#_x0000_t202" style="position:absolute;margin-left:548.45pt;margin-top:-.25pt;width:12.2pt;height:24pt;z-index:-251658240;visibility:visible;mso-wrap-distance-left:5pt;mso-wrap-distance-right:5p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" filled="f" stroked="f">
            <v:textbox style="mso-fit-shape-to-text:t" inset="0,0,0,0">
              <w:txbxContent>
                <w:p w:rsidR="002C2B46" w:rsidRDefault="002C2B46" w:rsidP="00AA3ABF">
                  <w:pPr>
                    <w:pStyle w:val="berschrift10"/>
                    <w:keepNext/>
                    <w:keepLines/>
                    <w:shd w:val="clear" w:color="auto" w:fill="auto"/>
                    <w:spacing w:after="0" w:line="240" w:lineRule="exact"/>
                    <w:ind w:firstLine="29"/>
                    <w:jc w:val="left"/>
                  </w:pPr>
                  <w:r>
                    <w:rPr>
                      <w:rStyle w:val="berschrift1Exact"/>
                      <w:rFonts w:cs="Courier New"/>
                    </w:rPr>
                    <w:t>53</w:t>
                  </w:r>
                  <w:r>
                    <w:br/>
                  </w:r>
                </w:p>
              </w:txbxContent>
            </v:textbox>
            <w10:wrap type="topAndBottom" anchorx="margin" anchory="margin"/>
          </v:shape>
        </w:pict>
      </w:r>
      <w:r w:rsidRPr="008102F7">
        <w:rPr>
          <w:rStyle w:val="ThemaZchn"/>
        </w:rPr>
        <w:t>walk beim essen getroffen. er plaudert, dass alle vier preisträger des landes maerz#I6-mitglieder wären. auf meine frage, ob der maerz#I6 die leute vorschlägt, meint er treuherzig: nein, aber beim maerz#I6 sind eben die spitzenkönner.</w:t>
      </w:r>
      <w:r w:rsidRPr="008102F7">
        <w:rPr>
          <w:rStyle w:val="ThemaZchn"/>
        </w:rPr>
        <w:br/>
        <w:t>auch die perfahl#P71 gehört dazu? sicher!#T2</w:t>
      </w:r>
    </w:p>
    <w:p w:rsidR="002C2B46" w:rsidRDefault="002C2B46" w:rsidP="00AA3ABF">
      <w:pPr>
        <w:rPr>
          <w:rFonts w:cs="Times New Roman"/>
        </w:rPr>
      </w:pPr>
    </w:p>
    <w:p w:rsidR="002C2B46" w:rsidRDefault="002C2B46" w:rsidP="00416272">
      <w:pPr>
        <w:pStyle w:val="Thema"/>
      </w:pPr>
      <w:r w:rsidRPr="009072F4">
        <w:rPr>
          <w:rStyle w:val="SchwrzungAnonymisierung"/>
        </w:rPr>
        <w:t>klee</w:t>
      </w:r>
      <w:r>
        <w:rPr>
          <w:rStyle w:val="SchwrzungAnonymisierung"/>
        </w:rPr>
        <w:t>#A1</w:t>
      </w:r>
      <w:r w:rsidRPr="005C3A3E">
        <w:t>-schlager: mein liebling, leb wohl und weine doch nicht.</w:t>
      </w:r>
      <w:r>
        <w:br/>
      </w:r>
      <w:r w:rsidRPr="005A5B2B">
        <w:rPr>
          <w:lang w:val="de-AT"/>
        </w:rPr>
        <w:t xml:space="preserve">i’ll </w:t>
      </w:r>
      <w:r w:rsidRPr="005A5B2B">
        <w:rPr>
          <w:lang w:val="de-AT" w:eastAsia="en-US"/>
        </w:rPr>
        <w:t xml:space="preserve">be </w:t>
      </w:r>
      <w:r w:rsidRPr="005A5B2B">
        <w:rPr>
          <w:lang w:val="de-AT"/>
        </w:rPr>
        <w:t xml:space="preserve">home </w:t>
      </w:r>
      <w:r w:rsidRPr="005A5B2B">
        <w:rPr>
          <w:lang w:val="de-AT" w:eastAsia="en-US"/>
        </w:rPr>
        <w:t>my darling ...</w:t>
      </w:r>
      <w:r w:rsidRPr="005A5B2B">
        <w:rPr>
          <w:lang w:val="de-AT"/>
        </w:rPr>
        <w:br/>
      </w:r>
      <w:r w:rsidRPr="005C3A3E">
        <w:t xml:space="preserve">all shook </w:t>
      </w:r>
      <w:r w:rsidRPr="005C3A3E">
        <w:rPr>
          <w:lang w:val="de-AT" w:eastAsia="en-US"/>
        </w:rPr>
        <w:t>up</w:t>
      </w:r>
      <w:r>
        <w:br/>
      </w:r>
      <w:r w:rsidRPr="005C3A3E">
        <w:rPr>
          <w:lang w:val="de-AT" w:eastAsia="en-US"/>
        </w:rPr>
        <w:t xml:space="preserve">if you </w:t>
      </w:r>
      <w:r w:rsidRPr="005C3A3E">
        <w:t xml:space="preserve">find </w:t>
      </w:r>
      <w:r w:rsidRPr="005C3A3E">
        <w:rPr>
          <w:lang w:val="de-AT" w:eastAsia="en-US"/>
        </w:rPr>
        <w:t xml:space="preserve">your </w:t>
      </w:r>
      <w:r w:rsidRPr="005C3A3E">
        <w:t xml:space="preserve">sweethart in </w:t>
      </w:r>
      <w:r w:rsidRPr="005C3A3E">
        <w:rPr>
          <w:lang w:val="de-AT" w:eastAsia="en-US"/>
        </w:rPr>
        <w:t xml:space="preserve">the arms of your best friend ... </w:t>
      </w:r>
      <w:r w:rsidRPr="005C3A3E">
        <w:t xml:space="preserve">sie </w:t>
      </w:r>
      <w:r w:rsidRPr="005C3A3E">
        <w:rPr>
          <w:lang w:val="de-AT" w:eastAsia="en-US"/>
        </w:rPr>
        <w:t xml:space="preserve">war </w:t>
      </w:r>
      <w:r w:rsidRPr="005C3A3E">
        <w:t>wunderbar</w:t>
      </w:r>
      <w:r w:rsidRPr="005C3A3E">
        <w:rPr>
          <w:lang w:val="de-AT" w:eastAsia="en-US"/>
        </w:rPr>
        <w:t>. ihr pral</w:t>
      </w:r>
      <w:r w:rsidRPr="005C3A3E">
        <w:t>ler körper</w:t>
      </w:r>
      <w:r w:rsidRPr="005C3A3E">
        <w:rPr>
          <w:lang w:val="de-AT" w:eastAsia="en-US"/>
        </w:rPr>
        <w:t xml:space="preserve">, </w:t>
      </w:r>
      <w:r w:rsidRPr="005C3A3E">
        <w:t>jung</w:t>
      </w:r>
      <w:r w:rsidRPr="005C3A3E">
        <w:rPr>
          <w:lang w:val="de-AT" w:eastAsia="en-US"/>
        </w:rPr>
        <w:t xml:space="preserve">, </w:t>
      </w:r>
      <w:r w:rsidRPr="005C3A3E">
        <w:t xml:space="preserve">geschmeidig, </w:t>
      </w:r>
      <w:r w:rsidRPr="005C3A3E">
        <w:rPr>
          <w:lang w:val="de-AT" w:eastAsia="en-US"/>
        </w:rPr>
        <w:t>we</w:t>
      </w:r>
      <w:r w:rsidRPr="005C3A3E">
        <w:t xml:space="preserve">iss, </w:t>
      </w:r>
      <w:r w:rsidRPr="005C3A3E">
        <w:rPr>
          <w:lang w:val="de-AT" w:eastAsia="en-US"/>
        </w:rPr>
        <w:t xml:space="preserve">war </w:t>
      </w:r>
      <w:r w:rsidRPr="005C3A3E">
        <w:t xml:space="preserve">auf liebe trainiert und voll </w:t>
      </w:r>
      <w:r w:rsidRPr="005C3A3E">
        <w:rPr>
          <w:lang w:val="de-AT" w:eastAsia="en-US"/>
        </w:rPr>
        <w:t xml:space="preserve">hunger </w:t>
      </w:r>
      <w:r w:rsidRPr="005C3A3E">
        <w:t xml:space="preserve">nach befriedigung. sie </w:t>
      </w:r>
      <w:r w:rsidRPr="009072F4">
        <w:t>konnte das allerletzte aus sich herausholen</w:t>
      </w:r>
      <w:r w:rsidRPr="005C3A3E">
        <w:t>. sie war sexuell das grösste e</w:t>
      </w:r>
      <w:r>
        <w:t>r</w:t>
      </w:r>
      <w:r w:rsidRPr="005C3A3E">
        <w:t>lebnis. wie oft habe ich schon den tausch bedauert, den ich aus romantischer schwäche gemacht habe, a</w:t>
      </w:r>
      <w:r>
        <w:t>us falsch verstandener ehetreue.</w:t>
      </w:r>
      <w:r w:rsidRPr="005C3A3E">
        <w:t xml:space="preserve"> als ob nicht der erste faktor bei einer ehelichen verbindung die befriedigung wäre, die ich in solchem ausmass nur bei </w:t>
      </w:r>
      <w:r w:rsidRPr="009072F4">
        <w:rPr>
          <w:rStyle w:val="SchwrzungAnonymisierung"/>
        </w:rPr>
        <w:t>helga</w:t>
      </w:r>
      <w:r>
        <w:rPr>
          <w:rStyle w:val="SchwrzungAnonymisierung"/>
        </w:rPr>
        <w:t>#A1</w:t>
      </w:r>
      <w:r w:rsidRPr="005C3A3E">
        <w:t xml:space="preserve"> gefunden habe. sie </w:t>
      </w:r>
      <w:r>
        <w:t>wusste, dass es auf die zertrümm</w:t>
      </w:r>
      <w:r w:rsidRPr="005C3A3E">
        <w:t xml:space="preserve">erung des </w:t>
      </w:r>
      <w:r w:rsidRPr="005C3A3E">
        <w:rPr>
          <w:lang w:val="de-AT" w:eastAsia="en-US"/>
        </w:rPr>
        <w:t xml:space="preserve">partners, </w:t>
      </w:r>
      <w:r w:rsidRPr="005C3A3E">
        <w:t xml:space="preserve">auf seine physische vernichtung ankam. muss wieder das wäldchen einmal aufsuchen, in dem wir unseren sonntagvormittag-verkehr im gestrüpp pflegten. nachmittags auf dem divan. samstag nachts in ihrem bett und im bad. und wenn er nicht mehr wollte, ihr fiel immer wieder ein gemeiner </w:t>
      </w:r>
      <w:r w:rsidRPr="005C3A3E">
        <w:rPr>
          <w:lang w:val="de-AT" w:eastAsia="en-US"/>
        </w:rPr>
        <w:t xml:space="preserve">trick </w:t>
      </w:r>
      <w:r w:rsidRPr="005C3A3E">
        <w:t>ein, das glied steif zu bekommen. sie war ein wunder.</w:t>
      </w:r>
      <w:r>
        <w:t>#T8</w:t>
      </w:r>
    </w:p>
    <w:p w:rsidR="002C2B46" w:rsidRDefault="002C2B46" w:rsidP="00AA3ABF">
      <w:pPr>
        <w:rPr>
          <w:rFonts w:cs="Times New Roman"/>
        </w:rPr>
      </w:pPr>
    </w:p>
    <w:p w:rsidR="002C2B46" w:rsidRDefault="002C2B46" w:rsidP="00AA3ABF">
      <w:pPr>
        <w:rPr>
          <w:rFonts w:cs="Times New Roman"/>
        </w:rPr>
      </w:pPr>
      <w:r>
        <w:rPr>
          <w:rStyle w:val="Person"/>
        </w:rPr>
        <w:t>k</w:t>
      </w:r>
      <w:r w:rsidRPr="009072F4">
        <w:rPr>
          <w:rStyle w:val="Person"/>
        </w:rPr>
        <w:t>oller</w:t>
      </w:r>
      <w:r>
        <w:rPr>
          <w:rStyle w:val="Person"/>
        </w:rPr>
        <w:t>#P10</w:t>
      </w:r>
      <w:r w:rsidRPr="005C3A3E">
        <w:rPr>
          <w:rFonts w:cs="Times New Roman"/>
        </w:rPr>
        <w:t xml:space="preserve"> in </w:t>
      </w:r>
      <w:r w:rsidRPr="00416272">
        <w:rPr>
          <w:rStyle w:val="Schlagwort"/>
        </w:rPr>
        <w:t>homburg</w:t>
      </w:r>
      <w:r>
        <w:rPr>
          <w:rStyle w:val="Schlagwort"/>
        </w:rPr>
        <w:t>#S465</w:t>
      </w:r>
      <w:r w:rsidRPr="005C3A3E">
        <w:rPr>
          <w:rFonts w:cs="Times New Roman"/>
        </w:rPr>
        <w:t xml:space="preserve"> und weissem seidenschal. ein erlebnis.</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Default="002C2B46" w:rsidP="00AA3ABF">
      <w:pPr>
        <w:rPr>
          <w:rFonts w:cs="Times New Roman"/>
        </w:rPr>
      </w:pPr>
      <w:r w:rsidRPr="00234991">
        <w:rPr>
          <w:rStyle w:val="Person"/>
        </w:rPr>
        <w:t>karl kraus</w:t>
      </w:r>
      <w:r>
        <w:rPr>
          <w:rStyle w:val="Person"/>
        </w:rPr>
        <w:t>#P189</w:t>
      </w:r>
      <w:r w:rsidRPr="005C3A3E">
        <w:rPr>
          <w:rFonts w:cs="Times New Roman"/>
        </w:rPr>
        <w:t xml:space="preserve"> über die bombenwerfer der jahre 33: so</w:t>
      </w:r>
      <w:r>
        <w:rPr>
          <w:rFonts w:cs="Times New Roman"/>
        </w:rPr>
        <w:t xml:space="preserve"> </w:t>
      </w:r>
      <w:r w:rsidRPr="005C3A3E">
        <w:rPr>
          <w:rFonts w:cs="Times New Roman"/>
        </w:rPr>
        <w:t>weit man der schüler habhaft werden konnte, äusserte sich ihre verantwortung in einem gebilde aus angelernter dementiersucht und bodenständiger verlogenhe</w:t>
      </w:r>
      <w:r>
        <w:rPr>
          <w:rFonts w:cs="Times New Roman"/>
        </w:rPr>
        <w:t>it. zwischen stereotypen ‚jawoll‘ und ‚i woaß nix‘</w:t>
      </w:r>
      <w:r w:rsidRPr="005C3A3E">
        <w:rPr>
          <w:rFonts w:cs="Times New Roman"/>
        </w:rPr>
        <w:t>. sie können sich an nichts erinnern und haben sich beim anzünden der schnur nichts gedacht. erst aus der zeitung haben sie erfahren, dass es eine höllenmaschine war.</w:t>
      </w:r>
    </w:p>
    <w:p w:rsidR="002C2B46" w:rsidRDefault="002C2B46" w:rsidP="00AA3ABF">
      <w:pPr>
        <w:rPr>
          <w:rFonts w:cs="Times New Roman"/>
        </w:rPr>
      </w:pPr>
    </w:p>
    <w:p w:rsidR="002C2B46" w:rsidRPr="00234991" w:rsidRDefault="002C2B46" w:rsidP="00AA3ABF">
      <w:pPr>
        <w:rPr>
          <w:rStyle w:val="Datumsangabe"/>
        </w:rPr>
      </w:pPr>
      <w:r w:rsidRPr="00234991">
        <w:rPr>
          <w:rStyle w:val="Datumsangabe"/>
        </w:rPr>
        <w:t>15.12.</w:t>
      </w:r>
    </w:p>
    <w:p w:rsidR="002C2B46" w:rsidRDefault="002C2B46" w:rsidP="00AA3ABF">
      <w:pPr>
        <w:rPr>
          <w:rFonts w:cs="Times New Roman"/>
        </w:rPr>
      </w:pPr>
    </w:p>
    <w:p w:rsidR="002C2B46" w:rsidRDefault="002C2B46" w:rsidP="00AA3ABF">
      <w:pPr>
        <w:rPr>
          <w:rFonts w:cs="Times New Roman"/>
        </w:rPr>
      </w:pPr>
      <w:r w:rsidRPr="00DC2FBE">
        <w:rPr>
          <w:rStyle w:val="Person"/>
        </w:rPr>
        <w:t>dedijer#P237</w:t>
      </w:r>
      <w:r w:rsidRPr="00416272">
        <w:t xml:space="preserve"> </w:t>
      </w:r>
      <w:r>
        <w:rPr>
          <w:rFonts w:cs="Times New Roman"/>
        </w:rPr>
        <w:t xml:space="preserve">im österr. fernsehen. er schreibt ein buch über den 14. august 1914. rep: wie gefiel es ihnen in </w:t>
      </w:r>
      <w:r w:rsidRPr="008F0261">
        <w:rPr>
          <w:rStyle w:val="Ort"/>
        </w:rPr>
        <w:t>österreich</w:t>
      </w:r>
      <w:r>
        <w:rPr>
          <w:rStyle w:val="Ort"/>
        </w:rPr>
        <w:t>#G213</w:t>
      </w:r>
      <w:r>
        <w:rPr>
          <w:rFonts w:cs="Times New Roman"/>
        </w:rPr>
        <w:t xml:space="preserve">? </w:t>
      </w:r>
      <w:r w:rsidRPr="00416272">
        <w:rPr>
          <w:rStyle w:val="Person"/>
        </w:rPr>
        <w:t>de</w:t>
      </w:r>
      <w:r>
        <w:rPr>
          <w:rStyle w:val="Person"/>
        </w:rPr>
        <w:t>#P237</w:t>
      </w:r>
      <w:r>
        <w:rPr>
          <w:rFonts w:cs="Times New Roman"/>
        </w:rPr>
        <w:t xml:space="preserve">: ja, das habsburg, mit grosser kultur, die noch heute wirkt und da ist ... ich sage das mit anerkennung, weil ich eben aus </w:t>
      </w:r>
      <w:r w:rsidRPr="00EB062A">
        <w:rPr>
          <w:rStyle w:val="Ort"/>
        </w:rPr>
        <w:t>amerika</w:t>
      </w:r>
      <w:r>
        <w:rPr>
          <w:rStyle w:val="Ort"/>
        </w:rPr>
        <w:t>#G21</w:t>
      </w:r>
      <w:r>
        <w:rPr>
          <w:rFonts w:cs="Times New Roman"/>
        </w:rPr>
        <w:t xml:space="preserve"> komme ...</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zischmole </w:t>
      </w:r>
      <w:r>
        <w:rPr>
          <w:rFonts w:cs="Times New Roman"/>
        </w:rPr>
        <w:t>=</w:t>
      </w:r>
      <w:r w:rsidRPr="005C3A3E">
        <w:rPr>
          <w:rFonts w:cs="Times New Roman"/>
        </w:rPr>
        <w:t xml:space="preserve"> sektröhre </w:t>
      </w:r>
      <w:r>
        <w:rPr>
          <w:rFonts w:cs="Times New Roman"/>
        </w:rPr>
        <w:br/>
      </w:r>
      <w:r w:rsidRPr="005C3A3E">
        <w:rPr>
          <w:rFonts w:cs="Times New Roman"/>
        </w:rPr>
        <w:t>brechen = eine flasc</w:t>
      </w:r>
      <w:r>
        <w:rPr>
          <w:rFonts w:cs="Times New Roman"/>
        </w:rPr>
        <w:t xml:space="preserve">he trinken </w:t>
      </w:r>
      <w:r>
        <w:rPr>
          <w:rFonts w:cs="Times New Roman"/>
        </w:rPr>
        <w:br/>
        <w:t xml:space="preserve">stammzahn = freundin </w:t>
      </w:r>
      <w:r>
        <w:rPr>
          <w:rFonts w:cs="Times New Roman"/>
        </w:rPr>
        <w:br/>
        <w:t>steiler zahn = geiles mädc</w:t>
      </w:r>
      <w:r w:rsidRPr="005C3A3E">
        <w:rPr>
          <w:rFonts w:cs="Times New Roman"/>
        </w:rPr>
        <w:t>hen</w:t>
      </w:r>
      <w:r>
        <w:rPr>
          <w:rFonts w:cs="Times New Roman"/>
        </w:rPr>
        <w:br/>
        <w:t>dufte biene = fesches mädchen</w:t>
      </w:r>
      <w:r>
        <w:rPr>
          <w:rFonts w:cs="Times New Roman"/>
        </w:rPr>
        <w:br/>
      </w:r>
      <w:r w:rsidRPr="005C3A3E">
        <w:rPr>
          <w:rFonts w:cs="Times New Roman"/>
        </w:rPr>
        <w:t>bassgeige = hundehütte</w:t>
      </w:r>
      <w:r>
        <w:rPr>
          <w:rFonts w:cs="Times New Roman"/>
        </w:rPr>
        <w:br/>
      </w:r>
      <w:r w:rsidRPr="005C3A3E">
        <w:rPr>
          <w:rFonts w:cs="Times New Roman"/>
        </w:rPr>
        <w:t>sülzen = den hof machen</w:t>
      </w:r>
      <w:r w:rsidRPr="005C3A3E">
        <w:rPr>
          <w:rFonts w:cs="Times New Roman"/>
        </w:rPr>
        <w:tab/>
        <w:t xml:space="preserve"> </w:t>
      </w:r>
      <w:r>
        <w:rPr>
          <w:rFonts w:cs="Times New Roman"/>
        </w:rPr>
        <w:br/>
        <w:t>lungenbrötchen = z</w:t>
      </w:r>
      <w:r w:rsidRPr="005C3A3E">
        <w:rPr>
          <w:rFonts w:cs="Times New Roman"/>
        </w:rPr>
        <w:t>igarette</w:t>
      </w:r>
      <w:r>
        <w:rPr>
          <w:rFonts w:cs="Times New Roman"/>
        </w:rPr>
        <w:br/>
      </w:r>
      <w:r w:rsidRPr="005C3A3E">
        <w:rPr>
          <w:rFonts w:cs="Times New Roman"/>
        </w:rPr>
        <w:t>(teenagerausdrücke)</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gestern </w:t>
      </w:r>
      <w:r w:rsidRPr="00234991">
        <w:rPr>
          <w:rStyle w:val="Person"/>
        </w:rPr>
        <w:t>ionesco</w:t>
      </w:r>
      <w:r>
        <w:rPr>
          <w:rStyle w:val="Person"/>
        </w:rPr>
        <w:t>#P20</w:t>
      </w:r>
      <w:r w:rsidRPr="005C3A3E">
        <w:rPr>
          <w:rFonts w:cs="Times New Roman"/>
        </w:rPr>
        <w:t xml:space="preserve">-lesung in der </w:t>
      </w:r>
      <w:r w:rsidRPr="00234991">
        <w:rPr>
          <w:rStyle w:val="Person"/>
        </w:rPr>
        <w:t>beyvl</w:t>
      </w:r>
      <w:r>
        <w:rPr>
          <w:rStyle w:val="Person"/>
        </w:rPr>
        <w:t>#P230</w:t>
      </w:r>
      <w:r w:rsidRPr="005C3A3E">
        <w:rPr>
          <w:rFonts w:cs="Times New Roman"/>
        </w:rPr>
        <w:t>-galerie. ein gesellschaftliches (!) ereignis.</w:t>
      </w:r>
      <w:r>
        <w:rPr>
          <w:rFonts w:cs="Times New Roman"/>
        </w:rPr>
        <w:br/>
      </w:r>
      <w:r w:rsidRPr="005C3A3E">
        <w:rPr>
          <w:rFonts w:cs="Times New Roman"/>
        </w:rPr>
        <w:t xml:space="preserve">im </w:t>
      </w:r>
      <w:r w:rsidRPr="005C3A3E">
        <w:rPr>
          <w:rFonts w:cs="Times New Roman"/>
          <w:lang w:val="de-AT" w:eastAsia="en-US"/>
        </w:rPr>
        <w:t>ferns</w:t>
      </w:r>
      <w:r w:rsidRPr="005C3A3E">
        <w:rPr>
          <w:rFonts w:cs="Times New Roman"/>
        </w:rPr>
        <w:t xml:space="preserve">ehen das </w:t>
      </w:r>
      <w:r w:rsidRPr="005C3A3E">
        <w:rPr>
          <w:rStyle w:val="Flietext3Abstand0pt"/>
          <w:rFonts w:ascii="Times New Roman" w:hAnsi="Times New Roman" w:cs="Times New Roman"/>
        </w:rPr>
        <w:t>o</w:t>
      </w:r>
      <w:r>
        <w:rPr>
          <w:rFonts w:cs="Times New Roman"/>
          <w:lang w:val="de-AT" w:eastAsia="en-US"/>
        </w:rPr>
        <w:t>sborn</w:t>
      </w:r>
      <w:r w:rsidRPr="005C3A3E">
        <w:rPr>
          <w:rFonts w:cs="Times New Roman"/>
          <w:lang w:val="de-AT" w:eastAsia="en-US"/>
        </w:rPr>
        <w:t>-</w:t>
      </w:r>
      <w:r w:rsidRPr="005C3A3E">
        <w:rPr>
          <w:rFonts w:cs="Times New Roman"/>
        </w:rPr>
        <w:t xml:space="preserve">stück: </w:t>
      </w:r>
      <w:r w:rsidRPr="00DC2FBE">
        <w:rPr>
          <w:rStyle w:val="Schlagwort"/>
          <w:i/>
        </w:rPr>
        <w:t>erinnerst du dich?#S113</w:t>
      </w:r>
    </w:p>
    <w:p w:rsidR="002C2B46" w:rsidRDefault="002C2B46" w:rsidP="00AA3ABF">
      <w:pPr>
        <w:rPr>
          <w:rFonts w:cs="Times New Roman"/>
        </w:rPr>
      </w:pPr>
    </w:p>
    <w:p w:rsidR="002C2B46" w:rsidRDefault="002C2B46" w:rsidP="00AA3ABF">
      <w:pPr>
        <w:rPr>
          <w:rFonts w:cs="Times New Roman"/>
        </w:rPr>
      </w:pPr>
      <w:r>
        <w:rPr>
          <w:rFonts w:cs="Times New Roman"/>
        </w:rPr>
        <w:t>###</w:t>
      </w:r>
    </w:p>
    <w:p w:rsidR="002C2B46" w:rsidRDefault="002C2B46" w:rsidP="00AA3ABF">
      <w:pPr>
        <w:rPr>
          <w:rFonts w:cs="Times New Roman"/>
        </w:rPr>
      </w:pPr>
    </w:p>
    <w:p w:rsidR="002C2B46" w:rsidRPr="008102F7" w:rsidRDefault="002C2B46" w:rsidP="00AA3ABF">
      <w:pPr>
        <w:rPr>
          <w:rStyle w:val="Datumsangabe"/>
          <w:rFonts w:cs="Times New Roman"/>
          <w:shd w:val="clear" w:color="auto" w:fill="auto"/>
        </w:rPr>
      </w:pPr>
      <w:r w:rsidRPr="007D2D32">
        <w:rPr>
          <w:rFonts w:cs="Times New Roman"/>
        </w:rPr>
        <w:t>[54]</w:t>
      </w:r>
      <w:r>
        <w:rPr>
          <w:rFonts w:cs="Times New Roman"/>
        </w:rPr>
        <w:t xml:space="preserve"> </w:t>
      </w:r>
      <w:r w:rsidRPr="007D2D32">
        <w:rPr>
          <w:rStyle w:val="Datumsangabe"/>
        </w:rPr>
        <w:t>19.12.</w:t>
      </w:r>
    </w:p>
    <w:p w:rsidR="002C2B46" w:rsidRDefault="002C2B46" w:rsidP="00AA3ABF">
      <w:pPr>
        <w:rPr>
          <w:rFonts w:cs="Times New Roman"/>
        </w:rPr>
      </w:pPr>
    </w:p>
    <w:p w:rsidR="002C2B46" w:rsidRDefault="002C2B46" w:rsidP="00AA3ABF">
      <w:pPr>
        <w:rPr>
          <w:rFonts w:cs="Times New Roman"/>
        </w:rPr>
      </w:pPr>
      <w:r w:rsidRPr="005C3A3E">
        <w:rPr>
          <w:rFonts w:cs="Times New Roman"/>
        </w:rPr>
        <w:t>immer wieder begeht man in bürgerlichen staaten das verbrechen, kinder auszunutzen, indem man sie für irgendwas betteln auf die strasse schickt. jetzt wieder für eine sogenannte milchaktion für die unterentw</w:t>
      </w:r>
      <w:r>
        <w:rPr>
          <w:rFonts w:cs="Times New Roman"/>
        </w:rPr>
        <w:t>i</w:t>
      </w:r>
      <w:r w:rsidRPr="005C3A3E">
        <w:rPr>
          <w:rFonts w:cs="Times New Roman"/>
        </w:rPr>
        <w:t xml:space="preserve">ckelten. was kann man in </w:t>
      </w:r>
      <w:r w:rsidRPr="008F0261">
        <w:rPr>
          <w:rStyle w:val="Ort"/>
        </w:rPr>
        <w:t>österreich</w:t>
      </w:r>
      <w:r>
        <w:rPr>
          <w:rStyle w:val="Ort"/>
        </w:rPr>
        <w:t>#G213</w:t>
      </w:r>
      <w:r w:rsidRPr="005C3A3E">
        <w:rPr>
          <w:rFonts w:cs="Times New Roman"/>
        </w:rPr>
        <w:t xml:space="preserve"> schon sammeln? das sind doch tropfen auf heisse steine.</w:t>
      </w:r>
      <w:r>
        <w:rPr>
          <w:rFonts w:cs="Times New Roman"/>
        </w:rPr>
        <w:br/>
      </w:r>
      <w:r w:rsidRPr="005C3A3E">
        <w:rPr>
          <w:rFonts w:cs="Times New Roman"/>
        </w:rPr>
        <w:t xml:space="preserve">die </w:t>
      </w:r>
      <w:r w:rsidRPr="00D07273">
        <w:rPr>
          <w:rStyle w:val="Ort"/>
        </w:rPr>
        <w:t>usa</w:t>
      </w:r>
      <w:r>
        <w:rPr>
          <w:rStyle w:val="Ort"/>
        </w:rPr>
        <w:t>#G21</w:t>
      </w:r>
      <w:r w:rsidRPr="00D07273">
        <w:t xml:space="preserve"> </w:t>
      </w:r>
      <w:r w:rsidRPr="005C3A3E">
        <w:rPr>
          <w:rFonts w:cs="Times New Roman"/>
        </w:rPr>
        <w:t xml:space="preserve">wenden sich offen gegen </w:t>
      </w:r>
      <w:r w:rsidRPr="00EB062A">
        <w:rPr>
          <w:rStyle w:val="Ort"/>
        </w:rPr>
        <w:t>indien</w:t>
      </w:r>
      <w:r>
        <w:rPr>
          <w:rStyle w:val="Ort"/>
        </w:rPr>
        <w:t>#G25</w:t>
      </w:r>
      <w:r w:rsidRPr="005C3A3E">
        <w:rPr>
          <w:rFonts w:cs="Times New Roman"/>
        </w:rPr>
        <w:t xml:space="preserve"> und ergreifen</w:t>
      </w:r>
      <w:r>
        <w:rPr>
          <w:rFonts w:cs="Times New Roman"/>
        </w:rPr>
        <w:t xml:space="preserve"> somit für die neokolonialisten </w:t>
      </w:r>
      <w:r w:rsidRPr="005C3A3E">
        <w:rPr>
          <w:rFonts w:cs="Times New Roman"/>
        </w:rPr>
        <w:t xml:space="preserve">partei. </w:t>
      </w:r>
      <w:r>
        <w:rPr>
          <w:rStyle w:val="Flietext2Nichtfett3"/>
          <w:rFonts w:ascii="Times New Roman" w:hAnsi="Times New Roman" w:cs="Times New Roman"/>
          <w:b w:val="0"/>
          <w:bCs/>
        </w:rPr>
        <w:t>w</w:t>
      </w:r>
      <w:r w:rsidRPr="005C3A3E">
        <w:rPr>
          <w:rStyle w:val="Flietext2Nichtfett3"/>
          <w:rFonts w:ascii="Times New Roman" w:hAnsi="Times New Roman" w:cs="Times New Roman"/>
          <w:b w:val="0"/>
          <w:bCs/>
        </w:rPr>
        <w:t>el</w:t>
      </w:r>
      <w:r w:rsidRPr="005C3A3E">
        <w:rPr>
          <w:rFonts w:cs="Times New Roman"/>
        </w:rPr>
        <w:t xml:space="preserve">ch unkluge </w:t>
      </w:r>
      <w:r w:rsidRPr="005C3A3E">
        <w:rPr>
          <w:rStyle w:val="Flietext2Nichtfett3"/>
          <w:rFonts w:ascii="Times New Roman" w:hAnsi="Times New Roman" w:cs="Times New Roman"/>
          <w:b w:val="0"/>
          <w:bCs/>
        </w:rPr>
        <w:t xml:space="preserve">politiker. </w:t>
      </w:r>
      <w:r w:rsidRPr="005C3A3E">
        <w:rPr>
          <w:rFonts w:cs="Times New Roman"/>
        </w:rPr>
        <w:t>kommen gleich nach den deutschen.</w:t>
      </w:r>
      <w:r>
        <w:rPr>
          <w:rFonts w:cs="Times New Roman"/>
        </w:rPr>
        <w:br/>
      </w:r>
      <w:r w:rsidRPr="005C3A3E">
        <w:rPr>
          <w:rFonts w:cs="Times New Roman"/>
        </w:rPr>
        <w:t xml:space="preserve">im </w:t>
      </w:r>
      <w:r w:rsidRPr="00DC2FBE">
        <w:rPr>
          <w:rStyle w:val="Schlagwort"/>
          <w:i/>
        </w:rPr>
        <w:t>kurier#S36</w:t>
      </w:r>
      <w:r w:rsidRPr="005C3A3E">
        <w:rPr>
          <w:rFonts w:cs="Times New Roman"/>
        </w:rPr>
        <w:t xml:space="preserve"> gibt sich eine neue, sogenannte </w:t>
      </w:r>
      <w:r w:rsidRPr="007D2D32">
        <w:rPr>
          <w:rStyle w:val="Institution"/>
        </w:rPr>
        <w:t>österr. gesellschaft für literatur</w:t>
      </w:r>
      <w:r>
        <w:rPr>
          <w:rStyle w:val="Institution"/>
        </w:rPr>
        <w:t>#I20</w:t>
      </w:r>
      <w:r w:rsidRPr="005C3A3E">
        <w:rPr>
          <w:rFonts w:cs="Times New Roman"/>
        </w:rPr>
        <w:t xml:space="preserve"> bekannt. sie schüttet auch gleich wieder stipendien aus. und an wen? </w:t>
      </w:r>
      <w:r>
        <w:rPr>
          <w:rStyle w:val="Person"/>
        </w:rPr>
        <w:t>f</w:t>
      </w:r>
      <w:r w:rsidRPr="007D2D32">
        <w:rPr>
          <w:rStyle w:val="Person"/>
        </w:rPr>
        <w:t>ritsch</w:t>
      </w:r>
      <w:r>
        <w:rPr>
          <w:rStyle w:val="Person"/>
        </w:rPr>
        <w:t>#P190</w:t>
      </w:r>
      <w:r w:rsidRPr="005C3A3E">
        <w:rPr>
          <w:rFonts w:cs="Times New Roman"/>
        </w:rPr>
        <w:t xml:space="preserve">, </w:t>
      </w:r>
      <w:r w:rsidRPr="007D2D32">
        <w:rPr>
          <w:rStyle w:val="Person"/>
        </w:rPr>
        <w:t>zand</w:t>
      </w:r>
      <w:r>
        <w:rPr>
          <w:rStyle w:val="Person"/>
        </w:rPr>
        <w:t>#P191</w:t>
      </w:r>
      <w:r w:rsidRPr="005C3A3E">
        <w:rPr>
          <w:rFonts w:cs="Times New Roman"/>
        </w:rPr>
        <w:t xml:space="preserve">, </w:t>
      </w:r>
      <w:r w:rsidRPr="007D2D32">
        <w:rPr>
          <w:rStyle w:val="Person"/>
        </w:rPr>
        <w:t>lebert</w:t>
      </w:r>
      <w:r>
        <w:rPr>
          <w:rStyle w:val="Person"/>
        </w:rPr>
        <w:t>#P192</w:t>
      </w:r>
      <w:r w:rsidRPr="005C3A3E">
        <w:rPr>
          <w:rFonts w:cs="Times New Roman"/>
        </w:rPr>
        <w:t xml:space="preserve">, </w:t>
      </w:r>
      <w:r w:rsidRPr="007D2D32">
        <w:rPr>
          <w:rStyle w:val="Person"/>
        </w:rPr>
        <w:t>habeck</w:t>
      </w:r>
      <w:r>
        <w:rPr>
          <w:rStyle w:val="Person"/>
        </w:rPr>
        <w:t>#P193</w:t>
      </w:r>
      <w:r w:rsidRPr="005C3A3E">
        <w:rPr>
          <w:rFonts w:cs="Times New Roman"/>
        </w:rPr>
        <w:t>. immer für dieselben. immer die gleichen antichambriere</w:t>
      </w:r>
      <w:r>
        <w:rPr>
          <w:rFonts w:cs="Times New Roman"/>
        </w:rPr>
        <w:t>r</w:t>
      </w:r>
      <w:r w:rsidRPr="005C3A3E">
        <w:rPr>
          <w:rFonts w:cs="Times New Roman"/>
        </w:rPr>
        <w:t xml:space="preserve"> und türschnallendrücker. man muss in </w:t>
      </w:r>
      <w:r w:rsidRPr="00AC04C1">
        <w:rPr>
          <w:rStyle w:val="Ort"/>
        </w:rPr>
        <w:t>wien</w:t>
      </w:r>
      <w:r>
        <w:rPr>
          <w:rStyle w:val="Ort"/>
        </w:rPr>
        <w:t>#G141</w:t>
      </w:r>
      <w:r w:rsidRPr="005C3A3E">
        <w:rPr>
          <w:rFonts w:cs="Times New Roman"/>
        </w:rPr>
        <w:t xml:space="preserve"> sein, von kommenden erfolgen reden und den leuten auf die nerven gehen, dann redet man von einem.</w:t>
      </w:r>
    </w:p>
    <w:p w:rsidR="002C2B46" w:rsidRDefault="002C2B46" w:rsidP="00AA3ABF">
      <w:pPr>
        <w:rPr>
          <w:rFonts w:cs="Times New Roman"/>
        </w:rPr>
      </w:pPr>
    </w:p>
    <w:p w:rsidR="002C2B46" w:rsidRPr="007D2D32" w:rsidRDefault="002C2B46" w:rsidP="00AA3ABF">
      <w:pPr>
        <w:rPr>
          <w:rStyle w:val="Datumsangabe"/>
        </w:rPr>
      </w:pPr>
      <w:r w:rsidRPr="007D2D32">
        <w:rPr>
          <w:rStyle w:val="Datumsangabe"/>
        </w:rPr>
        <w:t>23.12.</w:t>
      </w:r>
    </w:p>
    <w:p w:rsidR="002C2B46" w:rsidRDefault="002C2B46" w:rsidP="00AA3ABF">
      <w:pPr>
        <w:rPr>
          <w:rStyle w:val="Flietext712pt"/>
          <w:rFonts w:ascii="Times New Roman" w:hAnsi="Times New Roman" w:cs="Times New Roman"/>
        </w:rPr>
      </w:pPr>
    </w:p>
    <w:p w:rsidR="002C2B46" w:rsidRDefault="002C2B46" w:rsidP="00AA3ABF">
      <w:pPr>
        <w:rPr>
          <w:rFonts w:cs="Times New Roman"/>
        </w:rPr>
      </w:pPr>
      <w:r w:rsidRPr="005C3A3E">
        <w:rPr>
          <w:rFonts w:cs="Times New Roman"/>
        </w:rPr>
        <w:t xml:space="preserve">langer </w:t>
      </w:r>
      <w:r w:rsidRPr="005C3A3E">
        <w:rPr>
          <w:rStyle w:val="Flietext712pt"/>
          <w:rFonts w:ascii="Times New Roman" w:hAnsi="Times New Roman" w:cs="Times New Roman"/>
        </w:rPr>
        <w:t xml:space="preserve">abend </w:t>
      </w:r>
      <w:r w:rsidRPr="005C3A3E">
        <w:rPr>
          <w:rFonts w:cs="Times New Roman"/>
        </w:rPr>
        <w:t xml:space="preserve">bei </w:t>
      </w:r>
      <w:r w:rsidRPr="007D2D32">
        <w:rPr>
          <w:rStyle w:val="Person"/>
        </w:rPr>
        <w:t>kunz</w:t>
      </w:r>
      <w:r>
        <w:rPr>
          <w:rStyle w:val="Person"/>
        </w:rPr>
        <w:t>#P76</w:t>
      </w:r>
      <w:r w:rsidRPr="005C3A3E">
        <w:rPr>
          <w:rFonts w:cs="Times New Roman"/>
        </w:rPr>
        <w:t xml:space="preserve">. mit </w:t>
      </w:r>
      <w:r w:rsidRPr="005C3A3E">
        <w:rPr>
          <w:rFonts w:cs="Times New Roman"/>
          <w:lang w:val="de-AT" w:eastAsia="en-US"/>
        </w:rPr>
        <w:t>canadian-</w:t>
      </w:r>
      <w:r w:rsidRPr="005C3A3E">
        <w:rPr>
          <w:rStyle w:val="Flietext712pt"/>
          <w:rFonts w:ascii="Times New Roman" w:hAnsi="Times New Roman" w:cs="Times New Roman"/>
          <w:lang w:val="de-AT" w:eastAsia="en-US"/>
        </w:rPr>
        <w:t>club-</w:t>
      </w:r>
      <w:r w:rsidRPr="005C3A3E">
        <w:rPr>
          <w:rFonts w:cs="Times New Roman"/>
          <w:lang w:val="de-AT" w:eastAsia="en-US"/>
        </w:rPr>
        <w:t xml:space="preserve">whisky, </w:t>
      </w:r>
      <w:r w:rsidRPr="005C3A3E">
        <w:rPr>
          <w:rFonts w:cs="Times New Roman"/>
        </w:rPr>
        <w:t xml:space="preserve">willi schaubmeier, </w:t>
      </w:r>
      <w:r w:rsidRPr="007D2D32">
        <w:rPr>
          <w:rStyle w:val="Person"/>
        </w:rPr>
        <w:t>ge</w:t>
      </w:r>
      <w:r>
        <w:rPr>
          <w:rStyle w:val="Person"/>
        </w:rPr>
        <w:t>#I17</w:t>
      </w:r>
      <w:r w:rsidRPr="005C3A3E">
        <w:rPr>
          <w:rFonts w:cs="Times New Roman"/>
        </w:rPr>
        <w:t xml:space="preserve">-funktionär der eisenbahndirektion </w:t>
      </w:r>
      <w:r w:rsidRPr="00DC2FBE">
        <w:t>wien</w:t>
      </w:r>
      <w:r w:rsidRPr="005C3A3E">
        <w:rPr>
          <w:rFonts w:cs="Times New Roman"/>
        </w:rPr>
        <w:t xml:space="preserve">, war da. feiner bursche. ihm ist </w:t>
      </w:r>
      <w:r w:rsidRPr="007D2D32">
        <w:rPr>
          <w:rStyle w:val="Person"/>
        </w:rPr>
        <w:t>kunz</w:t>
      </w:r>
      <w:r>
        <w:rPr>
          <w:rStyle w:val="Person"/>
        </w:rPr>
        <w:t>#P76</w:t>
      </w:r>
      <w:r w:rsidRPr="005C3A3E">
        <w:rPr>
          <w:rFonts w:cs="Times New Roman"/>
        </w:rPr>
        <w:t xml:space="preserve"> nicht gewachsen. was bleibt ihm übrig, als wild zu werden. willi war unbedingt der überlegene. (anderntags zwar stellte es </w:t>
      </w:r>
      <w:r w:rsidRPr="007D2D32">
        <w:rPr>
          <w:rStyle w:val="Person"/>
        </w:rPr>
        <w:t>kunz</w:t>
      </w:r>
      <w:r>
        <w:rPr>
          <w:rStyle w:val="Person"/>
        </w:rPr>
        <w:t>#P76</w:t>
      </w:r>
      <w:r w:rsidRPr="005C3A3E">
        <w:rPr>
          <w:rFonts w:cs="Times New Roman"/>
        </w:rPr>
        <w:t xml:space="preserve"> umgekehrt da</w:t>
      </w:r>
      <w:r>
        <w:rPr>
          <w:rFonts w:cs="Times New Roman"/>
        </w:rPr>
        <w:t xml:space="preserve">r </w:t>
      </w:r>
      <w:r w:rsidRPr="005C3A3E">
        <w:rPr>
          <w:rFonts w:cs="Times New Roman"/>
        </w:rPr>
        <w:t>...)</w:t>
      </w:r>
      <w:r>
        <w:rPr>
          <w:rFonts w:cs="Times New Roman"/>
        </w:rPr>
        <w:br/>
      </w:r>
      <w:r w:rsidRPr="005C3A3E">
        <w:rPr>
          <w:rFonts w:cs="Times New Roman"/>
        </w:rPr>
        <w:t xml:space="preserve">der prolet schaubmeier wurde spielend mit den hysterischen mätzchen des dekadenten </w:t>
      </w:r>
      <w:r w:rsidRPr="007D2D32">
        <w:rPr>
          <w:rStyle w:val="Person"/>
        </w:rPr>
        <w:t>kunz</w:t>
      </w:r>
      <w:r>
        <w:rPr>
          <w:rStyle w:val="Person"/>
        </w:rPr>
        <w:t>#P76</w:t>
      </w:r>
      <w:r w:rsidRPr="005C3A3E">
        <w:rPr>
          <w:rFonts w:cs="Times New Roman"/>
        </w:rPr>
        <w:t xml:space="preserve"> fertig.</w:t>
      </w:r>
    </w:p>
    <w:p w:rsidR="002C2B46" w:rsidRDefault="002C2B46" w:rsidP="00AA3ABF">
      <w:pPr>
        <w:rPr>
          <w:rFonts w:cs="Times New Roman"/>
        </w:rPr>
      </w:pPr>
    </w:p>
    <w:p w:rsidR="002C2B46" w:rsidRDefault="002C2B46" w:rsidP="00AA3ABF">
      <w:pPr>
        <w:rPr>
          <w:rFonts w:cs="Times New Roman"/>
        </w:rPr>
      </w:pPr>
      <w:r w:rsidRPr="007D2D32">
        <w:rPr>
          <w:rStyle w:val="Schlagwort"/>
          <w:i/>
          <w:iCs/>
        </w:rPr>
        <w:t>der prozess von nürnberg</w:t>
      </w:r>
      <w:r>
        <w:rPr>
          <w:rStyle w:val="Schlagwort"/>
          <w:i/>
          <w:iCs/>
        </w:rPr>
        <w:t>#S73</w:t>
      </w:r>
      <w:r w:rsidRPr="005C3A3E">
        <w:rPr>
          <w:rFonts w:cs="Times New Roman"/>
        </w:rPr>
        <w:t xml:space="preserve"> </w:t>
      </w:r>
      <w:r>
        <w:rPr>
          <w:rFonts w:cs="Times New Roman"/>
        </w:rPr>
        <w:t>–</w:t>
      </w:r>
      <w:r w:rsidRPr="005C3A3E">
        <w:rPr>
          <w:rFonts w:cs="Times New Roman"/>
        </w:rPr>
        <w:t xml:space="preserve"> erschütterndes kunstwerk mit </w:t>
      </w:r>
      <w:r w:rsidRPr="007D2D32">
        <w:rPr>
          <w:rStyle w:val="Person"/>
        </w:rPr>
        <w:t>marlene dietrich</w:t>
      </w:r>
      <w:r>
        <w:rPr>
          <w:rStyle w:val="Person"/>
        </w:rPr>
        <w:t>#P238</w:t>
      </w:r>
      <w:r w:rsidRPr="005C3A3E">
        <w:rPr>
          <w:rFonts w:cs="Times New Roman"/>
        </w:rPr>
        <w:t xml:space="preserve"> und </w:t>
      </w:r>
      <w:r w:rsidRPr="007D2D32">
        <w:rPr>
          <w:rStyle w:val="Person"/>
        </w:rPr>
        <w:t>charles laugthon</w:t>
      </w:r>
      <w:r>
        <w:rPr>
          <w:rStyle w:val="Person"/>
        </w:rPr>
        <w:t>#P239</w:t>
      </w:r>
      <w:r w:rsidRPr="005C3A3E">
        <w:rPr>
          <w:rFonts w:cs="Times New Roman"/>
        </w:rPr>
        <w:t xml:space="preserve">. deckt erschütternd die bestialität der nazis auf. wer </w:t>
      </w:r>
      <w:r w:rsidRPr="003C7E77">
        <w:rPr>
          <w:rStyle w:val="Person"/>
        </w:rPr>
        <w:t>adolf hitler</w:t>
      </w:r>
      <w:r>
        <w:rPr>
          <w:rStyle w:val="Person"/>
        </w:rPr>
        <w:t>#P128</w:t>
      </w:r>
      <w:r w:rsidRPr="005C3A3E">
        <w:rPr>
          <w:rFonts w:cs="Times New Roman"/>
          <w:lang w:val="de-AT" w:eastAsia="en-US"/>
        </w:rPr>
        <w:t xml:space="preserve"> </w:t>
      </w:r>
      <w:r w:rsidRPr="005C3A3E">
        <w:rPr>
          <w:rFonts w:cs="Times New Roman"/>
        </w:rPr>
        <w:t xml:space="preserve">sagt, muss auch </w:t>
      </w:r>
      <w:r w:rsidRPr="003C7E77">
        <w:rPr>
          <w:rStyle w:val="Schlagwort"/>
        </w:rPr>
        <w:t>buchenwald</w:t>
      </w:r>
      <w:r>
        <w:rPr>
          <w:rStyle w:val="Schlagwort"/>
        </w:rPr>
        <w:t>#S114</w:t>
      </w:r>
      <w:r w:rsidRPr="005C3A3E">
        <w:rPr>
          <w:rFonts w:cs="Times New Roman"/>
          <w:lang w:val="de-AT" w:eastAsia="en-US"/>
        </w:rPr>
        <w:t xml:space="preserve"> </w:t>
      </w:r>
      <w:r w:rsidRPr="005C3A3E">
        <w:rPr>
          <w:rFonts w:cs="Times New Roman"/>
        </w:rPr>
        <w:t>sagen.</w:t>
      </w:r>
    </w:p>
    <w:p w:rsidR="002C2B46" w:rsidRDefault="002C2B46" w:rsidP="00AA3ABF">
      <w:pPr>
        <w:rPr>
          <w:rFonts w:cs="Times New Roman"/>
        </w:rPr>
      </w:pPr>
    </w:p>
    <w:p w:rsidR="002C2B46" w:rsidRDefault="002C2B46" w:rsidP="00AA3ABF">
      <w:pPr>
        <w:rPr>
          <w:rFonts w:cs="Times New Roman"/>
        </w:rPr>
      </w:pPr>
      <w:r w:rsidRPr="005C3A3E">
        <w:rPr>
          <w:rFonts w:cs="Times New Roman"/>
        </w:rPr>
        <w:t>für die griechen waren die römer barbar</w:t>
      </w:r>
      <w:r>
        <w:rPr>
          <w:rFonts w:cs="Times New Roman"/>
        </w:rPr>
        <w:t>en. für die römer waren die her</w:t>
      </w:r>
      <w:r w:rsidRPr="005C3A3E">
        <w:rPr>
          <w:rFonts w:cs="Times New Roman"/>
        </w:rPr>
        <w:t xml:space="preserve">anwachsenden germanen barbaren. für die untergehenden ritter das aufstrebende </w:t>
      </w:r>
      <w:r w:rsidRPr="005C3A3E">
        <w:rPr>
          <w:rFonts w:cs="Times New Roman"/>
          <w:lang w:val="de-AT" w:eastAsia="en-US"/>
        </w:rPr>
        <w:t>bürger</w:t>
      </w:r>
      <w:r w:rsidRPr="005C3A3E">
        <w:rPr>
          <w:rFonts w:cs="Times New Roman"/>
        </w:rPr>
        <w:t xml:space="preserve">tum. für das untergehende bürgertum das aufstrebende </w:t>
      </w:r>
      <w:r w:rsidRPr="005C3A3E">
        <w:rPr>
          <w:rFonts w:cs="Times New Roman"/>
          <w:lang w:val="de-AT" w:eastAsia="en-US"/>
        </w:rPr>
        <w:t xml:space="preserve">proletariat. </w:t>
      </w:r>
      <w:r w:rsidRPr="005C3A3E">
        <w:rPr>
          <w:rFonts w:cs="Times New Roman"/>
        </w:rPr>
        <w:t>und was den untergehenden wie rückständigkeit erscheint, ist in wahrheit der spiegel ihrer eigenen unfähigkeit, neues zu schaffen. sie trete</w:t>
      </w:r>
      <w:r w:rsidRPr="005C3A3E">
        <w:rPr>
          <w:rFonts w:cs="Times New Roman"/>
          <w:lang w:val="de-AT" w:eastAsia="en-US"/>
        </w:rPr>
        <w:t>n am or</w:t>
      </w:r>
      <w:r w:rsidRPr="005C3A3E">
        <w:rPr>
          <w:rFonts w:cs="Times New Roman"/>
        </w:rPr>
        <w:t>t.</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in </w:t>
      </w:r>
      <w:r w:rsidRPr="001D3EA0">
        <w:rPr>
          <w:rStyle w:val="Ort"/>
        </w:rPr>
        <w:t>ungarn</w:t>
      </w:r>
      <w:r>
        <w:rPr>
          <w:rStyle w:val="Ort"/>
        </w:rPr>
        <w:t>#G214</w:t>
      </w:r>
      <w:r w:rsidRPr="005C3A3E">
        <w:rPr>
          <w:rFonts w:cs="Times New Roman"/>
        </w:rPr>
        <w:t xml:space="preserve"> oder in der </w:t>
      </w:r>
      <w:r w:rsidRPr="00DC2FBE">
        <w:rPr>
          <w:rStyle w:val="Institution"/>
        </w:rPr>
        <w:t>cssr</w:t>
      </w:r>
      <w:r>
        <w:rPr>
          <w:rStyle w:val="Institution"/>
        </w:rPr>
        <w:t>#I49</w:t>
      </w:r>
      <w:r w:rsidRPr="005C3A3E">
        <w:rPr>
          <w:rFonts w:cs="Times New Roman"/>
        </w:rPr>
        <w:t xml:space="preserve"> hätte </w:t>
      </w:r>
      <w:r w:rsidRPr="003C7E77">
        <w:rPr>
          <w:rStyle w:val="Person"/>
        </w:rPr>
        <w:t>kunz</w:t>
      </w:r>
      <w:r>
        <w:rPr>
          <w:rStyle w:val="Person"/>
        </w:rPr>
        <w:t>#P76</w:t>
      </w:r>
      <w:r w:rsidRPr="005C3A3E">
        <w:rPr>
          <w:rFonts w:cs="Times New Roman"/>
        </w:rPr>
        <w:t xml:space="preserve"> keinen prozess über sich ergehen lassen müssen wegen verunglimpfung eines nazibengels.</w:t>
      </w:r>
    </w:p>
    <w:p w:rsidR="002C2B46" w:rsidRDefault="002C2B46" w:rsidP="00AA3ABF">
      <w:pPr>
        <w:rPr>
          <w:rFonts w:cs="Times New Roman"/>
        </w:rPr>
      </w:pPr>
    </w:p>
    <w:p w:rsidR="002C2B46" w:rsidRDefault="002C2B46" w:rsidP="003C7E77">
      <w:pPr>
        <w:pStyle w:val="Thema"/>
      </w:pPr>
      <w:r w:rsidRPr="005C3A3E">
        <w:t xml:space="preserve">mandl liess durch </w:t>
      </w:r>
      <w:r w:rsidRPr="003C7E77">
        <w:rPr>
          <w:rStyle w:val="Person"/>
        </w:rPr>
        <w:t>kunz</w:t>
      </w:r>
      <w:r>
        <w:rPr>
          <w:rStyle w:val="Person"/>
        </w:rPr>
        <w:t>#P76</w:t>
      </w:r>
      <w:r w:rsidRPr="005C3A3E">
        <w:t xml:space="preserve"> sagen, dass bereits </w:t>
      </w:r>
      <w:r w:rsidRPr="005C3A3E">
        <w:rPr>
          <w:rStyle w:val="Flietext3Abstand0pt"/>
          <w:rFonts w:ascii="Times New Roman" w:hAnsi="Times New Roman" w:cs="Times New Roman"/>
        </w:rPr>
        <w:t>25</w:t>
      </w:r>
      <w:r>
        <w:t>00</w:t>
      </w:r>
      <w:r w:rsidRPr="005C3A3E">
        <w:t xml:space="preserve"> einsendungen für den </w:t>
      </w:r>
      <w:r w:rsidRPr="00DC2FBE">
        <w:rPr>
          <w:rStyle w:val="Schlagwort"/>
        </w:rPr>
        <w:t>körnerpreis</w:t>
      </w:r>
      <w:r>
        <w:rPr>
          <w:rStyle w:val="Schlagwort"/>
        </w:rPr>
        <w:t>#S91</w:t>
      </w:r>
      <w:r w:rsidRPr="005C3A3E">
        <w:t xml:space="preserve"> vorliegen. ich bekomme ihn sicher, wenn auch nicht dieses</w:t>
      </w:r>
      <w:r>
        <w:t xml:space="preserve"> </w:t>
      </w:r>
      <w:r w:rsidRPr="005C3A3E">
        <w:t>mal. ich hab halt nichts von preisen, wenn ich siebzig bin.</w:t>
      </w:r>
      <w:r>
        <w:t>#T7</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weihnachten </w:t>
      </w:r>
      <w:r>
        <w:rPr>
          <w:rFonts w:cs="Times New Roman"/>
        </w:rPr>
        <w:t>–</w:t>
      </w:r>
      <w:r w:rsidRPr="005C3A3E">
        <w:rPr>
          <w:rFonts w:cs="Times New Roman"/>
        </w:rPr>
        <w:t xml:space="preserve"> erschütternd zu sehen, wie da in sentimentalität gemacht wird, wie sich arme teufel dinge schenken, die sie sich selber ein ganzes jahr nicht leisten. dabei sind das ohnehin lebensnotwendige gebrauchsdinge. hosen, hemdchen, krawattchen, s</w:t>
      </w:r>
      <w:r w:rsidRPr="005C3A3E">
        <w:rPr>
          <w:rFonts w:cs="Times New Roman"/>
          <w:lang w:val="de-AT" w:eastAsia="en-US"/>
        </w:rPr>
        <w:t>eifch</w:t>
      </w:r>
      <w:r w:rsidRPr="005C3A3E">
        <w:rPr>
          <w:rFonts w:cs="Times New Roman"/>
        </w:rPr>
        <w:t>en.</w:t>
      </w:r>
    </w:p>
    <w:p w:rsidR="002C2B46" w:rsidRDefault="002C2B46" w:rsidP="00AA3ABF">
      <w:pPr>
        <w:rPr>
          <w:rFonts w:cs="Times New Roman"/>
        </w:rPr>
      </w:pPr>
    </w:p>
    <w:p w:rsidR="002C2B46" w:rsidRDefault="002C2B46" w:rsidP="00AA3ABF">
      <w:pPr>
        <w:rPr>
          <w:rFonts w:cs="Times New Roman"/>
        </w:rPr>
      </w:pPr>
      <w:r w:rsidRPr="005C3A3E">
        <w:rPr>
          <w:rFonts w:cs="Times New Roman"/>
        </w:rPr>
        <w:t xml:space="preserve">somit ist weihnachten ein echtes fest der armutschkerl. die vermögenden ausbeuter fahren ins gebirge oder an die </w:t>
      </w:r>
      <w:r w:rsidRPr="005C3A3E">
        <w:rPr>
          <w:rFonts w:cs="Times New Roman"/>
          <w:lang w:val="de-AT" w:eastAsia="en-US"/>
        </w:rPr>
        <w:t xml:space="preserve">see </w:t>
      </w:r>
      <w:r w:rsidRPr="005C3A3E">
        <w:rPr>
          <w:rFonts w:cs="Times New Roman"/>
        </w:rPr>
        <w:t>oder nach übersee. sie hab</w:t>
      </w:r>
      <w:bookmarkStart w:id="3" w:name="_GoBack"/>
      <w:r w:rsidRPr="005C3A3E">
        <w:rPr>
          <w:rFonts w:cs="Times New Roman"/>
        </w:rPr>
        <w:t>en alles, was zu schenken wäre. und was sie schenken, sind wieder geldanlagen.</w:t>
      </w:r>
      <w:bookmarkEnd w:id="3"/>
    </w:p>
    <w:p w:rsidR="002C2B46" w:rsidRPr="005C3A3E" w:rsidRDefault="002C2B46" w:rsidP="0082327C">
      <w:pPr>
        <w:rPr>
          <w:rFonts w:cs="Times New Roman"/>
        </w:rPr>
      </w:pPr>
    </w:p>
    <w:sectPr w:rsidR="002C2B46" w:rsidRPr="005C3A3E" w:rsidSect="003B0B5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pleGothic">
    <w:altName w:val="Malgun Gothic"/>
    <w:panose1 w:val="00000000000000000000"/>
    <w:charset w:val="81"/>
    <w:family w:val="auto"/>
    <w:notTrueType/>
    <w:pitch w:val="variable"/>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D7088"/>
    <w:multiLevelType w:val="multilevel"/>
    <w:tmpl w:val="AAEC8A7C"/>
    <w:lvl w:ilvl="0">
      <w:start w:val="21"/>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F4C1261"/>
    <w:multiLevelType w:val="multilevel"/>
    <w:tmpl w:val="81228020"/>
    <w:lvl w:ilvl="0">
      <w:start w:val="2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C040D08"/>
    <w:multiLevelType w:val="multilevel"/>
    <w:tmpl w:val="160068AC"/>
    <w:lvl w:ilvl="0">
      <w:start w:val="14"/>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2E90B42"/>
    <w:multiLevelType w:val="multilevel"/>
    <w:tmpl w:val="0DC81AB8"/>
    <w:lvl w:ilvl="0">
      <w:start w:val="27"/>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32E10F4A"/>
    <w:multiLevelType w:val="multilevel"/>
    <w:tmpl w:val="6C7AF586"/>
    <w:lvl w:ilvl="0">
      <w:start w:val="1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4C366AD4"/>
    <w:multiLevelType w:val="multilevel"/>
    <w:tmpl w:val="0D945734"/>
    <w:lvl w:ilvl="0">
      <w:start w:val="2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nsid w:val="59D507A0"/>
    <w:multiLevelType w:val="multilevel"/>
    <w:tmpl w:val="75141776"/>
    <w:lvl w:ilvl="0">
      <w:start w:val="3"/>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5B324F07"/>
    <w:multiLevelType w:val="multilevel"/>
    <w:tmpl w:val="1D0481CE"/>
    <w:lvl w:ilvl="0">
      <w:start w:val="13"/>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784118FF"/>
    <w:multiLevelType w:val="multilevel"/>
    <w:tmpl w:val="4BE02844"/>
    <w:lvl w:ilvl="0">
      <w:start w:val="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7"/>
  </w:num>
  <w:num w:numId="2">
    <w:abstractNumId w:val="10"/>
  </w:num>
  <w:num w:numId="3">
    <w:abstractNumId w:val="10"/>
    <w:lvlOverride w:ilvl="0">
      <w:startOverride w:val="2"/>
    </w:lvlOverride>
    <w:lvlOverride w:ilvl="1"/>
    <w:lvlOverride w:ilvl="2"/>
    <w:lvlOverride w:ilvl="3"/>
    <w:lvlOverride w:ilvl="4"/>
    <w:lvlOverride w:ilvl="5"/>
    <w:lvlOverride w:ilvl="6"/>
    <w:lvlOverride w:ilvl="7"/>
    <w:lvlOverride w:ilvl="8"/>
  </w:num>
  <w:num w:numId="4">
    <w:abstractNumId w:val="3"/>
  </w:num>
  <w:num w:numId="5">
    <w:abstractNumId w:val="3"/>
    <w:lvlOverride w:ilvl="0">
      <w:startOverride w:val="14"/>
    </w:lvlOverride>
    <w:lvlOverride w:ilvl="1"/>
    <w:lvlOverride w:ilvl="2"/>
    <w:lvlOverride w:ilvl="3"/>
    <w:lvlOverride w:ilvl="4"/>
    <w:lvlOverride w:ilvl="5"/>
    <w:lvlOverride w:ilvl="6"/>
    <w:lvlOverride w:ilvl="7"/>
    <w:lvlOverride w:ilvl="8"/>
  </w:num>
  <w:num w:numId="6">
    <w:abstractNumId w:val="0"/>
  </w:num>
  <w:num w:numId="7">
    <w:abstractNumId w:val="0"/>
    <w:lvlOverride w:ilvl="0">
      <w:startOverride w:val="21"/>
    </w:lvlOverride>
    <w:lvlOverride w:ilvl="1"/>
    <w:lvlOverride w:ilvl="2"/>
    <w:lvlOverride w:ilvl="3"/>
    <w:lvlOverride w:ilvl="4"/>
    <w:lvlOverride w:ilvl="5"/>
    <w:lvlOverride w:ilvl="6"/>
    <w:lvlOverride w:ilvl="7"/>
    <w:lvlOverride w:ilvl="8"/>
  </w:num>
  <w:num w:numId="8">
    <w:abstractNumId w:val="4"/>
  </w:num>
  <w:num w:numId="9">
    <w:abstractNumId w:val="4"/>
    <w:lvlOverride w:ilvl="0">
      <w:startOverride w:val="27"/>
    </w:lvlOverride>
    <w:lvlOverride w:ilvl="1"/>
    <w:lvlOverride w:ilvl="2"/>
    <w:lvlOverride w:ilvl="3"/>
    <w:lvlOverride w:ilvl="4"/>
    <w:lvlOverride w:ilvl="5"/>
    <w:lvlOverride w:ilvl="6"/>
    <w:lvlOverride w:ilvl="7"/>
    <w:lvlOverride w:ilvl="8"/>
  </w:num>
  <w:num w:numId="10">
    <w:abstractNumId w:val="5"/>
  </w:num>
  <w:num w:numId="11">
    <w:abstractNumId w:val="5"/>
    <w:lvlOverride w:ilvl="0">
      <w:startOverride w:val="15"/>
    </w:lvlOverride>
    <w:lvlOverride w:ilvl="1"/>
    <w:lvlOverride w:ilvl="2"/>
    <w:lvlOverride w:ilvl="3"/>
    <w:lvlOverride w:ilvl="4"/>
    <w:lvlOverride w:ilvl="5"/>
    <w:lvlOverride w:ilvl="6"/>
    <w:lvlOverride w:ilvl="7"/>
    <w:lvlOverride w:ilvl="8"/>
  </w:num>
  <w:num w:numId="12">
    <w:abstractNumId w:val="6"/>
  </w:num>
  <w:num w:numId="13">
    <w:abstractNumId w:val="6"/>
    <w:lvlOverride w:ilvl="0">
      <w:startOverride w:val="25"/>
    </w:lvlOverride>
    <w:lvlOverride w:ilvl="1"/>
    <w:lvlOverride w:ilvl="2"/>
    <w:lvlOverride w:ilvl="3"/>
    <w:lvlOverride w:ilvl="4"/>
    <w:lvlOverride w:ilvl="5"/>
    <w:lvlOverride w:ilvl="6"/>
    <w:lvlOverride w:ilvl="7"/>
    <w:lvlOverride w:ilvl="8"/>
  </w:num>
  <w:num w:numId="14">
    <w:abstractNumId w:val="9"/>
  </w:num>
  <w:num w:numId="15">
    <w:abstractNumId w:val="9"/>
    <w:lvlOverride w:ilvl="0">
      <w:startOverride w:val="13"/>
    </w:lvlOverride>
    <w:lvlOverride w:ilvl="1"/>
    <w:lvlOverride w:ilvl="2"/>
    <w:lvlOverride w:ilvl="3"/>
    <w:lvlOverride w:ilvl="4"/>
    <w:lvlOverride w:ilvl="5"/>
    <w:lvlOverride w:ilvl="6"/>
    <w:lvlOverride w:ilvl="7"/>
    <w:lvlOverride w:ilvl="8"/>
  </w:num>
  <w:num w:numId="16">
    <w:abstractNumId w:val="1"/>
  </w:num>
  <w:num w:numId="17">
    <w:abstractNumId w:val="1"/>
    <w:lvlOverride w:ilvl="0">
      <w:startOverride w:val="22"/>
    </w:lvlOverride>
    <w:lvlOverride w:ilvl="1"/>
    <w:lvlOverride w:ilvl="2"/>
    <w:lvlOverride w:ilvl="3"/>
    <w:lvlOverride w:ilvl="4"/>
    <w:lvlOverride w:ilvl="5"/>
    <w:lvlOverride w:ilvl="6"/>
    <w:lvlOverride w:ilvl="7"/>
    <w:lvlOverride w:ilvl="8"/>
  </w:num>
  <w:num w:numId="18">
    <w:abstractNumId w:val="8"/>
  </w:num>
  <w:num w:numId="19">
    <w:abstractNumId w:val="8"/>
    <w:lvlOverride w:ilvl="0">
      <w:startOverride w:val="3"/>
    </w:lvlOverride>
    <w:lvlOverride w:ilvl="1"/>
    <w:lvlOverride w:ilvl="2"/>
    <w:lvlOverride w:ilvl="3"/>
    <w:lvlOverride w:ilvl="4"/>
    <w:lvlOverride w:ilvl="5"/>
    <w:lvlOverride w:ilvl="6"/>
    <w:lvlOverride w:ilvl="7"/>
    <w:lvlOverride w:ilvl="8"/>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420B"/>
    <w:rsid w:val="00003691"/>
    <w:rsid w:val="0002368D"/>
    <w:rsid w:val="00045D0F"/>
    <w:rsid w:val="00050530"/>
    <w:rsid w:val="0005412A"/>
    <w:rsid w:val="00054209"/>
    <w:rsid w:val="00081B83"/>
    <w:rsid w:val="0009598D"/>
    <w:rsid w:val="00097894"/>
    <w:rsid w:val="000A390B"/>
    <w:rsid w:val="000A5D30"/>
    <w:rsid w:val="000B0957"/>
    <w:rsid w:val="000B2B58"/>
    <w:rsid w:val="000B644B"/>
    <w:rsid w:val="000C7E00"/>
    <w:rsid w:val="000D12A8"/>
    <w:rsid w:val="000D4DC6"/>
    <w:rsid w:val="000D5013"/>
    <w:rsid w:val="000E13CC"/>
    <w:rsid w:val="000F06BE"/>
    <w:rsid w:val="001015C4"/>
    <w:rsid w:val="0010317C"/>
    <w:rsid w:val="00106894"/>
    <w:rsid w:val="001117B7"/>
    <w:rsid w:val="00114D94"/>
    <w:rsid w:val="00115D8C"/>
    <w:rsid w:val="00122D1A"/>
    <w:rsid w:val="00124D35"/>
    <w:rsid w:val="00131BD4"/>
    <w:rsid w:val="0013747A"/>
    <w:rsid w:val="00144AAE"/>
    <w:rsid w:val="001456CC"/>
    <w:rsid w:val="001469C8"/>
    <w:rsid w:val="00156EF8"/>
    <w:rsid w:val="00164D07"/>
    <w:rsid w:val="00177367"/>
    <w:rsid w:val="0018342D"/>
    <w:rsid w:val="001A41DC"/>
    <w:rsid w:val="001B2465"/>
    <w:rsid w:val="001C7528"/>
    <w:rsid w:val="001D1C01"/>
    <w:rsid w:val="001D3EA0"/>
    <w:rsid w:val="001D417A"/>
    <w:rsid w:val="001D651C"/>
    <w:rsid w:val="001E0BA5"/>
    <w:rsid w:val="001E59D3"/>
    <w:rsid w:val="001F018F"/>
    <w:rsid w:val="001F1EA8"/>
    <w:rsid w:val="001F3E75"/>
    <w:rsid w:val="00211AD7"/>
    <w:rsid w:val="00217010"/>
    <w:rsid w:val="0022370F"/>
    <w:rsid w:val="00234991"/>
    <w:rsid w:val="00237EA3"/>
    <w:rsid w:val="00240804"/>
    <w:rsid w:val="002451ED"/>
    <w:rsid w:val="002507AD"/>
    <w:rsid w:val="00251758"/>
    <w:rsid w:val="00264BA1"/>
    <w:rsid w:val="00286488"/>
    <w:rsid w:val="00291BFB"/>
    <w:rsid w:val="00294526"/>
    <w:rsid w:val="00296DE8"/>
    <w:rsid w:val="002A253E"/>
    <w:rsid w:val="002B620A"/>
    <w:rsid w:val="002B72A3"/>
    <w:rsid w:val="002B7789"/>
    <w:rsid w:val="002C2B46"/>
    <w:rsid w:val="002E0070"/>
    <w:rsid w:val="002E1EC9"/>
    <w:rsid w:val="002E3CB3"/>
    <w:rsid w:val="002E4728"/>
    <w:rsid w:val="002E7576"/>
    <w:rsid w:val="002F3C7E"/>
    <w:rsid w:val="00302F49"/>
    <w:rsid w:val="0030741C"/>
    <w:rsid w:val="00307767"/>
    <w:rsid w:val="00320D1C"/>
    <w:rsid w:val="003325F5"/>
    <w:rsid w:val="00335715"/>
    <w:rsid w:val="0035395B"/>
    <w:rsid w:val="00371D81"/>
    <w:rsid w:val="00386F23"/>
    <w:rsid w:val="003A149B"/>
    <w:rsid w:val="003A2150"/>
    <w:rsid w:val="003B0B57"/>
    <w:rsid w:val="003B3F43"/>
    <w:rsid w:val="003C100F"/>
    <w:rsid w:val="003C5409"/>
    <w:rsid w:val="003C7E77"/>
    <w:rsid w:val="003D3957"/>
    <w:rsid w:val="003D5BF8"/>
    <w:rsid w:val="003E475A"/>
    <w:rsid w:val="003E5786"/>
    <w:rsid w:val="003F266B"/>
    <w:rsid w:val="003F4A6A"/>
    <w:rsid w:val="004031BC"/>
    <w:rsid w:val="00410C19"/>
    <w:rsid w:val="00410F10"/>
    <w:rsid w:val="00416272"/>
    <w:rsid w:val="004266EB"/>
    <w:rsid w:val="0043269F"/>
    <w:rsid w:val="00440BFF"/>
    <w:rsid w:val="004415F7"/>
    <w:rsid w:val="00441BE2"/>
    <w:rsid w:val="004425C0"/>
    <w:rsid w:val="00450ADD"/>
    <w:rsid w:val="00486A68"/>
    <w:rsid w:val="0049420B"/>
    <w:rsid w:val="004A4261"/>
    <w:rsid w:val="004A6F15"/>
    <w:rsid w:val="004A7CFE"/>
    <w:rsid w:val="004B13EF"/>
    <w:rsid w:val="004B2366"/>
    <w:rsid w:val="004C0E91"/>
    <w:rsid w:val="004C50A6"/>
    <w:rsid w:val="004C5FB2"/>
    <w:rsid w:val="004D0C8C"/>
    <w:rsid w:val="004D10F4"/>
    <w:rsid w:val="004D14EE"/>
    <w:rsid w:val="004D1A75"/>
    <w:rsid w:val="004D63D9"/>
    <w:rsid w:val="004E0751"/>
    <w:rsid w:val="004E10C4"/>
    <w:rsid w:val="004E1EBF"/>
    <w:rsid w:val="004E3576"/>
    <w:rsid w:val="004F506F"/>
    <w:rsid w:val="00511A2B"/>
    <w:rsid w:val="0051302E"/>
    <w:rsid w:val="00514BE0"/>
    <w:rsid w:val="00515971"/>
    <w:rsid w:val="00516821"/>
    <w:rsid w:val="00522F44"/>
    <w:rsid w:val="00532F28"/>
    <w:rsid w:val="0054795D"/>
    <w:rsid w:val="00547AEA"/>
    <w:rsid w:val="005513EC"/>
    <w:rsid w:val="00562F5D"/>
    <w:rsid w:val="0057505C"/>
    <w:rsid w:val="005815B0"/>
    <w:rsid w:val="0059082A"/>
    <w:rsid w:val="00591965"/>
    <w:rsid w:val="00591B8A"/>
    <w:rsid w:val="005A0BCD"/>
    <w:rsid w:val="005A5B2B"/>
    <w:rsid w:val="005A6928"/>
    <w:rsid w:val="005B5DA3"/>
    <w:rsid w:val="005C36EA"/>
    <w:rsid w:val="005C3A3E"/>
    <w:rsid w:val="005C3AD2"/>
    <w:rsid w:val="005D7E8D"/>
    <w:rsid w:val="00613A52"/>
    <w:rsid w:val="00614767"/>
    <w:rsid w:val="00616C42"/>
    <w:rsid w:val="00641D95"/>
    <w:rsid w:val="006469C7"/>
    <w:rsid w:val="006623F9"/>
    <w:rsid w:val="00662F3D"/>
    <w:rsid w:val="00666A3A"/>
    <w:rsid w:val="00667EAF"/>
    <w:rsid w:val="006713FC"/>
    <w:rsid w:val="0069655F"/>
    <w:rsid w:val="006B1A8B"/>
    <w:rsid w:val="006C4CE3"/>
    <w:rsid w:val="006D10E2"/>
    <w:rsid w:val="006D480D"/>
    <w:rsid w:val="006D502B"/>
    <w:rsid w:val="006E56A4"/>
    <w:rsid w:val="006E7C57"/>
    <w:rsid w:val="006F138A"/>
    <w:rsid w:val="006F1A90"/>
    <w:rsid w:val="00700A93"/>
    <w:rsid w:val="007246EF"/>
    <w:rsid w:val="00727EA3"/>
    <w:rsid w:val="0073203C"/>
    <w:rsid w:val="00753C34"/>
    <w:rsid w:val="007545B2"/>
    <w:rsid w:val="0075516B"/>
    <w:rsid w:val="00756D1E"/>
    <w:rsid w:val="00767988"/>
    <w:rsid w:val="00773C18"/>
    <w:rsid w:val="00786D07"/>
    <w:rsid w:val="00786ED0"/>
    <w:rsid w:val="00787489"/>
    <w:rsid w:val="007968D2"/>
    <w:rsid w:val="007A4919"/>
    <w:rsid w:val="007A5748"/>
    <w:rsid w:val="007B1592"/>
    <w:rsid w:val="007B4326"/>
    <w:rsid w:val="007B66E7"/>
    <w:rsid w:val="007C1385"/>
    <w:rsid w:val="007D0BFA"/>
    <w:rsid w:val="007D2573"/>
    <w:rsid w:val="007D2D32"/>
    <w:rsid w:val="007D3216"/>
    <w:rsid w:val="007E088A"/>
    <w:rsid w:val="007E4260"/>
    <w:rsid w:val="007E5BAB"/>
    <w:rsid w:val="007F5BE9"/>
    <w:rsid w:val="007F754C"/>
    <w:rsid w:val="00810137"/>
    <w:rsid w:val="008102F7"/>
    <w:rsid w:val="0082327C"/>
    <w:rsid w:val="00834627"/>
    <w:rsid w:val="0084495F"/>
    <w:rsid w:val="00855914"/>
    <w:rsid w:val="00887A14"/>
    <w:rsid w:val="0089394C"/>
    <w:rsid w:val="00897A89"/>
    <w:rsid w:val="008A07AE"/>
    <w:rsid w:val="008C391A"/>
    <w:rsid w:val="008D0919"/>
    <w:rsid w:val="008D29B7"/>
    <w:rsid w:val="008E506B"/>
    <w:rsid w:val="008E7EA5"/>
    <w:rsid w:val="008F0261"/>
    <w:rsid w:val="008F2B59"/>
    <w:rsid w:val="008F2EA2"/>
    <w:rsid w:val="00900EDA"/>
    <w:rsid w:val="009023AF"/>
    <w:rsid w:val="009072F4"/>
    <w:rsid w:val="00912432"/>
    <w:rsid w:val="00915667"/>
    <w:rsid w:val="0092042F"/>
    <w:rsid w:val="009209C8"/>
    <w:rsid w:val="0093091C"/>
    <w:rsid w:val="0094705B"/>
    <w:rsid w:val="00951A20"/>
    <w:rsid w:val="00955D00"/>
    <w:rsid w:val="009563BC"/>
    <w:rsid w:val="009576E8"/>
    <w:rsid w:val="00963DC1"/>
    <w:rsid w:val="00966CF2"/>
    <w:rsid w:val="00966FB3"/>
    <w:rsid w:val="0097085F"/>
    <w:rsid w:val="00970D1D"/>
    <w:rsid w:val="00975580"/>
    <w:rsid w:val="00977F29"/>
    <w:rsid w:val="00996A2A"/>
    <w:rsid w:val="009B67FC"/>
    <w:rsid w:val="009D3F1A"/>
    <w:rsid w:val="009D561B"/>
    <w:rsid w:val="009D7993"/>
    <w:rsid w:val="009E08B0"/>
    <w:rsid w:val="009F0350"/>
    <w:rsid w:val="009F0F30"/>
    <w:rsid w:val="009F7C02"/>
    <w:rsid w:val="00A01DED"/>
    <w:rsid w:val="00A148BA"/>
    <w:rsid w:val="00A178F9"/>
    <w:rsid w:val="00A207F6"/>
    <w:rsid w:val="00A325CE"/>
    <w:rsid w:val="00A32D63"/>
    <w:rsid w:val="00A374C6"/>
    <w:rsid w:val="00A52B74"/>
    <w:rsid w:val="00A7518F"/>
    <w:rsid w:val="00A7610B"/>
    <w:rsid w:val="00AA3ABF"/>
    <w:rsid w:val="00AA4F98"/>
    <w:rsid w:val="00AB0617"/>
    <w:rsid w:val="00AB38C6"/>
    <w:rsid w:val="00AB5E8B"/>
    <w:rsid w:val="00AB705E"/>
    <w:rsid w:val="00AC04C1"/>
    <w:rsid w:val="00AC1DB2"/>
    <w:rsid w:val="00AC2AB6"/>
    <w:rsid w:val="00AC2DBA"/>
    <w:rsid w:val="00AC40B7"/>
    <w:rsid w:val="00AC6F7D"/>
    <w:rsid w:val="00AD610F"/>
    <w:rsid w:val="00AE666A"/>
    <w:rsid w:val="00AE7F43"/>
    <w:rsid w:val="00AF327B"/>
    <w:rsid w:val="00AF68AC"/>
    <w:rsid w:val="00B002E9"/>
    <w:rsid w:val="00B03F7C"/>
    <w:rsid w:val="00B07730"/>
    <w:rsid w:val="00B078C6"/>
    <w:rsid w:val="00B177B7"/>
    <w:rsid w:val="00B26224"/>
    <w:rsid w:val="00B403EC"/>
    <w:rsid w:val="00B40FAD"/>
    <w:rsid w:val="00B5072F"/>
    <w:rsid w:val="00B55604"/>
    <w:rsid w:val="00B57C6D"/>
    <w:rsid w:val="00B606D1"/>
    <w:rsid w:val="00B65C0F"/>
    <w:rsid w:val="00B75E4E"/>
    <w:rsid w:val="00B762B8"/>
    <w:rsid w:val="00B76C0E"/>
    <w:rsid w:val="00B86EE4"/>
    <w:rsid w:val="00B878C5"/>
    <w:rsid w:val="00B90934"/>
    <w:rsid w:val="00BA553F"/>
    <w:rsid w:val="00BA56FB"/>
    <w:rsid w:val="00BB2B97"/>
    <w:rsid w:val="00BB42DF"/>
    <w:rsid w:val="00BC4D45"/>
    <w:rsid w:val="00BC644F"/>
    <w:rsid w:val="00BE1A93"/>
    <w:rsid w:val="00C2204E"/>
    <w:rsid w:val="00C22720"/>
    <w:rsid w:val="00C26A2A"/>
    <w:rsid w:val="00C3038C"/>
    <w:rsid w:val="00C313EE"/>
    <w:rsid w:val="00C37968"/>
    <w:rsid w:val="00C432CC"/>
    <w:rsid w:val="00C43F90"/>
    <w:rsid w:val="00C46763"/>
    <w:rsid w:val="00C558F4"/>
    <w:rsid w:val="00C70FC7"/>
    <w:rsid w:val="00C75876"/>
    <w:rsid w:val="00C85566"/>
    <w:rsid w:val="00CA226D"/>
    <w:rsid w:val="00CA254B"/>
    <w:rsid w:val="00CA6C74"/>
    <w:rsid w:val="00CB2A86"/>
    <w:rsid w:val="00CD500F"/>
    <w:rsid w:val="00CF4DCE"/>
    <w:rsid w:val="00D07273"/>
    <w:rsid w:val="00D10BD6"/>
    <w:rsid w:val="00D145C6"/>
    <w:rsid w:val="00D253ED"/>
    <w:rsid w:val="00D315EA"/>
    <w:rsid w:val="00D35B93"/>
    <w:rsid w:val="00D76C5E"/>
    <w:rsid w:val="00D85788"/>
    <w:rsid w:val="00D87376"/>
    <w:rsid w:val="00DA4E69"/>
    <w:rsid w:val="00DB1D00"/>
    <w:rsid w:val="00DC2F37"/>
    <w:rsid w:val="00DC2FBE"/>
    <w:rsid w:val="00DD1F13"/>
    <w:rsid w:val="00DD45CC"/>
    <w:rsid w:val="00DE1636"/>
    <w:rsid w:val="00DE2682"/>
    <w:rsid w:val="00DE304B"/>
    <w:rsid w:val="00DE7012"/>
    <w:rsid w:val="00DF3D43"/>
    <w:rsid w:val="00DF5FB0"/>
    <w:rsid w:val="00E07715"/>
    <w:rsid w:val="00E20278"/>
    <w:rsid w:val="00E31729"/>
    <w:rsid w:val="00E36E9F"/>
    <w:rsid w:val="00E408CF"/>
    <w:rsid w:val="00E42140"/>
    <w:rsid w:val="00E432CE"/>
    <w:rsid w:val="00E449B2"/>
    <w:rsid w:val="00E463E1"/>
    <w:rsid w:val="00E63C8E"/>
    <w:rsid w:val="00E74A30"/>
    <w:rsid w:val="00E93109"/>
    <w:rsid w:val="00E94F7A"/>
    <w:rsid w:val="00EA34B7"/>
    <w:rsid w:val="00EB062A"/>
    <w:rsid w:val="00EB29D0"/>
    <w:rsid w:val="00EC24CF"/>
    <w:rsid w:val="00ED3028"/>
    <w:rsid w:val="00ED57E7"/>
    <w:rsid w:val="00EE7054"/>
    <w:rsid w:val="00EF48DE"/>
    <w:rsid w:val="00F02B34"/>
    <w:rsid w:val="00F10BD6"/>
    <w:rsid w:val="00F13907"/>
    <w:rsid w:val="00F1418D"/>
    <w:rsid w:val="00F22EBA"/>
    <w:rsid w:val="00F25E24"/>
    <w:rsid w:val="00F304D6"/>
    <w:rsid w:val="00F41345"/>
    <w:rsid w:val="00F53857"/>
    <w:rsid w:val="00F56BBE"/>
    <w:rsid w:val="00F5729C"/>
    <w:rsid w:val="00F64B90"/>
    <w:rsid w:val="00F64C6E"/>
    <w:rsid w:val="00F80EFD"/>
    <w:rsid w:val="00F849FC"/>
    <w:rsid w:val="00F85605"/>
    <w:rsid w:val="00F87B90"/>
    <w:rsid w:val="00F90421"/>
    <w:rsid w:val="00F945BC"/>
    <w:rsid w:val="00F95802"/>
    <w:rsid w:val="00FA13F1"/>
    <w:rsid w:val="00FA1739"/>
    <w:rsid w:val="00FC6ECA"/>
    <w:rsid w:val="00FD0071"/>
    <w:rsid w:val="00FE65AB"/>
    <w:rsid w:val="00FF6033"/>
  </w:rsids>
  <m:mathPr>
    <m:mathFont m:val="Cambria Math"/>
    <m:brkBin m:val="before"/>
    <m:brkBinSub m:val="--"/>
    <m:smallFrac m:val="off"/>
    <m:dispDef/>
    <m:lMargin m:val="0"/>
    <m:rMargin m:val="0"/>
    <m:defJc m:val="centerGroup"/>
    <m:wrapIndent m:val="1440"/>
    <m:intLim m:val="subSup"/>
    <m:naryLim m:val="undOvr"/>
  </m:mathPr>
  <w:uiCompat97To2003/>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0C4"/>
    <w:pPr>
      <w:widowControl w:val="0"/>
    </w:pPr>
    <w:rPr>
      <w:rFonts w:cs="Courier New"/>
      <w:color w:val="000000"/>
      <w:sz w:val="24"/>
      <w:szCs w:val="24"/>
      <w:lang w:val="de-DE" w:eastAsia="de-DE"/>
    </w:rPr>
  </w:style>
  <w:style w:type="paragraph" w:styleId="Heading1">
    <w:name w:val="heading 1"/>
    <w:basedOn w:val="Normal"/>
    <w:next w:val="Normal"/>
    <w:link w:val="Heading1Char"/>
    <w:uiPriority w:val="99"/>
    <w:qFormat/>
    <w:rsid w:val="007E5BAB"/>
    <w:pPr>
      <w:keepNext/>
      <w:keepLines/>
      <w:spacing w:before="240"/>
      <w:outlineLvl w:val="0"/>
    </w:pPr>
    <w:rPr>
      <w:rFonts w:ascii="Cambria" w:hAnsi="Cambria" w:cs="Times New Roman"/>
      <w:color w:val="365F91"/>
      <w:sz w:val="32"/>
      <w:szCs w:val="32"/>
    </w:rPr>
  </w:style>
  <w:style w:type="paragraph" w:styleId="Heading3">
    <w:name w:val="heading 3"/>
    <w:basedOn w:val="Normal"/>
    <w:next w:val="Normal"/>
    <w:link w:val="Heading3Char"/>
    <w:uiPriority w:val="99"/>
    <w:qFormat/>
    <w:rsid w:val="007E5BAB"/>
    <w:pPr>
      <w:keepNext/>
      <w:keepLines/>
      <w:spacing w:before="40"/>
      <w:outlineLvl w:val="2"/>
    </w:pPr>
    <w:rPr>
      <w:rFonts w:ascii="Cambria" w:hAnsi="Cambria" w:cs="Times New Roman"/>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E5BAB"/>
    <w:rPr>
      <w:rFonts w:ascii="Cambria" w:hAnsi="Cambria" w:cs="Times New Roman"/>
      <w:color w:val="365F91"/>
      <w:sz w:val="32"/>
      <w:szCs w:val="32"/>
      <w:lang w:val="de-DE" w:eastAsia="de-DE"/>
    </w:rPr>
  </w:style>
  <w:style w:type="character" w:customStyle="1" w:styleId="Heading3Char">
    <w:name w:val="Heading 3 Char"/>
    <w:basedOn w:val="DefaultParagraphFont"/>
    <w:link w:val="Heading3"/>
    <w:uiPriority w:val="99"/>
    <w:locked/>
    <w:rsid w:val="007E5BAB"/>
    <w:rPr>
      <w:rFonts w:ascii="Cambria" w:hAnsi="Cambria" w:cs="Times New Roman"/>
      <w:color w:val="243F60"/>
      <w:sz w:val="24"/>
      <w:szCs w:val="24"/>
      <w:lang w:val="de-DE" w:eastAsia="de-DE"/>
    </w:rPr>
  </w:style>
  <w:style w:type="character" w:customStyle="1" w:styleId="berschrift1">
    <w:name w:val="Überschrift #1_"/>
    <w:link w:val="berschrift10"/>
    <w:uiPriority w:val="99"/>
    <w:locked/>
    <w:rsid w:val="0049420B"/>
    <w:rPr>
      <w:lang w:val="en-US" w:eastAsia="en-US"/>
    </w:rPr>
  </w:style>
  <w:style w:type="paragraph" w:customStyle="1" w:styleId="berschrift10">
    <w:name w:val="Überschrift #1"/>
    <w:basedOn w:val="Normal"/>
    <w:link w:val="berschrift1"/>
    <w:uiPriority w:val="99"/>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uiPriority w:val="99"/>
    <w:locked/>
    <w:rsid w:val="0049420B"/>
  </w:style>
  <w:style w:type="paragraph" w:customStyle="1" w:styleId="Flietext31">
    <w:name w:val="Fließtext (3)1"/>
    <w:basedOn w:val="Normal"/>
    <w:link w:val="Flietext3"/>
    <w:uiPriority w:val="99"/>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uiPriority w:val="99"/>
    <w:locked/>
    <w:rsid w:val="0049420B"/>
    <w:rPr>
      <w:sz w:val="22"/>
      <w:lang w:val="en-US" w:eastAsia="en-US"/>
    </w:rPr>
  </w:style>
  <w:style w:type="paragraph" w:customStyle="1" w:styleId="Flietext54">
    <w:name w:val="Fließtext (54)"/>
    <w:basedOn w:val="Normal"/>
    <w:link w:val="Flietext54Exact"/>
    <w:uiPriority w:val="99"/>
    <w:rsid w:val="0049420B"/>
    <w:pPr>
      <w:shd w:val="clear" w:color="auto" w:fill="FFFFFF"/>
      <w:spacing w:line="240" w:lineRule="atLeast"/>
      <w:ind w:firstLine="29"/>
    </w:pPr>
    <w:rPr>
      <w:rFonts w:cs="Times New Roman"/>
      <w:color w:val="auto"/>
      <w:sz w:val="22"/>
      <w:szCs w:val="20"/>
      <w:lang w:val="en-US" w:eastAsia="en-US"/>
    </w:rPr>
  </w:style>
  <w:style w:type="character" w:customStyle="1" w:styleId="Flietext2">
    <w:name w:val="Fließtext (2)_"/>
    <w:link w:val="Flietext20"/>
    <w:uiPriority w:val="99"/>
    <w:locked/>
    <w:rsid w:val="0049420B"/>
    <w:rPr>
      <w:b/>
    </w:rPr>
  </w:style>
  <w:style w:type="paragraph" w:customStyle="1" w:styleId="Flietext20">
    <w:name w:val="Fließtext (2)"/>
    <w:basedOn w:val="Normal"/>
    <w:link w:val="Flietext2"/>
    <w:uiPriority w:val="99"/>
    <w:rsid w:val="0049420B"/>
    <w:pPr>
      <w:shd w:val="clear" w:color="auto" w:fill="FFFFFF"/>
      <w:spacing w:line="241" w:lineRule="exact"/>
      <w:ind w:hanging="98"/>
    </w:pPr>
    <w:rPr>
      <w:rFonts w:cs="Times New Roman"/>
      <w:b/>
      <w:color w:val="auto"/>
      <w:sz w:val="20"/>
      <w:szCs w:val="20"/>
      <w:lang w:val="de-AT" w:eastAsia="de-AT"/>
    </w:rPr>
  </w:style>
  <w:style w:type="character" w:customStyle="1" w:styleId="Flietext4">
    <w:name w:val="Fließtext (4)_"/>
    <w:link w:val="Flietext40"/>
    <w:uiPriority w:val="99"/>
    <w:locked/>
    <w:rsid w:val="0049420B"/>
  </w:style>
  <w:style w:type="paragraph" w:customStyle="1" w:styleId="Flietext40">
    <w:name w:val="Fließtext (4)"/>
    <w:basedOn w:val="Normal"/>
    <w:link w:val="Flietext4"/>
    <w:uiPriority w:val="99"/>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uiPriority w:val="99"/>
    <w:locked/>
    <w:rsid w:val="0049420B"/>
  </w:style>
  <w:style w:type="paragraph" w:customStyle="1" w:styleId="Flietext51">
    <w:name w:val="Fließtext (5)1"/>
    <w:basedOn w:val="Normal"/>
    <w:link w:val="Flietext5"/>
    <w:uiPriority w:val="99"/>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uiPriority w:val="99"/>
    <w:locked/>
    <w:rsid w:val="0049420B"/>
    <w:rPr>
      <w:spacing w:val="-20"/>
      <w:sz w:val="28"/>
      <w:lang w:val="en-US" w:eastAsia="en-US"/>
    </w:rPr>
  </w:style>
  <w:style w:type="paragraph" w:customStyle="1" w:styleId="Flietext60">
    <w:name w:val="Fließtext (6)"/>
    <w:basedOn w:val="Normal"/>
    <w:link w:val="Flietext6"/>
    <w:uiPriority w:val="99"/>
    <w:rsid w:val="0049420B"/>
    <w:pPr>
      <w:shd w:val="clear" w:color="auto" w:fill="FFFFFF"/>
      <w:spacing w:line="238" w:lineRule="exact"/>
      <w:ind w:hanging="1"/>
      <w:jc w:val="both"/>
    </w:pPr>
    <w:rPr>
      <w:rFonts w:cs="Times New Roman"/>
      <w:color w:val="auto"/>
      <w:spacing w:val="-20"/>
      <w:sz w:val="28"/>
      <w:szCs w:val="20"/>
      <w:lang w:val="en-US" w:eastAsia="en-US"/>
    </w:rPr>
  </w:style>
  <w:style w:type="character" w:customStyle="1" w:styleId="Flietext7">
    <w:name w:val="Fließtext (7)_"/>
    <w:link w:val="Flietext70"/>
    <w:uiPriority w:val="99"/>
    <w:locked/>
    <w:rsid w:val="0049420B"/>
    <w:rPr>
      <w:sz w:val="22"/>
    </w:rPr>
  </w:style>
  <w:style w:type="paragraph" w:customStyle="1" w:styleId="Flietext70">
    <w:name w:val="Fließtext (7)"/>
    <w:basedOn w:val="Normal"/>
    <w:link w:val="Flietext7"/>
    <w:uiPriority w:val="99"/>
    <w:rsid w:val="0049420B"/>
    <w:pPr>
      <w:shd w:val="clear" w:color="auto" w:fill="FFFFFF"/>
      <w:spacing w:before="60" w:line="241" w:lineRule="exact"/>
      <w:ind w:hanging="1"/>
      <w:jc w:val="both"/>
    </w:pPr>
    <w:rPr>
      <w:rFonts w:cs="Times New Roman"/>
      <w:color w:val="auto"/>
      <w:sz w:val="22"/>
      <w:szCs w:val="20"/>
      <w:lang w:val="de-AT" w:eastAsia="de-AT"/>
    </w:rPr>
  </w:style>
  <w:style w:type="character" w:customStyle="1" w:styleId="Flietext8">
    <w:name w:val="Fließtext (8)_"/>
    <w:link w:val="Flietext80"/>
    <w:uiPriority w:val="99"/>
    <w:locked/>
    <w:rsid w:val="0049420B"/>
    <w:rPr>
      <w:spacing w:val="-10"/>
      <w:sz w:val="26"/>
    </w:rPr>
  </w:style>
  <w:style w:type="paragraph" w:customStyle="1" w:styleId="Flietext80">
    <w:name w:val="Fließtext (8)"/>
    <w:basedOn w:val="Normal"/>
    <w:link w:val="Flietext8"/>
    <w:uiPriority w:val="99"/>
    <w:rsid w:val="0049420B"/>
    <w:pPr>
      <w:shd w:val="clear" w:color="auto" w:fill="FFFFFF"/>
      <w:spacing w:before="60" w:line="238" w:lineRule="exact"/>
      <w:ind w:hanging="1"/>
      <w:jc w:val="both"/>
    </w:pPr>
    <w:rPr>
      <w:rFonts w:cs="Times New Roman"/>
      <w:color w:val="auto"/>
      <w:spacing w:val="-10"/>
      <w:sz w:val="26"/>
      <w:szCs w:val="20"/>
      <w:lang w:val="de-AT" w:eastAsia="de-AT"/>
    </w:rPr>
  </w:style>
  <w:style w:type="character" w:customStyle="1" w:styleId="Flietext9">
    <w:name w:val="Fließtext (9)_"/>
    <w:link w:val="Flietext90"/>
    <w:uiPriority w:val="99"/>
    <w:locked/>
    <w:rsid w:val="0049420B"/>
    <w:rPr>
      <w:spacing w:val="-20"/>
      <w:sz w:val="26"/>
    </w:rPr>
  </w:style>
  <w:style w:type="paragraph" w:customStyle="1" w:styleId="Flietext90">
    <w:name w:val="Fließtext (9)"/>
    <w:basedOn w:val="Normal"/>
    <w:link w:val="Flietext9"/>
    <w:uiPriority w:val="99"/>
    <w:rsid w:val="0049420B"/>
    <w:pPr>
      <w:shd w:val="clear" w:color="auto" w:fill="FFFFFF"/>
      <w:spacing w:before="60" w:line="238" w:lineRule="exact"/>
      <w:ind w:hanging="6"/>
    </w:pPr>
    <w:rPr>
      <w:rFonts w:cs="Times New Roman"/>
      <w:color w:val="auto"/>
      <w:spacing w:val="-20"/>
      <w:sz w:val="26"/>
      <w:szCs w:val="20"/>
      <w:lang w:val="de-AT" w:eastAsia="de-AT"/>
    </w:rPr>
  </w:style>
  <w:style w:type="character" w:customStyle="1" w:styleId="Flietext10">
    <w:name w:val="Fließtext (10)_"/>
    <w:link w:val="Flietext100"/>
    <w:uiPriority w:val="99"/>
    <w:locked/>
    <w:rsid w:val="0049420B"/>
  </w:style>
  <w:style w:type="paragraph" w:customStyle="1" w:styleId="Flietext100">
    <w:name w:val="Fließtext (10)"/>
    <w:basedOn w:val="Normal"/>
    <w:link w:val="Flietext10"/>
    <w:uiPriority w:val="99"/>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uiPriority w:val="99"/>
    <w:locked/>
    <w:rsid w:val="0049420B"/>
    <w:rPr>
      <w:spacing w:val="20"/>
    </w:rPr>
  </w:style>
  <w:style w:type="paragraph" w:customStyle="1" w:styleId="Flietext110">
    <w:name w:val="Fließtext (11)"/>
    <w:basedOn w:val="Normal"/>
    <w:link w:val="Flietext11"/>
    <w:uiPriority w:val="99"/>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uiPriority w:val="99"/>
    <w:locked/>
    <w:rsid w:val="0049420B"/>
    <w:rPr>
      <w:b/>
      <w:spacing w:val="10"/>
    </w:rPr>
  </w:style>
  <w:style w:type="paragraph" w:customStyle="1" w:styleId="Flietext120">
    <w:name w:val="Fließtext (12)"/>
    <w:basedOn w:val="Normal"/>
    <w:link w:val="Flietext12"/>
    <w:uiPriority w:val="99"/>
    <w:rsid w:val="0049420B"/>
    <w:pPr>
      <w:shd w:val="clear" w:color="auto" w:fill="FFFFFF"/>
      <w:spacing w:line="479" w:lineRule="exact"/>
      <w:ind w:hanging="8"/>
    </w:pPr>
    <w:rPr>
      <w:rFonts w:cs="Times New Roman"/>
      <w:b/>
      <w:color w:val="auto"/>
      <w:spacing w:val="10"/>
      <w:sz w:val="20"/>
      <w:szCs w:val="20"/>
      <w:lang w:val="de-AT" w:eastAsia="de-AT"/>
    </w:rPr>
  </w:style>
  <w:style w:type="character" w:customStyle="1" w:styleId="Flietext13">
    <w:name w:val="Fließtext (13)_"/>
    <w:link w:val="Flietext130"/>
    <w:uiPriority w:val="99"/>
    <w:locked/>
    <w:rsid w:val="0049420B"/>
    <w:rPr>
      <w:sz w:val="11"/>
    </w:rPr>
  </w:style>
  <w:style w:type="paragraph" w:customStyle="1" w:styleId="Flietext130">
    <w:name w:val="Fließtext (13)"/>
    <w:basedOn w:val="Normal"/>
    <w:link w:val="Flietext13"/>
    <w:uiPriority w:val="99"/>
    <w:rsid w:val="0049420B"/>
    <w:pPr>
      <w:shd w:val="clear" w:color="auto" w:fill="FFFFFF"/>
      <w:spacing w:line="479" w:lineRule="exact"/>
      <w:ind w:firstLine="9"/>
    </w:pPr>
    <w:rPr>
      <w:rFonts w:cs="Times New Roman"/>
      <w:color w:val="auto"/>
      <w:sz w:val="11"/>
      <w:szCs w:val="20"/>
      <w:lang w:val="de-AT" w:eastAsia="de-AT"/>
    </w:rPr>
  </w:style>
  <w:style w:type="character" w:customStyle="1" w:styleId="Flietext14">
    <w:name w:val="Fließtext (14)_"/>
    <w:link w:val="Flietext140"/>
    <w:uiPriority w:val="99"/>
    <w:locked/>
    <w:rsid w:val="0049420B"/>
    <w:rPr>
      <w:sz w:val="24"/>
      <w:lang w:val="en-US" w:eastAsia="en-US"/>
    </w:rPr>
  </w:style>
  <w:style w:type="paragraph" w:customStyle="1" w:styleId="Flietext140">
    <w:name w:val="Fließtext (14)"/>
    <w:basedOn w:val="Normal"/>
    <w:link w:val="Flietext14"/>
    <w:uiPriority w:val="99"/>
    <w:rsid w:val="0049420B"/>
    <w:pPr>
      <w:shd w:val="clear" w:color="auto" w:fill="FFFFFF"/>
      <w:spacing w:after="720" w:line="240" w:lineRule="atLeast"/>
      <w:ind w:firstLine="10"/>
    </w:pPr>
    <w:rPr>
      <w:rFonts w:cs="Times New Roman"/>
      <w:color w:val="auto"/>
      <w:szCs w:val="20"/>
      <w:lang w:val="en-US" w:eastAsia="en-US"/>
    </w:rPr>
  </w:style>
  <w:style w:type="character" w:customStyle="1" w:styleId="Flietext15">
    <w:name w:val="Fließtext (15)_"/>
    <w:link w:val="Flietext150"/>
    <w:uiPriority w:val="99"/>
    <w:locked/>
    <w:rsid w:val="0049420B"/>
    <w:rPr>
      <w:sz w:val="12"/>
    </w:rPr>
  </w:style>
  <w:style w:type="paragraph" w:customStyle="1" w:styleId="Flietext150">
    <w:name w:val="Fließtext (15)"/>
    <w:basedOn w:val="Normal"/>
    <w:link w:val="Flietext15"/>
    <w:uiPriority w:val="99"/>
    <w:rsid w:val="0049420B"/>
    <w:pPr>
      <w:shd w:val="clear" w:color="auto" w:fill="FFFFFF"/>
      <w:spacing w:line="479" w:lineRule="exact"/>
      <w:ind w:hanging="3"/>
    </w:pPr>
    <w:rPr>
      <w:rFonts w:cs="Times New Roman"/>
      <w:color w:val="auto"/>
      <w:sz w:val="12"/>
      <w:szCs w:val="20"/>
      <w:lang w:val="de-AT" w:eastAsia="de-AT"/>
    </w:rPr>
  </w:style>
  <w:style w:type="character" w:customStyle="1" w:styleId="Flietext16">
    <w:name w:val="Fließtext (16)_"/>
    <w:link w:val="Flietext160"/>
    <w:uiPriority w:val="99"/>
    <w:locked/>
    <w:rsid w:val="0049420B"/>
    <w:rPr>
      <w:sz w:val="11"/>
    </w:rPr>
  </w:style>
  <w:style w:type="paragraph" w:customStyle="1" w:styleId="Flietext160">
    <w:name w:val="Fließtext (16)"/>
    <w:basedOn w:val="Normal"/>
    <w:link w:val="Flietext16"/>
    <w:uiPriority w:val="99"/>
    <w:rsid w:val="0049420B"/>
    <w:pPr>
      <w:shd w:val="clear" w:color="auto" w:fill="FFFFFF"/>
      <w:spacing w:line="479" w:lineRule="exact"/>
      <w:ind w:hanging="3"/>
    </w:pPr>
    <w:rPr>
      <w:rFonts w:cs="Times New Roman"/>
      <w:color w:val="auto"/>
      <w:sz w:val="11"/>
      <w:szCs w:val="20"/>
      <w:lang w:val="de-AT" w:eastAsia="de-AT"/>
    </w:rPr>
  </w:style>
  <w:style w:type="character" w:customStyle="1" w:styleId="Flietext17">
    <w:name w:val="Fließtext (17)_"/>
    <w:link w:val="Flietext170"/>
    <w:uiPriority w:val="99"/>
    <w:locked/>
    <w:rsid w:val="0049420B"/>
    <w:rPr>
      <w:sz w:val="12"/>
    </w:rPr>
  </w:style>
  <w:style w:type="paragraph" w:customStyle="1" w:styleId="Flietext170">
    <w:name w:val="Fließtext (17)"/>
    <w:basedOn w:val="Normal"/>
    <w:link w:val="Flietext17"/>
    <w:uiPriority w:val="99"/>
    <w:rsid w:val="0049420B"/>
    <w:pPr>
      <w:shd w:val="clear" w:color="auto" w:fill="FFFFFF"/>
      <w:spacing w:line="475" w:lineRule="exact"/>
      <w:ind w:hanging="3"/>
    </w:pPr>
    <w:rPr>
      <w:rFonts w:cs="Times New Roman"/>
      <w:color w:val="auto"/>
      <w:sz w:val="12"/>
      <w:szCs w:val="20"/>
      <w:lang w:val="de-AT" w:eastAsia="de-AT"/>
    </w:rPr>
  </w:style>
  <w:style w:type="character" w:customStyle="1" w:styleId="Flietext18">
    <w:name w:val="Fließtext (18)_"/>
    <w:link w:val="Flietext180"/>
    <w:uiPriority w:val="99"/>
    <w:locked/>
    <w:rsid w:val="0049420B"/>
    <w:rPr>
      <w:sz w:val="11"/>
    </w:rPr>
  </w:style>
  <w:style w:type="paragraph" w:customStyle="1" w:styleId="Flietext180">
    <w:name w:val="Fließtext (18)"/>
    <w:basedOn w:val="Normal"/>
    <w:link w:val="Flietext18"/>
    <w:uiPriority w:val="99"/>
    <w:rsid w:val="0049420B"/>
    <w:pPr>
      <w:shd w:val="clear" w:color="auto" w:fill="FFFFFF"/>
      <w:spacing w:line="475" w:lineRule="exact"/>
      <w:ind w:hanging="3"/>
    </w:pPr>
    <w:rPr>
      <w:rFonts w:cs="Times New Roman"/>
      <w:color w:val="auto"/>
      <w:sz w:val="11"/>
      <w:szCs w:val="20"/>
      <w:lang w:val="de-AT" w:eastAsia="de-AT"/>
    </w:rPr>
  </w:style>
  <w:style w:type="character" w:customStyle="1" w:styleId="berschrift12">
    <w:name w:val="Überschrift #1 (2)_"/>
    <w:link w:val="berschrift120"/>
    <w:uiPriority w:val="99"/>
    <w:locked/>
    <w:rsid w:val="0049420B"/>
    <w:rPr>
      <w:spacing w:val="-20"/>
      <w:sz w:val="28"/>
      <w:lang w:val="en-US" w:eastAsia="en-US"/>
    </w:rPr>
  </w:style>
  <w:style w:type="paragraph" w:customStyle="1" w:styleId="berschrift120">
    <w:name w:val="Überschrift #1 (2)"/>
    <w:basedOn w:val="Normal"/>
    <w:link w:val="berschrift12"/>
    <w:uiPriority w:val="99"/>
    <w:rsid w:val="0049420B"/>
    <w:pPr>
      <w:shd w:val="clear" w:color="auto" w:fill="FFFFFF"/>
      <w:spacing w:after="840" w:line="240" w:lineRule="atLeast"/>
      <w:ind w:hanging="8"/>
      <w:outlineLvl w:val="0"/>
    </w:pPr>
    <w:rPr>
      <w:rFonts w:cs="Times New Roman"/>
      <w:color w:val="auto"/>
      <w:spacing w:val="-20"/>
      <w:sz w:val="28"/>
      <w:szCs w:val="20"/>
      <w:lang w:val="en-US" w:eastAsia="en-US"/>
    </w:rPr>
  </w:style>
  <w:style w:type="character" w:customStyle="1" w:styleId="Flietext19">
    <w:name w:val="Fließtext (19)_"/>
    <w:link w:val="Flietext190"/>
    <w:uiPriority w:val="99"/>
    <w:locked/>
    <w:rsid w:val="0049420B"/>
    <w:rPr>
      <w:sz w:val="11"/>
    </w:rPr>
  </w:style>
  <w:style w:type="paragraph" w:customStyle="1" w:styleId="Flietext190">
    <w:name w:val="Fließtext (19)"/>
    <w:basedOn w:val="Normal"/>
    <w:link w:val="Flietext1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200">
    <w:name w:val="Fließtext (20)_"/>
    <w:link w:val="Flietext201"/>
    <w:uiPriority w:val="99"/>
    <w:locked/>
    <w:rsid w:val="0049420B"/>
    <w:rPr>
      <w:sz w:val="12"/>
    </w:rPr>
  </w:style>
  <w:style w:type="paragraph" w:customStyle="1" w:styleId="Flietext201">
    <w:name w:val="Fließtext (20)"/>
    <w:basedOn w:val="Normal"/>
    <w:link w:val="Flietext200"/>
    <w:uiPriority w:val="99"/>
    <w:rsid w:val="0049420B"/>
    <w:pPr>
      <w:shd w:val="clear" w:color="auto" w:fill="FFFFFF"/>
      <w:spacing w:line="479" w:lineRule="exact"/>
      <w:jc w:val="center"/>
    </w:pPr>
    <w:rPr>
      <w:rFonts w:cs="Times New Roman"/>
      <w:color w:val="auto"/>
      <w:sz w:val="12"/>
      <w:szCs w:val="20"/>
      <w:lang w:val="de-AT" w:eastAsia="de-AT"/>
    </w:rPr>
  </w:style>
  <w:style w:type="character" w:customStyle="1" w:styleId="Flietext21">
    <w:name w:val="Fließtext (21)_"/>
    <w:link w:val="Flietext210"/>
    <w:uiPriority w:val="99"/>
    <w:locked/>
    <w:rsid w:val="0049420B"/>
    <w:rPr>
      <w:sz w:val="12"/>
    </w:rPr>
  </w:style>
  <w:style w:type="paragraph" w:customStyle="1" w:styleId="Flietext210">
    <w:name w:val="Fließtext (21)"/>
    <w:basedOn w:val="Normal"/>
    <w:link w:val="Flietext21"/>
    <w:uiPriority w:val="99"/>
    <w:rsid w:val="0049420B"/>
    <w:pPr>
      <w:shd w:val="clear" w:color="auto" w:fill="FFFFFF"/>
      <w:spacing w:line="479" w:lineRule="exact"/>
      <w:ind w:firstLine="8"/>
    </w:pPr>
    <w:rPr>
      <w:rFonts w:cs="Times New Roman"/>
      <w:color w:val="auto"/>
      <w:sz w:val="12"/>
      <w:szCs w:val="20"/>
      <w:lang w:val="de-AT" w:eastAsia="de-AT"/>
    </w:rPr>
  </w:style>
  <w:style w:type="character" w:customStyle="1" w:styleId="Flietext22">
    <w:name w:val="Fließtext (22)_"/>
    <w:link w:val="Flietext220"/>
    <w:uiPriority w:val="99"/>
    <w:locked/>
    <w:rsid w:val="0049420B"/>
    <w:rPr>
      <w:sz w:val="12"/>
    </w:rPr>
  </w:style>
  <w:style w:type="paragraph" w:customStyle="1" w:styleId="Flietext220">
    <w:name w:val="Fließtext (22)"/>
    <w:basedOn w:val="Normal"/>
    <w:link w:val="Flietext22"/>
    <w:uiPriority w:val="99"/>
    <w:rsid w:val="0049420B"/>
    <w:pPr>
      <w:shd w:val="clear" w:color="auto" w:fill="FFFFFF"/>
      <w:spacing w:line="472" w:lineRule="exact"/>
      <w:ind w:firstLine="8"/>
    </w:pPr>
    <w:rPr>
      <w:rFonts w:cs="Times New Roman"/>
      <w:color w:val="auto"/>
      <w:sz w:val="12"/>
      <w:szCs w:val="20"/>
      <w:lang w:val="de-AT" w:eastAsia="de-AT"/>
    </w:rPr>
  </w:style>
  <w:style w:type="character" w:customStyle="1" w:styleId="berschrift13">
    <w:name w:val="Überschrift #1 (3)_"/>
    <w:link w:val="berschrift130"/>
    <w:uiPriority w:val="99"/>
    <w:locked/>
    <w:rsid w:val="0049420B"/>
    <w:rPr>
      <w:b/>
      <w:lang w:val="en-US" w:eastAsia="en-US"/>
    </w:rPr>
  </w:style>
  <w:style w:type="paragraph" w:customStyle="1" w:styleId="berschrift130">
    <w:name w:val="Überschrift #1 (3)"/>
    <w:basedOn w:val="Normal"/>
    <w:link w:val="berschrift13"/>
    <w:uiPriority w:val="99"/>
    <w:rsid w:val="0049420B"/>
    <w:pPr>
      <w:shd w:val="clear" w:color="auto" w:fill="FFFFFF"/>
      <w:spacing w:after="660" w:line="240" w:lineRule="atLeast"/>
      <w:ind w:hanging="4"/>
      <w:outlineLvl w:val="0"/>
    </w:pPr>
    <w:rPr>
      <w:rFonts w:cs="Times New Roman"/>
      <w:b/>
      <w:color w:val="auto"/>
      <w:sz w:val="20"/>
      <w:szCs w:val="20"/>
      <w:lang w:val="en-US" w:eastAsia="en-US"/>
    </w:rPr>
  </w:style>
  <w:style w:type="character" w:customStyle="1" w:styleId="Flietext23">
    <w:name w:val="Fließtext (23)_"/>
    <w:link w:val="Flietext230"/>
    <w:uiPriority w:val="99"/>
    <w:locked/>
    <w:rsid w:val="0049420B"/>
    <w:rPr>
      <w:sz w:val="11"/>
    </w:rPr>
  </w:style>
  <w:style w:type="paragraph" w:customStyle="1" w:styleId="Flietext230">
    <w:name w:val="Fließtext (23)"/>
    <w:basedOn w:val="Normal"/>
    <w:link w:val="Flietext23"/>
    <w:uiPriority w:val="99"/>
    <w:rsid w:val="0049420B"/>
    <w:pPr>
      <w:shd w:val="clear" w:color="auto" w:fill="FFFFFF"/>
      <w:spacing w:line="479" w:lineRule="exact"/>
      <w:ind w:hanging="6"/>
    </w:pPr>
    <w:rPr>
      <w:rFonts w:cs="Times New Roman"/>
      <w:color w:val="auto"/>
      <w:sz w:val="11"/>
      <w:szCs w:val="20"/>
      <w:lang w:val="de-AT" w:eastAsia="de-AT"/>
    </w:rPr>
  </w:style>
  <w:style w:type="character" w:customStyle="1" w:styleId="Flietext24">
    <w:name w:val="Fließtext (24)_"/>
    <w:link w:val="Flietext240"/>
    <w:uiPriority w:val="99"/>
    <w:locked/>
    <w:rsid w:val="0049420B"/>
    <w:rPr>
      <w:sz w:val="11"/>
    </w:rPr>
  </w:style>
  <w:style w:type="paragraph" w:customStyle="1" w:styleId="Flietext240">
    <w:name w:val="Fließtext (24)"/>
    <w:basedOn w:val="Normal"/>
    <w:link w:val="Flietext24"/>
    <w:uiPriority w:val="99"/>
    <w:rsid w:val="0049420B"/>
    <w:pPr>
      <w:shd w:val="clear" w:color="auto" w:fill="FFFFFF"/>
      <w:spacing w:line="479" w:lineRule="exact"/>
      <w:jc w:val="center"/>
    </w:pPr>
    <w:rPr>
      <w:rFonts w:cs="Times New Roman"/>
      <w:color w:val="auto"/>
      <w:sz w:val="11"/>
      <w:szCs w:val="20"/>
      <w:lang w:val="de-AT" w:eastAsia="de-AT"/>
    </w:rPr>
  </w:style>
  <w:style w:type="character" w:customStyle="1" w:styleId="Flietext25">
    <w:name w:val="Fließtext (25)_"/>
    <w:link w:val="Flietext250"/>
    <w:uiPriority w:val="99"/>
    <w:locked/>
    <w:rsid w:val="0049420B"/>
    <w:rPr>
      <w:sz w:val="11"/>
    </w:rPr>
  </w:style>
  <w:style w:type="paragraph" w:customStyle="1" w:styleId="Flietext250">
    <w:name w:val="Fließtext (25)"/>
    <w:basedOn w:val="Normal"/>
    <w:link w:val="Flietext25"/>
    <w:uiPriority w:val="99"/>
    <w:rsid w:val="0049420B"/>
    <w:pPr>
      <w:shd w:val="clear" w:color="auto" w:fill="FFFFFF"/>
      <w:spacing w:line="472" w:lineRule="exact"/>
      <w:ind w:firstLine="8"/>
    </w:pPr>
    <w:rPr>
      <w:rFonts w:cs="Times New Roman"/>
      <w:color w:val="auto"/>
      <w:sz w:val="11"/>
      <w:szCs w:val="20"/>
      <w:lang w:val="de-AT" w:eastAsia="de-AT"/>
    </w:rPr>
  </w:style>
  <w:style w:type="character" w:customStyle="1" w:styleId="berschrift14">
    <w:name w:val="Überschrift #1 (4)_"/>
    <w:link w:val="berschrift140"/>
    <w:uiPriority w:val="99"/>
    <w:locked/>
    <w:rsid w:val="0049420B"/>
    <w:rPr>
      <w:b/>
      <w:sz w:val="26"/>
      <w:lang w:val="en-US" w:eastAsia="en-US"/>
    </w:rPr>
  </w:style>
  <w:style w:type="paragraph" w:customStyle="1" w:styleId="berschrift140">
    <w:name w:val="Überschrift #1 (4)"/>
    <w:basedOn w:val="Normal"/>
    <w:link w:val="berschrift14"/>
    <w:uiPriority w:val="99"/>
    <w:rsid w:val="0049420B"/>
    <w:pPr>
      <w:shd w:val="clear" w:color="auto" w:fill="FFFFFF"/>
      <w:spacing w:after="600" w:line="240" w:lineRule="atLeast"/>
      <w:ind w:hanging="10"/>
      <w:outlineLvl w:val="0"/>
    </w:pPr>
    <w:rPr>
      <w:rFonts w:cs="Times New Roman"/>
      <w:b/>
      <w:color w:val="auto"/>
      <w:sz w:val="26"/>
      <w:szCs w:val="20"/>
      <w:lang w:val="en-US" w:eastAsia="en-US"/>
    </w:rPr>
  </w:style>
  <w:style w:type="character" w:customStyle="1" w:styleId="Flietext26">
    <w:name w:val="Fließtext (26)_"/>
    <w:link w:val="Flietext260"/>
    <w:uiPriority w:val="99"/>
    <w:locked/>
    <w:rsid w:val="0049420B"/>
    <w:rPr>
      <w:sz w:val="12"/>
    </w:rPr>
  </w:style>
  <w:style w:type="paragraph" w:customStyle="1" w:styleId="Flietext260">
    <w:name w:val="Fließtext (26)"/>
    <w:basedOn w:val="Normal"/>
    <w:link w:val="Flietext26"/>
    <w:uiPriority w:val="99"/>
    <w:rsid w:val="0049420B"/>
    <w:pPr>
      <w:shd w:val="clear" w:color="auto" w:fill="FFFFFF"/>
      <w:spacing w:line="479" w:lineRule="exact"/>
      <w:ind w:hanging="9"/>
    </w:pPr>
    <w:rPr>
      <w:rFonts w:cs="Times New Roman"/>
      <w:color w:val="auto"/>
      <w:sz w:val="12"/>
      <w:szCs w:val="20"/>
      <w:lang w:val="de-AT" w:eastAsia="de-AT"/>
    </w:rPr>
  </w:style>
  <w:style w:type="character" w:customStyle="1" w:styleId="Flietext27">
    <w:name w:val="Fließtext (27)_"/>
    <w:link w:val="Flietext270"/>
    <w:uiPriority w:val="99"/>
    <w:locked/>
    <w:rsid w:val="0049420B"/>
    <w:rPr>
      <w:sz w:val="12"/>
    </w:rPr>
  </w:style>
  <w:style w:type="paragraph" w:customStyle="1" w:styleId="Flietext270">
    <w:name w:val="Fließtext (27)"/>
    <w:basedOn w:val="Normal"/>
    <w:link w:val="Flietext27"/>
    <w:uiPriority w:val="99"/>
    <w:rsid w:val="0049420B"/>
    <w:pPr>
      <w:shd w:val="clear" w:color="auto" w:fill="FFFFFF"/>
      <w:spacing w:line="479" w:lineRule="exact"/>
      <w:ind w:firstLine="4"/>
    </w:pPr>
    <w:rPr>
      <w:rFonts w:cs="Times New Roman"/>
      <w:color w:val="auto"/>
      <w:sz w:val="12"/>
      <w:szCs w:val="20"/>
      <w:lang w:val="de-AT" w:eastAsia="de-AT"/>
    </w:rPr>
  </w:style>
  <w:style w:type="character" w:customStyle="1" w:styleId="Flietext28">
    <w:name w:val="Fließtext (28)_"/>
    <w:link w:val="Flietext280"/>
    <w:uiPriority w:val="99"/>
    <w:locked/>
    <w:rsid w:val="0049420B"/>
    <w:rPr>
      <w:sz w:val="8"/>
    </w:rPr>
  </w:style>
  <w:style w:type="paragraph" w:customStyle="1" w:styleId="Flietext280">
    <w:name w:val="Fließtext (28)"/>
    <w:basedOn w:val="Normal"/>
    <w:link w:val="Flietext28"/>
    <w:uiPriority w:val="99"/>
    <w:rsid w:val="0049420B"/>
    <w:pPr>
      <w:shd w:val="clear" w:color="auto" w:fill="FFFFFF"/>
      <w:spacing w:line="479" w:lineRule="exact"/>
      <w:ind w:firstLine="8"/>
    </w:pPr>
    <w:rPr>
      <w:rFonts w:cs="Times New Roman"/>
      <w:color w:val="auto"/>
      <w:sz w:val="8"/>
      <w:szCs w:val="20"/>
      <w:lang w:val="de-AT" w:eastAsia="de-AT"/>
    </w:rPr>
  </w:style>
  <w:style w:type="character" w:customStyle="1" w:styleId="Flietext29">
    <w:name w:val="Fließtext (29)_"/>
    <w:link w:val="Flietext290"/>
    <w:uiPriority w:val="99"/>
    <w:locked/>
    <w:rsid w:val="0049420B"/>
    <w:rPr>
      <w:b/>
    </w:rPr>
  </w:style>
  <w:style w:type="paragraph" w:customStyle="1" w:styleId="Flietext290">
    <w:name w:val="Fließtext (29)"/>
    <w:basedOn w:val="Normal"/>
    <w:link w:val="Flietext29"/>
    <w:uiPriority w:val="99"/>
    <w:rsid w:val="0049420B"/>
    <w:pPr>
      <w:shd w:val="clear" w:color="auto" w:fill="FFFFFF"/>
      <w:spacing w:line="479" w:lineRule="exact"/>
      <w:jc w:val="center"/>
    </w:pPr>
    <w:rPr>
      <w:rFonts w:cs="Times New Roman"/>
      <w:b/>
      <w:color w:val="auto"/>
      <w:sz w:val="20"/>
      <w:szCs w:val="20"/>
      <w:lang w:val="de-AT" w:eastAsia="de-AT"/>
    </w:rPr>
  </w:style>
  <w:style w:type="character" w:customStyle="1" w:styleId="Flietext30">
    <w:name w:val="Fließtext (30)_"/>
    <w:link w:val="Flietext300"/>
    <w:uiPriority w:val="99"/>
    <w:locked/>
    <w:rsid w:val="0049420B"/>
    <w:rPr>
      <w:sz w:val="11"/>
    </w:rPr>
  </w:style>
  <w:style w:type="paragraph" w:customStyle="1" w:styleId="Flietext300">
    <w:name w:val="Fließtext (30)"/>
    <w:basedOn w:val="Normal"/>
    <w:link w:val="Flietext30"/>
    <w:uiPriority w:val="99"/>
    <w:rsid w:val="0049420B"/>
    <w:pPr>
      <w:shd w:val="clear" w:color="auto" w:fill="FFFFFF"/>
      <w:spacing w:line="479" w:lineRule="exact"/>
      <w:ind w:firstLine="6"/>
    </w:pPr>
    <w:rPr>
      <w:rFonts w:cs="Times New Roman"/>
      <w:color w:val="auto"/>
      <w:sz w:val="11"/>
      <w:szCs w:val="20"/>
      <w:lang w:val="de-AT" w:eastAsia="de-AT"/>
    </w:rPr>
  </w:style>
  <w:style w:type="character" w:customStyle="1" w:styleId="Flietext310">
    <w:name w:val="Fließtext (31)_"/>
    <w:link w:val="Flietext311"/>
    <w:uiPriority w:val="99"/>
    <w:locked/>
    <w:rsid w:val="0049420B"/>
    <w:rPr>
      <w:sz w:val="11"/>
    </w:rPr>
  </w:style>
  <w:style w:type="paragraph" w:customStyle="1" w:styleId="Flietext311">
    <w:name w:val="Fließtext (31)"/>
    <w:basedOn w:val="Normal"/>
    <w:link w:val="Flietext310"/>
    <w:uiPriority w:val="99"/>
    <w:rsid w:val="0049420B"/>
    <w:pPr>
      <w:shd w:val="clear" w:color="auto" w:fill="FFFFFF"/>
      <w:spacing w:line="486" w:lineRule="exact"/>
      <w:ind w:firstLine="7"/>
    </w:pPr>
    <w:rPr>
      <w:rFonts w:cs="Times New Roman"/>
      <w:color w:val="auto"/>
      <w:sz w:val="11"/>
      <w:szCs w:val="20"/>
      <w:lang w:val="de-AT" w:eastAsia="de-AT"/>
    </w:rPr>
  </w:style>
  <w:style w:type="character" w:customStyle="1" w:styleId="Flietext32">
    <w:name w:val="Fließtext (32)_"/>
    <w:link w:val="Flietext320"/>
    <w:uiPriority w:val="99"/>
    <w:locked/>
    <w:rsid w:val="0049420B"/>
    <w:rPr>
      <w:w w:val="150"/>
      <w:sz w:val="8"/>
    </w:rPr>
  </w:style>
  <w:style w:type="paragraph" w:customStyle="1" w:styleId="Flietext320">
    <w:name w:val="Fließtext (32)"/>
    <w:basedOn w:val="Normal"/>
    <w:link w:val="Flietext32"/>
    <w:uiPriority w:val="99"/>
    <w:rsid w:val="0049420B"/>
    <w:pPr>
      <w:shd w:val="clear" w:color="auto" w:fill="FFFFFF"/>
      <w:spacing w:line="475" w:lineRule="exact"/>
      <w:ind w:firstLine="1"/>
    </w:pPr>
    <w:rPr>
      <w:rFonts w:cs="Times New Roman"/>
      <w:color w:val="auto"/>
      <w:w w:val="150"/>
      <w:sz w:val="8"/>
      <w:szCs w:val="20"/>
      <w:lang w:val="de-AT" w:eastAsia="de-AT"/>
    </w:rPr>
  </w:style>
  <w:style w:type="character" w:customStyle="1" w:styleId="Flietext33">
    <w:name w:val="Fließtext (33)_"/>
    <w:link w:val="Flietext330"/>
    <w:uiPriority w:val="99"/>
    <w:locked/>
    <w:rsid w:val="0049420B"/>
    <w:rPr>
      <w:sz w:val="12"/>
    </w:rPr>
  </w:style>
  <w:style w:type="paragraph" w:customStyle="1" w:styleId="Flietext330">
    <w:name w:val="Fließtext (33)"/>
    <w:basedOn w:val="Normal"/>
    <w:link w:val="Flietext33"/>
    <w:uiPriority w:val="99"/>
    <w:rsid w:val="0049420B"/>
    <w:pPr>
      <w:shd w:val="clear" w:color="auto" w:fill="FFFFFF"/>
      <w:spacing w:line="479" w:lineRule="exact"/>
      <w:ind w:firstLine="2"/>
    </w:pPr>
    <w:rPr>
      <w:rFonts w:cs="Times New Roman"/>
      <w:color w:val="auto"/>
      <w:sz w:val="12"/>
      <w:szCs w:val="20"/>
      <w:lang w:val="de-AT" w:eastAsia="de-AT"/>
    </w:rPr>
  </w:style>
  <w:style w:type="character" w:customStyle="1" w:styleId="Flietext34">
    <w:name w:val="Fließtext (34)_"/>
    <w:link w:val="Flietext340"/>
    <w:uiPriority w:val="99"/>
    <w:locked/>
    <w:rsid w:val="0049420B"/>
    <w:rPr>
      <w:sz w:val="11"/>
    </w:rPr>
  </w:style>
  <w:style w:type="paragraph" w:customStyle="1" w:styleId="Flietext340">
    <w:name w:val="Fließtext (34)"/>
    <w:basedOn w:val="Normal"/>
    <w:link w:val="Flietext34"/>
    <w:uiPriority w:val="99"/>
    <w:rsid w:val="0049420B"/>
    <w:pPr>
      <w:shd w:val="clear" w:color="auto" w:fill="FFFFFF"/>
      <w:spacing w:line="479" w:lineRule="exact"/>
      <w:ind w:hanging="2"/>
    </w:pPr>
    <w:rPr>
      <w:rFonts w:cs="Times New Roman"/>
      <w:color w:val="auto"/>
      <w:sz w:val="11"/>
      <w:szCs w:val="20"/>
      <w:lang w:val="de-AT" w:eastAsia="de-AT"/>
    </w:rPr>
  </w:style>
  <w:style w:type="character" w:customStyle="1" w:styleId="Flietext35">
    <w:name w:val="Fließtext (35)_"/>
    <w:link w:val="Flietext350"/>
    <w:uiPriority w:val="99"/>
    <w:locked/>
    <w:rsid w:val="0049420B"/>
    <w:rPr>
      <w:sz w:val="10"/>
    </w:rPr>
  </w:style>
  <w:style w:type="paragraph" w:customStyle="1" w:styleId="Flietext350">
    <w:name w:val="Fließtext (35)"/>
    <w:basedOn w:val="Normal"/>
    <w:link w:val="Flietext35"/>
    <w:uiPriority w:val="99"/>
    <w:rsid w:val="0049420B"/>
    <w:pPr>
      <w:shd w:val="clear" w:color="auto" w:fill="FFFFFF"/>
      <w:spacing w:line="479" w:lineRule="exact"/>
    </w:pPr>
    <w:rPr>
      <w:rFonts w:cs="Times New Roman"/>
      <w:color w:val="auto"/>
      <w:sz w:val="10"/>
      <w:szCs w:val="20"/>
      <w:lang w:val="de-AT" w:eastAsia="de-AT"/>
    </w:rPr>
  </w:style>
  <w:style w:type="character" w:customStyle="1" w:styleId="Flietext36">
    <w:name w:val="Fließtext (36)_"/>
    <w:link w:val="Flietext360"/>
    <w:uiPriority w:val="99"/>
    <w:locked/>
    <w:rsid w:val="0049420B"/>
    <w:rPr>
      <w:b/>
      <w:spacing w:val="-10"/>
      <w:lang w:val="en-US" w:eastAsia="en-US"/>
    </w:rPr>
  </w:style>
  <w:style w:type="paragraph" w:customStyle="1" w:styleId="Flietext360">
    <w:name w:val="Fließtext (36)"/>
    <w:basedOn w:val="Normal"/>
    <w:link w:val="Flietext36"/>
    <w:uiPriority w:val="99"/>
    <w:rsid w:val="0049420B"/>
    <w:pPr>
      <w:shd w:val="clear" w:color="auto" w:fill="FFFFFF"/>
      <w:spacing w:after="540" w:line="240" w:lineRule="atLeast"/>
      <w:ind w:hanging="4"/>
    </w:pPr>
    <w:rPr>
      <w:rFonts w:cs="Times New Roman"/>
      <w:b/>
      <w:color w:val="auto"/>
      <w:spacing w:val="-10"/>
      <w:sz w:val="20"/>
      <w:szCs w:val="20"/>
      <w:lang w:val="en-US" w:eastAsia="en-US"/>
    </w:rPr>
  </w:style>
  <w:style w:type="character" w:customStyle="1" w:styleId="Flietext37">
    <w:name w:val="Fließtext (37)_"/>
    <w:link w:val="Flietext370"/>
    <w:uiPriority w:val="99"/>
    <w:locked/>
    <w:rsid w:val="0049420B"/>
  </w:style>
  <w:style w:type="paragraph" w:customStyle="1" w:styleId="Flietext370">
    <w:name w:val="Fließtext (37)"/>
    <w:basedOn w:val="Normal"/>
    <w:link w:val="Flietext37"/>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uiPriority w:val="99"/>
    <w:locked/>
    <w:rsid w:val="0049420B"/>
  </w:style>
  <w:style w:type="paragraph" w:customStyle="1" w:styleId="Flietext381">
    <w:name w:val="Fließtext (38)1"/>
    <w:basedOn w:val="Normal"/>
    <w:link w:val="Flietext38"/>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uiPriority w:val="99"/>
    <w:locked/>
    <w:rsid w:val="0049420B"/>
    <w:rPr>
      <w:sz w:val="11"/>
    </w:rPr>
  </w:style>
  <w:style w:type="paragraph" w:customStyle="1" w:styleId="Flietext390">
    <w:name w:val="Fließtext (39)"/>
    <w:basedOn w:val="Normal"/>
    <w:link w:val="Flietext3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400">
    <w:name w:val="Fließtext (40)_"/>
    <w:link w:val="Flietext401"/>
    <w:uiPriority w:val="99"/>
    <w:locked/>
    <w:rsid w:val="0049420B"/>
    <w:rPr>
      <w:b/>
      <w:lang w:val="en-US" w:eastAsia="en-US"/>
    </w:rPr>
  </w:style>
  <w:style w:type="paragraph" w:customStyle="1" w:styleId="Flietext401">
    <w:name w:val="Fließtext (40)"/>
    <w:basedOn w:val="Normal"/>
    <w:link w:val="Flietext400"/>
    <w:uiPriority w:val="99"/>
    <w:rsid w:val="0049420B"/>
    <w:pPr>
      <w:shd w:val="clear" w:color="auto" w:fill="FFFFFF"/>
      <w:spacing w:after="480" w:line="240" w:lineRule="atLeast"/>
      <w:ind w:firstLine="1"/>
    </w:pPr>
    <w:rPr>
      <w:rFonts w:cs="Times New Roman"/>
      <w:b/>
      <w:color w:val="auto"/>
      <w:sz w:val="20"/>
      <w:szCs w:val="20"/>
      <w:lang w:val="en-US" w:eastAsia="en-US"/>
    </w:rPr>
  </w:style>
  <w:style w:type="character" w:customStyle="1" w:styleId="Flietext41">
    <w:name w:val="Fließtext (41)_"/>
    <w:link w:val="Flietext410"/>
    <w:uiPriority w:val="99"/>
    <w:locked/>
    <w:rsid w:val="0049420B"/>
    <w:rPr>
      <w:b/>
      <w:spacing w:val="-20"/>
      <w:lang w:val="en-US" w:eastAsia="en-US"/>
    </w:rPr>
  </w:style>
  <w:style w:type="paragraph" w:customStyle="1" w:styleId="Flietext410">
    <w:name w:val="Fließtext (41)"/>
    <w:basedOn w:val="Normal"/>
    <w:link w:val="Flietext41"/>
    <w:uiPriority w:val="99"/>
    <w:rsid w:val="0049420B"/>
    <w:pPr>
      <w:shd w:val="clear" w:color="auto" w:fill="FFFFFF"/>
      <w:spacing w:after="780" w:line="240" w:lineRule="atLeast"/>
      <w:ind w:firstLine="2"/>
    </w:pPr>
    <w:rPr>
      <w:rFonts w:cs="Times New Roman"/>
      <w:b/>
      <w:color w:val="auto"/>
      <w:spacing w:val="-20"/>
      <w:sz w:val="20"/>
      <w:szCs w:val="20"/>
      <w:lang w:val="en-US" w:eastAsia="en-US"/>
    </w:rPr>
  </w:style>
  <w:style w:type="character" w:customStyle="1" w:styleId="Flietext42">
    <w:name w:val="Fließtext (42)_"/>
    <w:link w:val="Flietext420"/>
    <w:uiPriority w:val="99"/>
    <w:locked/>
    <w:rsid w:val="0049420B"/>
    <w:rPr>
      <w:b/>
      <w:sz w:val="24"/>
    </w:rPr>
  </w:style>
  <w:style w:type="paragraph" w:customStyle="1" w:styleId="Flietext420">
    <w:name w:val="Fließtext (42)"/>
    <w:basedOn w:val="Normal"/>
    <w:link w:val="Flietext42"/>
    <w:uiPriority w:val="99"/>
    <w:rsid w:val="0049420B"/>
    <w:pPr>
      <w:shd w:val="clear" w:color="auto" w:fill="FFFFFF"/>
      <w:spacing w:before="60" w:line="479" w:lineRule="exact"/>
      <w:ind w:hanging="7"/>
    </w:pPr>
    <w:rPr>
      <w:rFonts w:cs="Times New Roman"/>
      <w:b/>
      <w:color w:val="auto"/>
      <w:szCs w:val="20"/>
      <w:lang w:val="de-AT" w:eastAsia="de-AT"/>
    </w:rPr>
  </w:style>
  <w:style w:type="character" w:customStyle="1" w:styleId="Flietext43">
    <w:name w:val="Fließtext (43)_"/>
    <w:link w:val="Flietext430"/>
    <w:uiPriority w:val="99"/>
    <w:locked/>
    <w:rsid w:val="0049420B"/>
    <w:rPr>
      <w:sz w:val="22"/>
    </w:rPr>
  </w:style>
  <w:style w:type="paragraph" w:customStyle="1" w:styleId="Flietext430">
    <w:name w:val="Fließtext (43)"/>
    <w:basedOn w:val="Normal"/>
    <w:link w:val="Flietext43"/>
    <w:uiPriority w:val="99"/>
    <w:rsid w:val="0049420B"/>
    <w:pPr>
      <w:shd w:val="clear" w:color="auto" w:fill="FFFFFF"/>
      <w:spacing w:before="60" w:after="60" w:line="479" w:lineRule="exact"/>
      <w:ind w:hanging="7"/>
    </w:pPr>
    <w:rPr>
      <w:rFonts w:cs="Times New Roman"/>
      <w:color w:val="auto"/>
      <w:sz w:val="22"/>
      <w:szCs w:val="20"/>
      <w:lang w:val="de-AT" w:eastAsia="de-AT"/>
    </w:rPr>
  </w:style>
  <w:style w:type="character" w:customStyle="1" w:styleId="Flietext44">
    <w:name w:val="Fließtext (44)_"/>
    <w:link w:val="Flietext440"/>
    <w:uiPriority w:val="99"/>
    <w:locked/>
    <w:rsid w:val="0049420B"/>
    <w:rPr>
      <w:spacing w:val="30"/>
      <w:sz w:val="22"/>
      <w:lang w:val="en-US" w:eastAsia="en-US"/>
    </w:rPr>
  </w:style>
  <w:style w:type="paragraph" w:customStyle="1" w:styleId="Flietext440">
    <w:name w:val="Fließtext (44)"/>
    <w:basedOn w:val="Normal"/>
    <w:link w:val="Flietext44"/>
    <w:uiPriority w:val="99"/>
    <w:rsid w:val="0049420B"/>
    <w:pPr>
      <w:shd w:val="clear" w:color="auto" w:fill="FFFFFF"/>
      <w:spacing w:after="600" w:line="240" w:lineRule="atLeast"/>
      <w:ind w:firstLine="1"/>
    </w:pPr>
    <w:rPr>
      <w:rFonts w:cs="Times New Roman"/>
      <w:color w:val="auto"/>
      <w:spacing w:val="30"/>
      <w:sz w:val="22"/>
      <w:szCs w:val="20"/>
      <w:lang w:val="en-US" w:eastAsia="en-US"/>
    </w:rPr>
  </w:style>
  <w:style w:type="character" w:customStyle="1" w:styleId="Flietext45">
    <w:name w:val="Fließtext (45)_"/>
    <w:link w:val="Flietext450"/>
    <w:uiPriority w:val="99"/>
    <w:locked/>
    <w:rsid w:val="0049420B"/>
    <w:rPr>
      <w:b/>
      <w:spacing w:val="-10"/>
      <w:sz w:val="28"/>
    </w:rPr>
  </w:style>
  <w:style w:type="paragraph" w:customStyle="1" w:styleId="Flietext450">
    <w:name w:val="Fließtext (45)"/>
    <w:basedOn w:val="Normal"/>
    <w:link w:val="Flietext45"/>
    <w:uiPriority w:val="99"/>
    <w:rsid w:val="0049420B"/>
    <w:pPr>
      <w:shd w:val="clear" w:color="auto" w:fill="FFFFFF"/>
      <w:spacing w:line="475" w:lineRule="exact"/>
      <w:ind w:hanging="6"/>
    </w:pPr>
    <w:rPr>
      <w:rFonts w:cs="Times New Roman"/>
      <w:b/>
      <w:color w:val="auto"/>
      <w:spacing w:val="-10"/>
      <w:sz w:val="28"/>
      <w:szCs w:val="20"/>
      <w:lang w:val="de-AT" w:eastAsia="de-AT"/>
    </w:rPr>
  </w:style>
  <w:style w:type="character" w:customStyle="1" w:styleId="Flietext46">
    <w:name w:val="Fließtext (46)_"/>
    <w:link w:val="Flietext460"/>
    <w:uiPriority w:val="99"/>
    <w:locked/>
    <w:rsid w:val="0049420B"/>
    <w:rPr>
      <w:b/>
      <w:i/>
      <w:sz w:val="23"/>
      <w:lang w:val="en-US" w:eastAsia="en-US"/>
    </w:rPr>
  </w:style>
  <w:style w:type="paragraph" w:customStyle="1" w:styleId="Flietext460">
    <w:name w:val="Fließtext (46)"/>
    <w:basedOn w:val="Normal"/>
    <w:link w:val="Flietext46"/>
    <w:uiPriority w:val="99"/>
    <w:rsid w:val="0049420B"/>
    <w:pPr>
      <w:shd w:val="clear" w:color="auto" w:fill="FFFFFF"/>
      <w:spacing w:before="600" w:after="60" w:line="240" w:lineRule="atLeast"/>
      <w:ind w:firstLine="9"/>
    </w:pPr>
    <w:rPr>
      <w:rFonts w:cs="Times New Roman"/>
      <w:b/>
      <w:i/>
      <w:color w:val="auto"/>
      <w:sz w:val="23"/>
      <w:szCs w:val="20"/>
      <w:lang w:val="en-US" w:eastAsia="en-US"/>
    </w:rPr>
  </w:style>
  <w:style w:type="character" w:customStyle="1" w:styleId="Flietext47">
    <w:name w:val="Fließtext (47)_"/>
    <w:link w:val="Flietext470"/>
    <w:uiPriority w:val="99"/>
    <w:locked/>
    <w:rsid w:val="0049420B"/>
  </w:style>
  <w:style w:type="paragraph" w:customStyle="1" w:styleId="Flietext470">
    <w:name w:val="Fließtext (47)"/>
    <w:basedOn w:val="Normal"/>
    <w:link w:val="Flietext47"/>
    <w:uiPriority w:val="99"/>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uiPriority w:val="99"/>
    <w:locked/>
    <w:rsid w:val="0049420B"/>
  </w:style>
  <w:style w:type="paragraph" w:customStyle="1" w:styleId="Flietext481">
    <w:name w:val="Fließtext (48)1"/>
    <w:basedOn w:val="Normal"/>
    <w:link w:val="Flietext48"/>
    <w:uiPriority w:val="99"/>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uiPriority w:val="99"/>
    <w:locked/>
    <w:rsid w:val="0049420B"/>
  </w:style>
  <w:style w:type="paragraph" w:customStyle="1" w:styleId="Flietext490">
    <w:name w:val="Fließtext (49)"/>
    <w:basedOn w:val="Normal"/>
    <w:link w:val="Flietext49"/>
    <w:uiPriority w:val="9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uiPriority w:val="99"/>
    <w:locked/>
    <w:rsid w:val="0049420B"/>
  </w:style>
  <w:style w:type="paragraph" w:customStyle="1" w:styleId="Flietext500">
    <w:name w:val="Fließtext (50)"/>
    <w:basedOn w:val="Normal"/>
    <w:link w:val="Flietext50"/>
    <w:uiPriority w:val="99"/>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uiPriority w:val="99"/>
    <w:locked/>
    <w:rsid w:val="0049420B"/>
  </w:style>
  <w:style w:type="paragraph" w:customStyle="1" w:styleId="Flietext511">
    <w:name w:val="Fließtext (51)"/>
    <w:basedOn w:val="Normal"/>
    <w:link w:val="Flietext510"/>
    <w:uiPriority w:val="99"/>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uiPriority w:val="99"/>
    <w:locked/>
    <w:rsid w:val="0049420B"/>
    <w:rPr>
      <w:rFonts w:ascii="AppleGothic" w:eastAsia="AppleGothic" w:hAnsi="AppleGothic"/>
      <w:sz w:val="21"/>
      <w:lang w:val="en-US" w:eastAsia="en-US"/>
    </w:rPr>
  </w:style>
  <w:style w:type="paragraph" w:customStyle="1" w:styleId="Flietext520">
    <w:name w:val="Fließtext (52)"/>
    <w:basedOn w:val="Normal"/>
    <w:link w:val="Flietext52"/>
    <w:uiPriority w:val="99"/>
    <w:rsid w:val="0049420B"/>
    <w:pPr>
      <w:shd w:val="clear" w:color="auto" w:fill="FFFFFF"/>
      <w:spacing w:after="720" w:line="240" w:lineRule="atLeast"/>
      <w:ind w:firstLine="8"/>
    </w:pPr>
    <w:rPr>
      <w:rFonts w:ascii="AppleGothic" w:eastAsia="AppleGothic" w:hAnsi="AppleGothic" w:cs="Times New Roman"/>
      <w:color w:val="auto"/>
      <w:sz w:val="21"/>
      <w:szCs w:val="20"/>
      <w:lang w:val="en-US" w:eastAsia="en-US"/>
    </w:rPr>
  </w:style>
  <w:style w:type="character" w:customStyle="1" w:styleId="Flietext53">
    <w:name w:val="Fließtext (53)_"/>
    <w:link w:val="Flietext530"/>
    <w:uiPriority w:val="99"/>
    <w:locked/>
    <w:rsid w:val="0049420B"/>
    <w:rPr>
      <w:sz w:val="26"/>
      <w:lang w:val="en-US" w:eastAsia="en-US"/>
    </w:rPr>
  </w:style>
  <w:style w:type="paragraph" w:customStyle="1" w:styleId="Flietext530">
    <w:name w:val="Fließtext (53)"/>
    <w:basedOn w:val="Normal"/>
    <w:link w:val="Flietext53"/>
    <w:uiPriority w:val="99"/>
    <w:rsid w:val="0049420B"/>
    <w:pPr>
      <w:shd w:val="clear" w:color="auto" w:fill="FFFFFF"/>
      <w:spacing w:after="480" w:line="240" w:lineRule="atLeast"/>
      <w:ind w:firstLine="9"/>
    </w:pPr>
    <w:rPr>
      <w:rFonts w:cs="Times New Roman"/>
      <w:color w:val="auto"/>
      <w:sz w:val="26"/>
      <w:szCs w:val="20"/>
      <w:lang w:val="en-US" w:eastAsia="en-US"/>
    </w:rPr>
  </w:style>
  <w:style w:type="character" w:customStyle="1" w:styleId="Flietext55">
    <w:name w:val="Fließtext (55)_"/>
    <w:link w:val="Flietext550"/>
    <w:uiPriority w:val="99"/>
    <w:locked/>
    <w:rsid w:val="0049420B"/>
    <w:rPr>
      <w:sz w:val="22"/>
    </w:rPr>
  </w:style>
  <w:style w:type="paragraph" w:customStyle="1" w:styleId="Flietext550">
    <w:name w:val="Fließtext (55)"/>
    <w:basedOn w:val="Normal"/>
    <w:link w:val="Flietext55"/>
    <w:uiPriority w:val="99"/>
    <w:rsid w:val="0049420B"/>
    <w:pPr>
      <w:shd w:val="clear" w:color="auto" w:fill="FFFFFF"/>
      <w:spacing w:line="360" w:lineRule="exact"/>
      <w:ind w:hanging="2"/>
    </w:pPr>
    <w:rPr>
      <w:rFonts w:cs="Times New Roman"/>
      <w:color w:val="auto"/>
      <w:sz w:val="22"/>
      <w:szCs w:val="20"/>
      <w:lang w:val="de-AT" w:eastAsia="de-AT"/>
    </w:rPr>
  </w:style>
  <w:style w:type="character" w:customStyle="1" w:styleId="berschrift15">
    <w:name w:val="Überschrift #1 (5)_"/>
    <w:link w:val="berschrift150"/>
    <w:uiPriority w:val="99"/>
    <w:locked/>
    <w:rsid w:val="0049420B"/>
    <w:rPr>
      <w:spacing w:val="-20"/>
      <w:sz w:val="26"/>
      <w:lang w:val="en-US" w:eastAsia="en-US"/>
    </w:rPr>
  </w:style>
  <w:style w:type="paragraph" w:customStyle="1" w:styleId="berschrift150">
    <w:name w:val="Überschrift #1 (5)"/>
    <w:basedOn w:val="Normal"/>
    <w:link w:val="berschrift15"/>
    <w:uiPriority w:val="99"/>
    <w:rsid w:val="0049420B"/>
    <w:pPr>
      <w:shd w:val="clear" w:color="auto" w:fill="FFFFFF"/>
      <w:spacing w:after="840" w:line="240" w:lineRule="atLeast"/>
      <w:ind w:hanging="8"/>
      <w:outlineLvl w:val="0"/>
    </w:pPr>
    <w:rPr>
      <w:rFonts w:cs="Times New Roman"/>
      <w:color w:val="auto"/>
      <w:spacing w:val="-20"/>
      <w:sz w:val="26"/>
      <w:szCs w:val="20"/>
      <w:lang w:val="en-US" w:eastAsia="en-US"/>
    </w:rPr>
  </w:style>
  <w:style w:type="character" w:customStyle="1" w:styleId="berschrift16">
    <w:name w:val="Überschrift #1 (6)_"/>
    <w:link w:val="berschrift160"/>
    <w:uiPriority w:val="99"/>
    <w:locked/>
    <w:rsid w:val="0049420B"/>
    <w:rPr>
      <w:lang w:val="en-US" w:eastAsia="en-US"/>
    </w:rPr>
  </w:style>
  <w:style w:type="paragraph" w:customStyle="1" w:styleId="berschrift160">
    <w:name w:val="Überschrift #1 (6)"/>
    <w:basedOn w:val="Normal"/>
    <w:link w:val="berschrift16"/>
    <w:uiPriority w:val="99"/>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uiPriority w:val="99"/>
    <w:locked/>
    <w:rsid w:val="0049420B"/>
    <w:rPr>
      <w:sz w:val="24"/>
    </w:rPr>
  </w:style>
  <w:style w:type="paragraph" w:customStyle="1" w:styleId="Flietext560">
    <w:name w:val="Fließtext (56)"/>
    <w:basedOn w:val="Normal"/>
    <w:link w:val="Flietext56"/>
    <w:uiPriority w:val="99"/>
    <w:rsid w:val="0049420B"/>
    <w:pPr>
      <w:shd w:val="clear" w:color="auto" w:fill="FFFFFF"/>
      <w:spacing w:line="360" w:lineRule="exact"/>
      <w:ind w:firstLine="6"/>
    </w:pPr>
    <w:rPr>
      <w:rFonts w:cs="Times New Roman"/>
      <w:color w:val="auto"/>
      <w:szCs w:val="20"/>
      <w:lang w:val="de-AT" w:eastAsia="de-AT"/>
    </w:rPr>
  </w:style>
  <w:style w:type="character" w:customStyle="1" w:styleId="Flietext57">
    <w:name w:val="Fließtext (57)_"/>
    <w:link w:val="Flietext570"/>
    <w:uiPriority w:val="99"/>
    <w:locked/>
    <w:rsid w:val="0049420B"/>
    <w:rPr>
      <w:b/>
      <w:spacing w:val="-50"/>
      <w:sz w:val="34"/>
    </w:rPr>
  </w:style>
  <w:style w:type="paragraph" w:customStyle="1" w:styleId="Flietext570">
    <w:name w:val="Fließtext (57)"/>
    <w:basedOn w:val="Normal"/>
    <w:link w:val="Flietext57"/>
    <w:uiPriority w:val="99"/>
    <w:rsid w:val="0049420B"/>
    <w:pPr>
      <w:shd w:val="clear" w:color="auto" w:fill="FFFFFF"/>
      <w:spacing w:before="60" w:line="353" w:lineRule="exact"/>
      <w:ind w:hanging="1"/>
      <w:jc w:val="both"/>
    </w:pPr>
    <w:rPr>
      <w:rFonts w:cs="Times New Roman"/>
      <w:b/>
      <w:color w:val="auto"/>
      <w:spacing w:val="-50"/>
      <w:sz w:val="34"/>
      <w:szCs w:val="20"/>
      <w:lang w:val="de-AT" w:eastAsia="de-AT"/>
    </w:rPr>
  </w:style>
  <w:style w:type="character" w:customStyle="1" w:styleId="Flietext58">
    <w:name w:val="Fließtext (58)_"/>
    <w:link w:val="Flietext581"/>
    <w:uiPriority w:val="99"/>
    <w:locked/>
    <w:rsid w:val="0049420B"/>
  </w:style>
  <w:style w:type="paragraph" w:customStyle="1" w:styleId="Flietext581">
    <w:name w:val="Fließtext (58)1"/>
    <w:basedOn w:val="Normal"/>
    <w:link w:val="Flietext58"/>
    <w:uiPriority w:val="99"/>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uiPriority w:val="99"/>
    <w:locked/>
    <w:rsid w:val="0049420B"/>
    <w:rPr>
      <w:spacing w:val="20"/>
      <w:sz w:val="16"/>
    </w:rPr>
  </w:style>
  <w:style w:type="paragraph" w:customStyle="1" w:styleId="Flietext591">
    <w:name w:val="Fließtext (59)1"/>
    <w:basedOn w:val="Normal"/>
    <w:link w:val="Flietext59"/>
    <w:uiPriority w:val="99"/>
    <w:rsid w:val="0049420B"/>
    <w:pPr>
      <w:shd w:val="clear" w:color="auto" w:fill="FFFFFF"/>
      <w:spacing w:line="240" w:lineRule="atLeast"/>
      <w:ind w:firstLine="8"/>
      <w:jc w:val="both"/>
    </w:pPr>
    <w:rPr>
      <w:rFonts w:cs="Times New Roman"/>
      <w:color w:val="auto"/>
      <w:spacing w:val="20"/>
      <w:sz w:val="16"/>
      <w:szCs w:val="20"/>
      <w:lang w:val="de-AT" w:eastAsia="de-AT"/>
    </w:rPr>
  </w:style>
  <w:style w:type="character" w:customStyle="1" w:styleId="Flietext600">
    <w:name w:val="Fließtext (60)_"/>
    <w:link w:val="Flietext601"/>
    <w:uiPriority w:val="99"/>
    <w:locked/>
    <w:rsid w:val="0049420B"/>
  </w:style>
  <w:style w:type="paragraph" w:customStyle="1" w:styleId="Flietext601">
    <w:name w:val="Fließtext (60)"/>
    <w:basedOn w:val="Normal"/>
    <w:link w:val="Flietext600"/>
    <w:uiPriority w:val="99"/>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uiPriority w:val="99"/>
    <w:locked/>
    <w:rsid w:val="0049420B"/>
    <w:rPr>
      <w:spacing w:val="20"/>
      <w:sz w:val="23"/>
    </w:rPr>
  </w:style>
  <w:style w:type="paragraph" w:customStyle="1" w:styleId="Flietext610">
    <w:name w:val="Fließtext (61)"/>
    <w:basedOn w:val="Normal"/>
    <w:link w:val="Flietext61"/>
    <w:uiPriority w:val="99"/>
    <w:rsid w:val="0049420B"/>
    <w:pPr>
      <w:shd w:val="clear" w:color="auto" w:fill="FFFFFF"/>
      <w:spacing w:after="60" w:line="364" w:lineRule="exact"/>
      <w:ind w:firstLine="6"/>
    </w:pPr>
    <w:rPr>
      <w:rFonts w:cs="Times New Roman"/>
      <w:color w:val="auto"/>
      <w:spacing w:val="20"/>
      <w:sz w:val="23"/>
      <w:szCs w:val="20"/>
      <w:lang w:val="de-AT" w:eastAsia="de-AT"/>
    </w:rPr>
  </w:style>
  <w:style w:type="character" w:customStyle="1" w:styleId="berschrift1Exact">
    <w:name w:val="Überschrift #1 Exact"/>
    <w:uiPriority w:val="99"/>
    <w:rsid w:val="0049420B"/>
    <w:rPr>
      <w:rFonts w:ascii="Times New Roman" w:hAnsi="Times New Roman"/>
      <w:u w:val="none"/>
      <w:effect w:val="none"/>
      <w:lang w:val="en-US" w:eastAsia="en-US"/>
    </w:rPr>
  </w:style>
  <w:style w:type="character" w:customStyle="1" w:styleId="Flietext3Exact">
    <w:name w:val="Fließtext (3) Exact"/>
    <w:uiPriority w:val="99"/>
    <w:rsid w:val="0049420B"/>
    <w:rPr>
      <w:rFonts w:ascii="Times New Roman" w:hAnsi="Times New Roman"/>
      <w:u w:val="none"/>
      <w:effect w:val="none"/>
    </w:rPr>
  </w:style>
  <w:style w:type="character" w:customStyle="1" w:styleId="Flietext3Abstand0ptExact">
    <w:name w:val="Fließtext (3) + Abstand 0 pt Exact"/>
    <w:uiPriority w:val="99"/>
    <w:rsid w:val="0049420B"/>
    <w:rPr>
      <w:spacing w:val="-10"/>
    </w:rPr>
  </w:style>
  <w:style w:type="character" w:customStyle="1" w:styleId="Flietext3Abstand0pt">
    <w:name w:val="Fließtext (3) + Abstand 0 pt"/>
    <w:uiPriority w:val="99"/>
    <w:rsid w:val="0049420B"/>
    <w:rPr>
      <w:rFonts w:ascii="Courier New" w:hAnsi="Courier New"/>
      <w:color w:val="000000"/>
      <w:spacing w:val="-10"/>
      <w:w w:val="100"/>
      <w:position w:val="0"/>
      <w:sz w:val="24"/>
      <w:lang w:val="de-DE" w:eastAsia="de-DE"/>
    </w:rPr>
  </w:style>
  <w:style w:type="character" w:customStyle="1" w:styleId="Flietext3a">
    <w:name w:val="Fließtext (3)"/>
    <w:uiPriority w:val="99"/>
    <w:rsid w:val="0049420B"/>
    <w:rPr>
      <w:rFonts w:ascii="Courier New" w:hAnsi="Courier New"/>
      <w:color w:val="000000"/>
      <w:spacing w:val="0"/>
      <w:w w:val="100"/>
      <w:position w:val="0"/>
      <w:sz w:val="24"/>
      <w:lang w:val="de-DE" w:eastAsia="de-DE"/>
    </w:rPr>
  </w:style>
  <w:style w:type="character" w:customStyle="1" w:styleId="Flietext3Fett">
    <w:name w:val="Fließtext (3) + Fett"/>
    <w:uiPriority w:val="99"/>
    <w:rsid w:val="0049420B"/>
    <w:rPr>
      <w:rFonts w:ascii="Courier New" w:hAnsi="Courier New"/>
      <w:b/>
      <w:color w:val="000000"/>
      <w:spacing w:val="0"/>
      <w:w w:val="100"/>
      <w:position w:val="0"/>
      <w:sz w:val="24"/>
      <w:lang w:val="de-DE" w:eastAsia="de-DE"/>
    </w:rPr>
  </w:style>
  <w:style w:type="character" w:customStyle="1" w:styleId="Flietext311pt">
    <w:name w:val="Fließtext (3) + 11 pt"/>
    <w:uiPriority w:val="99"/>
    <w:rsid w:val="0049420B"/>
    <w:rPr>
      <w:rFonts w:ascii="Courier New" w:hAnsi="Courier New"/>
      <w:color w:val="000000"/>
      <w:spacing w:val="0"/>
      <w:w w:val="100"/>
      <w:position w:val="0"/>
      <w:sz w:val="22"/>
      <w:lang w:val="de-DE" w:eastAsia="de-DE"/>
    </w:rPr>
  </w:style>
  <w:style w:type="character" w:customStyle="1" w:styleId="Flietext2Nichtfett">
    <w:name w:val="Fließtext (2) + Nicht fett"/>
    <w:uiPriority w:val="99"/>
    <w:rsid w:val="0049420B"/>
    <w:rPr>
      <w:rFonts w:ascii="Courier New" w:hAnsi="Courier New"/>
      <w:b/>
      <w:color w:val="000000"/>
      <w:spacing w:val="0"/>
      <w:w w:val="100"/>
      <w:position w:val="0"/>
      <w:sz w:val="24"/>
      <w:lang w:val="de-DE" w:eastAsia="de-DE"/>
    </w:rPr>
  </w:style>
  <w:style w:type="character" w:customStyle="1" w:styleId="Flietext3Kapitlchen">
    <w:name w:val="Fließtext (3) + Kapitälchen"/>
    <w:uiPriority w:val="99"/>
    <w:rsid w:val="0049420B"/>
    <w:rPr>
      <w:rFonts w:ascii="Courier New" w:hAnsi="Courier New"/>
      <w:smallCaps/>
      <w:color w:val="000000"/>
      <w:spacing w:val="0"/>
      <w:w w:val="100"/>
      <w:position w:val="0"/>
      <w:sz w:val="24"/>
      <w:lang w:val="de-DE" w:eastAsia="de-DE"/>
    </w:rPr>
  </w:style>
  <w:style w:type="character" w:customStyle="1" w:styleId="Flietext331">
    <w:name w:val="Fließtext (3)3"/>
    <w:uiPriority w:val="99"/>
    <w:rsid w:val="0049420B"/>
    <w:rPr>
      <w:rFonts w:ascii="Courier New" w:hAnsi="Courier New"/>
      <w:color w:val="000000"/>
      <w:spacing w:val="0"/>
      <w:w w:val="100"/>
      <w:position w:val="0"/>
      <w:sz w:val="24"/>
      <w:lang w:val="de-DE" w:eastAsia="de-DE"/>
    </w:rPr>
  </w:style>
  <w:style w:type="character" w:customStyle="1" w:styleId="Flietext2Nichtfett4">
    <w:name w:val="Fließtext (2) + Nicht fett4"/>
    <w:aliases w:val="Abstand -1 pt,Skalieren 120%"/>
    <w:uiPriority w:val="99"/>
    <w:rsid w:val="0049420B"/>
    <w:rPr>
      <w:rFonts w:ascii="Courier New" w:hAnsi="Courier New"/>
      <w:b/>
      <w:color w:val="000000"/>
      <w:spacing w:val="-20"/>
      <w:w w:val="120"/>
      <w:position w:val="0"/>
      <w:sz w:val="24"/>
      <w:lang w:val="de-DE" w:eastAsia="de-DE"/>
    </w:rPr>
  </w:style>
  <w:style w:type="character" w:customStyle="1" w:styleId="Flietext4Fett">
    <w:name w:val="Fließtext (4) + Fett"/>
    <w:uiPriority w:val="99"/>
    <w:rsid w:val="0049420B"/>
    <w:rPr>
      <w:rFonts w:ascii="Courier New" w:hAnsi="Courier New"/>
      <w:b/>
      <w:color w:val="000000"/>
      <w:spacing w:val="0"/>
      <w:w w:val="100"/>
      <w:position w:val="0"/>
      <w:sz w:val="24"/>
      <w:lang w:val="de-DE" w:eastAsia="de-DE"/>
    </w:rPr>
  </w:style>
  <w:style w:type="character" w:customStyle="1" w:styleId="Flietext3TimesNewRoman">
    <w:name w:val="Fließtext (3) + Times New Roman"/>
    <w:aliases w:val="11 pt,Kursiv"/>
    <w:uiPriority w:val="99"/>
    <w:rsid w:val="0049420B"/>
    <w:rPr>
      <w:rFonts w:ascii="Times New Roman" w:hAnsi="Times New Roman"/>
      <w:i/>
      <w:color w:val="000000"/>
      <w:spacing w:val="0"/>
      <w:w w:val="100"/>
      <w:position w:val="0"/>
      <w:sz w:val="22"/>
      <w:lang w:val="de-DE" w:eastAsia="de-DE"/>
    </w:rPr>
  </w:style>
  <w:style w:type="character" w:customStyle="1" w:styleId="Flietext3Abstand7pt">
    <w:name w:val="Fließtext (3) + Abstand 7 pt"/>
    <w:uiPriority w:val="99"/>
    <w:rsid w:val="0049420B"/>
    <w:rPr>
      <w:rFonts w:ascii="Courier New" w:hAnsi="Courier New"/>
      <w:color w:val="000000"/>
      <w:spacing w:val="140"/>
      <w:w w:val="100"/>
      <w:position w:val="0"/>
      <w:sz w:val="24"/>
      <w:lang w:val="de-DE" w:eastAsia="de-DE"/>
    </w:rPr>
  </w:style>
  <w:style w:type="character" w:customStyle="1" w:styleId="Flietext311pt2">
    <w:name w:val="Fließtext (3) + 11 pt2"/>
    <w:uiPriority w:val="99"/>
    <w:rsid w:val="0049420B"/>
    <w:rPr>
      <w:rFonts w:ascii="Courier New" w:hAnsi="Courier New"/>
      <w:color w:val="000000"/>
      <w:spacing w:val="0"/>
      <w:w w:val="100"/>
      <w:position w:val="0"/>
      <w:sz w:val="22"/>
      <w:lang w:val="de-DE" w:eastAsia="de-DE"/>
    </w:rPr>
  </w:style>
  <w:style w:type="character" w:customStyle="1" w:styleId="Flietext5Fett">
    <w:name w:val="Fließtext (5) + Fett"/>
    <w:uiPriority w:val="99"/>
    <w:rsid w:val="0049420B"/>
    <w:rPr>
      <w:rFonts w:ascii="Courier New" w:hAnsi="Courier New"/>
      <w:b/>
      <w:color w:val="000000"/>
      <w:spacing w:val="0"/>
      <w:w w:val="100"/>
      <w:position w:val="0"/>
      <w:sz w:val="24"/>
      <w:lang w:val="de-DE" w:eastAsia="de-DE"/>
    </w:rPr>
  </w:style>
  <w:style w:type="character" w:customStyle="1" w:styleId="Flietext513pt">
    <w:name w:val="Fließtext (5) + 13 pt"/>
    <w:uiPriority w:val="99"/>
    <w:rsid w:val="0049420B"/>
    <w:rPr>
      <w:rFonts w:ascii="Courier New" w:hAnsi="Courier New"/>
      <w:color w:val="000000"/>
      <w:spacing w:val="0"/>
      <w:w w:val="100"/>
      <w:position w:val="0"/>
      <w:sz w:val="26"/>
      <w:lang w:val="de-DE" w:eastAsia="de-DE"/>
    </w:rPr>
  </w:style>
  <w:style w:type="character" w:customStyle="1" w:styleId="Flietext54pt">
    <w:name w:val="Fließtext (5) + 4 pt"/>
    <w:aliases w:val="Kursiv7"/>
    <w:uiPriority w:val="99"/>
    <w:rsid w:val="0049420B"/>
    <w:rPr>
      <w:rFonts w:ascii="Courier New" w:hAnsi="Courier New"/>
      <w:i/>
      <w:color w:val="000000"/>
      <w:spacing w:val="0"/>
      <w:w w:val="100"/>
      <w:position w:val="0"/>
      <w:sz w:val="8"/>
      <w:lang w:val="de-DE" w:eastAsia="de-DE"/>
    </w:rPr>
  </w:style>
  <w:style w:type="character" w:customStyle="1" w:styleId="Flietext5a">
    <w:name w:val="Fließtext (5)"/>
    <w:uiPriority w:val="99"/>
    <w:rsid w:val="0049420B"/>
    <w:rPr>
      <w:rFonts w:ascii="Courier New" w:hAnsi="Courier New"/>
      <w:color w:val="000000"/>
      <w:spacing w:val="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3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20"/>
      <w:w w:val="100"/>
      <w:position w:val="0"/>
      <w:sz w:val="24"/>
      <w:lang w:val="de-DE" w:eastAsia="de-DE"/>
    </w:rPr>
  </w:style>
  <w:style w:type="character" w:customStyle="1" w:styleId="Flietext2Nichtfett3">
    <w:name w:val="Fließtext (2) + Nicht fett3"/>
    <w:uiPriority w:val="99"/>
    <w:rsid w:val="0049420B"/>
    <w:rPr>
      <w:rFonts w:ascii="Courier New" w:hAnsi="Courier New"/>
      <w:b/>
      <w:color w:val="000000"/>
      <w:spacing w:val="0"/>
      <w:w w:val="100"/>
      <w:position w:val="0"/>
      <w:sz w:val="24"/>
      <w:lang w:val="de-DE" w:eastAsia="de-DE"/>
    </w:rPr>
  </w:style>
  <w:style w:type="character" w:customStyle="1" w:styleId="Flietext712pt">
    <w:name w:val="Fließtext (7) + 12 pt"/>
    <w:uiPriority w:val="99"/>
    <w:rsid w:val="0049420B"/>
    <w:rPr>
      <w:rFonts w:ascii="Courier New" w:hAnsi="Courier New"/>
      <w:color w:val="000000"/>
      <w:spacing w:val="0"/>
      <w:w w:val="100"/>
      <w:position w:val="0"/>
      <w:sz w:val="24"/>
      <w:lang w:val="de-DE" w:eastAsia="de-DE"/>
    </w:rPr>
  </w:style>
  <w:style w:type="character" w:customStyle="1" w:styleId="Flietext311pt1">
    <w:name w:val="Fließtext (3) + 11 pt1"/>
    <w:uiPriority w:val="99"/>
    <w:rsid w:val="0049420B"/>
    <w:rPr>
      <w:rFonts w:ascii="Courier New" w:hAnsi="Courier New"/>
      <w:color w:val="000000"/>
      <w:spacing w:val="0"/>
      <w:w w:val="100"/>
      <w:position w:val="0"/>
      <w:sz w:val="22"/>
      <w:lang w:val="de-DE" w:eastAsia="de-DE"/>
    </w:rPr>
  </w:style>
  <w:style w:type="character" w:customStyle="1" w:styleId="Flietext3Abstand-1pt">
    <w:name w:val="Fließtext (3) + Abstand -1 pt"/>
    <w:uiPriority w:val="99"/>
    <w:rsid w:val="0049420B"/>
    <w:rPr>
      <w:rFonts w:ascii="Courier New" w:hAnsi="Courier New"/>
      <w:color w:val="000000"/>
      <w:spacing w:val="-30"/>
      <w:w w:val="100"/>
      <w:position w:val="0"/>
      <w:sz w:val="24"/>
      <w:lang w:val="de-DE" w:eastAsia="de-DE"/>
    </w:rPr>
  </w:style>
  <w:style w:type="character" w:customStyle="1" w:styleId="Flietext321">
    <w:name w:val="Fließtext (3)2"/>
    <w:uiPriority w:val="99"/>
    <w:rsid w:val="0049420B"/>
    <w:rPr>
      <w:rFonts w:ascii="Courier New" w:hAnsi="Courier New"/>
      <w:color w:val="000000"/>
      <w:spacing w:val="0"/>
      <w:w w:val="100"/>
      <w:position w:val="0"/>
      <w:sz w:val="24"/>
      <w:lang w:val="de-DE" w:eastAsia="de-DE"/>
    </w:rPr>
  </w:style>
  <w:style w:type="character" w:customStyle="1" w:styleId="Flietext2Abstand7pt">
    <w:name w:val="Fließtext (2) + Abstand 7 pt"/>
    <w:uiPriority w:val="99"/>
    <w:rsid w:val="0049420B"/>
    <w:rPr>
      <w:rFonts w:ascii="Courier New" w:hAnsi="Courier New"/>
      <w:b/>
      <w:color w:val="000000"/>
      <w:spacing w:val="150"/>
      <w:w w:val="100"/>
      <w:position w:val="0"/>
      <w:sz w:val="24"/>
      <w:lang w:val="de-DE" w:eastAsia="de-DE"/>
    </w:rPr>
  </w:style>
  <w:style w:type="character" w:customStyle="1" w:styleId="Flietext2TimesNewRoman">
    <w:name w:val="Fließtext (2) + Times New Roman"/>
    <w:aliases w:val="11.5 pt,Kursiv6,Abstand -1 pt4"/>
    <w:uiPriority w:val="99"/>
    <w:rsid w:val="0049420B"/>
    <w:rPr>
      <w:rFonts w:ascii="Times New Roman" w:hAnsi="Times New Roman"/>
      <w:b/>
      <w:i/>
      <w:color w:val="000000"/>
      <w:spacing w:val="-20"/>
      <w:w w:val="100"/>
      <w:position w:val="0"/>
      <w:sz w:val="23"/>
      <w:lang w:val="de-DE" w:eastAsia="de-DE"/>
    </w:rPr>
  </w:style>
  <w:style w:type="character" w:customStyle="1" w:styleId="Flietext2TimesNewRoman4">
    <w:name w:val="Fließtext (2) + Times New Roman4"/>
    <w:aliases w:val="9 pt,Nicht fett,Abstand 1 pt"/>
    <w:uiPriority w:val="99"/>
    <w:rsid w:val="0049420B"/>
    <w:rPr>
      <w:rFonts w:ascii="Times New Roman" w:hAnsi="Times New Roman"/>
      <w:b/>
      <w:color w:val="000000"/>
      <w:spacing w:val="20"/>
      <w:w w:val="100"/>
      <w:position w:val="0"/>
      <w:sz w:val="18"/>
      <w:lang w:val="de-DE" w:eastAsia="de-DE"/>
    </w:rPr>
  </w:style>
  <w:style w:type="character" w:customStyle="1" w:styleId="Flietext2105pt">
    <w:name w:val="Fließtext (2) + 10.5 pt"/>
    <w:aliases w:val="Nicht fett2,Kursiv5"/>
    <w:uiPriority w:val="99"/>
    <w:rsid w:val="0049420B"/>
    <w:rPr>
      <w:rFonts w:ascii="Courier New" w:hAnsi="Courier New"/>
      <w:b/>
      <w:i/>
      <w:color w:val="000000"/>
      <w:spacing w:val="0"/>
      <w:w w:val="100"/>
      <w:position w:val="0"/>
      <w:sz w:val="21"/>
      <w:lang w:val="de-DE" w:eastAsia="de-DE"/>
    </w:rPr>
  </w:style>
  <w:style w:type="character" w:customStyle="1" w:styleId="Flietext2Nichtfett2">
    <w:name w:val="Fließtext (2) + Nicht fett2"/>
    <w:uiPriority w:val="99"/>
    <w:rsid w:val="0049420B"/>
    <w:rPr>
      <w:rFonts w:ascii="Courier New" w:hAnsi="Courier New"/>
      <w:b/>
      <w:color w:val="000000"/>
      <w:spacing w:val="0"/>
      <w:w w:val="100"/>
      <w:position w:val="0"/>
      <w:sz w:val="24"/>
      <w:lang w:val="de-DE" w:eastAsia="de-DE"/>
    </w:rPr>
  </w:style>
  <w:style w:type="character" w:customStyle="1" w:styleId="Flietext3105pt">
    <w:name w:val="Fließtext (3) + 10.5 pt"/>
    <w:uiPriority w:val="99"/>
    <w:rsid w:val="0049420B"/>
    <w:rPr>
      <w:rFonts w:ascii="Courier New" w:hAnsi="Courier New"/>
      <w:color w:val="000000"/>
      <w:spacing w:val="0"/>
      <w:w w:val="100"/>
      <w:position w:val="0"/>
      <w:sz w:val="21"/>
      <w:lang w:val="de-DE" w:eastAsia="de-DE"/>
    </w:rPr>
  </w:style>
  <w:style w:type="character" w:customStyle="1" w:styleId="Flietext414pt">
    <w:name w:val="Fließtext (4) + 14 pt"/>
    <w:aliases w:val="Abstand -1 pt3"/>
    <w:uiPriority w:val="99"/>
    <w:rsid w:val="0049420B"/>
    <w:rPr>
      <w:rFonts w:ascii="Courier New" w:hAnsi="Courier New"/>
      <w:color w:val="000000"/>
      <w:spacing w:val="-20"/>
      <w:w w:val="100"/>
      <w:position w:val="0"/>
      <w:sz w:val="28"/>
      <w:lang w:val="de-DE" w:eastAsia="de-DE"/>
    </w:rPr>
  </w:style>
  <w:style w:type="character" w:customStyle="1" w:styleId="Flietext380">
    <w:name w:val="Fließtext (38)"/>
    <w:uiPriority w:val="99"/>
    <w:rsid w:val="0049420B"/>
    <w:rPr>
      <w:rFonts w:ascii="Courier New" w:hAnsi="Courier New"/>
      <w:color w:val="000000"/>
      <w:w w:val="100"/>
      <w:position w:val="0"/>
      <w:sz w:val="24"/>
      <w:lang w:val="de-DE" w:eastAsia="de-DE"/>
    </w:rPr>
  </w:style>
  <w:style w:type="character" w:customStyle="1" w:styleId="Flietext411pt">
    <w:name w:val="Fließtext (4) + 11 pt"/>
    <w:uiPriority w:val="99"/>
    <w:rsid w:val="0049420B"/>
    <w:rPr>
      <w:rFonts w:ascii="Courier New" w:hAnsi="Courier New"/>
      <w:color w:val="000000"/>
      <w:spacing w:val="0"/>
      <w:w w:val="100"/>
      <w:position w:val="0"/>
      <w:sz w:val="22"/>
      <w:lang w:val="de-DE" w:eastAsia="de-DE"/>
    </w:rPr>
  </w:style>
  <w:style w:type="character" w:customStyle="1" w:styleId="Flietext2Kapitlchen">
    <w:name w:val="Fließtext (2) + Kapitälchen"/>
    <w:uiPriority w:val="99"/>
    <w:rsid w:val="0049420B"/>
    <w:rPr>
      <w:rFonts w:ascii="Courier New" w:hAnsi="Courier New"/>
      <w:b/>
      <w:smallCaps/>
      <w:color w:val="000000"/>
      <w:spacing w:val="0"/>
      <w:w w:val="100"/>
      <w:position w:val="0"/>
      <w:sz w:val="24"/>
      <w:lang w:val="de-DE" w:eastAsia="de-DE"/>
    </w:rPr>
  </w:style>
  <w:style w:type="character" w:customStyle="1" w:styleId="Flietext2TimesNewRoman3">
    <w:name w:val="Fließtext (2) + Times New Roman3"/>
    <w:aliases w:val="11.5 pt3,Kursiv4,Abstand 0 pt2"/>
    <w:uiPriority w:val="99"/>
    <w:rsid w:val="0049420B"/>
    <w:rPr>
      <w:rFonts w:ascii="Times New Roman" w:hAnsi="Times New Roman"/>
      <w:b/>
      <w:i/>
      <w:color w:val="000000"/>
      <w:spacing w:val="10"/>
      <w:w w:val="100"/>
      <w:position w:val="0"/>
      <w:sz w:val="23"/>
      <w:lang w:val="de-DE" w:eastAsia="de-DE"/>
    </w:rPr>
  </w:style>
  <w:style w:type="character" w:customStyle="1" w:styleId="Flietext2TimesNewRoman2">
    <w:name w:val="Fließtext (2) + Times New Roman2"/>
    <w:aliases w:val="11.5 pt2,Kursiv3,Abstand 2 pt"/>
    <w:uiPriority w:val="99"/>
    <w:rsid w:val="0049420B"/>
    <w:rPr>
      <w:rFonts w:ascii="Times New Roman" w:hAnsi="Times New Roman"/>
      <w:b/>
      <w:i/>
      <w:color w:val="000000"/>
      <w:spacing w:val="40"/>
      <w:w w:val="100"/>
      <w:position w:val="0"/>
      <w:sz w:val="23"/>
      <w:lang w:val="de-DE" w:eastAsia="de-DE"/>
    </w:rPr>
  </w:style>
  <w:style w:type="character" w:customStyle="1" w:styleId="Flietext2Abstand0pt">
    <w:name w:val="Fließtext (2) + Abstand 0 pt"/>
    <w:uiPriority w:val="99"/>
    <w:rsid w:val="0049420B"/>
    <w:rPr>
      <w:rFonts w:ascii="Courier New" w:hAnsi="Courier New"/>
      <w:b/>
      <w:color w:val="000000"/>
      <w:spacing w:val="10"/>
      <w:w w:val="100"/>
      <w:position w:val="0"/>
      <w:sz w:val="24"/>
      <w:lang w:val="de-DE" w:eastAsia="de-DE"/>
    </w:rPr>
  </w:style>
  <w:style w:type="character" w:customStyle="1" w:styleId="Flietext2Nichtfett1">
    <w:name w:val="Fließtext (2) + Nicht fett1"/>
    <w:aliases w:val="Abstand -1 pt2,Skalieren 120%4"/>
    <w:uiPriority w:val="99"/>
    <w:rsid w:val="0049420B"/>
    <w:rPr>
      <w:rFonts w:ascii="Courier New" w:hAnsi="Courier New"/>
      <w:b/>
      <w:color w:val="000000"/>
      <w:spacing w:val="-30"/>
      <w:w w:val="120"/>
      <w:position w:val="0"/>
      <w:sz w:val="24"/>
      <w:lang w:val="de-DE" w:eastAsia="de-DE"/>
    </w:rPr>
  </w:style>
  <w:style w:type="character" w:customStyle="1" w:styleId="Flietext2Abstand1pt">
    <w:name w:val="Fließtext (2) + Abstand 1 pt"/>
    <w:uiPriority w:val="99"/>
    <w:rsid w:val="0049420B"/>
    <w:rPr>
      <w:rFonts w:ascii="Courier New" w:hAnsi="Courier New"/>
      <w:b/>
      <w:color w:val="000000"/>
      <w:spacing w:val="20"/>
      <w:w w:val="100"/>
      <w:position w:val="0"/>
      <w:sz w:val="24"/>
      <w:lang w:val="de-DE" w:eastAsia="de-DE"/>
    </w:rPr>
  </w:style>
  <w:style w:type="character" w:customStyle="1" w:styleId="Flietext47Fett">
    <w:name w:val="Fließtext (47) + Fett"/>
    <w:uiPriority w:val="99"/>
    <w:rsid w:val="0049420B"/>
    <w:rPr>
      <w:rFonts w:ascii="Courier New" w:hAnsi="Courier New"/>
      <w:b/>
      <w:color w:val="000000"/>
      <w:spacing w:val="0"/>
      <w:w w:val="100"/>
      <w:position w:val="0"/>
      <w:sz w:val="24"/>
      <w:lang w:val="de-DE" w:eastAsia="de-DE"/>
    </w:rPr>
  </w:style>
  <w:style w:type="character" w:customStyle="1" w:styleId="Flietext48Fett">
    <w:name w:val="Fließtext (48) + Fett"/>
    <w:uiPriority w:val="99"/>
    <w:rsid w:val="0049420B"/>
    <w:rPr>
      <w:rFonts w:ascii="Courier New" w:hAnsi="Courier New"/>
      <w:b/>
      <w:color w:val="000000"/>
      <w:spacing w:val="0"/>
      <w:w w:val="100"/>
      <w:position w:val="0"/>
      <w:sz w:val="24"/>
      <w:lang w:val="de-DE" w:eastAsia="de-DE"/>
    </w:rPr>
  </w:style>
  <w:style w:type="character" w:customStyle="1" w:styleId="Flietext48Abstand0pt">
    <w:name w:val="Fließtext (48) + Abstand 0 pt"/>
    <w:uiPriority w:val="99"/>
    <w:rsid w:val="0049420B"/>
    <w:rPr>
      <w:rFonts w:ascii="Courier New" w:hAnsi="Courier New"/>
      <w:color w:val="000000"/>
      <w:spacing w:val="-10"/>
      <w:w w:val="100"/>
      <w:position w:val="0"/>
      <w:sz w:val="24"/>
      <w:lang w:val="de-DE" w:eastAsia="de-DE"/>
    </w:rPr>
  </w:style>
  <w:style w:type="character" w:customStyle="1" w:styleId="Flietext49Fett">
    <w:name w:val="Fließtext (49) + Fett"/>
    <w:uiPriority w:val="99"/>
    <w:rsid w:val="0049420B"/>
    <w:rPr>
      <w:rFonts w:ascii="Courier New" w:hAnsi="Courier New"/>
      <w:b/>
      <w:color w:val="000000"/>
      <w:spacing w:val="0"/>
      <w:w w:val="100"/>
      <w:position w:val="0"/>
      <w:sz w:val="24"/>
      <w:lang w:val="de-DE" w:eastAsia="de-DE"/>
    </w:rPr>
  </w:style>
  <w:style w:type="character" w:customStyle="1" w:styleId="Flietext50Fett">
    <w:name w:val="Fließtext (50) + Fett"/>
    <w:uiPriority w:val="99"/>
    <w:rsid w:val="0049420B"/>
    <w:rPr>
      <w:rFonts w:ascii="Courier New" w:hAnsi="Courier New"/>
      <w:b/>
      <w:color w:val="000000"/>
      <w:spacing w:val="0"/>
      <w:w w:val="100"/>
      <w:position w:val="0"/>
      <w:sz w:val="24"/>
      <w:lang w:val="de-DE" w:eastAsia="de-DE"/>
    </w:rPr>
  </w:style>
  <w:style w:type="character" w:customStyle="1" w:styleId="Flietext51Fett">
    <w:name w:val="Fließtext (51) + Fett"/>
    <w:uiPriority w:val="99"/>
    <w:rsid w:val="0049420B"/>
    <w:rPr>
      <w:rFonts w:ascii="Courier New" w:hAnsi="Courier New"/>
      <w:b/>
      <w:color w:val="000000"/>
      <w:w w:val="100"/>
      <w:position w:val="0"/>
      <w:sz w:val="24"/>
      <w:lang w:val="de-DE" w:eastAsia="de-DE"/>
    </w:rPr>
  </w:style>
  <w:style w:type="character" w:customStyle="1" w:styleId="Flietext51Abstand-1pt">
    <w:name w:val="Fließtext (51) + Abstand -1 pt"/>
    <w:aliases w:val="Skalieren 120%3"/>
    <w:uiPriority w:val="99"/>
    <w:rsid w:val="0049420B"/>
    <w:rPr>
      <w:rFonts w:ascii="Courier New" w:hAnsi="Courier New"/>
      <w:color w:val="000000"/>
      <w:spacing w:val="-30"/>
      <w:w w:val="120"/>
      <w:position w:val="0"/>
      <w:sz w:val="24"/>
      <w:lang w:val="de-DE" w:eastAsia="de-DE"/>
    </w:rPr>
  </w:style>
  <w:style w:type="character" w:customStyle="1" w:styleId="Flietext480">
    <w:name w:val="Fließtext (48)"/>
    <w:uiPriority w:val="99"/>
    <w:rsid w:val="0049420B"/>
    <w:rPr>
      <w:rFonts w:ascii="Courier New" w:hAnsi="Courier New"/>
      <w:color w:val="000000"/>
      <w:spacing w:val="0"/>
      <w:w w:val="100"/>
      <w:position w:val="0"/>
      <w:sz w:val="24"/>
      <w:lang w:val="de-DE" w:eastAsia="de-DE"/>
    </w:rPr>
  </w:style>
  <w:style w:type="character" w:customStyle="1" w:styleId="Flietext48Abstand-1pt">
    <w:name w:val="Fließtext (48) + Abstand -1 pt"/>
    <w:aliases w:val="Skalieren 120%2"/>
    <w:uiPriority w:val="99"/>
    <w:rsid w:val="0049420B"/>
    <w:rPr>
      <w:rFonts w:ascii="Courier New" w:hAnsi="Courier New"/>
      <w:color w:val="000000"/>
      <w:spacing w:val="-30"/>
      <w:w w:val="120"/>
      <w:position w:val="0"/>
      <w:sz w:val="24"/>
      <w:lang w:val="de-DE" w:eastAsia="de-DE"/>
    </w:rPr>
  </w:style>
  <w:style w:type="character" w:customStyle="1" w:styleId="Flietext2Abstand-2pt">
    <w:name w:val="Fließtext (2) + Abstand -2 pt"/>
    <w:uiPriority w:val="99"/>
    <w:rsid w:val="0049420B"/>
    <w:rPr>
      <w:rFonts w:ascii="Courier New" w:hAnsi="Courier New"/>
      <w:b/>
      <w:color w:val="000000"/>
      <w:spacing w:val="-40"/>
      <w:w w:val="100"/>
      <w:position w:val="0"/>
      <w:sz w:val="24"/>
      <w:lang w:val="de-DE" w:eastAsia="de-DE"/>
    </w:rPr>
  </w:style>
  <w:style w:type="character" w:customStyle="1" w:styleId="Flietext211pt">
    <w:name w:val="Fließtext (2) + 11 pt"/>
    <w:aliases w:val="Nicht fett1"/>
    <w:uiPriority w:val="99"/>
    <w:rsid w:val="0049420B"/>
    <w:rPr>
      <w:rFonts w:ascii="Courier New" w:hAnsi="Courier New"/>
      <w:b/>
      <w:color w:val="000000"/>
      <w:spacing w:val="0"/>
      <w:w w:val="100"/>
      <w:position w:val="0"/>
      <w:sz w:val="22"/>
      <w:lang w:val="de-DE" w:eastAsia="de-DE"/>
    </w:rPr>
  </w:style>
  <w:style w:type="character" w:customStyle="1" w:styleId="Flietext2TimesNewRoman1">
    <w:name w:val="Fließtext (2) + Times New Roman1"/>
    <w:aliases w:val="11.5 pt1,Kursiv2"/>
    <w:uiPriority w:val="99"/>
    <w:rsid w:val="0049420B"/>
    <w:rPr>
      <w:rFonts w:ascii="Times New Roman" w:hAnsi="Times New Roman"/>
      <w:b/>
      <w:i/>
      <w:color w:val="000000"/>
      <w:spacing w:val="0"/>
      <w:w w:val="100"/>
      <w:position w:val="0"/>
      <w:sz w:val="23"/>
      <w:lang w:val="de-DE" w:eastAsia="de-DE"/>
    </w:rPr>
  </w:style>
  <w:style w:type="character" w:customStyle="1" w:styleId="Flietext58Fett">
    <w:name w:val="Fließtext (58) + Fett"/>
    <w:uiPriority w:val="99"/>
    <w:rsid w:val="0049420B"/>
    <w:rPr>
      <w:rFonts w:ascii="Courier New" w:hAnsi="Courier New"/>
      <w:b/>
      <w:color w:val="000000"/>
      <w:w w:val="100"/>
      <w:position w:val="0"/>
      <w:sz w:val="24"/>
      <w:lang w:val="de-DE" w:eastAsia="de-DE"/>
    </w:rPr>
  </w:style>
  <w:style w:type="character" w:customStyle="1" w:styleId="Flietext58TimesNewRoman">
    <w:name w:val="Fließtext (58) + Times New Roman"/>
    <w:aliases w:val="11 pt1,Abstand 1 pt1"/>
    <w:uiPriority w:val="99"/>
    <w:rsid w:val="0049420B"/>
    <w:rPr>
      <w:rFonts w:ascii="Times New Roman" w:hAnsi="Times New Roman"/>
      <w:color w:val="000000"/>
      <w:spacing w:val="30"/>
      <w:w w:val="100"/>
      <w:position w:val="0"/>
      <w:sz w:val="22"/>
      <w:lang w:val="de-DE" w:eastAsia="de-DE"/>
    </w:rPr>
  </w:style>
  <w:style w:type="character" w:customStyle="1" w:styleId="Flietext5813pt">
    <w:name w:val="Fließtext (58) + 13 pt"/>
    <w:aliases w:val="Kursiv1,Abstand -1 pt1"/>
    <w:uiPriority w:val="99"/>
    <w:rsid w:val="0049420B"/>
    <w:rPr>
      <w:rFonts w:ascii="Courier New" w:hAnsi="Courier New"/>
      <w:i/>
      <w:color w:val="000000"/>
      <w:spacing w:val="-30"/>
      <w:w w:val="100"/>
      <w:position w:val="0"/>
      <w:sz w:val="26"/>
      <w:lang w:val="de-DE" w:eastAsia="de-DE"/>
    </w:rPr>
  </w:style>
  <w:style w:type="character" w:customStyle="1" w:styleId="Flietext58Abstand-1pt">
    <w:name w:val="Fließtext (58) + Abstand -1 pt"/>
    <w:aliases w:val="Skalieren 120%1"/>
    <w:uiPriority w:val="99"/>
    <w:rsid w:val="0049420B"/>
    <w:rPr>
      <w:rFonts w:ascii="Courier New" w:hAnsi="Courier New"/>
      <w:color w:val="000000"/>
      <w:spacing w:val="-30"/>
      <w:w w:val="120"/>
      <w:position w:val="0"/>
      <w:sz w:val="24"/>
      <w:lang w:val="de-DE" w:eastAsia="de-DE"/>
    </w:rPr>
  </w:style>
  <w:style w:type="character" w:customStyle="1" w:styleId="Flietext580">
    <w:name w:val="Fließtext (58)"/>
    <w:uiPriority w:val="99"/>
    <w:rsid w:val="0049420B"/>
    <w:rPr>
      <w:rFonts w:ascii="Courier New" w:hAnsi="Courier New"/>
      <w:color w:val="000000"/>
      <w:w w:val="100"/>
      <w:position w:val="0"/>
      <w:sz w:val="24"/>
      <w:lang w:val="de-DE" w:eastAsia="de-DE"/>
    </w:rPr>
  </w:style>
  <w:style w:type="character" w:customStyle="1" w:styleId="Flietext590">
    <w:name w:val="Fließtext (59)"/>
    <w:uiPriority w:val="99"/>
    <w:rsid w:val="0049420B"/>
    <w:rPr>
      <w:color w:val="000000"/>
      <w:spacing w:val="20"/>
      <w:w w:val="100"/>
      <w:position w:val="0"/>
      <w:sz w:val="16"/>
      <w:lang w:val="de-DE" w:eastAsia="de-DE"/>
    </w:rPr>
  </w:style>
  <w:style w:type="character" w:customStyle="1" w:styleId="Flietext60Fett">
    <w:name w:val="Fließtext (60) + Fett"/>
    <w:uiPriority w:val="99"/>
    <w:rsid w:val="0049420B"/>
    <w:rPr>
      <w:rFonts w:ascii="Courier New" w:hAnsi="Courier New"/>
      <w:b/>
      <w:color w:val="000000"/>
      <w:spacing w:val="0"/>
      <w:w w:val="100"/>
      <w:position w:val="0"/>
      <w:sz w:val="24"/>
      <w:lang w:val="de-DE" w:eastAsia="de-DE"/>
    </w:rPr>
  </w:style>
  <w:style w:type="character" w:customStyle="1" w:styleId="Flietext61CourierNew1">
    <w:name w:val="Fließtext (61) + Courier New1"/>
    <w:aliases w:val="12 pt1,Abstand 0 pt1"/>
    <w:uiPriority w:val="99"/>
    <w:rsid w:val="0049420B"/>
    <w:rPr>
      <w:rFonts w:ascii="Courier New" w:hAnsi="Courier New"/>
      <w:color w:val="000000"/>
      <w:spacing w:val="0"/>
      <w:w w:val="100"/>
      <w:position w:val="0"/>
      <w:sz w:val="24"/>
      <w:lang w:val="de-DE" w:eastAsia="de-DE"/>
    </w:rPr>
  </w:style>
  <w:style w:type="character" w:styleId="Strong">
    <w:name w:val="Strong"/>
    <w:aliases w:val="Fließtext (61) + Courier New,12 pt,Abstand 0 pt"/>
    <w:basedOn w:val="DefaultParagraphFont"/>
    <w:uiPriority w:val="99"/>
    <w:qFormat/>
    <w:rsid w:val="0049420B"/>
    <w:rPr>
      <w:rFonts w:ascii="Courier New" w:hAnsi="Courier New" w:cs="Times New Roman"/>
      <w:color w:val="000000"/>
      <w:spacing w:val="0"/>
      <w:w w:val="100"/>
      <w:position w:val="0"/>
      <w:sz w:val="24"/>
      <w:lang w:val="de-DE" w:eastAsia="de-DE"/>
    </w:rPr>
  </w:style>
  <w:style w:type="character" w:customStyle="1" w:styleId="Person">
    <w:name w:val="Person"/>
    <w:uiPriority w:val="99"/>
    <w:rsid w:val="00F02B34"/>
    <w:rPr>
      <w:rFonts w:ascii="Times New Roman" w:hAnsi="Times New Roman"/>
      <w:color w:val="auto"/>
      <w:sz w:val="24"/>
      <w:shd w:val="clear" w:color="auto" w:fill="00B0F0"/>
    </w:rPr>
  </w:style>
  <w:style w:type="character" w:customStyle="1" w:styleId="Ort">
    <w:name w:val="Ort"/>
    <w:uiPriority w:val="99"/>
    <w:rsid w:val="004E10C4"/>
    <w:rPr>
      <w:rFonts w:ascii="Times New Roman" w:hAnsi="Times New Roman"/>
      <w:sz w:val="24"/>
      <w:shd w:val="clear" w:color="auto" w:fill="FFC000"/>
    </w:rPr>
  </w:style>
  <w:style w:type="character" w:customStyle="1" w:styleId="Institution">
    <w:name w:val="Institution"/>
    <w:uiPriority w:val="99"/>
    <w:rsid w:val="004E10C4"/>
    <w:rPr>
      <w:rFonts w:ascii="Times New Roman" w:hAnsi="Times New Roman"/>
      <w:sz w:val="24"/>
      <w:shd w:val="clear" w:color="auto" w:fill="00B050"/>
    </w:rPr>
  </w:style>
  <w:style w:type="character" w:customStyle="1" w:styleId="Schlagwort">
    <w:name w:val="Schlagwort"/>
    <w:uiPriority w:val="99"/>
    <w:rsid w:val="004E10C4"/>
    <w:rPr>
      <w:rFonts w:ascii="Times New Roman" w:hAnsi="Times New Roman"/>
      <w:sz w:val="24"/>
      <w:shd w:val="clear" w:color="auto" w:fill="FF66CC"/>
    </w:rPr>
  </w:style>
  <w:style w:type="character" w:customStyle="1" w:styleId="SchwrzungAnonymisierung">
    <w:name w:val="Schwärzung/Anonymisierung"/>
    <w:uiPriority w:val="99"/>
    <w:rsid w:val="004E10C4"/>
    <w:rPr>
      <w:rFonts w:ascii="Times New Roman" w:hAnsi="Times New Roman"/>
      <w:sz w:val="24"/>
      <w:shd w:val="clear" w:color="auto" w:fill="7030A0"/>
    </w:rPr>
  </w:style>
  <w:style w:type="character" w:customStyle="1" w:styleId="Datumsangabe">
    <w:name w:val="Datumsangabe"/>
    <w:uiPriority w:val="99"/>
    <w:rsid w:val="00CA254B"/>
    <w:rPr>
      <w:rFonts w:ascii="Times New Roman" w:hAnsi="Times New Roman"/>
      <w:sz w:val="24"/>
      <w:shd w:val="clear" w:color="auto" w:fill="66FFCC"/>
    </w:rPr>
  </w:style>
  <w:style w:type="paragraph" w:customStyle="1" w:styleId="Person1">
    <w:name w:val="Person1"/>
    <w:basedOn w:val="Normal"/>
    <w:link w:val="Person1Zchn"/>
    <w:uiPriority w:val="99"/>
    <w:rsid w:val="00E36E9F"/>
  </w:style>
  <w:style w:type="character" w:customStyle="1" w:styleId="Person1Zchn">
    <w:name w:val="Person1 Zchn"/>
    <w:basedOn w:val="DefaultParagraphFont"/>
    <w:link w:val="Person1"/>
    <w:uiPriority w:val="99"/>
    <w:locked/>
    <w:rsid w:val="00E36E9F"/>
    <w:rPr>
      <w:rFonts w:cs="Courier New"/>
      <w:color w:val="000000"/>
      <w:sz w:val="24"/>
      <w:szCs w:val="24"/>
      <w:lang w:val="de-DE" w:eastAsia="de-DE"/>
    </w:rPr>
  </w:style>
  <w:style w:type="paragraph" w:styleId="ListParagraph">
    <w:name w:val="List Paragraph"/>
    <w:basedOn w:val="Normal"/>
    <w:uiPriority w:val="99"/>
    <w:qFormat/>
    <w:rsid w:val="00DC2F37"/>
    <w:pPr>
      <w:ind w:left="720"/>
      <w:contextualSpacing/>
    </w:pPr>
  </w:style>
  <w:style w:type="paragraph" w:customStyle="1" w:styleId="Thema">
    <w:name w:val="Thema"/>
    <w:basedOn w:val="Normal"/>
    <w:link w:val="ThemaZchn"/>
    <w:uiPriority w:val="99"/>
    <w:rsid w:val="00B07730"/>
    <w:pPr>
      <w:shd w:val="clear" w:color="auto" w:fill="FFFF00"/>
    </w:pPr>
  </w:style>
  <w:style w:type="character" w:customStyle="1" w:styleId="ThemaZchn">
    <w:name w:val="Thema Zchn"/>
    <w:basedOn w:val="DefaultParagraphFont"/>
    <w:link w:val="Thema"/>
    <w:uiPriority w:val="99"/>
    <w:locked/>
    <w:rsid w:val="00B07730"/>
    <w:rPr>
      <w:rFonts w:cs="Courier New"/>
      <w:color w:val="000000"/>
      <w:sz w:val="24"/>
      <w:szCs w:val="24"/>
      <w:shd w:val="clear" w:color="auto" w:fill="FFFF00"/>
      <w:lang w:val="de-DE" w:eastAsia="de-DE"/>
    </w:rPr>
  </w:style>
  <w:style w:type="paragraph" w:customStyle="1" w:styleId="Einschub">
    <w:name w:val="Einschub"/>
    <w:basedOn w:val="Normal"/>
    <w:link w:val="EinschubZchn"/>
    <w:uiPriority w:val="99"/>
    <w:rsid w:val="00BE1A93"/>
    <w:pPr>
      <w:shd w:val="clear" w:color="auto" w:fill="B2B2B2"/>
    </w:pPr>
    <w:rPr>
      <w:rFonts w:cs="Times New Roman"/>
    </w:rPr>
  </w:style>
  <w:style w:type="character" w:customStyle="1" w:styleId="EinschubZchn">
    <w:name w:val="Einschub Zchn"/>
    <w:basedOn w:val="DefaultParagraphFont"/>
    <w:link w:val="Einschub"/>
    <w:uiPriority w:val="99"/>
    <w:locked/>
    <w:rsid w:val="00BE1A93"/>
    <w:rPr>
      <w:rFonts w:cs="Times New Roman"/>
      <w:color w:val="000000"/>
      <w:sz w:val="24"/>
      <w:szCs w:val="24"/>
      <w:shd w:val="clear" w:color="auto" w:fill="B2B2B2"/>
      <w:lang w:val="de-DE" w:eastAsia="de-DE"/>
    </w:rPr>
  </w:style>
  <w:style w:type="paragraph" w:styleId="Subtitle">
    <w:name w:val="Subtitle"/>
    <w:basedOn w:val="Normal"/>
    <w:next w:val="Normal"/>
    <w:link w:val="SubtitleChar"/>
    <w:uiPriority w:val="99"/>
    <w:qFormat/>
    <w:locked/>
    <w:rsid w:val="00DE7012"/>
    <w:pPr>
      <w:spacing w:after="60"/>
      <w:jc w:val="center"/>
      <w:outlineLvl w:val="1"/>
    </w:pPr>
    <w:rPr>
      <w:rFonts w:ascii="Cambria" w:hAnsi="Cambria" w:cs="Times New Roman"/>
    </w:rPr>
  </w:style>
  <w:style w:type="character" w:customStyle="1" w:styleId="SubtitleChar">
    <w:name w:val="Subtitle Char"/>
    <w:basedOn w:val="DefaultParagraphFont"/>
    <w:link w:val="Subtitle"/>
    <w:uiPriority w:val="99"/>
    <w:locked/>
    <w:rsid w:val="00DE7012"/>
    <w:rPr>
      <w:rFonts w:ascii="Cambria" w:hAnsi="Cambria" w:cs="Times New Roman"/>
      <w:color w:val="000000"/>
      <w:sz w:val="24"/>
      <w:szCs w:val="24"/>
      <w:lang w:val="de-DE"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59</Pages>
  <Words>21970</Words>
  <Characters>-32766</Characters>
  <Application>Microsoft Office Outlook</Application>
  <DocSecurity>0</DocSecurity>
  <Lines>0</Lines>
  <Paragraphs>0</Paragraphs>
  <ScaleCrop>false</ScaleCrop>
  <Company>Adalbert-Stifter-Haus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Margit Auli</cp:lastModifiedBy>
  <cp:revision>13</cp:revision>
  <dcterms:created xsi:type="dcterms:W3CDTF">2020-08-14T08:36:00Z</dcterms:created>
  <dcterms:modified xsi:type="dcterms:W3CDTF">2020-08-24T07:35:00Z</dcterms:modified>
</cp:coreProperties>
</file>